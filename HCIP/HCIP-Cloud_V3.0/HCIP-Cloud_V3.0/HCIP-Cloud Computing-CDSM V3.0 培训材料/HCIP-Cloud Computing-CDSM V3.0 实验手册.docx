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794573" w14:textId="77777777" w:rsidR="0020153C" w:rsidRDefault="0020153C" w:rsidP="0020153C">
      <w:pPr>
        <w:ind w:left="0"/>
      </w:pPr>
    </w:p>
    <w:p w14:paraId="196A4D35" w14:textId="77777777" w:rsidR="0020153C" w:rsidRDefault="0020153C" w:rsidP="0020153C">
      <w:pPr>
        <w:ind w:left="0"/>
      </w:pPr>
    </w:p>
    <w:p w14:paraId="1E20AA9F" w14:textId="77777777" w:rsidR="0020153C" w:rsidRDefault="0020153C" w:rsidP="0020153C">
      <w:pPr>
        <w:pStyle w:val="Cover2"/>
        <w:rPr>
          <w:lang w:eastAsia="zh-CN"/>
        </w:rPr>
      </w:pPr>
    </w:p>
    <w:p w14:paraId="663E4A5C" w14:textId="585A5CF1" w:rsidR="0020153C" w:rsidRDefault="0020153C" w:rsidP="0020153C">
      <w:pPr>
        <w:pStyle w:val="Cover2"/>
        <w:rPr>
          <w:lang w:eastAsia="zh-CN"/>
        </w:rPr>
      </w:pPr>
    </w:p>
    <w:p w14:paraId="7EB798E3" w14:textId="77777777" w:rsidR="0020153C" w:rsidRPr="00C00DDA" w:rsidRDefault="0020153C" w:rsidP="0020153C">
      <w:pPr>
        <w:pStyle w:val="cover--"/>
      </w:pPr>
      <w:r>
        <w:rPr>
          <w:noProof/>
          <w:lang w:eastAsia="en-US"/>
        </w:rPr>
        <w:fldChar w:fldCharType="begin"/>
      </w:r>
      <w:r>
        <w:rPr>
          <w:noProof/>
        </w:rPr>
        <w:instrText xml:space="preserve"> DOCPROPERTY  "Product&amp;Project Name" </w:instrText>
      </w:r>
      <w:r>
        <w:rPr>
          <w:noProof/>
          <w:lang w:eastAsia="en-US"/>
        </w:rPr>
        <w:fldChar w:fldCharType="end"/>
      </w:r>
    </w:p>
    <w:p w14:paraId="64714B20" w14:textId="734501E7" w:rsidR="0020153C" w:rsidRDefault="00AF51EF" w:rsidP="0020153C">
      <w:pPr>
        <w:pStyle w:val="cover--"/>
        <w:rPr>
          <w:noProof/>
        </w:rPr>
      </w:pPr>
      <w:r>
        <w:rPr>
          <w:rFonts w:hint="eastAsia"/>
          <w:noProof/>
        </w:rPr>
        <w:t>HCIP-Cloud Computing</w:t>
      </w:r>
    </w:p>
    <w:p w14:paraId="0A32430A" w14:textId="3ED24D30" w:rsidR="0020153C" w:rsidRDefault="007D6377" w:rsidP="00573C21">
      <w:pPr>
        <w:pStyle w:val="cover--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DSM</w:t>
      </w:r>
      <w:r w:rsidR="0020153C">
        <w:rPr>
          <w:rFonts w:hint="eastAsia"/>
          <w:noProof/>
        </w:rPr>
        <w:t>实验</w:t>
      </w:r>
      <w:r w:rsidR="0020153C">
        <w:rPr>
          <w:noProof/>
        </w:rPr>
        <w:t>指导</w:t>
      </w:r>
      <w:r w:rsidR="0020153C">
        <w:rPr>
          <w:rFonts w:hint="eastAsia"/>
          <w:noProof/>
        </w:rPr>
        <w:t>手册</w:t>
      </w:r>
    </w:p>
    <w:p w14:paraId="45427A13" w14:textId="3404BBFF" w:rsidR="0020153C" w:rsidRDefault="0020153C" w:rsidP="0020153C">
      <w:pPr>
        <w:pStyle w:val="Cover2"/>
        <w:rPr>
          <w:lang w:eastAsia="zh-CN"/>
        </w:rPr>
      </w:pPr>
      <w:r>
        <w:rPr>
          <w:rFonts w:hint="eastAsia"/>
          <w:lang w:eastAsia="zh-CN"/>
        </w:rPr>
        <w:t>版本</w:t>
      </w:r>
      <w:r w:rsidR="007D6377">
        <w:rPr>
          <w:lang w:eastAsia="zh-CN"/>
        </w:rPr>
        <w:t>:1</w:t>
      </w:r>
      <w:r>
        <w:rPr>
          <w:lang w:eastAsia="zh-CN"/>
        </w:rPr>
        <w:t>.0</w:t>
      </w:r>
    </w:p>
    <w:p w14:paraId="22520186" w14:textId="77777777" w:rsidR="0020153C" w:rsidRPr="00E75EA5" w:rsidRDefault="0020153C" w:rsidP="0020153C">
      <w:pPr>
        <w:pStyle w:val="Cover2"/>
        <w:rPr>
          <w:lang w:eastAsia="zh-CN"/>
        </w:rPr>
      </w:pPr>
    </w:p>
    <w:p w14:paraId="3F112442" w14:textId="77777777" w:rsidR="0020153C" w:rsidRDefault="0020153C" w:rsidP="0020153C">
      <w:pPr>
        <w:pStyle w:val="Cover2"/>
        <w:rPr>
          <w:lang w:eastAsia="zh-CN"/>
        </w:rPr>
      </w:pPr>
    </w:p>
    <w:p w14:paraId="0FA8C2C2" w14:textId="77777777" w:rsidR="0020153C" w:rsidRDefault="0020153C" w:rsidP="0020153C">
      <w:pPr>
        <w:pStyle w:val="Cover2"/>
        <w:rPr>
          <w:lang w:eastAsia="zh-CN"/>
        </w:rPr>
      </w:pPr>
    </w:p>
    <w:p w14:paraId="58444A97" w14:textId="77777777" w:rsidR="0020153C" w:rsidRDefault="0020153C" w:rsidP="0020153C">
      <w:pPr>
        <w:pStyle w:val="Cover2"/>
        <w:rPr>
          <w:lang w:eastAsia="zh-CN"/>
        </w:rPr>
      </w:pPr>
    </w:p>
    <w:p w14:paraId="4EEE72F3" w14:textId="77777777" w:rsidR="0020153C" w:rsidRDefault="0020153C" w:rsidP="0020153C">
      <w:pPr>
        <w:pStyle w:val="Cover2"/>
        <w:rPr>
          <w:lang w:eastAsia="zh-CN"/>
        </w:rPr>
      </w:pPr>
    </w:p>
    <w:p w14:paraId="2CBCA3ED" w14:textId="77777777" w:rsidR="0020153C" w:rsidRDefault="0020153C" w:rsidP="0020153C">
      <w:pPr>
        <w:pStyle w:val="Cover2"/>
        <w:rPr>
          <w:lang w:eastAsia="zh-CN"/>
        </w:rPr>
      </w:pPr>
      <w:bookmarkStart w:id="0" w:name="_Hlk487192005"/>
    </w:p>
    <w:p w14:paraId="5BE99828" w14:textId="77777777" w:rsidR="0020153C" w:rsidRDefault="0020153C" w:rsidP="0020153C">
      <w:pPr>
        <w:pStyle w:val="Cover2"/>
        <w:rPr>
          <w:lang w:eastAsia="zh-CN"/>
        </w:rPr>
      </w:pPr>
    </w:p>
    <w:p w14:paraId="2B7F274D" w14:textId="77777777" w:rsidR="0020153C" w:rsidRDefault="0020153C" w:rsidP="0020153C">
      <w:pPr>
        <w:pStyle w:val="Cover2"/>
        <w:jc w:val="left"/>
        <w:rPr>
          <w:lang w:eastAsia="zh-CN"/>
        </w:rPr>
      </w:pPr>
    </w:p>
    <w:p w14:paraId="4813769C" w14:textId="77777777" w:rsidR="0020153C" w:rsidRDefault="0020153C" w:rsidP="0020153C">
      <w:pPr>
        <w:pStyle w:val="cover--"/>
        <w:rPr>
          <w:noProof/>
        </w:rPr>
      </w:pPr>
      <w:r>
        <w:rPr>
          <w:noProof/>
        </w:rPr>
        <w:drawing>
          <wp:inline distT="0" distB="0" distL="0" distR="0" wp14:anchorId="6CA1F544" wp14:editId="1C4B0FF7">
            <wp:extent cx="942975" cy="914400"/>
            <wp:effectExtent l="19050" t="0" r="9525" b="0"/>
            <wp:docPr id="3" name="图片 2" descr="附件1-16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附件1-16K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BA1D02" w14:textId="77777777" w:rsidR="0020153C" w:rsidRPr="006745CB" w:rsidRDefault="0020153C" w:rsidP="0020153C">
      <w:r w:rsidRPr="007C5968">
        <w:rPr>
          <w:caps/>
        </w:rPr>
        <w:fldChar w:fldCharType="begin"/>
      </w:r>
      <w:r w:rsidRPr="007C5968">
        <w:rPr>
          <w:caps/>
        </w:rPr>
        <w:instrText xml:space="preserve"> </w:instrText>
      </w:r>
      <w:r w:rsidRPr="007C5968">
        <w:rPr>
          <w:rFonts w:hint="eastAsia"/>
          <w:caps/>
        </w:rPr>
        <w:instrText>DOCPROPERTY  Confidential</w:instrText>
      </w:r>
      <w:r w:rsidRPr="007C5968">
        <w:rPr>
          <w:caps/>
        </w:rPr>
        <w:instrText xml:space="preserve"> </w:instrText>
      </w:r>
      <w:r w:rsidRPr="007C5968">
        <w:rPr>
          <w:caps/>
        </w:rPr>
        <w:fldChar w:fldCharType="end"/>
      </w:r>
    </w:p>
    <w:p w14:paraId="57F7A380" w14:textId="77777777" w:rsidR="0020153C" w:rsidRDefault="0020153C" w:rsidP="0020153C">
      <w:pPr>
        <w:pStyle w:val="Cover2"/>
        <w:rPr>
          <w:lang w:eastAsia="zh-CN"/>
        </w:rPr>
      </w:pPr>
      <w:r w:rsidRPr="00AC3339">
        <w:rPr>
          <w:rFonts w:hint="eastAsia"/>
          <w:lang w:eastAsia="zh-CN"/>
        </w:rPr>
        <w:t>华为技术有限公司</w:t>
      </w:r>
    </w:p>
    <w:bookmarkEnd w:id="0"/>
    <w:p w14:paraId="5248542B" w14:textId="77777777" w:rsidR="0020153C" w:rsidRDefault="0020153C" w:rsidP="0020153C">
      <w:pPr>
        <w:ind w:left="0"/>
      </w:pPr>
    </w:p>
    <w:p w14:paraId="7CB180C9" w14:textId="77777777" w:rsidR="0020153C" w:rsidRPr="0020153C" w:rsidRDefault="0020153C" w:rsidP="0020153C">
      <w:pPr>
        <w:ind w:left="0"/>
        <w:sectPr w:rsidR="0020153C" w:rsidRPr="0020153C" w:rsidSect="0020153C">
          <w:headerReference w:type="even" r:id="rId13"/>
          <w:footerReference w:type="even" r:id="rId14"/>
          <w:headerReference w:type="first" r:id="rId15"/>
          <w:pgSz w:w="11907" w:h="16840" w:code="9"/>
          <w:pgMar w:top="0" w:right="0" w:bottom="0" w:left="0" w:header="0" w:footer="0" w:gutter="0"/>
          <w:pgNumType w:start="1"/>
          <w:cols w:space="425"/>
          <w:docGrid w:linePitch="312"/>
        </w:sectPr>
      </w:pPr>
    </w:p>
    <w:p w14:paraId="40A688AB" w14:textId="3364A4AD" w:rsidR="0020153C" w:rsidRDefault="0020153C" w:rsidP="008969AE">
      <w:pPr>
        <w:tabs>
          <w:tab w:val="left" w:pos="2355"/>
        </w:tabs>
        <w:ind w:left="0"/>
      </w:pPr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8"/>
      </w:tblGrid>
      <w:tr w:rsidR="0020153C" w14:paraId="54F2571A" w14:textId="77777777" w:rsidTr="00B66DA1">
        <w:trPr>
          <w:trHeight w:val="4799"/>
        </w:trPr>
        <w:tc>
          <w:tcPr>
            <w:tcW w:w="9639" w:type="dxa"/>
          </w:tcPr>
          <w:p w14:paraId="4FD5E675" w14:textId="3A6286A7" w:rsidR="0020153C" w:rsidRPr="00B66DA1" w:rsidRDefault="0020153C" w:rsidP="00D55A0F">
            <w:pPr>
              <w:pStyle w:val="Cover4"/>
              <w:rPr>
                <w:rFonts w:ascii="黑体" w:hAnsi="黑体"/>
              </w:rPr>
            </w:pPr>
            <w:r w:rsidRPr="00B66DA1">
              <w:rPr>
                <w:rFonts w:ascii="黑体" w:hAnsi="黑体" w:hint="eastAsia"/>
              </w:rPr>
              <w:t xml:space="preserve">版权所有 </w:t>
            </w:r>
            <w:r w:rsidRPr="00B66DA1">
              <w:rPr>
                <w:rFonts w:ascii="Calibri" w:hAnsi="Calibri" w:cs="Calibri"/>
              </w:rPr>
              <w:t>©</w:t>
            </w:r>
            <w:r w:rsidRPr="00B66DA1">
              <w:rPr>
                <w:rFonts w:ascii="黑体" w:hAnsi="黑体" w:hint="eastAsia"/>
              </w:rPr>
              <w:t xml:space="preserve"> 华为技术有限公司 </w:t>
            </w:r>
            <w:r w:rsidR="004B6AA4" w:rsidRPr="00B66DA1">
              <w:rPr>
                <w:rFonts w:ascii="黑体" w:hAnsi="黑体" w:hint="eastAsia"/>
              </w:rPr>
              <w:t>201</w:t>
            </w:r>
            <w:r w:rsidR="004B6AA4" w:rsidRPr="00B66DA1">
              <w:rPr>
                <w:rFonts w:ascii="黑体" w:hAnsi="黑体"/>
              </w:rPr>
              <w:t>7</w:t>
            </w:r>
            <w:r w:rsidRPr="00B66DA1">
              <w:rPr>
                <w:rFonts w:ascii="黑体" w:hAnsi="黑体" w:hint="eastAsia"/>
              </w:rPr>
              <w:t>。 保留一切权利。</w:t>
            </w:r>
          </w:p>
          <w:p w14:paraId="5BF6E447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非经本公司书面许可，任何单位和个人不得擅自摘抄、复制本文档内容的部分或全部，并不得以任何形式传播。</w:t>
            </w:r>
          </w:p>
          <w:p w14:paraId="29A06677" w14:textId="77777777" w:rsidR="0020153C" w:rsidRPr="00024424" w:rsidRDefault="0020153C" w:rsidP="00D55A0F">
            <w:pPr>
              <w:pStyle w:val="Cover3"/>
            </w:pPr>
          </w:p>
          <w:p w14:paraId="0987A193" w14:textId="77777777" w:rsidR="0020153C" w:rsidRPr="00B66DA1" w:rsidRDefault="0020153C" w:rsidP="00D55A0F">
            <w:pPr>
              <w:pStyle w:val="Cover3"/>
              <w:rPr>
                <w:rFonts w:ascii="黑体" w:hAnsi="黑体"/>
              </w:rPr>
            </w:pPr>
            <w:r w:rsidRPr="00B66DA1">
              <w:rPr>
                <w:rFonts w:ascii="黑体" w:hAnsi="黑体" w:hint="eastAsia"/>
              </w:rPr>
              <w:t>商标声明</w:t>
            </w:r>
          </w:p>
          <w:p w14:paraId="334E3CAD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  <w:noProof/>
                <w:snapToGrid/>
              </w:rPr>
              <w:drawing>
                <wp:inline distT="0" distB="0" distL="0" distR="0" wp14:anchorId="06B03DB1" wp14:editId="323B634D">
                  <wp:extent cx="295275" cy="285750"/>
                  <wp:effectExtent l="19050" t="0" r="9525" b="0"/>
                  <wp:docPr id="4" name="图片 3" descr="附件3-版权声明页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附件3-版权声明页图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66DA1">
              <w:rPr>
                <w:rFonts w:ascii="FrutigerNext LT Regular" w:eastAsia="华文细黑" w:hAnsi="FrutigerNext LT Regular"/>
              </w:rPr>
              <w:t>和其他华为商标均为华为技术有限公司的商标。</w:t>
            </w:r>
          </w:p>
          <w:p w14:paraId="5B7A7C22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本文档提及的其他所有商标或注册商标，由各自的所有人拥有。</w:t>
            </w:r>
          </w:p>
          <w:p w14:paraId="04F9028A" w14:textId="77777777" w:rsidR="0020153C" w:rsidRPr="00024424" w:rsidRDefault="0020153C" w:rsidP="00D55A0F">
            <w:pPr>
              <w:pStyle w:val="Cover3"/>
            </w:pPr>
          </w:p>
          <w:p w14:paraId="5FE327F8" w14:textId="77777777" w:rsidR="0020153C" w:rsidRPr="00B66DA1" w:rsidRDefault="0020153C" w:rsidP="00D55A0F">
            <w:pPr>
              <w:pStyle w:val="Cover3"/>
              <w:rPr>
                <w:rFonts w:ascii="黑体" w:hAnsi="黑体"/>
              </w:rPr>
            </w:pPr>
            <w:r w:rsidRPr="00B66DA1">
              <w:rPr>
                <w:rFonts w:ascii="黑体" w:hAnsi="黑体" w:hint="eastAsia"/>
              </w:rPr>
              <w:t>注意</w:t>
            </w:r>
          </w:p>
          <w:p w14:paraId="28814C02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您购买的产品、服务或特性等</w:t>
            </w:r>
            <w:proofErr w:type="gramStart"/>
            <w:r w:rsidRPr="00B66DA1">
              <w:rPr>
                <w:rFonts w:ascii="FrutigerNext LT Regular" w:eastAsia="华文细黑" w:hAnsi="FrutigerNext LT Regular"/>
              </w:rPr>
              <w:t>应受华为</w:t>
            </w:r>
            <w:proofErr w:type="gramEnd"/>
            <w:r w:rsidRPr="00B66DA1">
              <w:rPr>
                <w:rFonts w:ascii="FrutigerNext LT Regular" w:eastAsia="华文细黑" w:hAnsi="FrutigerNext LT Regular"/>
              </w:rPr>
              <w:t>公司商业合同和条款的约束，本文档中描述的全部或部分产品、服务或特性可能</w:t>
            </w:r>
            <w:proofErr w:type="gramStart"/>
            <w:r w:rsidRPr="00B66DA1">
              <w:rPr>
                <w:rFonts w:ascii="FrutigerNext LT Regular" w:eastAsia="华文细黑" w:hAnsi="FrutigerNext LT Regular"/>
              </w:rPr>
              <w:t>不在您</w:t>
            </w:r>
            <w:proofErr w:type="gramEnd"/>
            <w:r w:rsidRPr="00B66DA1">
              <w:rPr>
                <w:rFonts w:ascii="FrutigerNext LT Regular" w:eastAsia="华文细黑" w:hAnsi="FrutigerNext LT Regular"/>
              </w:rPr>
              <w:t>的购买或使用范围之内。除非合同另有约定，华为公司对本文档内容不做任何明示或暗示的声明或保证。</w:t>
            </w:r>
          </w:p>
          <w:p w14:paraId="034DA652" w14:textId="77777777" w:rsidR="0020153C" w:rsidRPr="00007BAF" w:rsidRDefault="0020153C" w:rsidP="00D55A0F">
            <w:pPr>
              <w:pStyle w:val="CoverText"/>
            </w:pPr>
            <w:r w:rsidRPr="00B66DA1">
              <w:rPr>
                <w:rFonts w:ascii="FrutigerNext LT Regular" w:eastAsia="华文细黑" w:hAnsi="FrutigerNext LT Regular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70046CF1" w14:textId="77777777" w:rsidR="0020153C" w:rsidRDefault="0020153C" w:rsidP="0020153C">
      <w:pPr>
        <w:pStyle w:val="TableText"/>
      </w:pPr>
    </w:p>
    <w:p w14:paraId="74D44AFD" w14:textId="77777777" w:rsidR="0020153C" w:rsidRDefault="0020153C" w:rsidP="0020153C">
      <w:pPr>
        <w:pStyle w:val="TableText"/>
      </w:pPr>
    </w:p>
    <w:p w14:paraId="0F4DCC6A" w14:textId="77777777" w:rsidR="0020153C" w:rsidRDefault="0020153C" w:rsidP="0020153C">
      <w:pPr>
        <w:pStyle w:val="TableText"/>
      </w:pPr>
    </w:p>
    <w:p w14:paraId="36A7C5C4" w14:textId="77777777" w:rsidR="0020153C" w:rsidRDefault="0020153C" w:rsidP="0020153C">
      <w:pPr>
        <w:pStyle w:val="TableText"/>
      </w:pPr>
    </w:p>
    <w:p w14:paraId="5D5AC013" w14:textId="77777777" w:rsidR="0020153C" w:rsidRDefault="0020153C" w:rsidP="0020153C">
      <w:pPr>
        <w:pStyle w:val="TableText"/>
      </w:pPr>
    </w:p>
    <w:p w14:paraId="7D878ADD" w14:textId="77777777" w:rsidR="0020153C" w:rsidRDefault="0020153C" w:rsidP="0020153C">
      <w:pPr>
        <w:pStyle w:val="TableText"/>
      </w:pPr>
    </w:p>
    <w:p w14:paraId="53E74B0D" w14:textId="77777777" w:rsidR="0020153C" w:rsidRPr="001459F0" w:rsidRDefault="0020153C" w:rsidP="0020153C">
      <w:pPr>
        <w:pStyle w:val="TableText"/>
      </w:pPr>
    </w:p>
    <w:p w14:paraId="6B371AD8" w14:textId="77777777" w:rsidR="0020153C" w:rsidRDefault="0020153C" w:rsidP="0020153C">
      <w:pPr>
        <w:pStyle w:val="TableText"/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7"/>
      </w:tblGrid>
      <w:tr w:rsidR="0020153C" w14:paraId="782252C7" w14:textId="77777777" w:rsidTr="00B66DA1">
        <w:trPr>
          <w:trHeight w:val="634"/>
        </w:trPr>
        <w:tc>
          <w:tcPr>
            <w:tcW w:w="9640" w:type="dxa"/>
            <w:gridSpan w:val="2"/>
            <w:vAlign w:val="center"/>
          </w:tcPr>
          <w:p w14:paraId="3C0DCA9A" w14:textId="77777777" w:rsidR="0020153C" w:rsidRPr="003E514A" w:rsidRDefault="0020153C" w:rsidP="009C64E8">
            <w:pPr>
              <w:pStyle w:val="Cover2"/>
              <w:jc w:val="left"/>
            </w:pPr>
            <w:r w:rsidRPr="003E514A">
              <w:rPr>
                <w:rFonts w:hint="eastAsia"/>
              </w:rPr>
              <w:t>华为技术有限公司</w:t>
            </w:r>
          </w:p>
        </w:tc>
      </w:tr>
      <w:tr w:rsidR="0020153C" w14:paraId="2FCB1A61" w14:textId="77777777" w:rsidTr="00B66DA1">
        <w:trPr>
          <w:trHeight w:val="371"/>
        </w:trPr>
        <w:tc>
          <w:tcPr>
            <w:tcW w:w="1675" w:type="dxa"/>
            <w:vAlign w:val="center"/>
          </w:tcPr>
          <w:p w14:paraId="57CE9E84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地址：</w:t>
            </w:r>
          </w:p>
        </w:tc>
        <w:tc>
          <w:tcPr>
            <w:tcW w:w="7965" w:type="dxa"/>
            <w:vAlign w:val="center"/>
          </w:tcPr>
          <w:p w14:paraId="2CA42278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深圳市龙岗区</w:t>
            </w:r>
            <w:proofErr w:type="gramStart"/>
            <w:r w:rsidRPr="00B66DA1">
              <w:rPr>
                <w:rFonts w:ascii="FrutigerNext LT Regular" w:eastAsia="华文细黑" w:hAnsi="FrutigerNext LT Regular"/>
              </w:rPr>
              <w:t>坂</w:t>
            </w:r>
            <w:proofErr w:type="gramEnd"/>
            <w:r w:rsidRPr="00B66DA1">
              <w:rPr>
                <w:rFonts w:ascii="FrutigerNext LT Regular" w:eastAsia="华文细黑" w:hAnsi="FrutigerNext LT Regular"/>
              </w:rPr>
              <w:t>田华为总部办公楼</w:t>
            </w:r>
            <w:r w:rsidRPr="00B66DA1">
              <w:rPr>
                <w:rFonts w:ascii="FrutigerNext LT Regular" w:eastAsia="华文细黑" w:hAnsi="FrutigerNext LT Regular"/>
              </w:rPr>
              <w:t xml:space="preserve">     </w:t>
            </w:r>
            <w:r w:rsidRPr="00B66DA1">
              <w:rPr>
                <w:rFonts w:ascii="FrutigerNext LT Regular" w:eastAsia="华文细黑" w:hAnsi="FrutigerNext LT Regular"/>
              </w:rPr>
              <w:t>邮编：</w:t>
            </w:r>
            <w:r w:rsidRPr="00B66DA1">
              <w:rPr>
                <w:rFonts w:ascii="FrutigerNext LT Regular" w:eastAsia="华文细黑" w:hAnsi="FrutigerNext LT Regular"/>
              </w:rPr>
              <w:t>518129</w:t>
            </w:r>
          </w:p>
        </w:tc>
      </w:tr>
      <w:tr w:rsidR="0020153C" w14:paraId="2FECD7CB" w14:textId="77777777" w:rsidTr="00B66DA1">
        <w:trPr>
          <w:trHeight w:val="337"/>
        </w:trPr>
        <w:tc>
          <w:tcPr>
            <w:tcW w:w="1675" w:type="dxa"/>
            <w:vAlign w:val="center"/>
          </w:tcPr>
          <w:p w14:paraId="1DBFCB57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网址：</w:t>
            </w:r>
          </w:p>
        </w:tc>
        <w:tc>
          <w:tcPr>
            <w:tcW w:w="7965" w:type="dxa"/>
            <w:vAlign w:val="center"/>
          </w:tcPr>
          <w:p w14:paraId="61E882C0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Style w:val="ae"/>
                <w:rFonts w:ascii="FrutigerNext LT Regular" w:eastAsia="华文细黑" w:hAnsi="FrutigerNext LT Regular"/>
                <w:lang w:val="pt-BR"/>
              </w:rPr>
              <w:t>http://</w:t>
            </w:r>
            <w:hyperlink r:id="rId17" w:history="1">
              <w:r w:rsidRPr="00B66DA1">
                <w:rPr>
                  <w:rStyle w:val="ae"/>
                  <w:rFonts w:ascii="FrutigerNext LT Regular" w:eastAsia="华文细黑" w:hAnsi="FrutigerNext LT Regular"/>
                  <w:lang w:val="pt-BR"/>
                </w:rPr>
                <w:t>e</w:t>
              </w:r>
            </w:hyperlink>
            <w:r w:rsidRPr="00B66DA1">
              <w:rPr>
                <w:rStyle w:val="ae"/>
                <w:rFonts w:ascii="FrutigerNext LT Regular" w:eastAsia="华文细黑" w:hAnsi="FrutigerNext LT Regular"/>
                <w:lang w:val="pt-BR"/>
              </w:rPr>
              <w:t>.huawei.com</w:t>
            </w:r>
          </w:p>
        </w:tc>
      </w:tr>
    </w:tbl>
    <w:p w14:paraId="3D7C64F7" w14:textId="7E423CAC" w:rsidR="00DC77DE" w:rsidRDefault="00DC77DE" w:rsidP="00E718D0">
      <w:pPr>
        <w:tabs>
          <w:tab w:val="left" w:pos="2280"/>
        </w:tabs>
        <w:ind w:left="0"/>
      </w:pPr>
    </w:p>
    <w:p w14:paraId="4D6FB5C5" w14:textId="77777777" w:rsidR="00DC77DE" w:rsidRPr="00DC77DE" w:rsidRDefault="00DC77DE" w:rsidP="00E01B79">
      <w:pPr>
        <w:ind w:left="0"/>
      </w:pPr>
    </w:p>
    <w:p w14:paraId="17244299" w14:textId="77777777" w:rsidR="00DC77DE" w:rsidRPr="00DC77DE" w:rsidRDefault="00DC77DE" w:rsidP="00DC77DE"/>
    <w:p w14:paraId="4B1F7F30" w14:textId="77777777" w:rsidR="00520EF2" w:rsidRDefault="00520EF2" w:rsidP="00A51FC8">
      <w:pPr>
        <w:ind w:left="0"/>
        <w:sectPr w:rsidR="00520EF2" w:rsidSect="00A51FC8">
          <w:footerReference w:type="default" r:id="rId18"/>
          <w:pgSz w:w="11906" w:h="16838" w:code="9"/>
          <w:pgMar w:top="1701" w:right="1134" w:bottom="1701" w:left="1134" w:header="567" w:footer="340" w:gutter="0"/>
          <w:pgNumType w:start="1"/>
          <w:cols w:space="425"/>
          <w:docGrid w:linePitch="312"/>
        </w:sectPr>
      </w:pPr>
    </w:p>
    <w:bookmarkStart w:id="1" w:name="_Ref218071467" w:displacedByCustomXml="next"/>
    <w:bookmarkStart w:id="2" w:name="_Ref218071624" w:displacedByCustomXml="next"/>
    <w:bookmarkStart w:id="3" w:name="_Ref218071784" w:displacedByCustomXml="next"/>
    <w:bookmarkStart w:id="4" w:name="_Ref218072047" w:displacedByCustomXml="next"/>
    <w:bookmarkStart w:id="5" w:name="_Ref218422894" w:displacedByCustomXml="next"/>
    <w:bookmarkStart w:id="6" w:name="_Ref218422900" w:displacedByCustomXml="next"/>
    <w:bookmarkStart w:id="7" w:name="_Ref218423379" w:displacedByCustomXml="next"/>
    <w:bookmarkStart w:id="8" w:name="_Toc218425197" w:displacedByCustomXml="next"/>
    <w:bookmarkStart w:id="9" w:name="_Toc227138864" w:displacedByCustomXml="next"/>
    <w:bookmarkStart w:id="10" w:name="_Toc437504216" w:displacedByCustomXml="next"/>
    <w:sdt>
      <w:sdtPr>
        <w:rPr>
          <w:rFonts w:ascii="FrutigerNext LT Regular" w:eastAsia="华文细黑" w:hAnsi="FrutigerNext LT Regular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/>
      <w:sdtContent>
        <w:bookmarkStart w:id="11" w:name="_GoBack" w:displacedByCustomXml="prev"/>
        <w:bookmarkEnd w:id="11" w:displacedByCustomXml="prev"/>
        <w:p w14:paraId="5B902EF0" w14:textId="683BDAC3" w:rsidR="0020153C" w:rsidRPr="000A0022" w:rsidRDefault="0020153C" w:rsidP="00625268">
          <w:pPr>
            <w:pStyle w:val="Contents"/>
            <w:spacing w:before="0"/>
            <w:rPr>
              <w:rFonts w:ascii="FrutigerNext LT Regular" w:hAnsi="FrutigerNext LT Regular"/>
            </w:rPr>
          </w:pPr>
          <w:r w:rsidRPr="000A0022">
            <w:rPr>
              <w:rFonts w:ascii="FrutigerNext LT Regular" w:hAnsi="FrutigerNext LT Regular"/>
              <w:lang w:val="zh-CN"/>
            </w:rPr>
            <w:t>目录</w:t>
          </w:r>
        </w:p>
        <w:p w14:paraId="796F7904" w14:textId="77777777" w:rsidR="001569B3" w:rsidRDefault="0020153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r w:rsidRPr="000A0022">
            <w:rPr>
              <w:b w:val="0"/>
              <w:bCs w:val="0"/>
              <w:noProof/>
              <w:sz w:val="20"/>
              <w:szCs w:val="20"/>
            </w:rPr>
            <w:fldChar w:fldCharType="begin"/>
          </w:r>
          <w:r w:rsidRPr="000A0022">
            <w:instrText xml:space="preserve"> TOC \o "1-3" \h \z \u </w:instrText>
          </w:r>
          <w:r w:rsidRPr="000A0022">
            <w:rPr>
              <w:b w:val="0"/>
              <w:bCs w:val="0"/>
              <w:noProof/>
              <w:sz w:val="20"/>
              <w:szCs w:val="20"/>
            </w:rPr>
            <w:fldChar w:fldCharType="separate"/>
          </w:r>
          <w:hyperlink w:anchor="_Toc500426370" w:history="1">
            <w:r w:rsidR="001569B3" w:rsidRPr="00EF3BA1">
              <w:rPr>
                <w:rStyle w:val="ae"/>
                <w:rFonts w:ascii="Book Antiqua" w:hAnsi="Book Antiqua"/>
                <w:noProof/>
              </w:rPr>
              <w:t>1</w:t>
            </w:r>
            <w:r w:rsidR="001569B3" w:rsidRPr="00EF3BA1">
              <w:rPr>
                <w:rStyle w:val="ae"/>
                <w:rFonts w:hint="eastAsia"/>
                <w:noProof/>
              </w:rPr>
              <w:t xml:space="preserve"> </w:t>
            </w:r>
            <w:r w:rsidR="001569B3" w:rsidRPr="00EF3BA1">
              <w:rPr>
                <w:rStyle w:val="ae"/>
                <w:rFonts w:hint="eastAsia"/>
                <w:noProof/>
              </w:rPr>
              <w:t>实验环境介绍</w:t>
            </w:r>
            <w:r w:rsidR="001569B3">
              <w:rPr>
                <w:noProof/>
                <w:webHidden/>
              </w:rPr>
              <w:tab/>
            </w:r>
            <w:r w:rsidR="001569B3">
              <w:rPr>
                <w:noProof/>
                <w:webHidden/>
              </w:rPr>
              <w:fldChar w:fldCharType="begin"/>
            </w:r>
            <w:r w:rsidR="001569B3">
              <w:rPr>
                <w:noProof/>
                <w:webHidden/>
              </w:rPr>
              <w:instrText xml:space="preserve"> PAGEREF _Toc500426370 \h </w:instrText>
            </w:r>
            <w:r w:rsidR="001569B3">
              <w:rPr>
                <w:noProof/>
                <w:webHidden/>
              </w:rPr>
            </w:r>
            <w:r w:rsidR="001569B3">
              <w:rPr>
                <w:noProof/>
                <w:webHidden/>
              </w:rPr>
              <w:fldChar w:fldCharType="separate"/>
            </w:r>
            <w:r w:rsidR="001569B3">
              <w:rPr>
                <w:noProof/>
                <w:webHidden/>
              </w:rPr>
              <w:t>3</w:t>
            </w:r>
            <w:r w:rsidR="001569B3">
              <w:rPr>
                <w:noProof/>
                <w:webHidden/>
              </w:rPr>
              <w:fldChar w:fldCharType="end"/>
            </w:r>
          </w:hyperlink>
        </w:p>
        <w:p w14:paraId="44829566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71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1.1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关于本课程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_Toc500426371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3</w:t>
            </w:r>
            <w:r w:rsidR="001569B3">
              <w:rPr>
                <w:webHidden/>
              </w:rPr>
              <w:fldChar w:fldCharType="end"/>
            </w:r>
          </w:hyperlink>
        </w:p>
        <w:p w14:paraId="60AA4923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72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1.2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组网拓扑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_Toc500426372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3</w:t>
            </w:r>
            <w:r w:rsidR="001569B3">
              <w:rPr>
                <w:webHidden/>
              </w:rPr>
              <w:fldChar w:fldCharType="end"/>
            </w:r>
          </w:hyperlink>
        </w:p>
        <w:p w14:paraId="7FC4B0CF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73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1.3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设备参数描述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_Toc500426373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4</w:t>
            </w:r>
            <w:r w:rsidR="001569B3">
              <w:rPr>
                <w:webHidden/>
              </w:rPr>
              <w:fldChar w:fldCharType="end"/>
            </w:r>
          </w:hyperlink>
        </w:p>
        <w:p w14:paraId="37BFE106" w14:textId="77777777" w:rsidR="001569B3" w:rsidRDefault="005B65B3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426374" w:history="1">
            <w:r w:rsidR="001569B3" w:rsidRPr="00EF3BA1">
              <w:rPr>
                <w:rStyle w:val="ae"/>
                <w:rFonts w:ascii="Book Antiqua" w:hAnsi="Book Antiqua"/>
                <w:noProof/>
              </w:rPr>
              <w:t>2</w:t>
            </w:r>
            <w:r w:rsidR="001569B3" w:rsidRPr="00EF3BA1">
              <w:rPr>
                <w:rStyle w:val="ae"/>
                <w:noProof/>
              </w:rPr>
              <w:t xml:space="preserve"> FusionAccess 6.0</w:t>
            </w:r>
            <w:r w:rsidR="001569B3" w:rsidRPr="00EF3BA1">
              <w:rPr>
                <w:rStyle w:val="ae"/>
                <w:rFonts w:hint="eastAsia"/>
                <w:noProof/>
              </w:rPr>
              <w:t>安装（给定</w:t>
            </w:r>
            <w:r w:rsidR="001569B3" w:rsidRPr="00EF3BA1">
              <w:rPr>
                <w:rStyle w:val="ae"/>
                <w:noProof/>
              </w:rPr>
              <w:t>AD</w:t>
            </w:r>
            <w:r w:rsidR="001569B3" w:rsidRPr="00EF3BA1">
              <w:rPr>
                <w:rStyle w:val="ae"/>
                <w:rFonts w:hint="eastAsia"/>
                <w:noProof/>
              </w:rPr>
              <w:t>）</w:t>
            </w:r>
            <w:r w:rsidR="001569B3">
              <w:rPr>
                <w:noProof/>
                <w:webHidden/>
              </w:rPr>
              <w:tab/>
            </w:r>
            <w:r w:rsidR="001569B3">
              <w:rPr>
                <w:noProof/>
                <w:webHidden/>
              </w:rPr>
              <w:fldChar w:fldCharType="begin"/>
            </w:r>
            <w:r w:rsidR="001569B3">
              <w:rPr>
                <w:noProof/>
                <w:webHidden/>
              </w:rPr>
              <w:instrText xml:space="preserve"> PAGEREF _Toc500426374 \h </w:instrText>
            </w:r>
            <w:r w:rsidR="001569B3">
              <w:rPr>
                <w:noProof/>
                <w:webHidden/>
              </w:rPr>
            </w:r>
            <w:r w:rsidR="001569B3">
              <w:rPr>
                <w:noProof/>
                <w:webHidden/>
              </w:rPr>
              <w:fldChar w:fldCharType="separate"/>
            </w:r>
            <w:r w:rsidR="001569B3">
              <w:rPr>
                <w:noProof/>
                <w:webHidden/>
              </w:rPr>
              <w:t>5</w:t>
            </w:r>
            <w:r w:rsidR="001569B3">
              <w:rPr>
                <w:noProof/>
                <w:webHidden/>
              </w:rPr>
              <w:fldChar w:fldCharType="end"/>
            </w:r>
          </w:hyperlink>
        </w:p>
        <w:p w14:paraId="57286557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75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2.1</w:t>
            </w:r>
            <w:r w:rsidR="001569B3" w:rsidRPr="00EF3BA1">
              <w:rPr>
                <w:rStyle w:val="ae"/>
                <w:rFonts w:ascii="华文细黑" w:hAnsi="华文细黑" w:hint="eastAsia"/>
              </w:rPr>
              <w:t xml:space="preserve"> 课程目标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_Toc500426375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5</w:t>
            </w:r>
            <w:r w:rsidR="001569B3">
              <w:rPr>
                <w:webHidden/>
              </w:rPr>
              <w:fldChar w:fldCharType="end"/>
            </w:r>
          </w:hyperlink>
        </w:p>
        <w:p w14:paraId="43C4A35B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76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2.2</w:t>
            </w:r>
            <w:r w:rsidR="001569B3" w:rsidRPr="00EF3BA1">
              <w:rPr>
                <w:rStyle w:val="ae"/>
                <w:rFonts w:ascii="华文细黑" w:hAnsi="华文细黑" w:hint="eastAsia"/>
              </w:rPr>
              <w:t xml:space="preserve"> 基本信息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_Toc500426376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5</w:t>
            </w:r>
            <w:r w:rsidR="001569B3">
              <w:rPr>
                <w:webHidden/>
              </w:rPr>
              <w:fldChar w:fldCharType="end"/>
            </w:r>
          </w:hyperlink>
        </w:p>
        <w:p w14:paraId="69BBB159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77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2.3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实验内容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_Toc500426377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5</w:t>
            </w:r>
            <w:r w:rsidR="001569B3">
              <w:rPr>
                <w:webHidden/>
              </w:rPr>
              <w:fldChar w:fldCharType="end"/>
            </w:r>
          </w:hyperlink>
        </w:p>
        <w:p w14:paraId="608F949F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78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2.3.1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创建</w:t>
            </w:r>
            <w:r w:rsidR="001569B3" w:rsidRPr="00EF3BA1">
              <w:rPr>
                <w:rStyle w:val="ae"/>
              </w:rPr>
              <w:t>Linux</w:t>
            </w:r>
            <w:r w:rsidR="001569B3" w:rsidRPr="00EF3BA1">
              <w:rPr>
                <w:rStyle w:val="ae"/>
                <w:rFonts w:hint="eastAsia"/>
              </w:rPr>
              <w:t>基础架构虚拟机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_Toc500426378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5</w:t>
            </w:r>
            <w:r w:rsidR="001569B3">
              <w:rPr>
                <w:webHidden/>
              </w:rPr>
              <w:fldChar w:fldCharType="end"/>
            </w:r>
          </w:hyperlink>
        </w:p>
        <w:p w14:paraId="7F458A2C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79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2.3.2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配置</w:t>
            </w:r>
            <w:r w:rsidR="001569B3" w:rsidRPr="00EF3BA1">
              <w:rPr>
                <w:rStyle w:val="ae"/>
              </w:rPr>
              <w:t>Linux</w:t>
            </w:r>
            <w:r w:rsidR="001569B3" w:rsidRPr="00EF3BA1">
              <w:rPr>
                <w:rStyle w:val="ae"/>
                <w:rFonts w:hint="eastAsia"/>
              </w:rPr>
              <w:t>基础架构虚拟机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_Toc500426379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9</w:t>
            </w:r>
            <w:r w:rsidR="001569B3">
              <w:rPr>
                <w:webHidden/>
              </w:rPr>
              <w:fldChar w:fldCharType="end"/>
            </w:r>
          </w:hyperlink>
        </w:p>
        <w:p w14:paraId="29D2C833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80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2.3.3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初次登录</w:t>
            </w:r>
            <w:r w:rsidR="001569B3" w:rsidRPr="00EF3BA1">
              <w:rPr>
                <w:rStyle w:val="ae"/>
              </w:rPr>
              <w:t>FusionAccess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_Toc500426380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22</w:t>
            </w:r>
            <w:r w:rsidR="001569B3">
              <w:rPr>
                <w:webHidden/>
              </w:rPr>
              <w:fldChar w:fldCharType="end"/>
            </w:r>
          </w:hyperlink>
        </w:p>
        <w:p w14:paraId="16571D14" w14:textId="77777777" w:rsidR="001569B3" w:rsidRDefault="005B65B3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426381" w:history="1">
            <w:r w:rsidR="001569B3" w:rsidRPr="00EF3BA1">
              <w:rPr>
                <w:rStyle w:val="ae"/>
                <w:rFonts w:ascii="Book Antiqua" w:hAnsi="Book Antiqua"/>
                <w:noProof/>
              </w:rPr>
              <w:t>3</w:t>
            </w:r>
            <w:r w:rsidR="001569B3" w:rsidRPr="00EF3BA1">
              <w:rPr>
                <w:rStyle w:val="ae"/>
                <w:rFonts w:hint="eastAsia"/>
                <w:noProof/>
              </w:rPr>
              <w:t xml:space="preserve"> </w:t>
            </w:r>
            <w:r w:rsidR="001569B3" w:rsidRPr="00EF3BA1">
              <w:rPr>
                <w:rStyle w:val="ae"/>
                <w:rFonts w:hint="eastAsia"/>
                <w:noProof/>
              </w:rPr>
              <w:t>制作虚拟桌面虚拟机模板</w:t>
            </w:r>
            <w:r w:rsidR="001569B3">
              <w:rPr>
                <w:noProof/>
                <w:webHidden/>
              </w:rPr>
              <w:tab/>
            </w:r>
            <w:r w:rsidR="001569B3">
              <w:rPr>
                <w:noProof/>
                <w:webHidden/>
              </w:rPr>
              <w:fldChar w:fldCharType="begin"/>
            </w:r>
            <w:r w:rsidR="001569B3">
              <w:rPr>
                <w:noProof/>
                <w:webHidden/>
              </w:rPr>
              <w:instrText xml:space="preserve"> PAGEREF _Toc500426381 \h </w:instrText>
            </w:r>
            <w:r w:rsidR="001569B3">
              <w:rPr>
                <w:noProof/>
                <w:webHidden/>
              </w:rPr>
            </w:r>
            <w:r w:rsidR="001569B3">
              <w:rPr>
                <w:noProof/>
                <w:webHidden/>
              </w:rPr>
              <w:fldChar w:fldCharType="separate"/>
            </w:r>
            <w:r w:rsidR="001569B3">
              <w:rPr>
                <w:noProof/>
                <w:webHidden/>
              </w:rPr>
              <w:t>27</w:t>
            </w:r>
            <w:r w:rsidR="001569B3">
              <w:rPr>
                <w:noProof/>
                <w:webHidden/>
              </w:rPr>
              <w:fldChar w:fldCharType="end"/>
            </w:r>
          </w:hyperlink>
        </w:p>
        <w:p w14:paraId="270345DC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82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3.1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课程目标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_Toc500426382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27</w:t>
            </w:r>
            <w:r w:rsidR="001569B3">
              <w:rPr>
                <w:webHidden/>
              </w:rPr>
              <w:fldChar w:fldCharType="end"/>
            </w:r>
          </w:hyperlink>
        </w:p>
        <w:p w14:paraId="439BC83D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83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3.2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基本信息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_Toc500426383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27</w:t>
            </w:r>
            <w:r w:rsidR="001569B3">
              <w:rPr>
                <w:webHidden/>
              </w:rPr>
              <w:fldChar w:fldCharType="end"/>
            </w:r>
          </w:hyperlink>
        </w:p>
        <w:p w14:paraId="4A5D924B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84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3.3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实验内容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_Toc500426384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27</w:t>
            </w:r>
            <w:r w:rsidR="001569B3">
              <w:rPr>
                <w:webHidden/>
              </w:rPr>
              <w:fldChar w:fldCharType="end"/>
            </w:r>
          </w:hyperlink>
        </w:p>
        <w:p w14:paraId="02C221B0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85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3.3.1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创建模板虚拟机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_Toc500426385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27</w:t>
            </w:r>
            <w:r w:rsidR="001569B3">
              <w:rPr>
                <w:webHidden/>
              </w:rPr>
              <w:fldChar w:fldCharType="end"/>
            </w:r>
          </w:hyperlink>
        </w:p>
        <w:p w14:paraId="6C9319A1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86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3.3.2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安装虚拟机操作系统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_Toc500426386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30</w:t>
            </w:r>
            <w:r w:rsidR="001569B3">
              <w:rPr>
                <w:webHidden/>
              </w:rPr>
              <w:fldChar w:fldCharType="end"/>
            </w:r>
          </w:hyperlink>
        </w:p>
        <w:p w14:paraId="624B1446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87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3.3.3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配置虚拟机操作系统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_Toc500426387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34</w:t>
            </w:r>
            <w:r w:rsidR="001569B3">
              <w:rPr>
                <w:webHidden/>
              </w:rPr>
              <w:fldChar w:fldCharType="end"/>
            </w:r>
          </w:hyperlink>
        </w:p>
        <w:p w14:paraId="7555A9A7" w14:textId="77777777" w:rsidR="001569B3" w:rsidRDefault="005B65B3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426388" w:history="1">
            <w:r w:rsidR="001569B3" w:rsidRPr="00EF3BA1">
              <w:rPr>
                <w:rStyle w:val="ae"/>
                <w:rFonts w:ascii="Book Antiqua" w:hAnsi="Book Antiqua"/>
                <w:noProof/>
              </w:rPr>
              <w:t>4</w:t>
            </w:r>
            <w:r w:rsidR="001569B3" w:rsidRPr="00EF3BA1">
              <w:rPr>
                <w:rStyle w:val="ae"/>
                <w:rFonts w:hint="eastAsia"/>
                <w:noProof/>
              </w:rPr>
              <w:t xml:space="preserve"> </w:t>
            </w:r>
            <w:r w:rsidR="001569B3" w:rsidRPr="00EF3BA1">
              <w:rPr>
                <w:rStyle w:val="ae"/>
                <w:rFonts w:hint="eastAsia"/>
                <w:noProof/>
              </w:rPr>
              <w:t>发放完整复制桌面和登录桌面</w:t>
            </w:r>
            <w:r w:rsidR="001569B3">
              <w:rPr>
                <w:noProof/>
                <w:webHidden/>
              </w:rPr>
              <w:tab/>
            </w:r>
            <w:r w:rsidR="001569B3">
              <w:rPr>
                <w:noProof/>
                <w:webHidden/>
              </w:rPr>
              <w:fldChar w:fldCharType="begin"/>
            </w:r>
            <w:r w:rsidR="001569B3">
              <w:rPr>
                <w:noProof/>
                <w:webHidden/>
              </w:rPr>
              <w:instrText xml:space="preserve"> PAGEREF _Toc500426388 \h </w:instrText>
            </w:r>
            <w:r w:rsidR="001569B3">
              <w:rPr>
                <w:noProof/>
                <w:webHidden/>
              </w:rPr>
            </w:r>
            <w:r w:rsidR="001569B3">
              <w:rPr>
                <w:noProof/>
                <w:webHidden/>
              </w:rPr>
              <w:fldChar w:fldCharType="separate"/>
            </w:r>
            <w:r w:rsidR="001569B3">
              <w:rPr>
                <w:noProof/>
                <w:webHidden/>
              </w:rPr>
              <w:t>37</w:t>
            </w:r>
            <w:r w:rsidR="001569B3">
              <w:rPr>
                <w:noProof/>
                <w:webHidden/>
              </w:rPr>
              <w:fldChar w:fldCharType="end"/>
            </w:r>
          </w:hyperlink>
        </w:p>
        <w:p w14:paraId="725A5EE8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89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4.1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课程目标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_Toc500426389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37</w:t>
            </w:r>
            <w:r w:rsidR="001569B3">
              <w:rPr>
                <w:webHidden/>
              </w:rPr>
              <w:fldChar w:fldCharType="end"/>
            </w:r>
          </w:hyperlink>
        </w:p>
        <w:p w14:paraId="0FF7D236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90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4.2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基本信息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_Toc500426390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37</w:t>
            </w:r>
            <w:r w:rsidR="001569B3">
              <w:rPr>
                <w:webHidden/>
              </w:rPr>
              <w:fldChar w:fldCharType="end"/>
            </w:r>
          </w:hyperlink>
        </w:p>
        <w:p w14:paraId="314812B2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91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4.3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实验内容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_Toc500426391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37</w:t>
            </w:r>
            <w:r w:rsidR="001569B3">
              <w:rPr>
                <w:webHidden/>
              </w:rPr>
              <w:fldChar w:fldCharType="end"/>
            </w:r>
          </w:hyperlink>
        </w:p>
        <w:p w14:paraId="35020F88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92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4.3.1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创建虚拟机模板（完整复制）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_Toc500426392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37</w:t>
            </w:r>
            <w:r w:rsidR="001569B3">
              <w:rPr>
                <w:webHidden/>
              </w:rPr>
              <w:fldChar w:fldCharType="end"/>
            </w:r>
          </w:hyperlink>
        </w:p>
        <w:p w14:paraId="2B1A9838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93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4.3.2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配置模板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_Toc500426393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43</w:t>
            </w:r>
            <w:r w:rsidR="001569B3">
              <w:rPr>
                <w:webHidden/>
              </w:rPr>
              <w:fldChar w:fldCharType="end"/>
            </w:r>
          </w:hyperlink>
        </w:p>
        <w:p w14:paraId="364E5E95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94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4.3.3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配置</w:t>
            </w:r>
            <w:r w:rsidR="001569B3" w:rsidRPr="00EF3BA1">
              <w:rPr>
                <w:rStyle w:val="ae"/>
              </w:rPr>
              <w:t>OU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_Toc500426394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44</w:t>
            </w:r>
            <w:r w:rsidR="001569B3">
              <w:rPr>
                <w:webHidden/>
              </w:rPr>
              <w:fldChar w:fldCharType="end"/>
            </w:r>
          </w:hyperlink>
        </w:p>
        <w:p w14:paraId="778F437B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95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4.3.4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快速发放桌面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_Toc500426395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50</w:t>
            </w:r>
            <w:r w:rsidR="001569B3">
              <w:rPr>
                <w:webHidden/>
              </w:rPr>
              <w:fldChar w:fldCharType="end"/>
            </w:r>
          </w:hyperlink>
        </w:p>
        <w:p w14:paraId="4E1CBF37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96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4.3.5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登录桌面（</w:t>
            </w:r>
            <w:r w:rsidR="001569B3" w:rsidRPr="00EF3BA1">
              <w:rPr>
                <w:rStyle w:val="ae"/>
              </w:rPr>
              <w:t>SC</w:t>
            </w:r>
            <w:r w:rsidR="001569B3" w:rsidRPr="00EF3BA1">
              <w:rPr>
                <w:rStyle w:val="ae"/>
                <w:rFonts w:hint="eastAsia"/>
              </w:rPr>
              <w:t>方式）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_Toc500426396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58</w:t>
            </w:r>
            <w:r w:rsidR="001569B3">
              <w:rPr>
                <w:webHidden/>
              </w:rPr>
              <w:fldChar w:fldCharType="end"/>
            </w:r>
          </w:hyperlink>
        </w:p>
        <w:p w14:paraId="3FE092CC" w14:textId="77777777" w:rsidR="001569B3" w:rsidRDefault="005B65B3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426397" w:history="1">
            <w:r w:rsidR="001569B3" w:rsidRPr="00EF3BA1">
              <w:rPr>
                <w:rStyle w:val="ae"/>
                <w:rFonts w:ascii="Book Antiqua" w:hAnsi="Book Antiqua"/>
                <w:noProof/>
              </w:rPr>
              <w:t>5</w:t>
            </w:r>
            <w:r w:rsidR="001569B3" w:rsidRPr="00EF3BA1">
              <w:rPr>
                <w:rStyle w:val="ae"/>
                <w:rFonts w:hint="eastAsia"/>
                <w:noProof/>
              </w:rPr>
              <w:t xml:space="preserve"> </w:t>
            </w:r>
            <w:r w:rsidR="001569B3" w:rsidRPr="00EF3BA1">
              <w:rPr>
                <w:rStyle w:val="ae"/>
                <w:rFonts w:hint="eastAsia"/>
                <w:noProof/>
              </w:rPr>
              <w:t>链接克隆虚拟机发放</w:t>
            </w:r>
            <w:r w:rsidR="001569B3">
              <w:rPr>
                <w:noProof/>
                <w:webHidden/>
              </w:rPr>
              <w:tab/>
            </w:r>
            <w:r w:rsidR="001569B3">
              <w:rPr>
                <w:noProof/>
                <w:webHidden/>
              </w:rPr>
              <w:fldChar w:fldCharType="begin"/>
            </w:r>
            <w:r w:rsidR="001569B3">
              <w:rPr>
                <w:noProof/>
                <w:webHidden/>
              </w:rPr>
              <w:instrText xml:space="preserve"> PAGEREF _Toc500426397 \h </w:instrText>
            </w:r>
            <w:r w:rsidR="001569B3">
              <w:rPr>
                <w:noProof/>
                <w:webHidden/>
              </w:rPr>
            </w:r>
            <w:r w:rsidR="001569B3">
              <w:rPr>
                <w:noProof/>
                <w:webHidden/>
              </w:rPr>
              <w:fldChar w:fldCharType="separate"/>
            </w:r>
            <w:r w:rsidR="001569B3">
              <w:rPr>
                <w:noProof/>
                <w:webHidden/>
              </w:rPr>
              <w:t>60</w:t>
            </w:r>
            <w:r w:rsidR="001569B3">
              <w:rPr>
                <w:noProof/>
                <w:webHidden/>
              </w:rPr>
              <w:fldChar w:fldCharType="end"/>
            </w:r>
          </w:hyperlink>
        </w:p>
        <w:p w14:paraId="256C7294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98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5.1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课程目标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_Toc500426398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60</w:t>
            </w:r>
            <w:r w:rsidR="001569B3">
              <w:rPr>
                <w:webHidden/>
              </w:rPr>
              <w:fldChar w:fldCharType="end"/>
            </w:r>
          </w:hyperlink>
        </w:p>
        <w:p w14:paraId="4C7462C5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399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5.2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基本信息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_Toc500426399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60</w:t>
            </w:r>
            <w:r w:rsidR="001569B3">
              <w:rPr>
                <w:webHidden/>
              </w:rPr>
              <w:fldChar w:fldCharType="end"/>
            </w:r>
          </w:hyperlink>
        </w:p>
        <w:p w14:paraId="27FDF297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00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5.3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实验内容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_Toc500426400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60</w:t>
            </w:r>
            <w:r w:rsidR="001569B3">
              <w:rPr>
                <w:webHidden/>
              </w:rPr>
              <w:fldChar w:fldCharType="end"/>
            </w:r>
          </w:hyperlink>
        </w:p>
        <w:p w14:paraId="54504839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01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5.3.1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创建虚拟机模板（链接克隆）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_Toc500426401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60</w:t>
            </w:r>
            <w:r w:rsidR="001569B3">
              <w:rPr>
                <w:webHidden/>
              </w:rPr>
              <w:fldChar w:fldCharType="end"/>
            </w:r>
          </w:hyperlink>
        </w:p>
        <w:p w14:paraId="26EF837B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02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5.3.2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配置模板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_Toc500426402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65</w:t>
            </w:r>
            <w:r w:rsidR="001569B3">
              <w:rPr>
                <w:webHidden/>
              </w:rPr>
              <w:fldChar w:fldCharType="end"/>
            </w:r>
          </w:hyperlink>
        </w:p>
        <w:p w14:paraId="4D93D82E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03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5.3.3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创建命名规则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_Toc500426403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66</w:t>
            </w:r>
            <w:r w:rsidR="001569B3">
              <w:rPr>
                <w:webHidden/>
              </w:rPr>
              <w:fldChar w:fldCharType="end"/>
            </w:r>
          </w:hyperlink>
        </w:p>
        <w:p w14:paraId="3BD93607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04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5.3.4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发放链接克隆桌面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_Toc500426404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68</w:t>
            </w:r>
            <w:r w:rsidR="001569B3">
              <w:rPr>
                <w:webHidden/>
              </w:rPr>
              <w:fldChar w:fldCharType="end"/>
            </w:r>
          </w:hyperlink>
        </w:p>
        <w:p w14:paraId="16FA71CD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05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5.3.5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登录链接克隆桌面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_Toc500426405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74</w:t>
            </w:r>
            <w:r w:rsidR="001569B3">
              <w:rPr>
                <w:webHidden/>
              </w:rPr>
              <w:fldChar w:fldCharType="end"/>
            </w:r>
          </w:hyperlink>
        </w:p>
        <w:p w14:paraId="20EC9559" w14:textId="77777777" w:rsidR="001569B3" w:rsidRDefault="005B65B3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426406" w:history="1">
            <w:r w:rsidR="001569B3" w:rsidRPr="00EF3BA1">
              <w:rPr>
                <w:rStyle w:val="ae"/>
                <w:rFonts w:ascii="Book Antiqua" w:hAnsi="Book Antiqua"/>
                <w:noProof/>
              </w:rPr>
              <w:t>6</w:t>
            </w:r>
            <w:r w:rsidR="001569B3" w:rsidRPr="00EF3BA1">
              <w:rPr>
                <w:rStyle w:val="ae"/>
                <w:rFonts w:hint="eastAsia"/>
                <w:noProof/>
              </w:rPr>
              <w:t xml:space="preserve"> </w:t>
            </w:r>
            <w:r w:rsidR="001569B3" w:rsidRPr="00EF3BA1">
              <w:rPr>
                <w:rStyle w:val="ae"/>
                <w:rFonts w:hint="eastAsia"/>
                <w:noProof/>
              </w:rPr>
              <w:t>应用虚拟化部署与发布（可选）</w:t>
            </w:r>
            <w:r w:rsidR="001569B3">
              <w:rPr>
                <w:noProof/>
                <w:webHidden/>
              </w:rPr>
              <w:tab/>
            </w:r>
            <w:r w:rsidR="001569B3">
              <w:rPr>
                <w:noProof/>
                <w:webHidden/>
              </w:rPr>
              <w:fldChar w:fldCharType="begin"/>
            </w:r>
            <w:r w:rsidR="001569B3">
              <w:rPr>
                <w:noProof/>
                <w:webHidden/>
              </w:rPr>
              <w:instrText xml:space="preserve"> PAGEREF _Toc500426406 \h </w:instrText>
            </w:r>
            <w:r w:rsidR="001569B3">
              <w:rPr>
                <w:noProof/>
                <w:webHidden/>
              </w:rPr>
            </w:r>
            <w:r w:rsidR="001569B3">
              <w:rPr>
                <w:noProof/>
                <w:webHidden/>
              </w:rPr>
              <w:fldChar w:fldCharType="separate"/>
            </w:r>
            <w:r w:rsidR="001569B3">
              <w:rPr>
                <w:noProof/>
                <w:webHidden/>
              </w:rPr>
              <w:t>75</w:t>
            </w:r>
            <w:r w:rsidR="001569B3">
              <w:rPr>
                <w:noProof/>
                <w:webHidden/>
              </w:rPr>
              <w:fldChar w:fldCharType="end"/>
            </w:r>
          </w:hyperlink>
        </w:p>
        <w:p w14:paraId="2F2A42F0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07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6.1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课程目标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_Toc500426407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75</w:t>
            </w:r>
            <w:r w:rsidR="001569B3">
              <w:rPr>
                <w:webHidden/>
              </w:rPr>
              <w:fldChar w:fldCharType="end"/>
            </w:r>
          </w:hyperlink>
        </w:p>
        <w:p w14:paraId="0356AF3B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08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6.2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基本信息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_Toc500426408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75</w:t>
            </w:r>
            <w:r w:rsidR="001569B3">
              <w:rPr>
                <w:webHidden/>
              </w:rPr>
              <w:fldChar w:fldCharType="end"/>
            </w:r>
          </w:hyperlink>
        </w:p>
        <w:p w14:paraId="2F8D2D32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09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6.3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实验内容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_Toc500426409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75</w:t>
            </w:r>
            <w:r w:rsidR="001569B3">
              <w:rPr>
                <w:webHidden/>
              </w:rPr>
              <w:fldChar w:fldCharType="end"/>
            </w:r>
          </w:hyperlink>
        </w:p>
        <w:p w14:paraId="560BAAEF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10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6.3.1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部署</w:t>
            </w:r>
            <w:r w:rsidR="001569B3" w:rsidRPr="00EF3BA1">
              <w:rPr>
                <w:rStyle w:val="ae"/>
              </w:rPr>
              <w:t>APS</w:t>
            </w:r>
            <w:r w:rsidR="001569B3" w:rsidRPr="00EF3BA1">
              <w:rPr>
                <w:rStyle w:val="ae"/>
                <w:rFonts w:hint="eastAsia"/>
              </w:rPr>
              <w:t>服务器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_Toc500426410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75</w:t>
            </w:r>
            <w:r w:rsidR="001569B3">
              <w:rPr>
                <w:webHidden/>
              </w:rPr>
              <w:fldChar w:fldCharType="end"/>
            </w:r>
          </w:hyperlink>
        </w:p>
        <w:p w14:paraId="18A96F83" w14:textId="77777777" w:rsidR="001569B3" w:rsidRDefault="005B65B3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426411" w:history="1">
            <w:r w:rsidR="001569B3" w:rsidRPr="00EF3BA1">
              <w:rPr>
                <w:rStyle w:val="ae"/>
                <w:rFonts w:ascii="Book Antiqua" w:hAnsi="Book Antiqua"/>
                <w:noProof/>
              </w:rPr>
              <w:t>7</w:t>
            </w:r>
            <w:r w:rsidR="001569B3" w:rsidRPr="00EF3BA1">
              <w:rPr>
                <w:rStyle w:val="ae"/>
                <w:rFonts w:hint="eastAsia"/>
                <w:noProof/>
              </w:rPr>
              <w:t xml:space="preserve"> </w:t>
            </w:r>
            <w:r w:rsidR="001569B3" w:rsidRPr="00EF3BA1">
              <w:rPr>
                <w:rStyle w:val="ae"/>
                <w:rFonts w:hint="eastAsia"/>
                <w:noProof/>
              </w:rPr>
              <w:t>系统运维（可选）</w:t>
            </w:r>
            <w:r w:rsidR="001569B3">
              <w:rPr>
                <w:noProof/>
                <w:webHidden/>
              </w:rPr>
              <w:tab/>
            </w:r>
            <w:r w:rsidR="001569B3">
              <w:rPr>
                <w:noProof/>
                <w:webHidden/>
              </w:rPr>
              <w:fldChar w:fldCharType="begin"/>
            </w:r>
            <w:r w:rsidR="001569B3">
              <w:rPr>
                <w:noProof/>
                <w:webHidden/>
              </w:rPr>
              <w:instrText xml:space="preserve"> PAGEREF _Toc500426411 \h </w:instrText>
            </w:r>
            <w:r w:rsidR="001569B3">
              <w:rPr>
                <w:noProof/>
                <w:webHidden/>
              </w:rPr>
            </w:r>
            <w:r w:rsidR="001569B3">
              <w:rPr>
                <w:noProof/>
                <w:webHidden/>
              </w:rPr>
              <w:fldChar w:fldCharType="separate"/>
            </w:r>
            <w:r w:rsidR="001569B3">
              <w:rPr>
                <w:noProof/>
                <w:webHidden/>
              </w:rPr>
              <w:t>98</w:t>
            </w:r>
            <w:r w:rsidR="001569B3">
              <w:rPr>
                <w:noProof/>
                <w:webHidden/>
              </w:rPr>
              <w:fldChar w:fldCharType="end"/>
            </w:r>
          </w:hyperlink>
        </w:p>
        <w:p w14:paraId="3727C284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12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7.1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课程目标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_Toc500426412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98</w:t>
            </w:r>
            <w:r w:rsidR="001569B3">
              <w:rPr>
                <w:webHidden/>
              </w:rPr>
              <w:fldChar w:fldCharType="end"/>
            </w:r>
          </w:hyperlink>
        </w:p>
        <w:p w14:paraId="0B5E1833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13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7.2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基本信息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_Toc500426413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98</w:t>
            </w:r>
            <w:r w:rsidR="001569B3">
              <w:rPr>
                <w:webHidden/>
              </w:rPr>
              <w:fldChar w:fldCharType="end"/>
            </w:r>
          </w:hyperlink>
        </w:p>
        <w:p w14:paraId="33D312A0" w14:textId="77777777" w:rsidR="001569B3" w:rsidRDefault="005B65B3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14" w:history="1">
            <w:r w:rsidR="001569B3" w:rsidRPr="00EF3BA1">
              <w:rPr>
                <w:rStyle w:val="ae"/>
                <w:rFonts w:ascii="Book Antiqua" w:hAnsi="Book Antiqua"/>
                <w:snapToGrid w:val="0"/>
              </w:rPr>
              <w:t>7.3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实验内容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_Toc500426414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98</w:t>
            </w:r>
            <w:r w:rsidR="001569B3">
              <w:rPr>
                <w:webHidden/>
              </w:rPr>
              <w:fldChar w:fldCharType="end"/>
            </w:r>
          </w:hyperlink>
        </w:p>
        <w:p w14:paraId="437E6382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15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7.3.1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虚拟桌面热迁移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_Toc500426415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98</w:t>
            </w:r>
            <w:r w:rsidR="001569B3">
              <w:rPr>
                <w:webHidden/>
              </w:rPr>
              <w:fldChar w:fldCharType="end"/>
            </w:r>
          </w:hyperlink>
        </w:p>
        <w:p w14:paraId="62BC54D5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16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7.3.2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更新系统图片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_Toc500426416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100</w:t>
            </w:r>
            <w:r w:rsidR="001569B3">
              <w:rPr>
                <w:webHidden/>
              </w:rPr>
              <w:fldChar w:fldCharType="end"/>
            </w:r>
          </w:hyperlink>
        </w:p>
        <w:p w14:paraId="6E0F4AB7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17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7.3.3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发送系统消息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_Toc500426417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103</w:t>
            </w:r>
            <w:r w:rsidR="001569B3">
              <w:rPr>
                <w:webHidden/>
              </w:rPr>
              <w:fldChar w:fldCharType="end"/>
            </w:r>
          </w:hyperlink>
        </w:p>
        <w:p w14:paraId="5BB2386D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18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7.3.4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用户自助维护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_Toc500426418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105</w:t>
            </w:r>
            <w:r w:rsidR="001569B3">
              <w:rPr>
                <w:webHidden/>
              </w:rPr>
              <w:fldChar w:fldCharType="end"/>
            </w:r>
          </w:hyperlink>
        </w:p>
        <w:p w14:paraId="5F2BA7CE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19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7.3.5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桌面规格调整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_Toc500426419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108</w:t>
            </w:r>
            <w:r w:rsidR="001569B3">
              <w:rPr>
                <w:webHidden/>
              </w:rPr>
              <w:fldChar w:fldCharType="end"/>
            </w:r>
          </w:hyperlink>
        </w:p>
        <w:p w14:paraId="28D16D7E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20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7.3.6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策略管理：文件重定向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_Toc500426420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110</w:t>
            </w:r>
            <w:r w:rsidR="001569B3">
              <w:rPr>
                <w:webHidden/>
              </w:rPr>
              <w:fldChar w:fldCharType="end"/>
            </w:r>
          </w:hyperlink>
        </w:p>
        <w:p w14:paraId="05624495" w14:textId="77777777" w:rsidR="001569B3" w:rsidRDefault="005B65B3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426421" w:history="1">
            <w:r w:rsidR="001569B3" w:rsidRPr="00EF3BA1">
              <w:rPr>
                <w:rStyle w:val="ae"/>
                <w:rFonts w:ascii="Book Antiqua" w:hAnsi="Book Antiqua" w:cs="Book Antiqua"/>
                <w:bCs/>
                <w:snapToGrid w:val="0"/>
              </w:rPr>
              <w:t>7.3.7</w:t>
            </w:r>
            <w:r w:rsidR="001569B3" w:rsidRPr="00EF3BA1">
              <w:rPr>
                <w:rStyle w:val="ae"/>
                <w:rFonts w:hint="eastAsia"/>
              </w:rPr>
              <w:t xml:space="preserve"> </w:t>
            </w:r>
            <w:r w:rsidR="001569B3" w:rsidRPr="00EF3BA1">
              <w:rPr>
                <w:rStyle w:val="ae"/>
                <w:rFonts w:hint="eastAsia"/>
              </w:rPr>
              <w:t>策略管理：剪切板重定向</w:t>
            </w:r>
            <w:r w:rsidR="001569B3">
              <w:rPr>
                <w:webHidden/>
              </w:rPr>
              <w:tab/>
            </w:r>
            <w:r w:rsidR="001569B3">
              <w:rPr>
                <w:webHidden/>
              </w:rPr>
              <w:fldChar w:fldCharType="begin"/>
            </w:r>
            <w:r w:rsidR="001569B3">
              <w:rPr>
                <w:webHidden/>
              </w:rPr>
              <w:instrText xml:space="preserve"> PAGEREF _Toc500426421 \h </w:instrText>
            </w:r>
            <w:r w:rsidR="001569B3">
              <w:rPr>
                <w:webHidden/>
              </w:rPr>
            </w:r>
            <w:r w:rsidR="001569B3">
              <w:rPr>
                <w:webHidden/>
              </w:rPr>
              <w:fldChar w:fldCharType="separate"/>
            </w:r>
            <w:r w:rsidR="001569B3">
              <w:rPr>
                <w:webHidden/>
              </w:rPr>
              <w:t>113</w:t>
            </w:r>
            <w:r w:rsidR="001569B3">
              <w:rPr>
                <w:webHidden/>
              </w:rPr>
              <w:fldChar w:fldCharType="end"/>
            </w:r>
          </w:hyperlink>
        </w:p>
        <w:p w14:paraId="1A1B1C95" w14:textId="4DA9AFAE" w:rsidR="00B81DEF" w:rsidRDefault="0020153C" w:rsidP="00F2528A">
          <w:pPr>
            <w:ind w:left="0"/>
            <w:rPr>
              <w:lang w:val="zh-CN"/>
            </w:rPr>
          </w:pPr>
          <w:r w:rsidRPr="000A0022">
            <w:rPr>
              <w:b/>
              <w:bCs/>
              <w:lang w:val="zh-CN"/>
            </w:rPr>
            <w:fldChar w:fldCharType="end"/>
          </w:r>
        </w:p>
      </w:sdtContent>
    </w:sdt>
    <w:p w14:paraId="0B048C6B" w14:textId="77777777" w:rsidR="00B81DEF" w:rsidRDefault="00B81DEF">
      <w:pPr>
        <w:topLinePunct w:val="0"/>
        <w:adjustRightInd/>
        <w:snapToGrid/>
        <w:spacing w:before="0" w:after="0" w:line="240" w:lineRule="auto"/>
        <w:ind w:left="0"/>
        <w:rPr>
          <w:lang w:val="zh-CN"/>
        </w:rPr>
      </w:pPr>
      <w:r>
        <w:rPr>
          <w:lang w:val="zh-CN"/>
        </w:rPr>
        <w:br w:type="page"/>
      </w:r>
    </w:p>
    <w:p w14:paraId="5885ACD5" w14:textId="50A36D5A" w:rsidR="00DC3DBD" w:rsidRPr="007E134B" w:rsidRDefault="00DC3DBD" w:rsidP="007E134B">
      <w:pPr>
        <w:pStyle w:val="1"/>
      </w:pPr>
      <w:bookmarkStart w:id="12" w:name="_Toc500186173"/>
      <w:bookmarkStart w:id="13" w:name="_Toc500426370"/>
      <w:bookmarkEnd w:id="10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r w:rsidRPr="007E134B">
        <w:rPr>
          <w:rFonts w:hint="eastAsia"/>
        </w:rPr>
        <w:lastRenderedPageBreak/>
        <w:t>实验</w:t>
      </w:r>
      <w:r w:rsidRPr="007E134B">
        <w:t>环境介绍</w:t>
      </w:r>
      <w:bookmarkEnd w:id="12"/>
      <w:bookmarkEnd w:id="13"/>
    </w:p>
    <w:p w14:paraId="1B444079" w14:textId="77777777" w:rsidR="00DC3DBD" w:rsidRPr="007E134B" w:rsidRDefault="00DC3DBD" w:rsidP="007E134B">
      <w:pPr>
        <w:pStyle w:val="2"/>
      </w:pPr>
      <w:bookmarkStart w:id="14" w:name="_Toc489359691"/>
      <w:bookmarkStart w:id="15" w:name="_Toc500186174"/>
      <w:bookmarkStart w:id="16" w:name="_Toc500426371"/>
      <w:r w:rsidRPr="007E134B">
        <w:rPr>
          <w:rFonts w:hint="eastAsia"/>
        </w:rPr>
        <w:t>关于</w:t>
      </w:r>
      <w:r w:rsidRPr="007E134B">
        <w:t>本课程</w:t>
      </w:r>
      <w:bookmarkEnd w:id="14"/>
      <w:bookmarkEnd w:id="15"/>
      <w:bookmarkEnd w:id="16"/>
    </w:p>
    <w:p w14:paraId="246A1450" w14:textId="014DF1FB" w:rsidR="00DC3DBD" w:rsidRPr="00E21DC7" w:rsidRDefault="00DC3DBD" w:rsidP="008C3F5B">
      <w:pPr>
        <w:pStyle w:val="1e"/>
      </w:pPr>
      <w:r w:rsidRPr="00E21DC7">
        <w:rPr>
          <w:rFonts w:hint="eastAsia"/>
        </w:rPr>
        <w:t>本</w:t>
      </w:r>
      <w:r w:rsidRPr="00E21DC7">
        <w:t>实验主要涉及</w:t>
      </w:r>
      <w:r w:rsidRPr="00E21DC7">
        <w:rPr>
          <w:rFonts w:hint="eastAsia"/>
        </w:rPr>
        <w:t>F</w:t>
      </w:r>
      <w:r w:rsidRPr="00E21DC7">
        <w:t>usionAccess R6.0</w:t>
      </w:r>
      <w:r w:rsidRPr="00E21DC7">
        <w:rPr>
          <w:rFonts w:hint="eastAsia"/>
        </w:rPr>
        <w:t>版本的</w:t>
      </w:r>
      <w:r w:rsidRPr="00E21DC7">
        <w:t>实验任务，简</w:t>
      </w:r>
      <w:r w:rsidRPr="00E21DC7">
        <w:rPr>
          <w:rFonts w:hint="eastAsia"/>
        </w:rPr>
        <w:t>要</w:t>
      </w:r>
      <w:r w:rsidRPr="00E21DC7">
        <w:t>介绍如下：</w:t>
      </w:r>
    </w:p>
    <w:p w14:paraId="1499F6F0" w14:textId="28CE886E" w:rsidR="00DC3DBD" w:rsidRDefault="00DC3DBD" w:rsidP="008C3F5B">
      <w:pPr>
        <w:pStyle w:val="4b"/>
      </w:pPr>
      <w:r w:rsidRPr="00F711EB">
        <w:rPr>
          <w:rFonts w:hint="eastAsia"/>
        </w:rPr>
        <w:t>制作</w:t>
      </w:r>
      <w:r w:rsidRPr="00F711EB">
        <w:t>虚拟</w:t>
      </w:r>
      <w:r w:rsidRPr="00F711EB">
        <w:rPr>
          <w:rFonts w:hint="eastAsia"/>
        </w:rPr>
        <w:t>桌面</w:t>
      </w:r>
      <w:r w:rsidRPr="00F711EB">
        <w:t>模板：</w:t>
      </w:r>
      <w:r>
        <w:rPr>
          <w:rFonts w:hint="eastAsia"/>
        </w:rPr>
        <w:t>在</w:t>
      </w:r>
      <w:r>
        <w:rPr>
          <w:rFonts w:hint="eastAsia"/>
        </w:rPr>
        <w:t>F</w:t>
      </w:r>
      <w:r>
        <w:t>usionCompute</w:t>
      </w:r>
      <w:r>
        <w:rPr>
          <w:rFonts w:hint="eastAsia"/>
        </w:rPr>
        <w:t>中</w:t>
      </w:r>
      <w:r>
        <w:t>创建虚拟</w:t>
      </w:r>
      <w:r>
        <w:rPr>
          <w:rFonts w:hint="eastAsia"/>
        </w:rPr>
        <w:t>机</w:t>
      </w:r>
      <w:r>
        <w:t>并制作模板</w:t>
      </w:r>
      <w:r w:rsidR="00E718D0">
        <w:rPr>
          <w:rFonts w:hint="eastAsia"/>
        </w:rPr>
        <w:t>。</w:t>
      </w:r>
    </w:p>
    <w:p w14:paraId="71A31FAA" w14:textId="1654BB41" w:rsidR="00DC3DBD" w:rsidRDefault="00DC3DBD" w:rsidP="008C3F5B">
      <w:pPr>
        <w:pStyle w:val="4b"/>
      </w:pPr>
      <w:r>
        <w:rPr>
          <w:rFonts w:hint="eastAsia"/>
        </w:rPr>
        <w:t>FusionAccess 6.0</w:t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>安装</w:t>
      </w:r>
      <w:r>
        <w:t>并配置</w:t>
      </w:r>
      <w:r>
        <w:rPr>
          <w:rFonts w:hint="eastAsia"/>
        </w:rPr>
        <w:t>F</w:t>
      </w:r>
      <w:r>
        <w:t>usionAccess</w:t>
      </w:r>
      <w:r>
        <w:rPr>
          <w:rFonts w:hint="eastAsia"/>
        </w:rPr>
        <w:t>各</w:t>
      </w:r>
      <w:r>
        <w:t>组件</w:t>
      </w:r>
      <w:r w:rsidR="00E718D0">
        <w:rPr>
          <w:rFonts w:hint="eastAsia"/>
        </w:rPr>
        <w:t>。</w:t>
      </w:r>
    </w:p>
    <w:p w14:paraId="1A02ABBB" w14:textId="4BA0778B" w:rsidR="00DC3DBD" w:rsidRDefault="00DC3DBD" w:rsidP="008C3F5B">
      <w:pPr>
        <w:pStyle w:val="4b"/>
      </w:pPr>
      <w:r>
        <w:rPr>
          <w:rFonts w:hint="eastAsia"/>
        </w:rPr>
        <w:t>发放</w:t>
      </w:r>
      <w:r>
        <w:t>完整复制虚拟机：</w:t>
      </w:r>
      <w:r>
        <w:rPr>
          <w:rFonts w:hint="eastAsia"/>
        </w:rPr>
        <w:t>发放</w:t>
      </w:r>
      <w:r>
        <w:t>完整复制</w:t>
      </w:r>
      <w:r>
        <w:rPr>
          <w:rFonts w:hint="eastAsia"/>
        </w:rPr>
        <w:t>桌面</w:t>
      </w:r>
      <w:r>
        <w:t>并登陆</w:t>
      </w:r>
      <w:r>
        <w:rPr>
          <w:rFonts w:hint="eastAsia"/>
        </w:rPr>
        <w:t>桌面</w:t>
      </w:r>
      <w:r w:rsidR="00E718D0">
        <w:rPr>
          <w:rFonts w:hint="eastAsia"/>
        </w:rPr>
        <w:t>。</w:t>
      </w:r>
    </w:p>
    <w:p w14:paraId="7382D8DB" w14:textId="6616DB8C" w:rsidR="00DC3DBD" w:rsidRDefault="00DC3DBD" w:rsidP="008C3F5B">
      <w:pPr>
        <w:pStyle w:val="4b"/>
      </w:pPr>
      <w:r>
        <w:rPr>
          <w:rFonts w:hint="eastAsia"/>
        </w:rPr>
        <w:t>发放</w:t>
      </w:r>
      <w:r>
        <w:t>链接克隆虚拟机：</w:t>
      </w:r>
      <w:r>
        <w:rPr>
          <w:rFonts w:hint="eastAsia"/>
        </w:rPr>
        <w:t>制作链接</w:t>
      </w:r>
      <w:r>
        <w:t>克隆</w:t>
      </w:r>
      <w:r>
        <w:rPr>
          <w:rFonts w:hint="eastAsia"/>
        </w:rPr>
        <w:t>桌面</w:t>
      </w:r>
      <w:r>
        <w:t>模板</w:t>
      </w:r>
      <w:r>
        <w:rPr>
          <w:rFonts w:hint="eastAsia"/>
        </w:rPr>
        <w:t>后</w:t>
      </w:r>
      <w:r>
        <w:t>进行</w:t>
      </w:r>
      <w:r>
        <w:rPr>
          <w:rFonts w:hint="eastAsia"/>
        </w:rPr>
        <w:t>发放与</w:t>
      </w:r>
      <w:r>
        <w:t>登陆</w:t>
      </w:r>
      <w:r w:rsidR="00E718D0">
        <w:rPr>
          <w:rFonts w:hint="eastAsia"/>
        </w:rPr>
        <w:t>。</w:t>
      </w:r>
    </w:p>
    <w:p w14:paraId="7DC64509" w14:textId="15F171B6" w:rsidR="00DC3DBD" w:rsidRDefault="00DC3DBD" w:rsidP="008C3F5B">
      <w:pPr>
        <w:pStyle w:val="4b"/>
      </w:pPr>
      <w:r>
        <w:rPr>
          <w:rFonts w:hint="eastAsia"/>
        </w:rPr>
        <w:t>应用</w:t>
      </w:r>
      <w:r>
        <w:t>虚拟</w:t>
      </w:r>
      <w:proofErr w:type="gramStart"/>
      <w:r>
        <w:t>化部署</w:t>
      </w:r>
      <w:proofErr w:type="gramEnd"/>
      <w:r>
        <w:t>与发布：</w:t>
      </w:r>
      <w:r>
        <w:rPr>
          <w:rFonts w:hint="eastAsia"/>
        </w:rPr>
        <w:t>部署</w:t>
      </w:r>
      <w:r>
        <w:rPr>
          <w:rFonts w:hint="eastAsia"/>
        </w:rPr>
        <w:t>APS</w:t>
      </w:r>
      <w:r>
        <w:rPr>
          <w:rFonts w:hint="eastAsia"/>
        </w:rPr>
        <w:t>服务器，</w:t>
      </w:r>
      <w:r>
        <w:t>发放</w:t>
      </w:r>
      <w:r>
        <w:rPr>
          <w:rFonts w:hint="eastAsia"/>
        </w:rPr>
        <w:t>、使用</w:t>
      </w:r>
      <w:r>
        <w:t>、更改应用</w:t>
      </w:r>
      <w:r w:rsidR="00E718D0">
        <w:rPr>
          <w:rFonts w:hint="eastAsia"/>
        </w:rPr>
        <w:t>。</w:t>
      </w:r>
    </w:p>
    <w:p w14:paraId="43C54BA1" w14:textId="32066E11" w:rsidR="00DC3DBD" w:rsidRPr="00965ABB" w:rsidRDefault="00DC3DBD" w:rsidP="00BD6016">
      <w:pPr>
        <w:pStyle w:val="4b"/>
      </w:pPr>
      <w:r>
        <w:rPr>
          <w:rFonts w:hint="eastAsia"/>
        </w:rPr>
        <w:t>系统</w:t>
      </w:r>
      <w:r>
        <w:t>运维：</w:t>
      </w:r>
      <w:r>
        <w:rPr>
          <w:rFonts w:hint="eastAsia"/>
        </w:rPr>
        <w:t>虚拟</w:t>
      </w:r>
      <w:r>
        <w:t>桌面热迁移、</w:t>
      </w:r>
      <w:r>
        <w:rPr>
          <w:rFonts w:hint="eastAsia"/>
        </w:rPr>
        <w:t>更新</w:t>
      </w:r>
      <w:r>
        <w:t>系统图片等日常运维操作</w:t>
      </w:r>
      <w:r w:rsidR="00E718D0">
        <w:rPr>
          <w:rFonts w:hint="eastAsia"/>
        </w:rPr>
        <w:t>。</w:t>
      </w:r>
      <w:r>
        <w:tab/>
      </w:r>
    </w:p>
    <w:p w14:paraId="02F339EE" w14:textId="721159C3" w:rsidR="00DC3DBD" w:rsidRPr="007E134B" w:rsidRDefault="00DC3DBD" w:rsidP="007E134B">
      <w:pPr>
        <w:pStyle w:val="2"/>
      </w:pPr>
      <w:bookmarkStart w:id="17" w:name="_Toc489359692"/>
      <w:bookmarkStart w:id="18" w:name="_Toc500186175"/>
      <w:bookmarkStart w:id="19" w:name="_Toc500426372"/>
      <w:r w:rsidRPr="007E134B">
        <w:t>组网</w:t>
      </w:r>
      <w:bookmarkEnd w:id="17"/>
      <w:bookmarkEnd w:id="18"/>
      <w:r w:rsidR="00BD6016">
        <w:rPr>
          <w:rFonts w:hint="eastAsia"/>
          <w:lang w:eastAsia="zh-CN"/>
        </w:rPr>
        <w:t>拓扑</w:t>
      </w:r>
      <w:bookmarkEnd w:id="19"/>
    </w:p>
    <w:p w14:paraId="48021C27" w14:textId="46AF8879" w:rsidR="00DC3DBD" w:rsidRDefault="00DC3DBD" w:rsidP="007E134B">
      <w:pPr>
        <w:pStyle w:val="1e"/>
      </w:pPr>
      <w:bookmarkStart w:id="20" w:name="_Toc500186176"/>
      <w:bookmarkStart w:id="21" w:name="_Toc500187447"/>
      <w:r w:rsidRPr="007E134B">
        <w:rPr>
          <w:noProof/>
        </w:rPr>
        <w:drawing>
          <wp:inline distT="0" distB="0" distL="0" distR="0" wp14:anchorId="267890C6" wp14:editId="5A2E7678">
            <wp:extent cx="5454000" cy="4029588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02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  <w:bookmarkEnd w:id="21"/>
    </w:p>
    <w:p w14:paraId="13FEE2F5" w14:textId="77777777" w:rsidR="00DC3DBD" w:rsidRPr="005B3F49" w:rsidRDefault="00DC3DBD" w:rsidP="00396227">
      <w:pPr>
        <w:pStyle w:val="4b"/>
      </w:pPr>
      <w:r w:rsidRPr="005B3F49">
        <w:rPr>
          <w:rFonts w:hint="eastAsia"/>
        </w:rPr>
        <w:t>上图</w:t>
      </w:r>
      <w:r w:rsidRPr="005B3F49">
        <w:t>为本实验</w:t>
      </w:r>
      <w:r w:rsidRPr="005B3F49">
        <w:rPr>
          <w:rFonts w:hint="eastAsia"/>
        </w:rPr>
        <w:t>的</w:t>
      </w:r>
      <w:r w:rsidRPr="005B3F49">
        <w:t>拓扑图</w:t>
      </w:r>
      <w:r w:rsidRPr="005B3F49">
        <w:rPr>
          <w:rFonts w:hint="eastAsia"/>
        </w:rPr>
        <w:t>。</w:t>
      </w:r>
      <w:r w:rsidRPr="005B3F49">
        <w:t>具体</w:t>
      </w:r>
      <w:r w:rsidRPr="005B3F49">
        <w:rPr>
          <w:rFonts w:hint="eastAsia"/>
        </w:rPr>
        <w:t>组件</w:t>
      </w:r>
      <w:r w:rsidRPr="005B3F49">
        <w:t>介绍请参考相关产品文档。</w:t>
      </w:r>
    </w:p>
    <w:p w14:paraId="345592DE" w14:textId="77777777" w:rsidR="00DC3DBD" w:rsidRPr="007E134B" w:rsidRDefault="00DC3DBD" w:rsidP="007E134B">
      <w:pPr>
        <w:pStyle w:val="2"/>
      </w:pPr>
      <w:bookmarkStart w:id="22" w:name="_Toc500186177"/>
      <w:bookmarkStart w:id="23" w:name="_Toc500426373"/>
      <w:r w:rsidRPr="007E134B">
        <w:rPr>
          <w:rFonts w:hint="eastAsia"/>
        </w:rPr>
        <w:lastRenderedPageBreak/>
        <w:t>设备参数</w:t>
      </w:r>
      <w:r w:rsidRPr="007E134B">
        <w:t>描述</w:t>
      </w:r>
      <w:bookmarkEnd w:id="22"/>
      <w:bookmarkEnd w:id="23"/>
    </w:p>
    <w:p w14:paraId="51F01B86" w14:textId="77777777" w:rsidR="00DC3DBD" w:rsidRDefault="00DC3DBD" w:rsidP="00396227">
      <w:pPr>
        <w:pStyle w:val="4b"/>
      </w:pPr>
      <w:r w:rsidRPr="005B3F49">
        <w:rPr>
          <w:rFonts w:hint="eastAsia"/>
        </w:rPr>
        <w:t>具体的</w:t>
      </w:r>
      <w:r w:rsidRPr="005B3F49">
        <w:t>设备参数</w:t>
      </w:r>
      <w:r w:rsidRPr="005B3F49">
        <w:rPr>
          <w:rFonts w:hint="eastAsia"/>
        </w:rPr>
        <w:t>请</w:t>
      </w:r>
      <w:r w:rsidRPr="005B3F49">
        <w:t>参考实际的</w:t>
      </w:r>
      <w:r w:rsidRPr="005B3F49">
        <w:rPr>
          <w:rFonts w:hint="eastAsia"/>
        </w:rPr>
        <w:t>组网</w:t>
      </w:r>
      <w:r w:rsidRPr="005B3F49">
        <w:t>场景。</w:t>
      </w:r>
    </w:p>
    <w:p w14:paraId="035CCB76" w14:textId="77777777" w:rsidR="00DC3DBD" w:rsidRDefault="00DC3DBD" w:rsidP="00DC3DBD"/>
    <w:p w14:paraId="3BB94802" w14:textId="77777777" w:rsidR="00BD6016" w:rsidRDefault="00BD6016" w:rsidP="00DC3DBD"/>
    <w:p w14:paraId="6763818A" w14:textId="77777777" w:rsidR="00BD6016" w:rsidRDefault="00BD6016" w:rsidP="00DC3DBD"/>
    <w:p w14:paraId="6F6D6A70" w14:textId="77777777" w:rsidR="00BD6016" w:rsidRDefault="00BD6016" w:rsidP="00DC3DBD"/>
    <w:p w14:paraId="53994CB0" w14:textId="77777777" w:rsidR="00BD6016" w:rsidRDefault="00BD6016" w:rsidP="00DC3DBD"/>
    <w:p w14:paraId="3B1FDB79" w14:textId="77777777" w:rsidR="00BD6016" w:rsidRDefault="00BD6016" w:rsidP="00DC3DBD"/>
    <w:p w14:paraId="50337B23" w14:textId="77777777" w:rsidR="00BD6016" w:rsidRDefault="00BD6016" w:rsidP="00DC3DBD"/>
    <w:p w14:paraId="6207C0CF" w14:textId="77777777" w:rsidR="00BD6016" w:rsidRDefault="00BD6016" w:rsidP="00DC3DBD"/>
    <w:p w14:paraId="5E7CAFE5" w14:textId="77777777" w:rsidR="00BD6016" w:rsidRDefault="00BD6016" w:rsidP="00DC3DBD"/>
    <w:p w14:paraId="7074D734" w14:textId="77777777" w:rsidR="00BD6016" w:rsidRDefault="00BD6016" w:rsidP="00DC3DBD"/>
    <w:p w14:paraId="4D70DF20" w14:textId="77777777" w:rsidR="00BD6016" w:rsidRDefault="00BD6016" w:rsidP="00DC3DBD"/>
    <w:p w14:paraId="7E2CA490" w14:textId="77777777" w:rsidR="00BD6016" w:rsidRDefault="00BD6016" w:rsidP="00DC3DBD"/>
    <w:p w14:paraId="11B235A1" w14:textId="77777777" w:rsidR="00BD6016" w:rsidRDefault="00BD6016" w:rsidP="00DC3DBD"/>
    <w:p w14:paraId="7CC02B24" w14:textId="77777777" w:rsidR="00BD6016" w:rsidRDefault="00BD6016" w:rsidP="00DC3DBD"/>
    <w:p w14:paraId="7343F31E" w14:textId="77777777" w:rsidR="00BD6016" w:rsidRDefault="00BD6016" w:rsidP="00DC3DBD"/>
    <w:p w14:paraId="10D2CD99" w14:textId="77777777" w:rsidR="00BD6016" w:rsidRDefault="00BD6016" w:rsidP="00DC3DBD"/>
    <w:p w14:paraId="02261843" w14:textId="77777777" w:rsidR="00BD6016" w:rsidRDefault="00BD6016" w:rsidP="00DC3DBD"/>
    <w:p w14:paraId="0A7D863A" w14:textId="77777777" w:rsidR="00BD6016" w:rsidRDefault="00BD6016" w:rsidP="00DC3DBD"/>
    <w:p w14:paraId="0C932848" w14:textId="77777777" w:rsidR="00BD6016" w:rsidRDefault="00BD6016" w:rsidP="00DC3DBD"/>
    <w:p w14:paraId="047D0806" w14:textId="77777777" w:rsidR="00BD6016" w:rsidRDefault="00BD6016" w:rsidP="00DC3DBD"/>
    <w:p w14:paraId="4BA98967" w14:textId="77777777" w:rsidR="00BD6016" w:rsidRDefault="00BD6016" w:rsidP="00DC3DBD"/>
    <w:p w14:paraId="42090256" w14:textId="77777777" w:rsidR="00BD6016" w:rsidRPr="00C75140" w:rsidRDefault="00BD6016" w:rsidP="00DC3DBD"/>
    <w:p w14:paraId="19F610F0" w14:textId="77777777" w:rsidR="00DC3DBD" w:rsidRPr="00C75140" w:rsidRDefault="00DC3DBD" w:rsidP="00DC3DBD"/>
    <w:p w14:paraId="0FF47AF7" w14:textId="77777777" w:rsidR="00DC3DBD" w:rsidRPr="00C75140" w:rsidRDefault="00DC3DBD" w:rsidP="00DC3DBD">
      <w:pPr>
        <w:jc w:val="right"/>
      </w:pPr>
    </w:p>
    <w:p w14:paraId="311E1CEA" w14:textId="77777777" w:rsidR="00DC3DBD" w:rsidRPr="007E134B" w:rsidRDefault="00DC3DBD" w:rsidP="007E134B">
      <w:pPr>
        <w:pStyle w:val="1"/>
      </w:pPr>
      <w:bookmarkStart w:id="24" w:name="_Toc500186178"/>
      <w:bookmarkStart w:id="25" w:name="_Toc500426374"/>
      <w:r w:rsidRPr="007E134B">
        <w:lastRenderedPageBreak/>
        <w:t>FusionAccess 6.0</w:t>
      </w:r>
      <w:r w:rsidRPr="007E134B">
        <w:rPr>
          <w:rFonts w:hint="eastAsia"/>
        </w:rPr>
        <w:t>安装</w:t>
      </w:r>
      <w:r w:rsidRPr="007E134B">
        <w:t>（</w:t>
      </w:r>
      <w:r w:rsidRPr="007E134B">
        <w:rPr>
          <w:rFonts w:hint="eastAsia"/>
        </w:rPr>
        <w:t>给定</w:t>
      </w:r>
      <w:r w:rsidRPr="007E134B">
        <w:rPr>
          <w:rFonts w:hint="eastAsia"/>
        </w:rPr>
        <w:t>AD</w:t>
      </w:r>
      <w:r w:rsidRPr="007E134B">
        <w:t>）</w:t>
      </w:r>
      <w:bookmarkEnd w:id="24"/>
      <w:bookmarkEnd w:id="25"/>
    </w:p>
    <w:p w14:paraId="6B4805E9" w14:textId="77777777" w:rsidR="00DC3DBD" w:rsidRPr="00423C14" w:rsidRDefault="00DC3DBD" w:rsidP="005D2C21">
      <w:pPr>
        <w:pStyle w:val="2"/>
        <w:numPr>
          <w:ilvl w:val="1"/>
          <w:numId w:val="4"/>
        </w:numPr>
        <w:spacing w:after="160"/>
        <w:rPr>
          <w:rFonts w:ascii="华文细黑" w:eastAsia="华文细黑" w:hAnsi="华文细黑"/>
        </w:rPr>
      </w:pPr>
      <w:bookmarkStart w:id="26" w:name="_Toc500186179"/>
      <w:bookmarkStart w:id="27" w:name="_Toc500426375"/>
      <w:r w:rsidRPr="00423C14">
        <w:rPr>
          <w:rFonts w:ascii="华文细黑" w:eastAsia="华文细黑" w:hAnsi="华文细黑" w:hint="eastAsia"/>
        </w:rPr>
        <w:t>课程目标</w:t>
      </w:r>
      <w:bookmarkEnd w:id="26"/>
      <w:bookmarkEnd w:id="27"/>
    </w:p>
    <w:p w14:paraId="4517B1BB" w14:textId="0482FB21" w:rsidR="00DC3DBD" w:rsidRPr="00396227" w:rsidRDefault="00DC3DBD" w:rsidP="00396227">
      <w:pPr>
        <w:pStyle w:val="1e"/>
      </w:pPr>
      <w:r w:rsidRPr="00396227">
        <w:rPr>
          <w:rFonts w:hint="eastAsia"/>
        </w:rPr>
        <w:t>通过本部分</w:t>
      </w:r>
      <w:r w:rsidRPr="00396227">
        <w:t>的学习</w:t>
      </w:r>
      <w:r w:rsidRPr="00396227">
        <w:rPr>
          <w:rFonts w:hint="eastAsia"/>
        </w:rPr>
        <w:t>，</w:t>
      </w:r>
      <w:r w:rsidRPr="00396227">
        <w:t>您应该能够</w:t>
      </w:r>
      <w:r w:rsidRPr="00396227">
        <w:rPr>
          <w:rFonts w:hint="eastAsia"/>
        </w:rPr>
        <w:t>：</w:t>
      </w:r>
    </w:p>
    <w:p w14:paraId="390A36F7" w14:textId="35F354F9" w:rsidR="00DC3DBD" w:rsidRPr="00396227" w:rsidRDefault="00DC3DBD" w:rsidP="00396227">
      <w:pPr>
        <w:pStyle w:val="4b"/>
      </w:pPr>
      <w:r w:rsidRPr="00396227">
        <w:rPr>
          <w:rFonts w:hint="eastAsia"/>
        </w:rPr>
        <w:t>完成</w:t>
      </w:r>
      <w:r w:rsidRPr="00396227">
        <w:rPr>
          <w:rFonts w:hint="eastAsia"/>
        </w:rPr>
        <w:t>FusionAccess 6.0</w:t>
      </w:r>
      <w:r w:rsidRPr="00396227">
        <w:rPr>
          <w:rFonts w:hint="eastAsia"/>
        </w:rPr>
        <w:t>的</w:t>
      </w:r>
      <w:r w:rsidRPr="00396227">
        <w:t>安装</w:t>
      </w:r>
      <w:r w:rsidR="00E718D0">
        <w:rPr>
          <w:rFonts w:hint="eastAsia"/>
        </w:rPr>
        <w:t>。</w:t>
      </w:r>
    </w:p>
    <w:p w14:paraId="57EB6803" w14:textId="77777777" w:rsidR="00DC3DBD" w:rsidRPr="00423C14" w:rsidRDefault="00DC3DBD" w:rsidP="005D2C21">
      <w:pPr>
        <w:pStyle w:val="2"/>
        <w:numPr>
          <w:ilvl w:val="1"/>
          <w:numId w:val="4"/>
        </w:numPr>
        <w:spacing w:after="160"/>
        <w:rPr>
          <w:rFonts w:ascii="华文细黑" w:eastAsia="华文细黑" w:hAnsi="华文细黑"/>
        </w:rPr>
      </w:pPr>
      <w:bookmarkStart w:id="28" w:name="_Toc353902671"/>
      <w:bookmarkStart w:id="29" w:name="_Toc465180181"/>
      <w:bookmarkStart w:id="30" w:name="_Toc500186180"/>
      <w:bookmarkStart w:id="31" w:name="_Toc500426376"/>
      <w:r w:rsidRPr="00423C14">
        <w:rPr>
          <w:rFonts w:ascii="华文细黑" w:eastAsia="华文细黑" w:hAnsi="华文细黑"/>
        </w:rPr>
        <w:t>基本信息</w:t>
      </w:r>
      <w:bookmarkEnd w:id="28"/>
      <w:bookmarkEnd w:id="29"/>
      <w:bookmarkEnd w:id="30"/>
      <w:bookmarkEnd w:id="31"/>
    </w:p>
    <w:tbl>
      <w:tblPr>
        <w:tblStyle w:val="V30"/>
        <w:tblW w:w="4110" w:type="pct"/>
        <w:tblLook w:val="01E0" w:firstRow="1" w:lastRow="1" w:firstColumn="1" w:lastColumn="1" w:noHBand="0" w:noVBand="0"/>
      </w:tblPr>
      <w:tblGrid>
        <w:gridCol w:w="1589"/>
        <w:gridCol w:w="3169"/>
        <w:gridCol w:w="3140"/>
      </w:tblGrid>
      <w:tr w:rsidR="00EF3A7F" w:rsidRPr="00423C14" w14:paraId="4F905B96" w14:textId="77777777" w:rsidTr="00EF3A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7D022376" w14:textId="77777777" w:rsidR="00DC3DBD" w:rsidRPr="00EF3A7F" w:rsidRDefault="00DC3DBD" w:rsidP="00EF3A7F">
            <w:pPr>
              <w:pStyle w:val="59"/>
            </w:pPr>
            <w:r w:rsidRPr="00EF3A7F">
              <w:rPr>
                <w:rFonts w:hint="eastAsia"/>
              </w:rPr>
              <w:t>系统</w:t>
            </w:r>
          </w:p>
        </w:tc>
        <w:tc>
          <w:tcPr>
            <w:tcW w:w="2017" w:type="pct"/>
          </w:tcPr>
          <w:p w14:paraId="5617670B" w14:textId="77777777" w:rsidR="00DC3DBD" w:rsidRPr="00EF3A7F" w:rsidRDefault="00DC3DBD" w:rsidP="00EF3A7F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3A7F">
              <w:t>Portal</w:t>
            </w:r>
            <w:r w:rsidRPr="00EF3A7F">
              <w:t>登录地址</w:t>
            </w:r>
          </w:p>
        </w:tc>
        <w:tc>
          <w:tcPr>
            <w:tcW w:w="1998" w:type="pct"/>
          </w:tcPr>
          <w:p w14:paraId="5AD8F087" w14:textId="77777777" w:rsidR="00DC3DBD" w:rsidRPr="00EF3A7F" w:rsidRDefault="00DC3DBD" w:rsidP="00EF3A7F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3A7F">
              <w:t>Portal</w:t>
            </w:r>
            <w:r w:rsidRPr="00EF3A7F">
              <w:t>帐号</w:t>
            </w:r>
          </w:p>
        </w:tc>
      </w:tr>
      <w:tr w:rsidR="00DC3DBD" w:rsidRPr="00423C14" w14:paraId="36726203" w14:textId="77777777" w:rsidTr="00EF3A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70165C96" w14:textId="77777777" w:rsidR="00DC3DBD" w:rsidRPr="00EF3A7F" w:rsidRDefault="00DC3DBD" w:rsidP="00EF3A7F">
            <w:pPr>
              <w:pStyle w:val="59"/>
            </w:pPr>
            <w:r w:rsidRPr="00EF3A7F">
              <w:rPr>
                <w:rFonts w:hint="eastAsia"/>
              </w:rPr>
              <w:t xml:space="preserve">FusionAccess </w:t>
            </w:r>
          </w:p>
        </w:tc>
        <w:tc>
          <w:tcPr>
            <w:tcW w:w="2017" w:type="pct"/>
          </w:tcPr>
          <w:p w14:paraId="24EAD131" w14:textId="77777777" w:rsidR="00DC3DBD" w:rsidRPr="00EF3A7F" w:rsidRDefault="00DC3DBD" w:rsidP="00EF3A7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5F681173" w14:textId="77777777" w:rsidR="00DC3DBD" w:rsidRPr="00EF3A7F" w:rsidRDefault="00DC3DBD" w:rsidP="00EF3A7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586AC34C" w14:textId="77777777" w:rsidTr="00EF3A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5D26E2E2" w14:textId="77777777" w:rsidR="00DC3DBD" w:rsidRPr="00EF3A7F" w:rsidRDefault="00DC3DBD" w:rsidP="00EF3A7F">
            <w:pPr>
              <w:pStyle w:val="59"/>
            </w:pPr>
            <w:r w:rsidRPr="00EF3A7F">
              <w:rPr>
                <w:rFonts w:hint="eastAsia"/>
              </w:rPr>
              <w:t>FusionCompute</w:t>
            </w:r>
          </w:p>
        </w:tc>
        <w:tc>
          <w:tcPr>
            <w:tcW w:w="2017" w:type="pct"/>
          </w:tcPr>
          <w:p w14:paraId="37DAD11E" w14:textId="77777777" w:rsidR="00DC3DBD" w:rsidRPr="00EF3A7F" w:rsidRDefault="00DC3DBD" w:rsidP="00EF3A7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60953DA5" w14:textId="77777777" w:rsidR="00DC3DBD" w:rsidRPr="00EF3A7F" w:rsidRDefault="00DC3DBD" w:rsidP="00EF3A7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3F161715" w14:textId="77777777" w:rsidTr="00EF3A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12D32B14" w14:textId="77777777" w:rsidR="00DC3DBD" w:rsidRPr="00EF3A7F" w:rsidRDefault="00DC3DBD" w:rsidP="00EF3A7F">
            <w:pPr>
              <w:pStyle w:val="59"/>
            </w:pPr>
          </w:p>
        </w:tc>
        <w:tc>
          <w:tcPr>
            <w:tcW w:w="2017" w:type="pct"/>
          </w:tcPr>
          <w:p w14:paraId="4A286A64" w14:textId="77777777" w:rsidR="00DC3DBD" w:rsidRPr="00EF3A7F" w:rsidRDefault="00DC3DBD" w:rsidP="00EF3A7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0B866D27" w14:textId="77777777" w:rsidR="00DC3DBD" w:rsidRPr="00EF3A7F" w:rsidRDefault="00DC3DBD" w:rsidP="00EF3A7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D805705" w14:textId="77777777" w:rsidR="00DC3DBD" w:rsidRPr="00EF3A7F" w:rsidRDefault="00DC3DBD" w:rsidP="00EF3A7F">
      <w:pPr>
        <w:pStyle w:val="2"/>
      </w:pPr>
      <w:bookmarkStart w:id="32" w:name="_Toc500186181"/>
      <w:bookmarkStart w:id="33" w:name="_Toc500426377"/>
      <w:r w:rsidRPr="00EF3A7F">
        <w:rPr>
          <w:rFonts w:hint="eastAsia"/>
        </w:rPr>
        <w:t>实验</w:t>
      </w:r>
      <w:r w:rsidRPr="00EF3A7F">
        <w:t>内容</w:t>
      </w:r>
      <w:bookmarkEnd w:id="32"/>
      <w:bookmarkEnd w:id="33"/>
    </w:p>
    <w:p w14:paraId="4F974537" w14:textId="77777777" w:rsidR="00DC3DBD" w:rsidRPr="00EF3A7F" w:rsidRDefault="00DC3DBD" w:rsidP="00EF3A7F">
      <w:pPr>
        <w:pStyle w:val="3"/>
      </w:pPr>
      <w:bookmarkStart w:id="34" w:name="_Toc500186182"/>
      <w:bookmarkStart w:id="35" w:name="_Toc500426378"/>
      <w:r w:rsidRPr="00EF3A7F">
        <w:rPr>
          <w:rFonts w:hint="eastAsia"/>
        </w:rPr>
        <w:t>创建</w:t>
      </w:r>
      <w:r w:rsidRPr="00EF3A7F">
        <w:rPr>
          <w:rFonts w:hint="eastAsia"/>
        </w:rPr>
        <w:t>L</w:t>
      </w:r>
      <w:r w:rsidRPr="00EF3A7F">
        <w:t>inux</w:t>
      </w:r>
      <w:r w:rsidRPr="00EF3A7F">
        <w:rPr>
          <w:rFonts w:hint="eastAsia"/>
        </w:rPr>
        <w:t>基础</w:t>
      </w:r>
      <w:r w:rsidRPr="00EF3A7F">
        <w:t>架构虚拟机</w:t>
      </w:r>
      <w:bookmarkEnd w:id="34"/>
      <w:bookmarkEnd w:id="35"/>
    </w:p>
    <w:p w14:paraId="7947261E" w14:textId="77777777" w:rsidR="00DC3DBD" w:rsidRPr="00EF3A7F" w:rsidRDefault="00DC3DBD" w:rsidP="00EF3A7F">
      <w:pPr>
        <w:pStyle w:val="40"/>
        <w:rPr>
          <w:rFonts w:hint="default"/>
        </w:rPr>
      </w:pPr>
      <w:r w:rsidRPr="00EF3A7F">
        <w:t>实验任务</w:t>
      </w:r>
    </w:p>
    <w:p w14:paraId="398E569E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</w:t>
      </w:r>
      <w:r w:rsidRPr="00423C14">
        <w:t>usionCompute</w:t>
      </w:r>
      <w:r w:rsidRPr="00423C14">
        <w:rPr>
          <w:rFonts w:hint="eastAsia"/>
        </w:rPr>
        <w:t>中</w:t>
      </w:r>
      <w:r w:rsidRPr="00423C14">
        <w:t>，创建</w:t>
      </w:r>
      <w:r w:rsidRPr="00423C14">
        <w:rPr>
          <w:rFonts w:hint="eastAsia"/>
        </w:rPr>
        <w:t>L</w:t>
      </w:r>
      <w:r w:rsidRPr="00423C14">
        <w:t>inux</w:t>
      </w:r>
      <w:r w:rsidRPr="00423C14">
        <w:rPr>
          <w:rFonts w:hint="eastAsia"/>
        </w:rPr>
        <w:t>基础</w:t>
      </w:r>
      <w:r w:rsidRPr="00423C14">
        <w:t>架构虚拟机</w:t>
      </w:r>
      <w:r w:rsidRPr="00423C14">
        <w:rPr>
          <w:rFonts w:hint="eastAsia"/>
        </w:rPr>
        <w:t>。</w:t>
      </w:r>
    </w:p>
    <w:p w14:paraId="249DBFD8" w14:textId="77777777" w:rsidR="00DC3DBD" w:rsidRPr="00EF3A7F" w:rsidRDefault="00DC3DBD" w:rsidP="00EF3A7F">
      <w:pPr>
        <w:pStyle w:val="40"/>
        <w:rPr>
          <w:rFonts w:hint="default"/>
        </w:rPr>
      </w:pPr>
      <w:r w:rsidRPr="00EF3A7F">
        <w:t>必备事项</w:t>
      </w:r>
    </w:p>
    <w:p w14:paraId="52D59025" w14:textId="60BF60C5" w:rsidR="00DC3DBD" w:rsidRPr="00423C14" w:rsidRDefault="00DC3DBD" w:rsidP="00396227">
      <w:pPr>
        <w:pStyle w:val="4b"/>
      </w:pPr>
      <w:r w:rsidRPr="00423C14">
        <w:rPr>
          <w:rFonts w:hint="eastAsia"/>
        </w:rPr>
        <w:t>已</w:t>
      </w:r>
      <w:r w:rsidRPr="00423C14">
        <w:t>登录</w:t>
      </w:r>
      <w:r w:rsidRPr="00423C14">
        <w:rPr>
          <w:rFonts w:hint="eastAsia"/>
        </w:rPr>
        <w:t>F</w:t>
      </w:r>
      <w:r w:rsidRPr="00423C14">
        <w:t>usionCompute</w:t>
      </w:r>
      <w:r w:rsidR="00E718D0">
        <w:rPr>
          <w:rFonts w:hint="eastAsia"/>
        </w:rPr>
        <w:t>。</w:t>
      </w:r>
    </w:p>
    <w:p w14:paraId="6607AAA3" w14:textId="28F04E3E" w:rsidR="00DC3DBD" w:rsidRPr="00423C14" w:rsidRDefault="00DC3DBD" w:rsidP="00396227">
      <w:pPr>
        <w:pStyle w:val="4b"/>
      </w:pPr>
      <w:r w:rsidRPr="00423C14">
        <w:rPr>
          <w:rFonts w:hint="eastAsia"/>
        </w:rPr>
        <w:t>本地</w:t>
      </w:r>
      <w:r w:rsidRPr="00423C14">
        <w:t>软件：</w:t>
      </w:r>
      <w:r w:rsidRPr="00423C14">
        <w:t>FusionAccess_Linux_Installer_V100R006C00SPCxxx.iso</w:t>
      </w:r>
      <w:r w:rsidR="00E718D0">
        <w:rPr>
          <w:rFonts w:hint="eastAsia"/>
        </w:rPr>
        <w:t>。</w:t>
      </w:r>
    </w:p>
    <w:p w14:paraId="4F2A2F31" w14:textId="77777777" w:rsidR="00DC3DBD" w:rsidRPr="00EF3A7F" w:rsidRDefault="00DC3DBD" w:rsidP="00EF3A7F">
      <w:pPr>
        <w:pStyle w:val="40"/>
        <w:rPr>
          <w:rFonts w:hint="default"/>
        </w:rPr>
      </w:pPr>
      <w:r w:rsidRPr="00EF3A7F">
        <w:t>操作步骤</w:t>
      </w:r>
    </w:p>
    <w:p w14:paraId="20614DEF" w14:textId="77777777" w:rsidR="00DC3DBD" w:rsidRPr="00EF3A7F" w:rsidRDefault="00DC3DBD" w:rsidP="00EF3A7F">
      <w:pPr>
        <w:pStyle w:val="5"/>
        <w:rPr>
          <w:rFonts w:hint="default"/>
        </w:rPr>
      </w:pPr>
      <w:r w:rsidRPr="00EF3A7F">
        <w:t>安装</w:t>
      </w:r>
      <w:r w:rsidRPr="00EF3A7F">
        <w:t>ITA/GaussDB/HDC/WI/License</w:t>
      </w:r>
      <w:r w:rsidRPr="00EF3A7F">
        <w:t>组件合一部署虚拟机</w:t>
      </w:r>
    </w:p>
    <w:p w14:paraId="4FF78937" w14:textId="77777777" w:rsidR="00DC3DBD" w:rsidRPr="00423C14" w:rsidRDefault="00DC3DBD" w:rsidP="007016B6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</w:t>
      </w:r>
      <w:r w:rsidRPr="00423C14">
        <w:t>usionCompute</w:t>
      </w:r>
      <w:r w:rsidRPr="00423C14">
        <w:rPr>
          <w:rFonts w:hint="eastAsia"/>
        </w:rPr>
        <w:t>中</w:t>
      </w:r>
      <w:r w:rsidRPr="00423C14">
        <w:t>，选择</w:t>
      </w:r>
      <w:r w:rsidRPr="00423C14">
        <w:t>“</w:t>
      </w:r>
      <w:r w:rsidRPr="00423C14">
        <w:rPr>
          <w:rFonts w:hint="eastAsia"/>
        </w:rPr>
        <w:t>虚拟机</w:t>
      </w:r>
      <w:r w:rsidRPr="00423C14">
        <w:t>和模板</w:t>
      </w:r>
      <w:r w:rsidRPr="00423C14">
        <w:t>”</w:t>
      </w:r>
      <w:r w:rsidRPr="00423C14">
        <w:rPr>
          <w:rFonts w:hint="eastAsia"/>
        </w:rPr>
        <w:t>。</w:t>
      </w:r>
    </w:p>
    <w:p w14:paraId="6657D014" w14:textId="77777777" w:rsidR="00DC3DBD" w:rsidRPr="00423C14" w:rsidRDefault="00DC3DBD" w:rsidP="007016B6">
      <w:pPr>
        <w:pStyle w:val="30"/>
      </w:pPr>
      <w:r w:rsidRPr="00423C14">
        <w:rPr>
          <w:rFonts w:hint="eastAsia"/>
        </w:rPr>
        <w:t>在</w:t>
      </w:r>
      <w:r w:rsidRPr="00423C14">
        <w:t>“</w:t>
      </w:r>
      <w:r w:rsidRPr="00423C14">
        <w:rPr>
          <w:rFonts w:hint="eastAsia"/>
        </w:rPr>
        <w:t>虚拟机</w:t>
      </w:r>
      <w:r w:rsidRPr="00423C14">
        <w:t>和模板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，单击</w:t>
      </w:r>
      <w:r w:rsidRPr="00423C14">
        <w:rPr>
          <w:rFonts w:hint="eastAsia"/>
        </w:rPr>
        <w:t>“入门”。进入</w:t>
      </w:r>
      <w:r w:rsidRPr="00423C14">
        <w:t>“</w:t>
      </w:r>
      <w:r w:rsidRPr="00423C14">
        <w:rPr>
          <w:rFonts w:hint="eastAsia"/>
        </w:rPr>
        <w:t>站点</w:t>
      </w:r>
      <w:r w:rsidRPr="00423C14">
        <w:t>——</w:t>
      </w:r>
      <w:r w:rsidRPr="00423C14">
        <w:rPr>
          <w:rFonts w:hint="eastAsia"/>
        </w:rPr>
        <w:t>入门</w:t>
      </w:r>
      <w:r w:rsidRPr="00423C14">
        <w:t>”</w:t>
      </w:r>
      <w:r w:rsidRPr="00423C14">
        <w:rPr>
          <w:rFonts w:hint="eastAsia"/>
        </w:rPr>
        <w:t>界面。</w:t>
      </w:r>
    </w:p>
    <w:p w14:paraId="51D68BF2" w14:textId="77777777" w:rsidR="00DC3DBD" w:rsidRPr="00423C14" w:rsidRDefault="00DC3DBD" w:rsidP="007016B6">
      <w:pPr>
        <w:pStyle w:val="30"/>
      </w:pPr>
      <w:r w:rsidRPr="00423C14">
        <w:rPr>
          <w:rFonts w:hint="eastAsia"/>
        </w:rPr>
        <w:t>在</w:t>
      </w:r>
      <w:r w:rsidRPr="00423C14">
        <w:t>“</w:t>
      </w:r>
      <w:r w:rsidRPr="00423C14">
        <w:rPr>
          <w:rFonts w:hint="eastAsia"/>
        </w:rPr>
        <w:t>站点</w:t>
      </w:r>
      <w:r w:rsidRPr="00423C14">
        <w:t>——</w:t>
      </w:r>
      <w:r w:rsidRPr="00423C14">
        <w:t>入门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，单击</w:t>
      </w:r>
      <w:r w:rsidRPr="00423C14">
        <w:t>“</w:t>
      </w:r>
      <w:r w:rsidRPr="00423C14">
        <w:rPr>
          <w:rFonts w:hint="eastAsia"/>
        </w:rPr>
        <w:t>创建</w:t>
      </w:r>
      <w:r w:rsidRPr="00423C14">
        <w:t>虚拟机</w:t>
      </w:r>
      <w:r w:rsidRPr="00423C14">
        <w:t>”</w:t>
      </w:r>
      <w:r w:rsidRPr="00423C14">
        <w:t>。</w:t>
      </w:r>
    </w:p>
    <w:p w14:paraId="2EC3A658" w14:textId="77777777" w:rsidR="00DC3DBD" w:rsidRPr="00423C14" w:rsidRDefault="00DC3DBD" w:rsidP="007016B6">
      <w:pPr>
        <w:pStyle w:val="30"/>
      </w:pPr>
      <w:r w:rsidRPr="00423C14">
        <w:t>进入</w:t>
      </w:r>
      <w:r w:rsidRPr="00423C14">
        <w:t>“</w:t>
      </w:r>
      <w:r w:rsidRPr="00423C14">
        <w:t>创建虚拟机</w:t>
      </w:r>
      <w:r w:rsidRPr="00423C14">
        <w:t>——</w:t>
      </w:r>
      <w:r w:rsidRPr="00423C14">
        <w:t>选择创建类型</w:t>
      </w:r>
      <w:r w:rsidRPr="00423C14">
        <w:t>”</w:t>
      </w:r>
      <w:r w:rsidRPr="00423C14">
        <w:t>界面。单击</w:t>
      </w:r>
      <w:r w:rsidRPr="00423C14">
        <w:t>“</w:t>
      </w:r>
      <w:r w:rsidRPr="00423C14">
        <w:t>下一步</w:t>
      </w:r>
      <w:r w:rsidRPr="00423C14">
        <w:t>”</w:t>
      </w:r>
      <w:r w:rsidRPr="00423C14">
        <w:t>。</w:t>
      </w:r>
    </w:p>
    <w:p w14:paraId="22D1593C" w14:textId="4B9A8ED8" w:rsidR="00DC3DBD" w:rsidRPr="00396227" w:rsidRDefault="007016B6" w:rsidP="00396227">
      <w:pPr>
        <w:pStyle w:val="1e"/>
      </w:pPr>
      <w:r>
        <w:lastRenderedPageBreak/>
        <w:t xml:space="preserve">   </w:t>
      </w:r>
      <w:r w:rsidR="00DC3DBD" w:rsidRPr="00396227">
        <w:rPr>
          <w:rFonts w:hint="eastAsia"/>
        </w:rPr>
        <w:t>进入</w:t>
      </w:r>
      <w:r w:rsidR="00DC3DBD" w:rsidRPr="00396227">
        <w:t>“</w:t>
      </w:r>
      <w:r w:rsidR="00DC3DBD" w:rsidRPr="00396227">
        <w:rPr>
          <w:rFonts w:hint="eastAsia"/>
        </w:rPr>
        <w:t>选择</w:t>
      </w:r>
      <w:r w:rsidR="00DC3DBD" w:rsidRPr="00396227">
        <w:t>名称和文件夹</w:t>
      </w:r>
      <w:r w:rsidR="00DC3DBD" w:rsidRPr="00396227">
        <w:t>”</w:t>
      </w:r>
      <w:r w:rsidR="00DC3DBD" w:rsidRPr="00396227">
        <w:rPr>
          <w:rFonts w:hint="eastAsia"/>
        </w:rPr>
        <w:t>界面</w:t>
      </w:r>
      <w:r w:rsidR="00DC3DBD" w:rsidRPr="00396227">
        <w:t>。</w:t>
      </w:r>
    </w:p>
    <w:p w14:paraId="54590F6A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名称</w:t>
      </w:r>
      <w:r w:rsidRPr="00423C14">
        <w:t>：</w:t>
      </w:r>
      <w:r w:rsidRPr="00423C14">
        <w:rPr>
          <w:rFonts w:hint="eastAsia"/>
        </w:rPr>
        <w:t>创建</w:t>
      </w:r>
      <w:r w:rsidRPr="00423C14">
        <w:t>的</w:t>
      </w:r>
      <w:r w:rsidRPr="00423C14">
        <w:rPr>
          <w:rFonts w:hint="eastAsia"/>
        </w:rPr>
        <w:t>新</w:t>
      </w:r>
      <w:r w:rsidRPr="00423C14">
        <w:t>虚拟机的名称。</w:t>
      </w:r>
      <w:r w:rsidRPr="00423C14">
        <w:rPr>
          <w:rFonts w:hint="eastAsia"/>
        </w:rPr>
        <w:t>用户</w:t>
      </w:r>
      <w:r w:rsidRPr="00423C14">
        <w:t>自定义，</w:t>
      </w:r>
      <w:r>
        <w:rPr>
          <w:rFonts w:hint="eastAsia"/>
        </w:rPr>
        <w:t>例如</w:t>
      </w:r>
      <w:r>
        <w:t>“FA-ITA”</w:t>
      </w:r>
      <w:r w:rsidRPr="00423C14">
        <w:rPr>
          <w:rFonts w:hint="eastAsia"/>
        </w:rPr>
        <w:t>。</w:t>
      </w:r>
    </w:p>
    <w:p w14:paraId="77B12D52" w14:textId="77777777" w:rsidR="00DC3DBD" w:rsidRPr="00423C14" w:rsidRDefault="00DC3DBD" w:rsidP="007016B6">
      <w:pPr>
        <w:pStyle w:val="30"/>
      </w:pP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  <w:r w:rsidRPr="00423C14">
        <w:rPr>
          <w:rFonts w:hint="eastAsia"/>
        </w:rPr>
        <w:t>。进入</w:t>
      </w:r>
      <w:r w:rsidRPr="00423C14">
        <w:t>“</w:t>
      </w:r>
      <w:r w:rsidRPr="00423C14">
        <w:rPr>
          <w:rFonts w:hint="eastAsia"/>
        </w:rPr>
        <w:t>选择</w:t>
      </w:r>
      <w:r w:rsidRPr="00423C14">
        <w:t>计算资源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。</w:t>
      </w:r>
    </w:p>
    <w:p w14:paraId="63249E7E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计算</w:t>
      </w:r>
      <w:r w:rsidRPr="00423C14">
        <w:t>资源：</w:t>
      </w:r>
      <w:r w:rsidRPr="00423C14">
        <w:rPr>
          <w:rFonts w:hint="eastAsia"/>
        </w:rPr>
        <w:t>表示需要虚拟机创建</w:t>
      </w:r>
      <w:r w:rsidRPr="00423C14">
        <w:t>的位置。</w:t>
      </w:r>
      <w:r w:rsidRPr="009D7486">
        <w:rPr>
          <w:rFonts w:hint="eastAsia"/>
        </w:rPr>
        <w:t>两台</w:t>
      </w:r>
      <w:r w:rsidRPr="009D7486">
        <w:t>主备部署</w:t>
      </w:r>
      <w:r>
        <w:rPr>
          <w:rFonts w:hint="eastAsia"/>
        </w:rPr>
        <w:t>，</w:t>
      </w:r>
      <w:r w:rsidRPr="009D7486">
        <w:t>各组件合一部署，</w:t>
      </w:r>
      <w:r w:rsidRPr="00423C14">
        <w:t>两台虚拟机必须部署在管理集群</w:t>
      </w:r>
      <w:r w:rsidRPr="00423C14">
        <w:t>“ManagementCluster”</w:t>
      </w:r>
      <w:r w:rsidRPr="00423C14">
        <w:t>的不同</w:t>
      </w:r>
      <w:r w:rsidRPr="00423C14">
        <w:t>CNA</w:t>
      </w:r>
      <w:r w:rsidRPr="00423C14">
        <w:t>节点上</w:t>
      </w:r>
      <w:r w:rsidRPr="00423C14">
        <w:rPr>
          <w:rFonts w:hint="eastAsia"/>
        </w:rPr>
        <w:t>。</w:t>
      </w:r>
    </w:p>
    <w:p w14:paraId="0EE143C8" w14:textId="77777777" w:rsidR="00DC3DBD" w:rsidRPr="00423C14" w:rsidRDefault="00DC3DBD" w:rsidP="007016B6">
      <w:pPr>
        <w:pStyle w:val="30"/>
      </w:pPr>
      <w:r w:rsidRPr="00423C14">
        <w:t>单击</w:t>
      </w:r>
      <w:r w:rsidRPr="00423C14">
        <w:t>“</w:t>
      </w:r>
      <w:r w:rsidRPr="00423C14">
        <w:t>下一步</w:t>
      </w:r>
      <w:r w:rsidRPr="00423C14">
        <w:t>”</w:t>
      </w:r>
      <w:r w:rsidRPr="00423C14">
        <w:t>。进入</w:t>
      </w:r>
      <w:r w:rsidRPr="00423C14">
        <w:t>“</w:t>
      </w:r>
      <w:r w:rsidRPr="00423C14">
        <w:t>选择数据存储</w:t>
      </w:r>
      <w:r w:rsidRPr="00423C14">
        <w:t>”</w:t>
      </w:r>
      <w:r w:rsidRPr="00423C14">
        <w:t>界面。</w:t>
      </w:r>
    </w:p>
    <w:p w14:paraId="72F21ABB" w14:textId="77777777" w:rsidR="00DC3DBD" w:rsidRPr="00423C14" w:rsidRDefault="00DC3DBD" w:rsidP="00396227">
      <w:pPr>
        <w:pStyle w:val="4b"/>
      </w:pPr>
      <w:r w:rsidRPr="00423C14">
        <w:t>建议选择使用方式为</w:t>
      </w:r>
      <w:r w:rsidRPr="00423C14">
        <w:rPr>
          <w:rStyle w:val="parmvalue"/>
        </w:rPr>
        <w:t>“</w:t>
      </w:r>
      <w:r w:rsidRPr="00423C14">
        <w:rPr>
          <w:rStyle w:val="parmvalue"/>
        </w:rPr>
        <w:t>非虚拟化</w:t>
      </w:r>
      <w:r w:rsidRPr="00423C14">
        <w:rPr>
          <w:rStyle w:val="parmvalue"/>
        </w:rPr>
        <w:t>”</w:t>
      </w:r>
      <w:r w:rsidRPr="00423C14">
        <w:t>的数据存储资源</w:t>
      </w:r>
      <w:r w:rsidRPr="00423C14">
        <w:rPr>
          <w:rFonts w:cs="宋体" w:hint="eastAsia"/>
        </w:rPr>
        <w:t>。</w:t>
      </w:r>
    </w:p>
    <w:p w14:paraId="4CF87849" w14:textId="77777777" w:rsidR="00DC3DBD" w:rsidRPr="00423C14" w:rsidRDefault="00DC3DBD" w:rsidP="00396227">
      <w:pPr>
        <w:pStyle w:val="4b"/>
      </w:pPr>
      <w:r w:rsidRPr="00423C14">
        <w:t>建议使用高性能存储，不要使用</w:t>
      </w:r>
      <w:r w:rsidRPr="00423C14">
        <w:t>NL-SAS</w:t>
      </w:r>
      <w:r w:rsidRPr="00423C14">
        <w:t>或</w:t>
      </w:r>
      <w:r w:rsidRPr="00423C14">
        <w:t>SATA</w:t>
      </w:r>
      <w:r w:rsidRPr="00423C14">
        <w:t>等低性能存储</w:t>
      </w:r>
      <w:r w:rsidRPr="00423C14">
        <w:rPr>
          <w:rFonts w:cs="宋体" w:hint="eastAsia"/>
        </w:rPr>
        <w:t>。</w:t>
      </w:r>
    </w:p>
    <w:p w14:paraId="732B6833" w14:textId="77777777" w:rsidR="00DC3DBD" w:rsidRPr="00423C14" w:rsidRDefault="00DC3DBD" w:rsidP="007016B6">
      <w:pPr>
        <w:pStyle w:val="30"/>
      </w:pPr>
      <w:r w:rsidRPr="00423C14">
        <w:t>单击</w:t>
      </w:r>
      <w:r w:rsidRPr="00423C14">
        <w:t>“</w:t>
      </w:r>
      <w:r w:rsidRPr="00423C14">
        <w:t>下一步</w:t>
      </w:r>
      <w:r w:rsidRPr="00423C14">
        <w:t>”</w:t>
      </w:r>
      <w:r w:rsidRPr="00423C14">
        <w:t>。进入</w:t>
      </w:r>
      <w:r w:rsidRPr="00423C14">
        <w:t>“</w:t>
      </w:r>
      <w:r w:rsidRPr="00423C14">
        <w:t>选择操作系统</w:t>
      </w:r>
      <w:r w:rsidRPr="00423C14">
        <w:t>”</w:t>
      </w:r>
      <w:r w:rsidRPr="00423C14">
        <w:t>界面。</w:t>
      </w:r>
    </w:p>
    <w:p w14:paraId="63496B01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操作系统类型：</w:t>
      </w:r>
      <w:r w:rsidRPr="00423C14">
        <w:rPr>
          <w:rFonts w:hint="eastAsia"/>
        </w:rPr>
        <w:t>Linux</w:t>
      </w:r>
    </w:p>
    <w:p w14:paraId="129AF695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操作系统版本号：</w:t>
      </w:r>
      <w:r w:rsidRPr="00423C14">
        <w:rPr>
          <w:rFonts w:hint="eastAsia"/>
        </w:rPr>
        <w:t>Novell SUSE Linux Enterprise Server 11 SP3 64bit</w:t>
      </w:r>
    </w:p>
    <w:p w14:paraId="5DF27736" w14:textId="77777777" w:rsidR="00DC3DBD" w:rsidRPr="00423C14" w:rsidRDefault="00DC3DBD" w:rsidP="007016B6">
      <w:pPr>
        <w:pStyle w:val="30"/>
      </w:pP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  <w:r w:rsidRPr="00423C14">
        <w:rPr>
          <w:rFonts w:hint="eastAsia"/>
        </w:rPr>
        <w:t>。</w:t>
      </w:r>
      <w:r w:rsidRPr="00423C14">
        <w:t>进入</w:t>
      </w:r>
      <w:r w:rsidRPr="00423C14">
        <w:t>“</w:t>
      </w:r>
      <w:r w:rsidRPr="00423C14">
        <w:rPr>
          <w:rFonts w:hint="eastAsia"/>
        </w:rPr>
        <w:t>虚拟机</w:t>
      </w:r>
      <w:r w:rsidRPr="00423C14">
        <w:t>配置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。示例</w:t>
      </w:r>
      <w:r w:rsidRPr="00423C14">
        <w:rPr>
          <w:rFonts w:hint="eastAsia"/>
        </w:rPr>
        <w:t>：</w:t>
      </w:r>
    </w:p>
    <w:p w14:paraId="39D43E97" w14:textId="4B25F708" w:rsidR="00DC3DBD" w:rsidRPr="00423C14" w:rsidRDefault="00DC3DBD" w:rsidP="007016B6">
      <w:pPr>
        <w:pStyle w:val="1e"/>
      </w:pPr>
      <w:r w:rsidRPr="007016B6">
        <w:rPr>
          <w:noProof/>
        </w:rPr>
        <w:drawing>
          <wp:inline distT="0" distB="0" distL="0" distR="0" wp14:anchorId="7A56BE63" wp14:editId="56BF0B10">
            <wp:extent cx="5454000" cy="4179526"/>
            <wp:effectExtent l="19050" t="19050" r="13970" b="1206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1795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71F6E2" w14:textId="77777777" w:rsidR="00DC3DBD" w:rsidRPr="00396227" w:rsidRDefault="00DC3DBD" w:rsidP="00396227">
      <w:pPr>
        <w:pStyle w:val="1e"/>
      </w:pPr>
      <w:r w:rsidRPr="00396227">
        <w:rPr>
          <w:rFonts w:hint="eastAsia"/>
        </w:rPr>
        <w:t>虚拟机硬件规格为：</w:t>
      </w:r>
    </w:p>
    <w:p w14:paraId="1518EF48" w14:textId="2078F2D9" w:rsidR="00DC3DBD" w:rsidRPr="00423C14" w:rsidRDefault="00DC3DBD" w:rsidP="00396227">
      <w:pPr>
        <w:pStyle w:val="4b"/>
      </w:pPr>
      <w:r w:rsidRPr="00423C14">
        <w:rPr>
          <w:rFonts w:hint="eastAsia"/>
        </w:rPr>
        <w:t>CPU</w:t>
      </w:r>
      <w:r w:rsidRPr="00423C14">
        <w:rPr>
          <w:rFonts w:hint="eastAsia"/>
        </w:rPr>
        <w:t>：</w:t>
      </w:r>
      <w:r w:rsidRPr="00423C14">
        <w:rPr>
          <w:rFonts w:hint="eastAsia"/>
        </w:rPr>
        <w:t>4</w:t>
      </w:r>
      <w:r w:rsidRPr="00423C14">
        <w:rPr>
          <w:rFonts w:hint="eastAsia"/>
        </w:rPr>
        <w:t>个。单击</w:t>
      </w:r>
      <w:r w:rsidRPr="00423C14">
        <w:rPr>
          <w:rFonts w:hint="eastAsia"/>
        </w:rPr>
        <w:t>CPU</w:t>
      </w:r>
      <w:r w:rsidRPr="00423C14">
        <w:rPr>
          <w:rFonts w:hint="eastAsia"/>
        </w:rPr>
        <w:t>左侧</w:t>
      </w:r>
      <w:r w:rsidRPr="00423C14">
        <w:t>的</w:t>
      </w:r>
      <w:r w:rsidRPr="00423C14">
        <w:rPr>
          <w:noProof/>
        </w:rPr>
        <w:drawing>
          <wp:inline distT="0" distB="0" distL="0" distR="0" wp14:anchorId="6CD2E096" wp14:editId="3AC130C6">
            <wp:extent cx="161925" cy="238125"/>
            <wp:effectExtent l="0" t="0" r="9525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rPr>
          <w:rFonts w:hint="eastAsia"/>
          <w:noProof/>
        </w:rPr>
        <w:t>进入</w:t>
      </w:r>
      <w:r w:rsidRPr="00423C14">
        <w:rPr>
          <w:rFonts w:hint="eastAsia"/>
          <w:noProof/>
        </w:rPr>
        <w:t xml:space="preserve">CPU </w:t>
      </w:r>
      <w:r w:rsidRPr="00423C14">
        <w:rPr>
          <w:noProof/>
        </w:rPr>
        <w:t xml:space="preserve"> QOS</w:t>
      </w:r>
      <w:r w:rsidRPr="00423C14">
        <w:rPr>
          <w:rFonts w:hint="eastAsia"/>
          <w:noProof/>
        </w:rPr>
        <w:t>设置</w:t>
      </w:r>
      <w:r w:rsidRPr="00423C14">
        <w:rPr>
          <w:noProof/>
        </w:rPr>
        <w:t>：</w:t>
      </w:r>
      <w:r w:rsidRPr="00423C14">
        <w:rPr>
          <w:rFonts w:hint="eastAsia"/>
        </w:rPr>
        <w:t>份额：选择“自定义”，设置成最高值“</w:t>
      </w:r>
      <w:r w:rsidRPr="00423C14">
        <w:rPr>
          <w:rFonts w:hint="eastAsia"/>
        </w:rPr>
        <w:t>128000</w:t>
      </w:r>
      <w:r w:rsidRPr="00423C14">
        <w:rPr>
          <w:rFonts w:hint="eastAsia"/>
        </w:rPr>
        <w:t>”。</w:t>
      </w:r>
    </w:p>
    <w:p w14:paraId="78A052F4" w14:textId="1CE23ACA" w:rsidR="00DC3DBD" w:rsidRPr="00423C14" w:rsidRDefault="00DC3DBD" w:rsidP="00396227">
      <w:pPr>
        <w:pStyle w:val="4b"/>
      </w:pPr>
      <w:r w:rsidRPr="00423C14">
        <w:rPr>
          <w:rFonts w:hint="eastAsia"/>
        </w:rPr>
        <w:lastRenderedPageBreak/>
        <w:t>内存：</w:t>
      </w:r>
      <w:r w:rsidRPr="00423C14">
        <w:rPr>
          <w:rFonts w:hint="eastAsia"/>
        </w:rPr>
        <w:t>12GB</w:t>
      </w:r>
      <w:r w:rsidRPr="00423C14">
        <w:rPr>
          <w:rFonts w:hint="eastAsia"/>
        </w:rPr>
        <w:t>。单击</w:t>
      </w:r>
      <w:r>
        <w:rPr>
          <w:rFonts w:hint="eastAsia"/>
        </w:rPr>
        <w:t>内存</w:t>
      </w:r>
      <w:r w:rsidRPr="00423C14">
        <w:rPr>
          <w:rFonts w:hint="eastAsia"/>
        </w:rPr>
        <w:t>左侧</w:t>
      </w:r>
      <w:r w:rsidRPr="00423C14">
        <w:t>的</w:t>
      </w:r>
      <w:r w:rsidRPr="00423C14">
        <w:rPr>
          <w:noProof/>
        </w:rPr>
        <w:drawing>
          <wp:inline distT="0" distB="0" distL="0" distR="0" wp14:anchorId="70FEC7CF" wp14:editId="082F627E">
            <wp:extent cx="161925" cy="238125"/>
            <wp:effectExtent l="0" t="0" r="9525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rPr>
          <w:rFonts w:hint="eastAsia"/>
          <w:noProof/>
        </w:rPr>
        <w:t>进入内存</w:t>
      </w:r>
      <w:r w:rsidRPr="00423C14">
        <w:rPr>
          <w:noProof/>
        </w:rPr>
        <w:t>QOS</w:t>
      </w:r>
      <w:r w:rsidRPr="00423C14">
        <w:rPr>
          <w:rFonts w:hint="eastAsia"/>
          <w:noProof/>
        </w:rPr>
        <w:t>设置：</w:t>
      </w:r>
      <w:r w:rsidRPr="00423C14">
        <w:rPr>
          <w:rFonts w:hint="eastAsia"/>
        </w:rPr>
        <w:t>预留</w:t>
      </w:r>
      <w:r w:rsidRPr="00423C14">
        <w:rPr>
          <w:rFonts w:hint="eastAsia"/>
        </w:rPr>
        <w:t>(MB)</w:t>
      </w:r>
      <w:r w:rsidRPr="00423C14">
        <w:rPr>
          <w:rFonts w:hint="eastAsia"/>
        </w:rPr>
        <w:t>：设置为“最大值”。</w:t>
      </w:r>
    </w:p>
    <w:p w14:paraId="399B4484" w14:textId="564631C0" w:rsidR="00DC3DBD" w:rsidRPr="00423C14" w:rsidRDefault="00DC3DBD" w:rsidP="00396227">
      <w:pPr>
        <w:pStyle w:val="4b"/>
      </w:pPr>
      <w:r w:rsidRPr="00423C14">
        <w:rPr>
          <w:rFonts w:hint="eastAsia"/>
        </w:rPr>
        <w:t>磁盘</w:t>
      </w:r>
      <w:r w:rsidRPr="00423C14">
        <w:rPr>
          <w:rFonts w:hint="eastAsia"/>
        </w:rPr>
        <w:t>1</w:t>
      </w:r>
      <w:r w:rsidRPr="00423C14">
        <w:rPr>
          <w:rFonts w:hint="eastAsia"/>
        </w:rPr>
        <w:t>：</w:t>
      </w:r>
      <w:r w:rsidRPr="00423C14">
        <w:rPr>
          <w:rFonts w:hint="eastAsia"/>
        </w:rPr>
        <w:t>40GB</w:t>
      </w:r>
      <w:r w:rsidR="00396227">
        <w:rPr>
          <w:rFonts w:hint="eastAsia"/>
        </w:rPr>
        <w:t>。</w:t>
      </w:r>
    </w:p>
    <w:p w14:paraId="14A048C2" w14:textId="263B9169" w:rsidR="00DC3DBD" w:rsidRPr="00423C14" w:rsidRDefault="00DC3DBD" w:rsidP="00396227">
      <w:pPr>
        <w:pStyle w:val="4b"/>
      </w:pPr>
      <w:r w:rsidRPr="00423C14">
        <w:rPr>
          <w:rFonts w:hint="eastAsia"/>
        </w:rPr>
        <w:t>网卡</w:t>
      </w:r>
      <w:r w:rsidRPr="00423C14">
        <w:rPr>
          <w:rFonts w:hint="eastAsia"/>
        </w:rPr>
        <w:t>1</w:t>
      </w:r>
      <w:r w:rsidRPr="00423C14">
        <w:rPr>
          <w:rFonts w:hint="eastAsia"/>
        </w:rPr>
        <w:t>：业务平面网卡</w:t>
      </w:r>
      <w:r>
        <w:rPr>
          <w:rFonts w:hint="eastAsia"/>
        </w:rPr>
        <w:t>S</w:t>
      </w:r>
      <w:r>
        <w:t>ervicePortGroup</w:t>
      </w:r>
      <w:r w:rsidR="00396227">
        <w:rPr>
          <w:rFonts w:hint="eastAsia"/>
        </w:rPr>
        <w:t>。</w:t>
      </w:r>
    </w:p>
    <w:p w14:paraId="6413F4EB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网卡</w:t>
      </w:r>
      <w:r w:rsidRPr="00423C14">
        <w:rPr>
          <w:rFonts w:hint="eastAsia"/>
        </w:rPr>
        <w:t>2</w:t>
      </w:r>
      <w:r w:rsidRPr="00423C14">
        <w:rPr>
          <w:rFonts w:hint="eastAsia"/>
        </w:rPr>
        <w:t>：管理平面网卡</w:t>
      </w:r>
      <w:r>
        <w:rPr>
          <w:rFonts w:hint="eastAsia"/>
        </w:rPr>
        <w:t>M</w:t>
      </w:r>
      <w:r>
        <w:t>anagePortGroup</w:t>
      </w:r>
      <w:r w:rsidRPr="00423C14">
        <w:rPr>
          <w:rFonts w:hint="eastAsia"/>
        </w:rPr>
        <w:t>。单击下方</w:t>
      </w:r>
      <w:r w:rsidRPr="00423C14">
        <w:t>的</w:t>
      </w:r>
      <w:r w:rsidRPr="00423C14">
        <w:t>“</w:t>
      </w:r>
      <w:r w:rsidRPr="00423C14">
        <w:rPr>
          <w:rFonts w:hint="eastAsia"/>
        </w:rPr>
        <w:t>新设备</w:t>
      </w:r>
      <w:r w:rsidRPr="00423C14">
        <w:t>”</w:t>
      </w:r>
      <w:r w:rsidRPr="00423C14">
        <w:rPr>
          <w:rFonts w:hint="eastAsia"/>
        </w:rPr>
        <w:t>处，</w:t>
      </w:r>
      <w:r w:rsidRPr="00423C14">
        <w:t>选择</w:t>
      </w:r>
      <w:r w:rsidRPr="00423C14">
        <w:t>“</w:t>
      </w:r>
      <w:r w:rsidRPr="00423C14">
        <w:rPr>
          <w:rFonts w:hint="eastAsia"/>
        </w:rPr>
        <w:t>网卡</w:t>
      </w:r>
      <w:r w:rsidRPr="00423C14">
        <w:t>”</w:t>
      </w:r>
      <w:r w:rsidRPr="00423C14">
        <w:rPr>
          <w:rFonts w:hint="eastAsia"/>
        </w:rPr>
        <w:t>并</w:t>
      </w:r>
      <w:r w:rsidRPr="00423C14">
        <w:t>单击</w:t>
      </w:r>
      <w:r w:rsidRPr="00423C14">
        <w:t>“</w:t>
      </w:r>
      <w:r w:rsidRPr="00423C14">
        <w:rPr>
          <w:rFonts w:hint="eastAsia"/>
        </w:rPr>
        <w:t>添加</w:t>
      </w:r>
      <w:r w:rsidRPr="00423C14">
        <w:t>”</w:t>
      </w:r>
      <w:r w:rsidRPr="00423C14">
        <w:rPr>
          <w:rFonts w:hint="eastAsia"/>
        </w:rPr>
        <w:t>，</w:t>
      </w:r>
      <w:r w:rsidRPr="00423C14">
        <w:t>即可添加第二块网卡。</w:t>
      </w:r>
      <w:r w:rsidRPr="00423C14">
        <w:rPr>
          <w:rFonts w:hint="eastAsia"/>
        </w:rPr>
        <w:t>不同的</w:t>
      </w:r>
      <w:r w:rsidRPr="00423C14">
        <w:t>网卡平面可在</w:t>
      </w:r>
      <w:r w:rsidRPr="00423C14">
        <w:t>“</w:t>
      </w:r>
      <w:r w:rsidRPr="00423C14">
        <w:rPr>
          <w:rFonts w:hint="eastAsia"/>
        </w:rPr>
        <w:t>网络池</w:t>
      </w:r>
      <w:r w:rsidRPr="00423C14">
        <w:t>”</w:t>
      </w:r>
      <w:r w:rsidRPr="00423C14">
        <w:rPr>
          <w:rFonts w:hint="eastAsia"/>
        </w:rPr>
        <w:t>中</w:t>
      </w:r>
      <w:r w:rsidRPr="00423C14">
        <w:t>进行配置。详情可参考相关产品文档。</w:t>
      </w:r>
    </w:p>
    <w:p w14:paraId="6CA7CF48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其他参数保持默认值。</w:t>
      </w:r>
    </w:p>
    <w:p w14:paraId="7CC7FD48" w14:textId="77777777" w:rsidR="00DC3DBD" w:rsidRPr="00396227" w:rsidRDefault="00DC3DBD" w:rsidP="00396227">
      <w:pPr>
        <w:pStyle w:val="30"/>
      </w:pPr>
      <w:r w:rsidRPr="00396227">
        <w:t>单击</w:t>
      </w:r>
      <w:r w:rsidRPr="00396227">
        <w:t>“</w:t>
      </w:r>
      <w:r w:rsidRPr="00396227">
        <w:t>下一步</w:t>
      </w:r>
      <w:r w:rsidRPr="00396227">
        <w:t>”</w:t>
      </w:r>
      <w:r w:rsidRPr="00396227">
        <w:t>。进入</w:t>
      </w:r>
      <w:r w:rsidRPr="00396227">
        <w:t>“</w:t>
      </w:r>
      <w:r w:rsidRPr="00396227">
        <w:t>确认信息</w:t>
      </w:r>
      <w:r w:rsidRPr="00396227">
        <w:t>”</w:t>
      </w:r>
      <w:r w:rsidRPr="00396227">
        <w:t>界面</w:t>
      </w:r>
      <w:r w:rsidRPr="00396227">
        <w:rPr>
          <w:rFonts w:hint="eastAsia"/>
        </w:rPr>
        <w:t>。</w:t>
      </w:r>
    </w:p>
    <w:p w14:paraId="1F4CA460" w14:textId="77777777" w:rsidR="00DC3DBD" w:rsidRPr="00396227" w:rsidRDefault="00DC3DBD" w:rsidP="00396227">
      <w:pPr>
        <w:pStyle w:val="30"/>
      </w:pPr>
      <w:r w:rsidRPr="00396227">
        <w:t>单击</w:t>
      </w:r>
      <w:r w:rsidRPr="00396227">
        <w:t>“</w:t>
      </w:r>
      <w:r w:rsidRPr="00396227">
        <w:t>完成</w:t>
      </w:r>
      <w:r w:rsidRPr="00396227">
        <w:t>”</w:t>
      </w:r>
      <w:r w:rsidRPr="00396227">
        <w:t>。弹出对话框。在</w:t>
      </w:r>
      <w:r w:rsidRPr="00396227">
        <w:t>“</w:t>
      </w:r>
      <w:r w:rsidRPr="00396227">
        <w:t>系统管理</w:t>
      </w:r>
      <w:r w:rsidRPr="00396227">
        <w:t>——</w:t>
      </w:r>
      <w:r w:rsidRPr="00396227">
        <w:t>任务中心</w:t>
      </w:r>
      <w:r w:rsidRPr="00396227">
        <w:t>”</w:t>
      </w:r>
      <w:r w:rsidRPr="00396227">
        <w:t>可查看创建进度。</w:t>
      </w:r>
    </w:p>
    <w:p w14:paraId="5A4ABC08" w14:textId="77777777" w:rsidR="00DC3DBD" w:rsidRPr="00396227" w:rsidRDefault="00DC3DBD" w:rsidP="00396227">
      <w:pPr>
        <w:pStyle w:val="5"/>
        <w:rPr>
          <w:rFonts w:hint="default"/>
        </w:rPr>
      </w:pPr>
      <w:r w:rsidRPr="00396227">
        <w:t>（可选）安装</w:t>
      </w:r>
      <w:r w:rsidRPr="00396227">
        <w:t>vAG/vLB</w:t>
      </w:r>
      <w:r w:rsidRPr="00396227">
        <w:t>虚拟机</w:t>
      </w:r>
    </w:p>
    <w:p w14:paraId="001C71DA" w14:textId="77777777" w:rsidR="00DC3DBD" w:rsidRPr="00396227" w:rsidRDefault="00DC3DBD" w:rsidP="00396227">
      <w:pPr>
        <w:pStyle w:val="30"/>
      </w:pPr>
      <w:r w:rsidRPr="00396227">
        <w:rPr>
          <w:rFonts w:hint="eastAsia"/>
        </w:rPr>
        <w:t>在</w:t>
      </w:r>
      <w:r w:rsidRPr="00396227">
        <w:rPr>
          <w:rFonts w:hint="eastAsia"/>
        </w:rPr>
        <w:t>F</w:t>
      </w:r>
      <w:r w:rsidRPr="00396227">
        <w:t>usionCompute</w:t>
      </w:r>
      <w:r w:rsidRPr="00396227">
        <w:rPr>
          <w:rFonts w:hint="eastAsia"/>
        </w:rPr>
        <w:t>中</w:t>
      </w:r>
      <w:r w:rsidRPr="00396227">
        <w:t>，选择</w:t>
      </w:r>
      <w:r w:rsidRPr="00396227">
        <w:t>“</w:t>
      </w:r>
      <w:r w:rsidRPr="00396227">
        <w:rPr>
          <w:rFonts w:hint="eastAsia"/>
        </w:rPr>
        <w:t>虚拟机</w:t>
      </w:r>
      <w:r w:rsidRPr="00396227">
        <w:t>和模板</w:t>
      </w:r>
      <w:r w:rsidRPr="00396227">
        <w:t>”</w:t>
      </w:r>
      <w:r w:rsidRPr="00396227">
        <w:rPr>
          <w:rFonts w:hint="eastAsia"/>
        </w:rPr>
        <w:t>。</w:t>
      </w:r>
    </w:p>
    <w:p w14:paraId="5E485DBC" w14:textId="77777777" w:rsidR="00DC3DBD" w:rsidRPr="00396227" w:rsidRDefault="00DC3DBD" w:rsidP="00396227">
      <w:pPr>
        <w:pStyle w:val="30"/>
      </w:pPr>
      <w:r w:rsidRPr="00396227">
        <w:rPr>
          <w:rFonts w:hint="eastAsia"/>
        </w:rPr>
        <w:t>在</w:t>
      </w:r>
      <w:r w:rsidRPr="00396227">
        <w:t>“</w:t>
      </w:r>
      <w:r w:rsidRPr="00396227">
        <w:rPr>
          <w:rFonts w:hint="eastAsia"/>
        </w:rPr>
        <w:t>虚拟机</w:t>
      </w:r>
      <w:r w:rsidRPr="00396227">
        <w:t>和模板</w:t>
      </w:r>
      <w:r w:rsidRPr="00396227">
        <w:t>”</w:t>
      </w:r>
      <w:r w:rsidRPr="00396227">
        <w:rPr>
          <w:rFonts w:hint="eastAsia"/>
        </w:rPr>
        <w:t>界面</w:t>
      </w:r>
      <w:r w:rsidRPr="00396227">
        <w:t>，单击</w:t>
      </w:r>
      <w:r w:rsidRPr="00396227">
        <w:rPr>
          <w:rFonts w:hint="eastAsia"/>
        </w:rPr>
        <w:t>“入门”。进入</w:t>
      </w:r>
      <w:r w:rsidRPr="00396227">
        <w:t>“</w:t>
      </w:r>
      <w:r w:rsidRPr="00396227">
        <w:rPr>
          <w:rFonts w:hint="eastAsia"/>
        </w:rPr>
        <w:t>站点</w:t>
      </w:r>
      <w:r w:rsidRPr="00396227">
        <w:t>——</w:t>
      </w:r>
      <w:r w:rsidRPr="00396227">
        <w:rPr>
          <w:rFonts w:hint="eastAsia"/>
        </w:rPr>
        <w:t>入门</w:t>
      </w:r>
      <w:r w:rsidRPr="00396227">
        <w:t>”</w:t>
      </w:r>
      <w:r w:rsidRPr="00396227">
        <w:rPr>
          <w:rFonts w:hint="eastAsia"/>
        </w:rPr>
        <w:t>界面。</w:t>
      </w:r>
    </w:p>
    <w:p w14:paraId="1940CF37" w14:textId="77777777" w:rsidR="00DC3DBD" w:rsidRPr="00396227" w:rsidRDefault="00DC3DBD" w:rsidP="00396227">
      <w:pPr>
        <w:pStyle w:val="30"/>
      </w:pPr>
      <w:r w:rsidRPr="00396227">
        <w:rPr>
          <w:rFonts w:hint="eastAsia"/>
        </w:rPr>
        <w:t>在</w:t>
      </w:r>
      <w:r w:rsidRPr="00396227">
        <w:t>“</w:t>
      </w:r>
      <w:r w:rsidRPr="00396227">
        <w:rPr>
          <w:rFonts w:hint="eastAsia"/>
        </w:rPr>
        <w:t>站点</w:t>
      </w:r>
      <w:r w:rsidRPr="00396227">
        <w:t>——</w:t>
      </w:r>
      <w:r w:rsidRPr="00396227">
        <w:t>入门</w:t>
      </w:r>
      <w:r w:rsidRPr="00396227">
        <w:t>”</w:t>
      </w:r>
      <w:r w:rsidRPr="00396227">
        <w:rPr>
          <w:rFonts w:hint="eastAsia"/>
        </w:rPr>
        <w:t>界面</w:t>
      </w:r>
      <w:r w:rsidRPr="00396227">
        <w:t>，单击</w:t>
      </w:r>
      <w:r w:rsidRPr="00396227">
        <w:t>“</w:t>
      </w:r>
      <w:r w:rsidRPr="00396227">
        <w:rPr>
          <w:rFonts w:hint="eastAsia"/>
        </w:rPr>
        <w:t>创建</w:t>
      </w:r>
      <w:r w:rsidRPr="00396227">
        <w:t>虚拟机</w:t>
      </w:r>
      <w:r w:rsidRPr="00396227">
        <w:t>”</w:t>
      </w:r>
      <w:r w:rsidRPr="00396227">
        <w:t>。</w:t>
      </w:r>
    </w:p>
    <w:p w14:paraId="665A31A4" w14:textId="77777777" w:rsidR="00DC3DBD" w:rsidRPr="00396227" w:rsidRDefault="00DC3DBD" w:rsidP="00396227">
      <w:pPr>
        <w:pStyle w:val="30"/>
      </w:pPr>
      <w:r w:rsidRPr="00396227">
        <w:t>进入</w:t>
      </w:r>
      <w:r w:rsidRPr="00396227">
        <w:t>“</w:t>
      </w:r>
      <w:r w:rsidRPr="00396227">
        <w:t>创建虚拟机</w:t>
      </w:r>
      <w:r w:rsidRPr="00396227">
        <w:t>——</w:t>
      </w:r>
      <w:r w:rsidRPr="00396227">
        <w:t>选择创建类型</w:t>
      </w:r>
      <w:r w:rsidRPr="00396227">
        <w:t>”</w:t>
      </w:r>
      <w:r w:rsidRPr="00396227">
        <w:t>界面。单击</w:t>
      </w:r>
      <w:r w:rsidRPr="00396227">
        <w:t>“</w:t>
      </w:r>
      <w:r w:rsidRPr="00396227">
        <w:t>下一步</w:t>
      </w:r>
      <w:r w:rsidRPr="00396227">
        <w:t>”</w:t>
      </w:r>
      <w:r w:rsidRPr="00396227">
        <w:t>。</w:t>
      </w:r>
      <w:r w:rsidRPr="00396227">
        <w:rPr>
          <w:rFonts w:hint="eastAsia"/>
        </w:rPr>
        <w:t>进入</w:t>
      </w:r>
      <w:r w:rsidRPr="00396227">
        <w:t>“</w:t>
      </w:r>
      <w:r w:rsidRPr="00396227">
        <w:rPr>
          <w:rFonts w:hint="eastAsia"/>
        </w:rPr>
        <w:t>选择</w:t>
      </w:r>
      <w:r w:rsidRPr="00396227">
        <w:t>名称和文件夹</w:t>
      </w:r>
      <w:r w:rsidRPr="00396227">
        <w:t>”</w:t>
      </w:r>
      <w:r w:rsidRPr="00396227">
        <w:rPr>
          <w:rFonts w:hint="eastAsia"/>
        </w:rPr>
        <w:t>界面</w:t>
      </w:r>
      <w:r w:rsidRPr="00396227">
        <w:t>。</w:t>
      </w:r>
    </w:p>
    <w:p w14:paraId="2D2F576A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名称</w:t>
      </w:r>
      <w:r w:rsidRPr="00423C14">
        <w:t>：</w:t>
      </w:r>
      <w:r w:rsidRPr="00423C14">
        <w:rPr>
          <w:rFonts w:hint="eastAsia"/>
        </w:rPr>
        <w:t>创建</w:t>
      </w:r>
      <w:r w:rsidRPr="00423C14">
        <w:t>的</w:t>
      </w:r>
      <w:r w:rsidRPr="00423C14">
        <w:rPr>
          <w:rFonts w:hint="eastAsia"/>
        </w:rPr>
        <w:t>新</w:t>
      </w:r>
      <w:r w:rsidRPr="00423C14">
        <w:t>虚拟机的名称。</w:t>
      </w:r>
      <w:r w:rsidRPr="00423C14">
        <w:rPr>
          <w:rFonts w:hint="eastAsia"/>
        </w:rPr>
        <w:t>用户</w:t>
      </w:r>
      <w:r w:rsidRPr="00423C14">
        <w:t>自定义，</w:t>
      </w:r>
      <w:r w:rsidRPr="00423C14">
        <w:rPr>
          <w:rFonts w:hint="eastAsia"/>
        </w:rPr>
        <w:t>推荐为</w:t>
      </w:r>
      <w:r w:rsidRPr="00423C14">
        <w:t>“</w:t>
      </w:r>
      <w:r>
        <w:rPr>
          <w:rStyle w:val="parmvalue"/>
        </w:rPr>
        <w:t>FA-vAG/vLB</w:t>
      </w:r>
      <w:r w:rsidRPr="00423C14">
        <w:t>”</w:t>
      </w:r>
      <w:r w:rsidRPr="00423C14">
        <w:rPr>
          <w:rFonts w:hint="eastAsia"/>
        </w:rPr>
        <w:t>。</w:t>
      </w:r>
    </w:p>
    <w:p w14:paraId="0C395A7F" w14:textId="77777777" w:rsidR="00DC3DBD" w:rsidRPr="00396227" w:rsidRDefault="00DC3DBD" w:rsidP="00396227">
      <w:pPr>
        <w:pStyle w:val="30"/>
      </w:pPr>
      <w:r w:rsidRPr="00396227">
        <w:rPr>
          <w:rFonts w:hint="eastAsia"/>
        </w:rPr>
        <w:t>单击</w:t>
      </w:r>
      <w:r w:rsidRPr="00396227">
        <w:t>“</w:t>
      </w:r>
      <w:r w:rsidRPr="00396227">
        <w:rPr>
          <w:rFonts w:hint="eastAsia"/>
        </w:rPr>
        <w:t>下一步</w:t>
      </w:r>
      <w:r w:rsidRPr="00396227">
        <w:t>”</w:t>
      </w:r>
      <w:r w:rsidRPr="00396227">
        <w:rPr>
          <w:rFonts w:hint="eastAsia"/>
        </w:rPr>
        <w:t>。进入</w:t>
      </w:r>
      <w:r w:rsidRPr="00396227">
        <w:t>“</w:t>
      </w:r>
      <w:r w:rsidRPr="00396227">
        <w:rPr>
          <w:rFonts w:hint="eastAsia"/>
        </w:rPr>
        <w:t>选择</w:t>
      </w:r>
      <w:r w:rsidRPr="00396227">
        <w:t>计算资源</w:t>
      </w:r>
      <w:r w:rsidRPr="00396227">
        <w:t>”</w:t>
      </w:r>
      <w:r w:rsidRPr="00396227">
        <w:rPr>
          <w:rFonts w:hint="eastAsia"/>
        </w:rPr>
        <w:t>界面</w:t>
      </w:r>
      <w:r w:rsidRPr="00396227">
        <w:t>。</w:t>
      </w:r>
    </w:p>
    <w:p w14:paraId="0F517D93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计算</w:t>
      </w:r>
      <w:r w:rsidRPr="00423C14">
        <w:t>资源：</w:t>
      </w:r>
      <w:r w:rsidRPr="00423C14">
        <w:rPr>
          <w:rFonts w:hint="eastAsia"/>
        </w:rPr>
        <w:t>表示需要虚拟机创建</w:t>
      </w:r>
      <w:r w:rsidRPr="00423C14">
        <w:t>的位置。</w:t>
      </w:r>
      <w:r w:rsidRPr="00423C14">
        <w:rPr>
          <w:rFonts w:hint="eastAsia"/>
        </w:rPr>
        <w:t>两台</w:t>
      </w:r>
      <w:r w:rsidRPr="00423C14">
        <w:t>主备部署</w:t>
      </w:r>
      <w:r>
        <w:rPr>
          <w:rFonts w:hint="eastAsia"/>
        </w:rPr>
        <w:t>，</w:t>
      </w:r>
      <w:r w:rsidRPr="00423C14">
        <w:t>各组件合一部署，两台虚拟机必须部署在管理集群</w:t>
      </w:r>
      <w:r w:rsidRPr="00423C14">
        <w:t>“ManagementCluster”</w:t>
      </w:r>
      <w:r w:rsidRPr="00423C14">
        <w:t>的不同</w:t>
      </w:r>
      <w:r w:rsidRPr="00423C14">
        <w:t>CNA</w:t>
      </w:r>
      <w:r w:rsidRPr="00423C14">
        <w:t>节点上</w:t>
      </w:r>
      <w:r w:rsidRPr="00423C14">
        <w:rPr>
          <w:rFonts w:hint="eastAsia"/>
        </w:rPr>
        <w:t>。</w:t>
      </w:r>
    </w:p>
    <w:p w14:paraId="444B3629" w14:textId="77777777" w:rsidR="00DC3DBD" w:rsidRPr="00396227" w:rsidRDefault="00DC3DBD" w:rsidP="00396227">
      <w:pPr>
        <w:pStyle w:val="30"/>
      </w:pPr>
      <w:r w:rsidRPr="00396227">
        <w:t>单击</w:t>
      </w:r>
      <w:r w:rsidRPr="00396227">
        <w:t>“</w:t>
      </w:r>
      <w:r w:rsidRPr="00396227">
        <w:t>下一步</w:t>
      </w:r>
      <w:r w:rsidRPr="00396227">
        <w:t>”</w:t>
      </w:r>
      <w:r w:rsidRPr="00396227">
        <w:t>。进入</w:t>
      </w:r>
      <w:r w:rsidRPr="00396227">
        <w:t>“</w:t>
      </w:r>
      <w:r w:rsidRPr="00396227">
        <w:t>选择数据存储</w:t>
      </w:r>
      <w:r w:rsidRPr="00396227">
        <w:t>”</w:t>
      </w:r>
      <w:r w:rsidRPr="00396227">
        <w:t>界面。</w:t>
      </w:r>
    </w:p>
    <w:p w14:paraId="1469A0DC" w14:textId="77777777" w:rsidR="00DC3DBD" w:rsidRPr="00423C14" w:rsidRDefault="00DC3DBD" w:rsidP="00396227">
      <w:pPr>
        <w:pStyle w:val="4b"/>
      </w:pPr>
      <w:r w:rsidRPr="00423C14">
        <w:t>建议选择使用方式为</w:t>
      </w:r>
      <w:r w:rsidRPr="00423C14">
        <w:rPr>
          <w:rStyle w:val="parmvalue"/>
        </w:rPr>
        <w:t>“</w:t>
      </w:r>
      <w:r w:rsidRPr="00423C14">
        <w:rPr>
          <w:rStyle w:val="parmvalue"/>
        </w:rPr>
        <w:t>非虚拟化</w:t>
      </w:r>
      <w:r w:rsidRPr="00423C14">
        <w:rPr>
          <w:rStyle w:val="parmvalue"/>
        </w:rPr>
        <w:t>”</w:t>
      </w:r>
      <w:r w:rsidRPr="00423C14">
        <w:t>的数据存储资源</w:t>
      </w:r>
      <w:r w:rsidRPr="00423C14">
        <w:rPr>
          <w:rFonts w:cs="宋体" w:hint="eastAsia"/>
        </w:rPr>
        <w:t>。</w:t>
      </w:r>
    </w:p>
    <w:p w14:paraId="334CC2DB" w14:textId="77777777" w:rsidR="00DC3DBD" w:rsidRPr="00423C14" w:rsidRDefault="00DC3DBD" w:rsidP="00396227">
      <w:pPr>
        <w:pStyle w:val="4b"/>
      </w:pPr>
      <w:r w:rsidRPr="00423C14">
        <w:t>建议使用高性能存储，不要使用</w:t>
      </w:r>
      <w:r w:rsidRPr="00423C14">
        <w:t>NL-SAS</w:t>
      </w:r>
      <w:r w:rsidRPr="00423C14">
        <w:t>或</w:t>
      </w:r>
      <w:r w:rsidRPr="00423C14">
        <w:t>SATA</w:t>
      </w:r>
      <w:r w:rsidRPr="00423C14">
        <w:t>等低性能存储</w:t>
      </w:r>
      <w:r w:rsidRPr="00423C14">
        <w:rPr>
          <w:rFonts w:cs="宋体" w:hint="eastAsia"/>
        </w:rPr>
        <w:t>。</w:t>
      </w:r>
    </w:p>
    <w:p w14:paraId="22DC2879" w14:textId="77777777" w:rsidR="00DC3DBD" w:rsidRPr="00396227" w:rsidRDefault="00DC3DBD" w:rsidP="00396227">
      <w:pPr>
        <w:pStyle w:val="30"/>
      </w:pPr>
      <w:r w:rsidRPr="00396227">
        <w:t>单击</w:t>
      </w:r>
      <w:r w:rsidRPr="00396227">
        <w:t>“</w:t>
      </w:r>
      <w:r w:rsidRPr="00396227">
        <w:t>下一步</w:t>
      </w:r>
      <w:r w:rsidRPr="00396227">
        <w:t>”</w:t>
      </w:r>
      <w:r w:rsidRPr="00396227">
        <w:t>。进入</w:t>
      </w:r>
      <w:r w:rsidRPr="00396227">
        <w:t>“</w:t>
      </w:r>
      <w:r w:rsidRPr="00396227">
        <w:t>选择操作系统</w:t>
      </w:r>
      <w:r w:rsidRPr="00396227">
        <w:t>”</w:t>
      </w:r>
      <w:r w:rsidRPr="00396227">
        <w:t>界面。</w:t>
      </w:r>
    </w:p>
    <w:p w14:paraId="7309666C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操作系统类型：</w:t>
      </w:r>
      <w:r w:rsidRPr="00423C14">
        <w:rPr>
          <w:rFonts w:hint="eastAsia"/>
        </w:rPr>
        <w:t>Linux</w:t>
      </w:r>
    </w:p>
    <w:p w14:paraId="4AAB2D7A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操作系统版本号：</w:t>
      </w:r>
      <w:r w:rsidRPr="00423C14">
        <w:rPr>
          <w:rFonts w:hint="eastAsia"/>
        </w:rPr>
        <w:t>Novell SUSE Linux Enterprise Server 11 SP3 64bit</w:t>
      </w:r>
    </w:p>
    <w:p w14:paraId="23FC7F0F" w14:textId="77777777" w:rsidR="00DC3DBD" w:rsidRPr="00396227" w:rsidRDefault="00DC3DBD" w:rsidP="00396227">
      <w:pPr>
        <w:pStyle w:val="30"/>
      </w:pPr>
      <w:r w:rsidRPr="00396227">
        <w:rPr>
          <w:rFonts w:hint="eastAsia"/>
        </w:rPr>
        <w:t>单击</w:t>
      </w:r>
      <w:r w:rsidRPr="00396227">
        <w:t>“</w:t>
      </w:r>
      <w:r w:rsidRPr="00396227">
        <w:rPr>
          <w:rFonts w:hint="eastAsia"/>
        </w:rPr>
        <w:t>下一步</w:t>
      </w:r>
      <w:r w:rsidRPr="00396227">
        <w:t>”</w:t>
      </w:r>
      <w:r w:rsidRPr="00396227">
        <w:rPr>
          <w:rFonts w:hint="eastAsia"/>
        </w:rPr>
        <w:t>。</w:t>
      </w:r>
      <w:r w:rsidRPr="00396227">
        <w:t>进入</w:t>
      </w:r>
      <w:r w:rsidRPr="00396227">
        <w:t>“</w:t>
      </w:r>
      <w:r w:rsidRPr="00396227">
        <w:rPr>
          <w:rFonts w:hint="eastAsia"/>
        </w:rPr>
        <w:t>虚拟机</w:t>
      </w:r>
      <w:r w:rsidRPr="00396227">
        <w:t>配置</w:t>
      </w:r>
      <w:r w:rsidRPr="00396227">
        <w:t>”</w:t>
      </w:r>
      <w:r w:rsidRPr="00396227">
        <w:rPr>
          <w:rFonts w:hint="eastAsia"/>
        </w:rPr>
        <w:t>界面</w:t>
      </w:r>
      <w:r w:rsidRPr="00396227">
        <w:t>。示例</w:t>
      </w:r>
      <w:r w:rsidRPr="00396227">
        <w:rPr>
          <w:rFonts w:hint="eastAsia"/>
        </w:rPr>
        <w:t>：</w:t>
      </w:r>
    </w:p>
    <w:p w14:paraId="28A31ED8" w14:textId="65BB65EB" w:rsidR="00DC3DBD" w:rsidRPr="00423C14" w:rsidRDefault="00DC3DBD" w:rsidP="00396227">
      <w:pPr>
        <w:pStyle w:val="1e"/>
      </w:pPr>
      <w:r w:rsidRPr="00396227">
        <w:rPr>
          <w:noProof/>
        </w:rPr>
        <w:lastRenderedPageBreak/>
        <w:drawing>
          <wp:inline distT="0" distB="0" distL="0" distR="0" wp14:anchorId="794450FF" wp14:editId="5443437C">
            <wp:extent cx="5454000" cy="4188897"/>
            <wp:effectExtent l="19050" t="19050" r="13970" b="2159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18889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E30762" w14:textId="77777777" w:rsidR="00DC3DBD" w:rsidRPr="00396227" w:rsidRDefault="00DC3DBD" w:rsidP="00396227">
      <w:pPr>
        <w:pStyle w:val="1e"/>
      </w:pPr>
      <w:r w:rsidRPr="00396227">
        <w:rPr>
          <w:rFonts w:hint="eastAsia"/>
        </w:rPr>
        <w:t>虚拟机硬件规格为：</w:t>
      </w:r>
    </w:p>
    <w:p w14:paraId="649EF5F1" w14:textId="1C425CED" w:rsidR="00DC3DBD" w:rsidRPr="00AD1D68" w:rsidRDefault="00DC3DBD" w:rsidP="00AD1D68">
      <w:pPr>
        <w:pStyle w:val="4b"/>
      </w:pPr>
      <w:r w:rsidRPr="00AD1D68">
        <w:rPr>
          <w:rFonts w:hint="eastAsia"/>
        </w:rPr>
        <w:t>CPU</w:t>
      </w:r>
      <w:r w:rsidRPr="00AD1D68">
        <w:rPr>
          <w:rFonts w:hint="eastAsia"/>
        </w:rPr>
        <w:t>：</w:t>
      </w:r>
      <w:r w:rsidRPr="00AD1D68">
        <w:rPr>
          <w:rFonts w:hint="eastAsia"/>
        </w:rPr>
        <w:t>4</w:t>
      </w:r>
      <w:r w:rsidRPr="00AD1D68">
        <w:rPr>
          <w:rFonts w:hint="eastAsia"/>
        </w:rPr>
        <w:t>个。单击</w:t>
      </w:r>
      <w:r w:rsidRPr="00AD1D68">
        <w:rPr>
          <w:rFonts w:hint="eastAsia"/>
        </w:rPr>
        <w:t>CPU</w:t>
      </w:r>
      <w:r w:rsidRPr="00AD1D68">
        <w:rPr>
          <w:rFonts w:hint="eastAsia"/>
        </w:rPr>
        <w:t>左侧</w:t>
      </w:r>
      <w:r w:rsidRPr="00AD1D68">
        <w:t>的</w:t>
      </w:r>
      <w:r w:rsidRPr="00AD1D68">
        <w:rPr>
          <w:noProof/>
        </w:rPr>
        <w:drawing>
          <wp:inline distT="0" distB="0" distL="0" distR="0" wp14:anchorId="4CE45021" wp14:editId="05C972B6">
            <wp:extent cx="161925" cy="238125"/>
            <wp:effectExtent l="0" t="0" r="9525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1D68">
        <w:rPr>
          <w:rFonts w:hint="eastAsia"/>
        </w:rPr>
        <w:t>进入</w:t>
      </w:r>
      <w:r w:rsidRPr="00AD1D68">
        <w:rPr>
          <w:rFonts w:hint="eastAsia"/>
        </w:rPr>
        <w:t xml:space="preserve">CPU </w:t>
      </w:r>
      <w:r w:rsidRPr="00AD1D68">
        <w:t xml:space="preserve"> QOS</w:t>
      </w:r>
      <w:r w:rsidRPr="00AD1D68">
        <w:rPr>
          <w:rFonts w:hint="eastAsia"/>
        </w:rPr>
        <w:t>设置</w:t>
      </w:r>
      <w:r w:rsidRPr="00AD1D68">
        <w:t>：</w:t>
      </w:r>
      <w:r w:rsidRPr="00AD1D68">
        <w:rPr>
          <w:rFonts w:hint="eastAsia"/>
        </w:rPr>
        <w:t>份额：选择“自定义”，设置成最高值“</w:t>
      </w:r>
      <w:r w:rsidRPr="00AD1D68">
        <w:rPr>
          <w:rFonts w:hint="eastAsia"/>
        </w:rPr>
        <w:t>128000</w:t>
      </w:r>
      <w:r w:rsidRPr="00AD1D68">
        <w:rPr>
          <w:rFonts w:hint="eastAsia"/>
        </w:rPr>
        <w:t>”。</w:t>
      </w:r>
    </w:p>
    <w:p w14:paraId="414E195C" w14:textId="76DD34AB" w:rsidR="00DC3DBD" w:rsidRPr="00AD1D68" w:rsidRDefault="00DC3DBD" w:rsidP="00AD1D68">
      <w:pPr>
        <w:pStyle w:val="4b"/>
      </w:pPr>
      <w:r w:rsidRPr="00AD1D68">
        <w:rPr>
          <w:rFonts w:hint="eastAsia"/>
        </w:rPr>
        <w:t>内存：</w:t>
      </w:r>
      <w:r w:rsidRPr="00AD1D68">
        <w:rPr>
          <w:rFonts w:hint="eastAsia"/>
        </w:rPr>
        <w:t>8GB</w:t>
      </w:r>
      <w:r w:rsidRPr="00AD1D68">
        <w:rPr>
          <w:rFonts w:hint="eastAsia"/>
        </w:rPr>
        <w:t>。单击内存左侧</w:t>
      </w:r>
      <w:r w:rsidRPr="00AD1D68">
        <w:t>的</w:t>
      </w:r>
      <w:r w:rsidRPr="00AD1D68">
        <w:rPr>
          <w:noProof/>
        </w:rPr>
        <w:drawing>
          <wp:inline distT="0" distB="0" distL="0" distR="0" wp14:anchorId="6DE2E7D0" wp14:editId="538D82BB">
            <wp:extent cx="161925" cy="2381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1D68">
        <w:rPr>
          <w:rFonts w:hint="eastAsia"/>
        </w:rPr>
        <w:t>进入内存</w:t>
      </w:r>
      <w:r w:rsidRPr="00AD1D68">
        <w:t>QOS</w:t>
      </w:r>
      <w:r w:rsidRPr="00AD1D68">
        <w:rPr>
          <w:rFonts w:hint="eastAsia"/>
        </w:rPr>
        <w:t>设置：预留</w:t>
      </w:r>
      <w:r w:rsidRPr="00AD1D68">
        <w:rPr>
          <w:rFonts w:hint="eastAsia"/>
        </w:rPr>
        <w:t>(MB)</w:t>
      </w:r>
      <w:r w:rsidRPr="00AD1D68">
        <w:rPr>
          <w:rFonts w:hint="eastAsia"/>
        </w:rPr>
        <w:t>：设置为“最大值”。</w:t>
      </w:r>
    </w:p>
    <w:p w14:paraId="6C2FAD18" w14:textId="4BEA368F" w:rsidR="00DC3DBD" w:rsidRPr="00AD1D68" w:rsidRDefault="00DC3DBD" w:rsidP="00AD1D68">
      <w:pPr>
        <w:pStyle w:val="4b"/>
      </w:pPr>
      <w:r w:rsidRPr="00AD1D68">
        <w:rPr>
          <w:rFonts w:hint="eastAsia"/>
        </w:rPr>
        <w:t>磁盘</w:t>
      </w:r>
      <w:r w:rsidRPr="00AD1D68">
        <w:rPr>
          <w:rFonts w:hint="eastAsia"/>
        </w:rPr>
        <w:t>1</w:t>
      </w:r>
      <w:r w:rsidRPr="00AD1D68">
        <w:rPr>
          <w:rFonts w:hint="eastAsia"/>
        </w:rPr>
        <w:t>：</w:t>
      </w:r>
      <w:r w:rsidRPr="00AD1D68">
        <w:rPr>
          <w:rFonts w:hint="eastAsia"/>
        </w:rPr>
        <w:t>30GB</w:t>
      </w:r>
      <w:r w:rsidR="00396227" w:rsidRPr="00AD1D68">
        <w:rPr>
          <w:rFonts w:hint="eastAsia"/>
        </w:rPr>
        <w:t>。</w:t>
      </w:r>
    </w:p>
    <w:p w14:paraId="7C106747" w14:textId="733BF333" w:rsidR="00DC3DBD" w:rsidRPr="00AD1D68" w:rsidRDefault="00DC3DBD" w:rsidP="00AD1D68">
      <w:pPr>
        <w:pStyle w:val="4b"/>
      </w:pPr>
      <w:r w:rsidRPr="00AD1D68">
        <w:rPr>
          <w:rFonts w:hint="eastAsia"/>
        </w:rPr>
        <w:t>网卡</w:t>
      </w:r>
      <w:r w:rsidRPr="00AD1D68">
        <w:rPr>
          <w:rFonts w:hint="eastAsia"/>
        </w:rPr>
        <w:t>1</w:t>
      </w:r>
      <w:r w:rsidRPr="00AD1D68">
        <w:rPr>
          <w:rFonts w:hint="eastAsia"/>
        </w:rPr>
        <w:t>：业务平面网卡</w:t>
      </w:r>
      <w:r w:rsidRPr="00AD1D68">
        <w:rPr>
          <w:rFonts w:hint="eastAsia"/>
        </w:rPr>
        <w:t>S</w:t>
      </w:r>
      <w:r w:rsidRPr="00AD1D68">
        <w:t>ervicePortGroup</w:t>
      </w:r>
      <w:r w:rsidR="00396227" w:rsidRPr="00AD1D68">
        <w:rPr>
          <w:rFonts w:hint="eastAsia"/>
        </w:rPr>
        <w:t>。</w:t>
      </w:r>
    </w:p>
    <w:p w14:paraId="1C570ED9" w14:textId="77777777" w:rsidR="00DC3DBD" w:rsidRPr="00AD1D68" w:rsidRDefault="00DC3DBD" w:rsidP="00AD1D68">
      <w:pPr>
        <w:pStyle w:val="4b"/>
      </w:pPr>
      <w:r w:rsidRPr="00AD1D68">
        <w:rPr>
          <w:rFonts w:hint="eastAsia"/>
        </w:rPr>
        <w:t>网卡</w:t>
      </w:r>
      <w:r w:rsidRPr="00AD1D68">
        <w:rPr>
          <w:rFonts w:hint="eastAsia"/>
        </w:rPr>
        <w:t>2</w:t>
      </w:r>
      <w:r w:rsidRPr="00AD1D68">
        <w:rPr>
          <w:rFonts w:hint="eastAsia"/>
        </w:rPr>
        <w:t>：管理平面网卡</w:t>
      </w:r>
      <w:r w:rsidRPr="00AD1D68">
        <w:rPr>
          <w:rFonts w:hint="eastAsia"/>
        </w:rPr>
        <w:t>M</w:t>
      </w:r>
      <w:r w:rsidRPr="00AD1D68">
        <w:t>anagePortGroup</w:t>
      </w:r>
      <w:r w:rsidRPr="00AD1D68">
        <w:rPr>
          <w:rFonts w:hint="eastAsia"/>
        </w:rPr>
        <w:t>。单击下方</w:t>
      </w:r>
      <w:r w:rsidRPr="00AD1D68">
        <w:t>的</w:t>
      </w:r>
      <w:r w:rsidRPr="00AD1D68">
        <w:t>“</w:t>
      </w:r>
      <w:r w:rsidRPr="00AD1D68">
        <w:rPr>
          <w:rFonts w:hint="eastAsia"/>
        </w:rPr>
        <w:t>新设备</w:t>
      </w:r>
      <w:r w:rsidRPr="00AD1D68">
        <w:t>”</w:t>
      </w:r>
      <w:r w:rsidRPr="00AD1D68">
        <w:rPr>
          <w:rFonts w:hint="eastAsia"/>
        </w:rPr>
        <w:t>处，</w:t>
      </w:r>
      <w:r w:rsidRPr="00AD1D68">
        <w:t>选择</w:t>
      </w:r>
      <w:r w:rsidRPr="00AD1D68">
        <w:t>“</w:t>
      </w:r>
      <w:r w:rsidRPr="00AD1D68">
        <w:rPr>
          <w:rFonts w:hint="eastAsia"/>
        </w:rPr>
        <w:t>网卡</w:t>
      </w:r>
      <w:r w:rsidRPr="00AD1D68">
        <w:t>”</w:t>
      </w:r>
      <w:r w:rsidRPr="00AD1D68">
        <w:rPr>
          <w:rFonts w:hint="eastAsia"/>
        </w:rPr>
        <w:t>并</w:t>
      </w:r>
      <w:r w:rsidRPr="00AD1D68">
        <w:t>单击</w:t>
      </w:r>
      <w:r w:rsidRPr="00AD1D68">
        <w:t>“</w:t>
      </w:r>
      <w:r w:rsidRPr="00AD1D68">
        <w:rPr>
          <w:rFonts w:hint="eastAsia"/>
        </w:rPr>
        <w:t>添加</w:t>
      </w:r>
      <w:r w:rsidRPr="00AD1D68">
        <w:t>”</w:t>
      </w:r>
      <w:r w:rsidRPr="00AD1D68">
        <w:rPr>
          <w:rFonts w:hint="eastAsia"/>
        </w:rPr>
        <w:t>，</w:t>
      </w:r>
      <w:r w:rsidRPr="00AD1D68">
        <w:t>即可添加第二块网卡。</w:t>
      </w:r>
      <w:r w:rsidRPr="00AD1D68">
        <w:rPr>
          <w:rFonts w:hint="eastAsia"/>
        </w:rPr>
        <w:t>不同的</w:t>
      </w:r>
      <w:r w:rsidRPr="00AD1D68">
        <w:t>网卡平面可在</w:t>
      </w:r>
      <w:r w:rsidRPr="00AD1D68">
        <w:t>“</w:t>
      </w:r>
      <w:r w:rsidRPr="00AD1D68">
        <w:rPr>
          <w:rFonts w:hint="eastAsia"/>
        </w:rPr>
        <w:t>网络池</w:t>
      </w:r>
      <w:r w:rsidRPr="00AD1D68">
        <w:t>”</w:t>
      </w:r>
      <w:r w:rsidRPr="00AD1D68">
        <w:rPr>
          <w:rFonts w:hint="eastAsia"/>
        </w:rPr>
        <w:t>中</w:t>
      </w:r>
      <w:r w:rsidRPr="00AD1D68">
        <w:t>进行配置。详情可参考相关产品文档。</w:t>
      </w:r>
    </w:p>
    <w:p w14:paraId="52E15EA4" w14:textId="77777777" w:rsidR="00DC3DBD" w:rsidRPr="00AD1D68" w:rsidRDefault="00DC3DBD" w:rsidP="00AD1D68">
      <w:pPr>
        <w:pStyle w:val="4b"/>
      </w:pPr>
      <w:r w:rsidRPr="00AD1D68">
        <w:rPr>
          <w:rFonts w:hint="eastAsia"/>
        </w:rPr>
        <w:t>单击</w:t>
      </w:r>
      <w:r w:rsidRPr="00AD1D68">
        <w:t>上方</w:t>
      </w:r>
      <w:r w:rsidRPr="00AD1D68">
        <w:rPr>
          <w:rFonts w:hint="eastAsia"/>
        </w:rPr>
        <w:t>的</w:t>
      </w:r>
      <w:r w:rsidRPr="00AD1D68">
        <w:t>“</w:t>
      </w:r>
      <w:r w:rsidRPr="00AD1D68">
        <w:t>选项</w:t>
      </w:r>
      <w:r w:rsidRPr="00AD1D68">
        <w:t>”</w:t>
      </w:r>
      <w:r w:rsidRPr="00AD1D68">
        <w:rPr>
          <w:rFonts w:hint="eastAsia"/>
        </w:rPr>
        <w:t>栏</w:t>
      </w:r>
      <w:r w:rsidRPr="00AD1D68">
        <w:t>，</w:t>
      </w:r>
      <w:r w:rsidRPr="00AD1D68">
        <w:rPr>
          <w:rFonts w:hint="eastAsia"/>
        </w:rPr>
        <w:t>在</w:t>
      </w:r>
      <w:proofErr w:type="gramStart"/>
      <w:r w:rsidRPr="00AD1D68">
        <w:t>最</w:t>
      </w:r>
      <w:proofErr w:type="gramEnd"/>
      <w:r w:rsidRPr="00AD1D68">
        <w:rPr>
          <w:rFonts w:hint="eastAsia"/>
        </w:rPr>
        <w:t>底</w:t>
      </w:r>
      <w:r w:rsidRPr="00AD1D68">
        <w:t>处</w:t>
      </w:r>
      <w:r w:rsidRPr="00AD1D68">
        <w:rPr>
          <w:rFonts w:hint="eastAsia"/>
        </w:rPr>
        <w:t>将</w:t>
      </w:r>
      <w:r w:rsidRPr="00AD1D68">
        <w:t>“</w:t>
      </w:r>
      <w:r w:rsidRPr="00AD1D68">
        <w:rPr>
          <w:rFonts w:hint="eastAsia"/>
        </w:rPr>
        <w:t>网卡</w:t>
      </w:r>
      <w:r w:rsidRPr="00AD1D68">
        <w:t>类型</w:t>
      </w:r>
      <w:r w:rsidRPr="00AD1D68">
        <w:t>”</w:t>
      </w:r>
      <w:r w:rsidRPr="00AD1D68">
        <w:rPr>
          <w:rFonts w:hint="eastAsia"/>
        </w:rPr>
        <w:t>选为</w:t>
      </w:r>
      <w:r w:rsidRPr="00AD1D68">
        <w:t>“HW_V_NET”</w:t>
      </w:r>
      <w:r w:rsidRPr="00AD1D68">
        <w:rPr>
          <w:rFonts w:hint="eastAsia"/>
        </w:rPr>
        <w:t>。</w:t>
      </w:r>
      <w:r w:rsidRPr="00AD1D68">
        <w:t>示例</w:t>
      </w:r>
      <w:r w:rsidRPr="00AD1D68">
        <w:rPr>
          <w:rFonts w:hint="eastAsia"/>
        </w:rPr>
        <w:t>：</w:t>
      </w:r>
    </w:p>
    <w:p w14:paraId="2AF8A22E" w14:textId="796B12DC" w:rsidR="00DC3DBD" w:rsidRPr="00423C14" w:rsidRDefault="00DC3DBD" w:rsidP="00396227">
      <w:pPr>
        <w:pStyle w:val="1e"/>
      </w:pPr>
      <w:r w:rsidRPr="00396227">
        <w:rPr>
          <w:noProof/>
        </w:rPr>
        <w:lastRenderedPageBreak/>
        <w:drawing>
          <wp:inline distT="0" distB="0" distL="0" distR="0" wp14:anchorId="34E410FF" wp14:editId="796F3408">
            <wp:extent cx="5454000" cy="4188897"/>
            <wp:effectExtent l="19050" t="19050" r="13970" b="215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18889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728811" w14:textId="77777777" w:rsidR="00DC3DBD" w:rsidRPr="00423C14" w:rsidRDefault="00DC3DBD" w:rsidP="00396227">
      <w:pPr>
        <w:pStyle w:val="4b"/>
      </w:pPr>
      <w:r w:rsidRPr="00423C14">
        <w:rPr>
          <w:rFonts w:hint="eastAsia"/>
        </w:rPr>
        <w:t>其他参数保持默认值。</w:t>
      </w:r>
    </w:p>
    <w:p w14:paraId="07DAC75A" w14:textId="77777777" w:rsidR="00DC3DBD" w:rsidRPr="00396227" w:rsidRDefault="00DC3DBD" w:rsidP="00396227">
      <w:pPr>
        <w:pStyle w:val="30"/>
      </w:pPr>
      <w:r w:rsidRPr="00396227">
        <w:t>单击</w:t>
      </w:r>
      <w:r w:rsidRPr="00396227">
        <w:t>“</w:t>
      </w:r>
      <w:r w:rsidRPr="00396227">
        <w:t>下一步</w:t>
      </w:r>
      <w:r w:rsidRPr="00396227">
        <w:t>”</w:t>
      </w:r>
      <w:r w:rsidRPr="00396227">
        <w:t>。进入</w:t>
      </w:r>
      <w:r w:rsidRPr="00396227">
        <w:t>“</w:t>
      </w:r>
      <w:r w:rsidRPr="00396227">
        <w:t>确认信息</w:t>
      </w:r>
      <w:r w:rsidRPr="00396227">
        <w:t>”</w:t>
      </w:r>
      <w:r w:rsidRPr="00396227">
        <w:t>界面</w:t>
      </w:r>
      <w:r w:rsidRPr="00396227">
        <w:rPr>
          <w:rFonts w:hint="eastAsia"/>
        </w:rPr>
        <w:t>。</w:t>
      </w:r>
    </w:p>
    <w:p w14:paraId="7D3A71BE" w14:textId="2FE5F3F9" w:rsidR="00DC3DBD" w:rsidRPr="00FD3748" w:rsidRDefault="00DC3DBD" w:rsidP="00396227">
      <w:pPr>
        <w:pStyle w:val="30"/>
      </w:pPr>
      <w:r w:rsidRPr="00396227">
        <w:t>单击</w:t>
      </w:r>
      <w:r w:rsidRPr="00396227">
        <w:t>“</w:t>
      </w:r>
      <w:r w:rsidRPr="00396227">
        <w:t>完成</w:t>
      </w:r>
      <w:r w:rsidRPr="00396227">
        <w:t>”</w:t>
      </w:r>
      <w:r w:rsidRPr="00396227">
        <w:t>。弹出对话框。在</w:t>
      </w:r>
      <w:r w:rsidRPr="00396227">
        <w:t>“</w:t>
      </w:r>
      <w:r w:rsidRPr="00396227">
        <w:t>系统管理</w:t>
      </w:r>
      <w:r w:rsidRPr="00396227">
        <w:t>——</w:t>
      </w:r>
      <w:r w:rsidRPr="00396227">
        <w:t>任务中心</w:t>
      </w:r>
      <w:r w:rsidRPr="00396227">
        <w:t>”</w:t>
      </w:r>
      <w:r w:rsidRPr="00396227">
        <w:t>可查看创建进度。</w:t>
      </w:r>
    </w:p>
    <w:p w14:paraId="462A7FA2" w14:textId="77777777" w:rsidR="00DC3DBD" w:rsidRPr="00396227" w:rsidRDefault="00DC3DBD" w:rsidP="00396227">
      <w:pPr>
        <w:pStyle w:val="3"/>
      </w:pPr>
      <w:bookmarkStart w:id="36" w:name="_Toc500186183"/>
      <w:bookmarkStart w:id="37" w:name="_Toc500426379"/>
      <w:r w:rsidRPr="00396227">
        <w:rPr>
          <w:rFonts w:hint="eastAsia"/>
        </w:rPr>
        <w:t>配置</w:t>
      </w:r>
      <w:r w:rsidRPr="00396227">
        <w:rPr>
          <w:rFonts w:hint="eastAsia"/>
        </w:rPr>
        <w:t>Linux</w:t>
      </w:r>
      <w:r w:rsidRPr="00396227">
        <w:rPr>
          <w:rFonts w:hint="eastAsia"/>
        </w:rPr>
        <w:t>基础</w:t>
      </w:r>
      <w:r w:rsidRPr="00396227">
        <w:t>架构虚拟机</w:t>
      </w:r>
      <w:bookmarkEnd w:id="36"/>
      <w:bookmarkEnd w:id="37"/>
    </w:p>
    <w:p w14:paraId="676F3C32" w14:textId="77777777" w:rsidR="00DC3DBD" w:rsidRPr="00396227" w:rsidRDefault="00DC3DBD" w:rsidP="00396227">
      <w:pPr>
        <w:pStyle w:val="40"/>
        <w:rPr>
          <w:rFonts w:hint="default"/>
        </w:rPr>
      </w:pPr>
      <w:r w:rsidRPr="00396227">
        <w:t>实验任务</w:t>
      </w:r>
    </w:p>
    <w:p w14:paraId="31653BE8" w14:textId="77777777" w:rsidR="00DC3DBD" w:rsidRPr="00396227" w:rsidRDefault="00DC3DBD" w:rsidP="00396227">
      <w:pPr>
        <w:pStyle w:val="4b"/>
      </w:pPr>
      <w:r w:rsidRPr="00396227">
        <w:rPr>
          <w:rFonts w:hint="eastAsia"/>
        </w:rPr>
        <w:t>在</w:t>
      </w:r>
      <w:r w:rsidRPr="00396227">
        <w:rPr>
          <w:rFonts w:hint="eastAsia"/>
        </w:rPr>
        <w:t>F</w:t>
      </w:r>
      <w:r w:rsidRPr="00396227">
        <w:t>usionCompute</w:t>
      </w:r>
      <w:r w:rsidRPr="00396227">
        <w:rPr>
          <w:rFonts w:hint="eastAsia"/>
        </w:rPr>
        <w:t>中</w:t>
      </w:r>
      <w:r w:rsidRPr="00396227">
        <w:t>设置虚拟机属性</w:t>
      </w:r>
      <w:r w:rsidRPr="00396227">
        <w:rPr>
          <w:rFonts w:hint="eastAsia"/>
        </w:rPr>
        <w:t>和</w:t>
      </w:r>
      <w:r w:rsidRPr="00396227">
        <w:t>VNC</w:t>
      </w:r>
      <w:r w:rsidRPr="00396227">
        <w:rPr>
          <w:rFonts w:hint="eastAsia"/>
        </w:rPr>
        <w:t>登录</w:t>
      </w:r>
      <w:r w:rsidRPr="00396227">
        <w:t>后安装操作系统。</w:t>
      </w:r>
    </w:p>
    <w:p w14:paraId="13B802C8" w14:textId="77777777" w:rsidR="00DC3DBD" w:rsidRPr="00396227" w:rsidRDefault="00DC3DBD" w:rsidP="00396227">
      <w:pPr>
        <w:pStyle w:val="40"/>
        <w:rPr>
          <w:rFonts w:hint="default"/>
        </w:rPr>
      </w:pPr>
      <w:r w:rsidRPr="00396227">
        <w:t>必备事项</w:t>
      </w:r>
    </w:p>
    <w:p w14:paraId="154F81C9" w14:textId="77777777" w:rsidR="00DC3DBD" w:rsidRPr="00396227" w:rsidRDefault="00DC3DBD" w:rsidP="00396227">
      <w:pPr>
        <w:pStyle w:val="4b"/>
      </w:pPr>
      <w:r w:rsidRPr="00396227">
        <w:rPr>
          <w:rFonts w:hint="eastAsia"/>
        </w:rPr>
        <w:t>已</w:t>
      </w:r>
      <w:r w:rsidRPr="00396227">
        <w:t>登录</w:t>
      </w:r>
      <w:r w:rsidRPr="00396227">
        <w:rPr>
          <w:rFonts w:hint="eastAsia"/>
        </w:rPr>
        <w:t>F</w:t>
      </w:r>
      <w:r w:rsidRPr="00396227">
        <w:t>usionCompute</w:t>
      </w:r>
    </w:p>
    <w:p w14:paraId="006F793A" w14:textId="2F609FD2" w:rsidR="00DC3DBD" w:rsidRPr="00423C14" w:rsidRDefault="00DC3DBD" w:rsidP="00396227">
      <w:pPr>
        <w:pStyle w:val="4b"/>
      </w:pPr>
      <w:r w:rsidRPr="00396227">
        <w:rPr>
          <w:rFonts w:hint="eastAsia"/>
        </w:rPr>
        <w:t>本地</w:t>
      </w:r>
      <w:r w:rsidRPr="00396227">
        <w:t>软件：</w:t>
      </w:r>
      <w:r w:rsidRPr="00396227">
        <w:t>FusionAccess_Linux_Installer_V100R006C00SPCxxx.iso</w:t>
      </w:r>
    </w:p>
    <w:p w14:paraId="4F8A6516" w14:textId="77777777" w:rsidR="00DC3DBD" w:rsidRPr="00396227" w:rsidRDefault="00DC3DBD" w:rsidP="00396227">
      <w:pPr>
        <w:pStyle w:val="40"/>
        <w:rPr>
          <w:rFonts w:hint="default"/>
        </w:rPr>
      </w:pPr>
      <w:r w:rsidRPr="00396227">
        <w:t>操作步骤</w:t>
      </w:r>
    </w:p>
    <w:p w14:paraId="0B54CD9F" w14:textId="77777777" w:rsidR="00DC3DBD" w:rsidRPr="00396227" w:rsidRDefault="00DC3DBD" w:rsidP="00396227">
      <w:pPr>
        <w:pStyle w:val="5"/>
        <w:rPr>
          <w:rFonts w:hint="default"/>
        </w:rPr>
      </w:pPr>
      <w:r w:rsidRPr="00396227">
        <w:t>设置基础架构虚拟机自恢复属性</w:t>
      </w:r>
    </w:p>
    <w:p w14:paraId="4F60F66C" w14:textId="77777777" w:rsidR="00DC3DBD" w:rsidRPr="00396227" w:rsidRDefault="00DC3DBD" w:rsidP="00396227">
      <w:pPr>
        <w:pStyle w:val="30"/>
      </w:pPr>
      <w:r w:rsidRPr="00396227">
        <w:rPr>
          <w:rFonts w:hint="eastAsia"/>
        </w:rPr>
        <w:t>使用“</w:t>
      </w:r>
      <w:r w:rsidRPr="00396227">
        <w:rPr>
          <w:rFonts w:hint="eastAsia"/>
        </w:rPr>
        <w:t>putty</w:t>
      </w:r>
      <w:r w:rsidRPr="00396227">
        <w:rPr>
          <w:rFonts w:hint="eastAsia"/>
        </w:rPr>
        <w:t>”工具，登录到</w:t>
      </w:r>
      <w:r w:rsidRPr="00396227">
        <w:rPr>
          <w:rFonts w:hint="eastAsia"/>
        </w:rPr>
        <w:t>VRM</w:t>
      </w:r>
      <w:r w:rsidRPr="00396227">
        <w:rPr>
          <w:rFonts w:hint="eastAsia"/>
        </w:rPr>
        <w:t>节点虚拟机。登录</w:t>
      </w:r>
      <w:proofErr w:type="gramStart"/>
      <w:r w:rsidRPr="00396227">
        <w:rPr>
          <w:rFonts w:hint="eastAsia"/>
        </w:rPr>
        <w:t>帐户</w:t>
      </w:r>
      <w:proofErr w:type="gramEnd"/>
      <w:r w:rsidRPr="00396227">
        <w:rPr>
          <w:rFonts w:hint="eastAsia"/>
        </w:rPr>
        <w:t>为“</w:t>
      </w:r>
      <w:r w:rsidRPr="00396227">
        <w:rPr>
          <w:rFonts w:hint="eastAsia"/>
          <w:b/>
        </w:rPr>
        <w:t>gandalf</w:t>
      </w:r>
      <w:r w:rsidRPr="00396227">
        <w:rPr>
          <w:rFonts w:hint="eastAsia"/>
        </w:rPr>
        <w:t>”，默认密码为“</w:t>
      </w:r>
      <w:r w:rsidRPr="00396227">
        <w:rPr>
          <w:rFonts w:hint="eastAsia"/>
          <w:b/>
        </w:rPr>
        <w:t>Huawei@CLOUD8</w:t>
      </w:r>
      <w:r w:rsidRPr="00396227">
        <w:rPr>
          <w:rFonts w:hint="eastAsia"/>
        </w:rPr>
        <w:t>”。</w:t>
      </w:r>
    </w:p>
    <w:p w14:paraId="55DA66C6" w14:textId="77777777" w:rsidR="00DC3DBD" w:rsidRPr="00396227" w:rsidRDefault="00DC3DBD" w:rsidP="00396227">
      <w:pPr>
        <w:pStyle w:val="30"/>
      </w:pPr>
      <w:r w:rsidRPr="00396227">
        <w:rPr>
          <w:rFonts w:hint="eastAsia"/>
        </w:rPr>
        <w:t>根据以下命令切换到“</w:t>
      </w:r>
      <w:r w:rsidRPr="00396227">
        <w:rPr>
          <w:rFonts w:hint="eastAsia"/>
          <w:b/>
        </w:rPr>
        <w:t>root</w:t>
      </w:r>
      <w:r w:rsidRPr="00396227">
        <w:rPr>
          <w:rFonts w:hint="eastAsia"/>
        </w:rPr>
        <w:t>”用户，并按提示输入</w:t>
      </w:r>
      <w:r w:rsidRPr="00396227">
        <w:rPr>
          <w:rFonts w:hint="eastAsia"/>
        </w:rPr>
        <w:t>root</w:t>
      </w:r>
      <w:proofErr w:type="gramStart"/>
      <w:r w:rsidRPr="00396227">
        <w:rPr>
          <w:rFonts w:hint="eastAsia"/>
        </w:rPr>
        <w:t>帐户</w:t>
      </w:r>
      <w:proofErr w:type="gramEnd"/>
      <w:r w:rsidRPr="00396227">
        <w:rPr>
          <w:rFonts w:hint="eastAsia"/>
        </w:rPr>
        <w:t>密码，密码默认为“</w:t>
      </w:r>
      <w:r w:rsidRPr="00396227">
        <w:rPr>
          <w:rFonts w:hint="eastAsia"/>
          <w:b/>
        </w:rPr>
        <w:t>Huawei@CLOUD8!</w:t>
      </w:r>
      <w:r w:rsidRPr="00396227">
        <w:rPr>
          <w:rFonts w:hint="eastAsia"/>
        </w:rPr>
        <w:t>”。</w:t>
      </w:r>
    </w:p>
    <w:p w14:paraId="36A59618" w14:textId="6CBE3359" w:rsidR="00DC3DBD" w:rsidRPr="00396227" w:rsidRDefault="00DC3DBD" w:rsidP="00396227">
      <w:pPr>
        <w:pStyle w:val="2f2"/>
        <w:rPr>
          <w:rStyle w:val="afff0"/>
          <w:b w:val="0"/>
          <w:bCs w:val="0"/>
        </w:rPr>
      </w:pPr>
      <w:proofErr w:type="gramStart"/>
      <w:r w:rsidRPr="00396227">
        <w:rPr>
          <w:b/>
        </w:rPr>
        <w:lastRenderedPageBreak/>
        <w:t>su</w:t>
      </w:r>
      <w:proofErr w:type="gramEnd"/>
      <w:r w:rsidRPr="00396227">
        <w:rPr>
          <w:b/>
        </w:rPr>
        <w:t xml:space="preserve"> – root</w:t>
      </w:r>
    </w:p>
    <w:p w14:paraId="097BDA3C" w14:textId="77777777" w:rsidR="00DC3DBD" w:rsidRPr="00396227" w:rsidRDefault="00DC3DBD" w:rsidP="00396227">
      <w:pPr>
        <w:pStyle w:val="30"/>
      </w:pPr>
      <w:r w:rsidRPr="00396227">
        <w:rPr>
          <w:rFonts w:hint="eastAsia"/>
        </w:rPr>
        <w:t>执行以下命令，防止“</w:t>
      </w:r>
      <w:r w:rsidRPr="00396227">
        <w:rPr>
          <w:rFonts w:hint="eastAsia"/>
        </w:rPr>
        <w:t>PuTTY</w:t>
      </w:r>
      <w:r w:rsidRPr="00396227">
        <w:rPr>
          <w:rFonts w:hint="eastAsia"/>
        </w:rPr>
        <w:t>”超时退出。</w:t>
      </w:r>
      <w:r w:rsidRPr="00396227">
        <w:rPr>
          <w:rFonts w:hint="eastAsia"/>
        </w:rPr>
        <w:t xml:space="preserve"> </w:t>
      </w:r>
    </w:p>
    <w:p w14:paraId="6F6FD628" w14:textId="7EF3DEFB" w:rsidR="00DC3DBD" w:rsidRPr="00396227" w:rsidRDefault="00DC3DBD" w:rsidP="00396227">
      <w:pPr>
        <w:pStyle w:val="2f2"/>
        <w:rPr>
          <w:b/>
        </w:rPr>
      </w:pPr>
      <w:r w:rsidRPr="00396227">
        <w:rPr>
          <w:b/>
        </w:rPr>
        <w:t>TMOUT=0</w:t>
      </w:r>
    </w:p>
    <w:p w14:paraId="3077BCBC" w14:textId="64A14E9C" w:rsidR="00DC3DBD" w:rsidRPr="00423C14" w:rsidRDefault="00DC3DBD" w:rsidP="00396227">
      <w:pPr>
        <w:pStyle w:val="1e"/>
        <w:rPr>
          <w:b/>
        </w:rPr>
      </w:pPr>
      <w:r w:rsidRPr="00396227">
        <w:rPr>
          <w:noProof/>
        </w:rPr>
        <w:drawing>
          <wp:inline distT="0" distB="0" distL="0" distR="0" wp14:anchorId="2C6CD8FC" wp14:editId="058F46F1">
            <wp:extent cx="5454000" cy="3373608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3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4A0A" w14:textId="77777777" w:rsidR="00DC3DBD" w:rsidRPr="00423C14" w:rsidRDefault="00DC3DBD" w:rsidP="00396227">
      <w:pPr>
        <w:pStyle w:val="30"/>
      </w:pPr>
      <w:r w:rsidRPr="00423C14">
        <w:rPr>
          <w:rFonts w:hint="eastAsia"/>
        </w:rPr>
        <w:t>针对每台基础架构虚拟机虚拟机，执行以下命令。</w:t>
      </w:r>
      <w:r w:rsidRPr="00423C14">
        <w:rPr>
          <w:rFonts w:hint="eastAsia"/>
        </w:rPr>
        <w:t xml:space="preserve"> </w:t>
      </w:r>
    </w:p>
    <w:p w14:paraId="4675685B" w14:textId="23DA0B65" w:rsidR="00DC3DBD" w:rsidRPr="00396227" w:rsidRDefault="00DC3DBD" w:rsidP="00396227">
      <w:pPr>
        <w:pStyle w:val="2f2"/>
        <w:rPr>
          <w:b/>
        </w:rPr>
      </w:pPr>
      <w:proofErr w:type="gramStart"/>
      <w:r w:rsidRPr="00396227">
        <w:rPr>
          <w:b/>
        </w:rPr>
        <w:t>sh</w:t>
      </w:r>
      <w:proofErr w:type="gramEnd"/>
      <w:r w:rsidRPr="00396227">
        <w:rPr>
          <w:b/>
        </w:rPr>
        <w:t xml:space="preserve"> /opt/galax/vrm/to</w:t>
      </w:r>
      <w:r w:rsidR="003749E9">
        <w:rPr>
          <w:b/>
        </w:rPr>
        <w:t>mcat/script/modifyRecover.sh vmi</w:t>
      </w:r>
      <w:r w:rsidRPr="00396227">
        <w:rPr>
          <w:b/>
        </w:rPr>
        <w:t>d true</w:t>
      </w:r>
    </w:p>
    <w:p w14:paraId="21313551" w14:textId="2FC42FB4" w:rsidR="00DC3DBD" w:rsidRPr="00396227" w:rsidRDefault="003749E9" w:rsidP="00396227">
      <w:pPr>
        <w:pStyle w:val="30"/>
      </w:pPr>
      <w:r>
        <w:rPr>
          <w:rFonts w:hint="eastAsia"/>
          <w:b/>
        </w:rPr>
        <w:t>vm</w:t>
      </w:r>
      <w:r>
        <w:rPr>
          <w:b/>
        </w:rPr>
        <w:t>i</w:t>
      </w:r>
      <w:r w:rsidR="00DC3DBD" w:rsidRPr="00396227">
        <w:rPr>
          <w:rFonts w:hint="eastAsia"/>
          <w:b/>
        </w:rPr>
        <w:t>d</w:t>
      </w:r>
      <w:r w:rsidR="00DC3DBD" w:rsidRPr="00396227">
        <w:rPr>
          <w:rFonts w:hint="eastAsia"/>
        </w:rPr>
        <w:t>为基础架构虚拟机</w:t>
      </w:r>
      <w:r w:rsidR="00DC3DBD" w:rsidRPr="00396227">
        <w:rPr>
          <w:rFonts w:hint="eastAsia"/>
        </w:rPr>
        <w:t>ID</w:t>
      </w:r>
      <w:r w:rsidR="00DC3DBD" w:rsidRPr="00396227">
        <w:rPr>
          <w:rFonts w:hint="eastAsia"/>
        </w:rPr>
        <w:t>。示例</w:t>
      </w:r>
      <w:r w:rsidR="00DC3DBD" w:rsidRPr="00396227">
        <w:t>：</w:t>
      </w:r>
    </w:p>
    <w:p w14:paraId="77D71820" w14:textId="39E6E1B8" w:rsidR="00DC3DBD" w:rsidRPr="00423C14" w:rsidRDefault="00DC3DBD" w:rsidP="00396227">
      <w:pPr>
        <w:pStyle w:val="1e"/>
      </w:pPr>
      <w:r w:rsidRPr="00396227">
        <w:rPr>
          <w:noProof/>
        </w:rPr>
        <w:drawing>
          <wp:inline distT="0" distB="0" distL="0" distR="0" wp14:anchorId="66CD06EC" wp14:editId="3B5718EA">
            <wp:extent cx="5454000" cy="340172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56A34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lastRenderedPageBreak/>
        <w:t>基础架构虚拟机</w:t>
      </w:r>
      <w:r w:rsidRPr="00423C14">
        <w:rPr>
          <w:rFonts w:hint="eastAsia"/>
        </w:rPr>
        <w:t>ID</w:t>
      </w:r>
      <w:r w:rsidRPr="00423C14">
        <w:rPr>
          <w:rFonts w:hint="eastAsia"/>
        </w:rPr>
        <w:t>可以在</w:t>
      </w:r>
      <w:r w:rsidRPr="00423C14">
        <w:rPr>
          <w:rFonts w:hint="eastAsia"/>
        </w:rPr>
        <w:t>FusionCompute</w:t>
      </w:r>
      <w:r w:rsidRPr="00423C14">
        <w:rPr>
          <w:rFonts w:hint="eastAsia"/>
        </w:rPr>
        <w:t>界面上查询。示例</w:t>
      </w:r>
      <w:r w:rsidRPr="00423C14">
        <w:t>：</w:t>
      </w:r>
    </w:p>
    <w:p w14:paraId="5D8819FE" w14:textId="45A12B1F" w:rsidR="00DC3DBD" w:rsidRPr="00423C14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628F8198" wp14:editId="650E194E">
            <wp:extent cx="5454000" cy="3776567"/>
            <wp:effectExtent l="19050" t="19050" r="13970" b="146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77656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59FB97" w14:textId="53002AFD" w:rsidR="00DC3DBD" w:rsidRPr="003749E9" w:rsidRDefault="00DC3DBD" w:rsidP="003749E9">
      <w:pPr>
        <w:pStyle w:val="1e"/>
      </w:pPr>
      <w:r w:rsidRPr="003749E9">
        <w:rPr>
          <w:rFonts w:hint="eastAsia"/>
        </w:rPr>
        <w:t>其中</w:t>
      </w:r>
      <w:r w:rsidRPr="003749E9">
        <w:t>第</w:t>
      </w:r>
      <w:r w:rsidRPr="003749E9">
        <w:rPr>
          <w:rFonts w:ascii="Cambria Math" w:hAnsi="Cambria Math" w:cs="Cambria Math"/>
        </w:rPr>
        <w:t>④</w:t>
      </w:r>
      <w:r w:rsidRPr="003749E9">
        <w:rPr>
          <w:rFonts w:hint="eastAsia"/>
        </w:rPr>
        <w:t>即</w:t>
      </w:r>
      <w:r w:rsidRPr="003749E9">
        <w:t>该虚拟机</w:t>
      </w:r>
      <w:r w:rsidRPr="003749E9">
        <w:rPr>
          <w:rFonts w:hint="eastAsia"/>
        </w:rPr>
        <w:t>的</w:t>
      </w:r>
      <w:r w:rsidRPr="003749E9">
        <w:t>虚拟机</w:t>
      </w:r>
      <w:r w:rsidRPr="003749E9">
        <w:rPr>
          <w:rFonts w:hint="eastAsia"/>
        </w:rPr>
        <w:t>ID</w:t>
      </w:r>
      <w:r w:rsidRPr="003749E9">
        <w:rPr>
          <w:rFonts w:hint="eastAsia"/>
        </w:rPr>
        <w:t>。</w:t>
      </w:r>
      <w:r w:rsidRPr="003749E9">
        <w:t>或者可以在</w:t>
      </w:r>
      <w:r w:rsidRPr="003749E9">
        <w:t>“</w:t>
      </w:r>
      <w:r w:rsidRPr="003749E9">
        <w:t>虚拟机和模板</w:t>
      </w:r>
      <w:r w:rsidRPr="003749E9">
        <w:t>——</w:t>
      </w:r>
      <w:r w:rsidRPr="003749E9">
        <w:t>虚拟机</w:t>
      </w:r>
      <w:r w:rsidRPr="003749E9">
        <w:t>”</w:t>
      </w:r>
      <w:r w:rsidRPr="003749E9">
        <w:t>列表中查看：</w:t>
      </w:r>
    </w:p>
    <w:p w14:paraId="1C15B34A" w14:textId="487E06DF" w:rsidR="00DC3DBD" w:rsidRPr="003749E9" w:rsidRDefault="00DC3DBD" w:rsidP="003749E9">
      <w:pPr>
        <w:pStyle w:val="1e"/>
      </w:pPr>
      <w:r w:rsidRPr="003749E9">
        <w:rPr>
          <w:rFonts w:hint="eastAsia"/>
        </w:rPr>
        <w:t>如果“虚拟机和模板”列表中无“</w:t>
      </w:r>
      <w:r w:rsidRPr="003749E9">
        <w:rPr>
          <w:rFonts w:hint="eastAsia"/>
        </w:rPr>
        <w:t>ID</w:t>
      </w:r>
      <w:r w:rsidRPr="003749E9">
        <w:rPr>
          <w:rFonts w:hint="eastAsia"/>
        </w:rPr>
        <w:t>”列，可通过如下方法显示：</w:t>
      </w:r>
    </w:p>
    <w:p w14:paraId="078BD2C9" w14:textId="25DA867C" w:rsidR="00DC3DBD" w:rsidRPr="003749E9" w:rsidRDefault="00DC3DBD" w:rsidP="003749E9">
      <w:pPr>
        <w:pStyle w:val="1e"/>
      </w:pPr>
      <w:r w:rsidRPr="003749E9">
        <w:rPr>
          <w:rFonts w:hint="eastAsia"/>
        </w:rPr>
        <w:t>单击“虚拟机和模板”列表右上角的</w:t>
      </w:r>
      <w:r w:rsidRPr="003749E9">
        <w:rPr>
          <w:rFonts w:hint="eastAsia"/>
        </w:rPr>
        <w:t xml:space="preserve"> </w:t>
      </w:r>
      <w:r w:rsidRPr="003749E9">
        <w:rPr>
          <w:rFonts w:hint="eastAsia"/>
        </w:rPr>
        <w:t>“列显示设置”。</w:t>
      </w:r>
      <w:proofErr w:type="gramStart"/>
      <w:r w:rsidRPr="003749E9">
        <w:rPr>
          <w:rFonts w:hint="eastAsia"/>
        </w:rPr>
        <w:t>勾选“</w:t>
      </w:r>
      <w:r w:rsidRPr="003749E9">
        <w:rPr>
          <w:rFonts w:hint="eastAsia"/>
        </w:rPr>
        <w:t>ID</w:t>
      </w:r>
      <w:r w:rsidRPr="003749E9">
        <w:rPr>
          <w:rFonts w:hint="eastAsia"/>
        </w:rPr>
        <w:t>”</w:t>
      </w:r>
      <w:proofErr w:type="gramEnd"/>
      <w:r w:rsidRPr="003749E9">
        <w:rPr>
          <w:rFonts w:hint="eastAsia"/>
        </w:rPr>
        <w:t>，并单击“确定”。</w:t>
      </w:r>
    </w:p>
    <w:p w14:paraId="1A2225A4" w14:textId="0F2284AF" w:rsidR="00DC3DBD" w:rsidRPr="00423C14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366B99B5" wp14:editId="2B6E6839">
            <wp:extent cx="5454000" cy="2820711"/>
            <wp:effectExtent l="19050" t="19050" r="13970" b="177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207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0AB608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重启</w:t>
      </w:r>
      <w:r w:rsidRPr="00423C14">
        <w:rPr>
          <w:rFonts w:hint="eastAsia"/>
        </w:rPr>
        <w:t>VRM</w:t>
      </w:r>
      <w:r w:rsidRPr="00423C14">
        <w:rPr>
          <w:rFonts w:hint="eastAsia"/>
        </w:rPr>
        <w:t>进程。</w:t>
      </w:r>
      <w:r w:rsidRPr="00423C14">
        <w:rPr>
          <w:rFonts w:hint="eastAsia"/>
        </w:rPr>
        <w:t xml:space="preserve"> </w:t>
      </w:r>
      <w:r w:rsidRPr="00423C14">
        <w:rPr>
          <w:rFonts w:hint="eastAsia"/>
        </w:rPr>
        <w:t>执行</w:t>
      </w:r>
      <w:r w:rsidRPr="00423C14">
        <w:t>以下命令：</w:t>
      </w:r>
    </w:p>
    <w:p w14:paraId="54F62640" w14:textId="4B6604FC" w:rsidR="00DC3DBD" w:rsidRPr="003749E9" w:rsidRDefault="00DC3DBD" w:rsidP="003749E9">
      <w:pPr>
        <w:pStyle w:val="2f2"/>
        <w:rPr>
          <w:b/>
        </w:rPr>
      </w:pPr>
      <w:proofErr w:type="gramStart"/>
      <w:r w:rsidRPr="003749E9">
        <w:rPr>
          <w:b/>
        </w:rPr>
        <w:t>service</w:t>
      </w:r>
      <w:proofErr w:type="gramEnd"/>
      <w:r w:rsidRPr="003749E9">
        <w:rPr>
          <w:b/>
        </w:rPr>
        <w:t xml:space="preserve"> vrmd restart</w:t>
      </w:r>
    </w:p>
    <w:p w14:paraId="02263AD2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lastRenderedPageBreak/>
        <w:t>在</w:t>
      </w:r>
      <w:r w:rsidRPr="003749E9">
        <w:rPr>
          <w:rFonts w:hint="eastAsia"/>
        </w:rPr>
        <w:t>FusionCompute</w:t>
      </w:r>
      <w:r w:rsidRPr="003749E9">
        <w:rPr>
          <w:rFonts w:hint="eastAsia"/>
        </w:rPr>
        <w:t>中，选择“虚拟机和模板”，在“虚拟机”页签，在基础架构虚拟机所在行，选中“更多</w:t>
      </w:r>
      <w:r w:rsidRPr="003749E9">
        <w:rPr>
          <w:rFonts w:hint="eastAsia"/>
        </w:rPr>
        <w:t xml:space="preserve"> &gt; </w:t>
      </w:r>
      <w:r w:rsidRPr="003749E9">
        <w:rPr>
          <w:rFonts w:hint="eastAsia"/>
        </w:rPr>
        <w:t>强制关闭”，关闭虚拟机。待虚拟机“状态”变为“已停止”时，在该虚拟机所在行，单击“打开电源”，启动虚拟机。</w:t>
      </w:r>
    </w:p>
    <w:p w14:paraId="39EB7D2B" w14:textId="2EFBD2EC" w:rsidR="00DC3DBD" w:rsidRPr="00423C14" w:rsidRDefault="00DC3DBD" w:rsidP="003749E9">
      <w:pPr>
        <w:pStyle w:val="30"/>
      </w:pPr>
      <w:r w:rsidRPr="003749E9">
        <w:rPr>
          <w:rFonts w:hint="eastAsia"/>
        </w:rPr>
        <w:t>重复步骤</w:t>
      </w:r>
      <w:r w:rsidRPr="003749E9">
        <w:rPr>
          <w:rFonts w:hint="eastAsia"/>
        </w:rPr>
        <w:t xml:space="preserve"> </w:t>
      </w:r>
      <w:r w:rsidRPr="003749E9">
        <w:t>8</w:t>
      </w:r>
      <w:r w:rsidRPr="003749E9">
        <w:rPr>
          <w:rFonts w:hint="eastAsia"/>
        </w:rPr>
        <w:t>，完成其他基础架构虚拟机的关闭和启动。</w:t>
      </w:r>
    </w:p>
    <w:p w14:paraId="1A2DAA7F" w14:textId="77777777" w:rsidR="00DC3DBD" w:rsidRPr="003749E9" w:rsidRDefault="00DC3DBD" w:rsidP="003749E9">
      <w:pPr>
        <w:pStyle w:val="5"/>
        <w:rPr>
          <w:rFonts w:hint="default"/>
        </w:rPr>
      </w:pPr>
      <w:r w:rsidRPr="003749E9">
        <w:t>挂载光驱并安装操作系统</w:t>
      </w:r>
    </w:p>
    <w:p w14:paraId="64F295BD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根据</w:t>
      </w:r>
      <w:r w:rsidRPr="003749E9">
        <w:rPr>
          <w:rFonts w:hint="eastAsia"/>
        </w:rPr>
        <w:t>FusionSphere</w:t>
      </w:r>
      <w:r w:rsidRPr="003749E9">
        <w:rPr>
          <w:rFonts w:hint="eastAsia"/>
        </w:rPr>
        <w:t>版本，参考</w:t>
      </w:r>
      <w:r w:rsidRPr="003749E9">
        <w:t>以下</w:t>
      </w:r>
      <w:r w:rsidRPr="003749E9">
        <w:rPr>
          <w:rFonts w:hint="eastAsia"/>
        </w:rPr>
        <w:t>的步骤挂载光驱。</w:t>
      </w:r>
      <w:r w:rsidRPr="003749E9">
        <w:rPr>
          <w:rFonts w:hint="eastAsia"/>
        </w:rPr>
        <w:t xml:space="preserve"> </w:t>
      </w:r>
    </w:p>
    <w:p w14:paraId="49675810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FusionSphere V100R005C10SPC700</w:t>
      </w:r>
      <w:r w:rsidRPr="003749E9">
        <w:rPr>
          <w:rFonts w:hint="eastAsia"/>
        </w:rPr>
        <w:t>及以前版本，</w:t>
      </w:r>
      <w:r w:rsidRPr="003749E9">
        <w:t>参考步骤</w:t>
      </w:r>
      <w:r w:rsidRPr="003749E9">
        <w:t>3</w:t>
      </w:r>
      <w:r w:rsidRPr="003749E9">
        <w:rPr>
          <w:rFonts w:hint="eastAsia"/>
        </w:rPr>
        <w:t>—步骤</w:t>
      </w:r>
      <w:r w:rsidRPr="003749E9">
        <w:t>8</w:t>
      </w:r>
      <w:r w:rsidRPr="003749E9">
        <w:rPr>
          <w:rFonts w:hint="eastAsia"/>
        </w:rPr>
        <w:t>。</w:t>
      </w:r>
      <w:r w:rsidRPr="003749E9">
        <w:rPr>
          <w:rFonts w:hint="eastAsia"/>
        </w:rPr>
        <w:t>FusionSphere V100R005C10U1</w:t>
      </w:r>
      <w:r w:rsidRPr="003749E9">
        <w:rPr>
          <w:rFonts w:hint="eastAsia"/>
        </w:rPr>
        <w:t>版本与</w:t>
      </w:r>
      <w:r w:rsidRPr="003749E9">
        <w:rPr>
          <w:rFonts w:hint="eastAsia"/>
        </w:rPr>
        <w:t>FusionSphere V100R006C00</w:t>
      </w:r>
      <w:r w:rsidRPr="003749E9">
        <w:rPr>
          <w:rFonts w:hint="eastAsia"/>
        </w:rPr>
        <w:t>版本参考</w:t>
      </w:r>
      <w:r w:rsidRPr="003749E9">
        <w:t>步骤</w:t>
      </w:r>
      <w:r w:rsidRPr="003749E9">
        <w:rPr>
          <w:rFonts w:hint="eastAsia"/>
        </w:rPr>
        <w:t>9</w:t>
      </w:r>
      <w:r w:rsidRPr="003749E9">
        <w:t>-</w:t>
      </w:r>
      <w:r w:rsidRPr="003749E9">
        <w:t>步骤</w:t>
      </w:r>
      <w:r w:rsidRPr="003749E9">
        <w:rPr>
          <w:rFonts w:hint="eastAsia"/>
        </w:rPr>
        <w:t>13</w:t>
      </w:r>
      <w:r w:rsidRPr="003749E9">
        <w:rPr>
          <w:rFonts w:hint="eastAsia"/>
        </w:rPr>
        <w:t>。</w:t>
      </w:r>
    </w:p>
    <w:p w14:paraId="1CAA46F0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在刚创建的裸虚拟机所在行，单击“</w:t>
      </w:r>
      <w:r w:rsidRPr="003749E9">
        <w:rPr>
          <w:rFonts w:hint="eastAsia"/>
        </w:rPr>
        <w:t>VNC</w:t>
      </w:r>
      <w:r w:rsidRPr="003749E9">
        <w:rPr>
          <w:rFonts w:hint="eastAsia"/>
        </w:rPr>
        <w:t>登录”。</w:t>
      </w:r>
    </w:p>
    <w:p w14:paraId="4B7038F5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在</w:t>
      </w:r>
      <w:r w:rsidRPr="003749E9">
        <w:rPr>
          <w:rFonts w:hint="eastAsia"/>
        </w:rPr>
        <w:t>VNC</w:t>
      </w:r>
      <w:r w:rsidRPr="003749E9">
        <w:rPr>
          <w:rFonts w:hint="eastAsia"/>
        </w:rPr>
        <w:t>登录窗口上方，单击</w:t>
      </w:r>
      <w:r w:rsidRPr="003749E9">
        <w:rPr>
          <w:rFonts w:hint="eastAsia"/>
        </w:rPr>
        <w:t xml:space="preserve"> </w:t>
      </w:r>
      <w:r w:rsidRPr="003749E9">
        <w:rPr>
          <w:rFonts w:hint="eastAsia"/>
        </w:rPr>
        <w:t>，在弹出的菜单中单击“挂载光驱</w:t>
      </w:r>
      <w:r w:rsidRPr="003749E9">
        <w:rPr>
          <w:rFonts w:hint="eastAsia"/>
        </w:rPr>
        <w:t>(</w:t>
      </w:r>
      <w:r w:rsidRPr="003749E9">
        <w:rPr>
          <w:rFonts w:hint="eastAsia"/>
        </w:rPr>
        <w:t>本地</w:t>
      </w:r>
      <w:r w:rsidRPr="003749E9">
        <w:rPr>
          <w:rFonts w:hint="eastAsia"/>
        </w:rPr>
        <w:t>)</w:t>
      </w:r>
      <w:r w:rsidRPr="003749E9">
        <w:rPr>
          <w:rFonts w:hint="eastAsia"/>
        </w:rPr>
        <w:t>”。</w:t>
      </w:r>
    </w:p>
    <w:p w14:paraId="2B45EBB1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选择“文件”，单击“浏览”，选择存放在本地的操作系统</w:t>
      </w:r>
      <w:r w:rsidRPr="003749E9">
        <w:rPr>
          <w:rFonts w:hint="eastAsia"/>
        </w:rPr>
        <w:t>ISO</w:t>
      </w:r>
      <w:r w:rsidRPr="003749E9">
        <w:rPr>
          <w:rFonts w:hint="eastAsia"/>
        </w:rPr>
        <w:t>文件。</w:t>
      </w:r>
    </w:p>
    <w:p w14:paraId="346FB33A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勾选“立即重启虚拟机，安装操作系统”。</w:t>
      </w:r>
    </w:p>
    <w:p w14:paraId="3C3B8E50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单击“确认”，弹出挂载光驱成功的提示框。</w:t>
      </w:r>
    </w:p>
    <w:p w14:paraId="53CF6F86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单击“确定”。示例</w:t>
      </w:r>
      <w:r w:rsidRPr="003749E9">
        <w:t>：</w:t>
      </w:r>
    </w:p>
    <w:p w14:paraId="57F64710" w14:textId="70E7C6F7" w:rsidR="00DC3DBD" w:rsidRPr="00423C14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58F48766" wp14:editId="3E872C3C">
            <wp:extent cx="5454000" cy="342983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136C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在</w:t>
      </w:r>
      <w:r w:rsidRPr="003749E9">
        <w:rPr>
          <w:rFonts w:hint="eastAsia"/>
        </w:rPr>
        <w:t>FusionCompute</w:t>
      </w:r>
      <w:r w:rsidRPr="003749E9">
        <w:rPr>
          <w:rFonts w:hint="eastAsia"/>
        </w:rPr>
        <w:t>界面最上方的菜单栏中，选择“首页”。</w:t>
      </w:r>
    </w:p>
    <w:p w14:paraId="1022CB36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单击“虚拟机和模板”界面左侧导航树中的“虚拟机和模板”。</w:t>
      </w:r>
    </w:p>
    <w:p w14:paraId="21DA9A34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在“名称”列中，单击刚创建的裸虚拟机名称。</w:t>
      </w:r>
    </w:p>
    <w:p w14:paraId="5A5A9096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选择“硬件</w:t>
      </w:r>
      <w:r w:rsidRPr="003749E9">
        <w:rPr>
          <w:rFonts w:hint="eastAsia"/>
        </w:rPr>
        <w:t xml:space="preserve"> &gt; </w:t>
      </w:r>
      <w:r w:rsidRPr="003749E9">
        <w:rPr>
          <w:rFonts w:hint="eastAsia"/>
        </w:rPr>
        <w:t>光驱</w:t>
      </w:r>
      <w:r w:rsidRPr="003749E9">
        <w:rPr>
          <w:rFonts w:hint="eastAsia"/>
        </w:rPr>
        <w:t xml:space="preserve"> &gt; </w:t>
      </w:r>
      <w:r w:rsidRPr="003749E9">
        <w:rPr>
          <w:rFonts w:hint="eastAsia"/>
        </w:rPr>
        <w:t>挂载光驱（本地）”，单击“确定”。示例</w:t>
      </w:r>
      <w:r w:rsidRPr="003749E9">
        <w:t>：</w:t>
      </w:r>
    </w:p>
    <w:p w14:paraId="5F69A035" w14:textId="02529DEB" w:rsidR="00DC3DBD" w:rsidRPr="00423C14" w:rsidRDefault="00DC3DBD" w:rsidP="003749E9">
      <w:pPr>
        <w:pStyle w:val="1e"/>
      </w:pPr>
      <w:r w:rsidRPr="003749E9">
        <w:rPr>
          <w:noProof/>
        </w:rPr>
        <w:lastRenderedPageBreak/>
        <w:drawing>
          <wp:inline distT="0" distB="0" distL="0" distR="0" wp14:anchorId="37FB3B4F" wp14:editId="6C526A6C">
            <wp:extent cx="5454000" cy="2820711"/>
            <wp:effectExtent l="19050" t="19050" r="13970" b="177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207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3409A9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将操作系统文件</w:t>
      </w:r>
      <w:r w:rsidRPr="00423C14">
        <w:rPr>
          <w:rFonts w:hint="eastAsia"/>
        </w:rPr>
        <w:t>FusionAccess_Linux_Installer_V100R006C00SPCxxx.iso</w:t>
      </w:r>
      <w:r w:rsidRPr="00423C14">
        <w:rPr>
          <w:rFonts w:hint="eastAsia"/>
        </w:rPr>
        <w:t>挂载至虚拟机，勾选</w:t>
      </w:r>
      <w:r w:rsidRPr="00423C14">
        <w:rPr>
          <w:rFonts w:hint="eastAsia"/>
        </w:rPr>
        <w:t xml:space="preserve"> </w:t>
      </w:r>
      <w:r w:rsidRPr="00423C14">
        <w:rPr>
          <w:rFonts w:hint="eastAsia"/>
        </w:rPr>
        <w:t>“立即重启虚拟机，安装操作系统”后，单击“确定”。</w:t>
      </w:r>
    </w:p>
    <w:p w14:paraId="516394A0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在“虚拟机和模板”列表中，找到刚创建的裸虚拟机所在的行，单击“</w:t>
      </w:r>
      <w:r w:rsidRPr="00423C14">
        <w:rPr>
          <w:rFonts w:hint="eastAsia"/>
        </w:rPr>
        <w:t>VNC</w:t>
      </w:r>
      <w:r w:rsidRPr="00423C14">
        <w:rPr>
          <w:rFonts w:hint="eastAsia"/>
        </w:rPr>
        <w:t>登录”。</w:t>
      </w:r>
    </w:p>
    <w:p w14:paraId="74499E41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虚拟机重启成功后，当进入“</w:t>
      </w:r>
      <w:r w:rsidRPr="00423C14">
        <w:rPr>
          <w:rFonts w:hint="eastAsia"/>
        </w:rPr>
        <w:t>Welcome to UVP</w:t>
      </w:r>
      <w:r w:rsidRPr="00423C14">
        <w:rPr>
          <w:rFonts w:hint="eastAsia"/>
        </w:rPr>
        <w:t>！”界面时，在</w:t>
      </w:r>
      <w:r w:rsidRPr="00423C14">
        <w:rPr>
          <w:rFonts w:hint="eastAsia"/>
        </w:rPr>
        <w:t>30</w:t>
      </w:r>
      <w:r w:rsidRPr="00423C14">
        <w:rPr>
          <w:rFonts w:hint="eastAsia"/>
        </w:rPr>
        <w:t>秒内选择“</w:t>
      </w:r>
      <w:r w:rsidRPr="008002DE">
        <w:rPr>
          <w:rFonts w:hint="eastAsia"/>
          <w:b/>
        </w:rPr>
        <w:t>Install</w:t>
      </w:r>
      <w:r w:rsidRPr="00423C14">
        <w:rPr>
          <w:rFonts w:hint="eastAsia"/>
        </w:rPr>
        <w:t>”，按“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”。（</w:t>
      </w:r>
      <w:r w:rsidRPr="00423C14">
        <w:rPr>
          <w:rFonts w:hint="eastAsia"/>
        </w:rPr>
        <w:t>30</w:t>
      </w:r>
      <w:r w:rsidRPr="00423C14">
        <w:rPr>
          <w:rFonts w:hint="eastAsia"/>
        </w:rPr>
        <w:t>秒内未进行选择，则默认从本地硬盘启动。）示例</w:t>
      </w:r>
      <w:r w:rsidRPr="00423C14">
        <w:t>：</w:t>
      </w:r>
      <w:r w:rsidRPr="00423C14">
        <w:rPr>
          <w:rFonts w:hint="eastAsia"/>
        </w:rPr>
        <w:t xml:space="preserve">    </w:t>
      </w:r>
    </w:p>
    <w:p w14:paraId="4749258A" w14:textId="07C0F0E5" w:rsidR="00DC3DBD" w:rsidRPr="00423C14" w:rsidRDefault="00DC3DBD" w:rsidP="003749E9">
      <w:pPr>
        <w:pStyle w:val="1e"/>
      </w:pPr>
      <w:r w:rsidRPr="003749E9">
        <w:rPr>
          <w:noProof/>
        </w:rPr>
        <w:drawing>
          <wp:inline distT="0" distB="0" distL="0" distR="0" wp14:anchorId="3C1F04B7" wp14:editId="612A7922">
            <wp:extent cx="5133975" cy="4207742"/>
            <wp:effectExtent l="0" t="0" r="0" b="254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643" cy="421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F7C6" w14:textId="2EE1ABF9" w:rsidR="00DC3DBD" w:rsidRPr="003749E9" w:rsidRDefault="00DC3DBD" w:rsidP="003749E9">
      <w:pPr>
        <w:pStyle w:val="30"/>
      </w:pPr>
      <w:r w:rsidRPr="003749E9">
        <w:rPr>
          <w:rFonts w:hint="eastAsia"/>
        </w:rPr>
        <w:lastRenderedPageBreak/>
        <w:t>系统开始自动加载。加载大约耗时</w:t>
      </w:r>
      <w:r w:rsidRPr="003749E9">
        <w:rPr>
          <w:rFonts w:hint="eastAsia"/>
        </w:rPr>
        <w:t>3</w:t>
      </w:r>
      <w:r w:rsidRPr="003749E9">
        <w:rPr>
          <w:rFonts w:hint="eastAsia"/>
        </w:rPr>
        <w:t>分钟，加载成功后，进入“</w:t>
      </w:r>
      <w:r w:rsidRPr="003749E9">
        <w:rPr>
          <w:rFonts w:hint="eastAsia"/>
        </w:rPr>
        <w:t>Main Installatio</w:t>
      </w:r>
      <w:r w:rsidR="003749E9">
        <w:rPr>
          <w:rFonts w:hint="eastAsia"/>
        </w:rPr>
        <w:t xml:space="preserve">n </w:t>
      </w:r>
      <w:r w:rsidRPr="003749E9">
        <w:rPr>
          <w:rFonts w:hint="eastAsia"/>
        </w:rPr>
        <w:t>Window</w:t>
      </w:r>
      <w:r w:rsidRPr="003749E9">
        <w:rPr>
          <w:rFonts w:hint="eastAsia"/>
        </w:rPr>
        <w:t>”界面。</w:t>
      </w:r>
      <w:r w:rsidRPr="003749E9">
        <w:t>示例</w:t>
      </w:r>
      <w:r w:rsidRPr="003749E9">
        <w:rPr>
          <w:rFonts w:hint="eastAsia"/>
        </w:rPr>
        <w:t>：</w:t>
      </w:r>
    </w:p>
    <w:p w14:paraId="03FB3C34" w14:textId="77D94926" w:rsidR="00DC3DBD" w:rsidRPr="00423C14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0D04B11B" wp14:editId="360C1A55">
            <wp:extent cx="5454000" cy="3401722"/>
            <wp:effectExtent l="0" t="0" r="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EF97" w14:textId="77777777" w:rsidR="006E7E11" w:rsidRDefault="006E7E11" w:rsidP="006E7E11">
      <w:pPr>
        <w:pStyle w:val="4b"/>
        <w:numPr>
          <w:ilvl w:val="0"/>
          <w:numId w:val="0"/>
        </w:numPr>
        <w:ind w:left="1446" w:hanging="425"/>
      </w:pPr>
      <w:r w:rsidRPr="00423C14">
        <w:rPr>
          <w:noProof/>
          <w:sz w:val="18"/>
          <w:szCs w:val="18"/>
        </w:rPr>
        <w:drawing>
          <wp:inline distT="0" distB="0" distL="0" distR="0" wp14:anchorId="1ED61EE9" wp14:editId="176C816D">
            <wp:extent cx="457200" cy="152400"/>
            <wp:effectExtent l="0" t="0" r="0" b="0"/>
            <wp:docPr id="29" name="图片 29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9D38" w14:textId="03CD482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按“</w:t>
      </w:r>
      <w:r w:rsidRPr="006E7E11">
        <w:rPr>
          <w:rFonts w:hint="eastAsia"/>
          <w:sz w:val="18"/>
          <w:szCs w:val="18"/>
        </w:rPr>
        <w:t>Tab</w:t>
      </w:r>
      <w:r w:rsidRPr="006E7E11">
        <w:rPr>
          <w:rFonts w:hint="eastAsia"/>
          <w:sz w:val="18"/>
          <w:szCs w:val="18"/>
        </w:rPr>
        <w:t>”或“↑”“↓”方向键移动光标。</w:t>
      </w:r>
    </w:p>
    <w:p w14:paraId="09DF4B15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按“</w:t>
      </w:r>
      <w:r w:rsidRPr="006E7E11">
        <w:rPr>
          <w:rFonts w:hint="eastAsia"/>
          <w:sz w:val="18"/>
          <w:szCs w:val="18"/>
        </w:rPr>
        <w:t>Enter</w:t>
      </w:r>
      <w:r w:rsidRPr="006E7E11">
        <w:rPr>
          <w:rFonts w:hint="eastAsia"/>
          <w:sz w:val="18"/>
          <w:szCs w:val="18"/>
        </w:rPr>
        <w:t>”选择或执行光标所选项目。</w:t>
      </w:r>
    </w:p>
    <w:p w14:paraId="56502105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按空格键选中光标所选项目。</w:t>
      </w:r>
    </w:p>
    <w:p w14:paraId="5B0FA617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输入数字时请使用主键盘区上方的数字键。</w:t>
      </w:r>
    </w:p>
    <w:p w14:paraId="0263A211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按“↓”键将光标调到左侧导航中的“</w:t>
      </w:r>
      <w:r w:rsidRPr="00423C14">
        <w:rPr>
          <w:rFonts w:hint="eastAsia"/>
        </w:rPr>
        <w:t>Network</w:t>
      </w:r>
      <w:r w:rsidRPr="00423C14">
        <w:rPr>
          <w:rFonts w:hint="eastAsia"/>
        </w:rPr>
        <w:t>”，按“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434D1442" w14:textId="77777777" w:rsidR="00DC3DBD" w:rsidRDefault="00DC3DBD" w:rsidP="003749E9">
      <w:pPr>
        <w:pStyle w:val="30"/>
      </w:pPr>
      <w:r w:rsidRPr="00423C14">
        <w:rPr>
          <w:rFonts w:hint="eastAsia"/>
        </w:rPr>
        <w:t>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”，在弹出的“</w:t>
      </w:r>
      <w:r w:rsidRPr="00423C14">
        <w:rPr>
          <w:rFonts w:hint="eastAsia"/>
        </w:rPr>
        <w:t>IP Configuration for eth0</w:t>
      </w:r>
      <w:r w:rsidRPr="00423C14">
        <w:rPr>
          <w:rFonts w:hint="eastAsia"/>
        </w:rPr>
        <w:t>”界面，选中“</w:t>
      </w:r>
      <w:r w:rsidRPr="00423C14">
        <w:rPr>
          <w:rFonts w:hint="eastAsia"/>
        </w:rPr>
        <w:t>Manual address configuration</w:t>
      </w:r>
      <w:r w:rsidRPr="00423C14">
        <w:rPr>
          <w:rFonts w:hint="eastAsia"/>
        </w:rPr>
        <w:t>”，设置以下信息，并保存设置：</w:t>
      </w:r>
    </w:p>
    <w:p w14:paraId="7F0EF6A6" w14:textId="1F438546" w:rsidR="00DC3DBD" w:rsidRPr="00423C14" w:rsidRDefault="00DC3DBD" w:rsidP="003749E9">
      <w:pPr>
        <w:pStyle w:val="1e"/>
      </w:pPr>
      <w:r w:rsidRPr="003749E9">
        <w:rPr>
          <w:noProof/>
        </w:rPr>
        <w:lastRenderedPageBreak/>
        <w:drawing>
          <wp:inline distT="0" distB="0" distL="0" distR="0" wp14:anchorId="080B1D5F" wp14:editId="6AAEABCD">
            <wp:extent cx="5454000" cy="339235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39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4ADE" w14:textId="38746FD0" w:rsidR="00DC3DBD" w:rsidRPr="00423C14" w:rsidRDefault="00DC3DBD" w:rsidP="003749E9">
      <w:pPr>
        <w:pStyle w:val="4b"/>
      </w:pPr>
      <w:r w:rsidRPr="00423C14">
        <w:rPr>
          <w:rFonts w:hint="eastAsia"/>
        </w:rPr>
        <w:t>“</w:t>
      </w:r>
      <w:r w:rsidRPr="00423C14">
        <w:rPr>
          <w:rFonts w:hint="eastAsia"/>
        </w:rPr>
        <w:t>IP Address</w:t>
      </w:r>
      <w:r w:rsidRPr="00423C14">
        <w:rPr>
          <w:rFonts w:hint="eastAsia"/>
        </w:rPr>
        <w:t>”：业务平面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地址</w:t>
      </w:r>
      <w:r w:rsidR="006E7E11">
        <w:rPr>
          <w:rFonts w:hint="eastAsia"/>
        </w:rPr>
        <w:t>。</w:t>
      </w:r>
    </w:p>
    <w:p w14:paraId="715A1D8F" w14:textId="65F24452" w:rsidR="00DC3DBD" w:rsidRDefault="00DC3DBD" w:rsidP="003749E9">
      <w:pPr>
        <w:pStyle w:val="4b"/>
      </w:pPr>
      <w:r w:rsidRPr="00423C14">
        <w:rPr>
          <w:rFonts w:hint="eastAsia"/>
        </w:rPr>
        <w:t>“</w:t>
      </w:r>
      <w:r w:rsidRPr="00423C14">
        <w:rPr>
          <w:rFonts w:hint="eastAsia"/>
        </w:rPr>
        <w:t>Netmask</w:t>
      </w:r>
      <w:r w:rsidRPr="00423C14">
        <w:rPr>
          <w:rFonts w:hint="eastAsia"/>
        </w:rPr>
        <w:t>”：子网掩码</w:t>
      </w:r>
      <w:r w:rsidR="006E7E11">
        <w:rPr>
          <w:rFonts w:hint="eastAsia"/>
        </w:rPr>
        <w:t>。</w:t>
      </w:r>
    </w:p>
    <w:p w14:paraId="292CDAFB" w14:textId="50B9D8C4" w:rsidR="00DC3DBD" w:rsidRPr="003749E9" w:rsidRDefault="006E7E11" w:rsidP="003749E9">
      <w:pPr>
        <w:pStyle w:val="1e"/>
      </w:pPr>
      <w:r w:rsidRPr="00423C14">
        <w:rPr>
          <w:noProof/>
          <w:sz w:val="18"/>
          <w:szCs w:val="18"/>
        </w:rPr>
        <w:drawing>
          <wp:inline distT="0" distB="0" distL="0" distR="0" wp14:anchorId="45D40D6B" wp14:editId="7313914B">
            <wp:extent cx="457200" cy="152400"/>
            <wp:effectExtent l="0" t="0" r="0" b="0"/>
            <wp:docPr id="38" name="图片 38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958B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请选中“</w:t>
      </w:r>
      <w:r w:rsidRPr="006E7E11">
        <w:rPr>
          <w:rFonts w:hint="eastAsia"/>
          <w:sz w:val="18"/>
          <w:szCs w:val="18"/>
        </w:rPr>
        <w:t>eth1: not configured</w:t>
      </w:r>
      <w:r w:rsidRPr="006E7E11">
        <w:rPr>
          <w:rFonts w:hint="eastAsia"/>
          <w:sz w:val="18"/>
          <w:szCs w:val="18"/>
        </w:rPr>
        <w:t>”，参考本步骤配置管理平面</w:t>
      </w:r>
      <w:r w:rsidRPr="006E7E11">
        <w:rPr>
          <w:rFonts w:hint="eastAsia"/>
          <w:sz w:val="18"/>
          <w:szCs w:val="18"/>
        </w:rPr>
        <w:t>IP</w:t>
      </w:r>
      <w:r w:rsidRPr="006E7E11">
        <w:rPr>
          <w:rFonts w:hint="eastAsia"/>
          <w:sz w:val="18"/>
          <w:szCs w:val="18"/>
        </w:rPr>
        <w:t>地址信息。</w:t>
      </w:r>
    </w:p>
    <w:p w14:paraId="0E4ABE7B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对于部署</w:t>
      </w:r>
      <w:r w:rsidRPr="006E7E11">
        <w:rPr>
          <w:rFonts w:hint="eastAsia"/>
          <w:sz w:val="18"/>
          <w:szCs w:val="18"/>
        </w:rPr>
        <w:t>vAG</w:t>
      </w:r>
      <w:r w:rsidRPr="006E7E11">
        <w:rPr>
          <w:rFonts w:hint="eastAsia"/>
          <w:sz w:val="18"/>
          <w:szCs w:val="18"/>
        </w:rPr>
        <w:t>组件的虚拟机，必须配置管理平面</w:t>
      </w:r>
      <w:r w:rsidRPr="006E7E11">
        <w:rPr>
          <w:rFonts w:hint="eastAsia"/>
          <w:sz w:val="18"/>
          <w:szCs w:val="18"/>
        </w:rPr>
        <w:t>IP</w:t>
      </w:r>
      <w:r w:rsidRPr="006E7E11">
        <w:rPr>
          <w:rFonts w:hint="eastAsia"/>
          <w:sz w:val="18"/>
          <w:szCs w:val="18"/>
        </w:rPr>
        <w:t>地址。示例</w:t>
      </w:r>
      <w:r w:rsidRPr="006E7E11">
        <w:rPr>
          <w:sz w:val="18"/>
          <w:szCs w:val="18"/>
        </w:rPr>
        <w:t>：</w:t>
      </w:r>
    </w:p>
    <w:p w14:paraId="647A2503" w14:textId="1C25EBA5" w:rsidR="00DC3DBD" w:rsidRPr="00423C14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2D7280B5" wp14:editId="2AD565D0">
            <wp:extent cx="5454000" cy="3401722"/>
            <wp:effectExtent l="0" t="0" r="0" b="825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AC400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在“</w:t>
      </w:r>
      <w:r w:rsidRPr="00423C14">
        <w:rPr>
          <w:rFonts w:hint="eastAsia"/>
        </w:rPr>
        <w:t>Network Configuration</w:t>
      </w:r>
      <w:r w:rsidRPr="00423C14">
        <w:rPr>
          <w:rFonts w:hint="eastAsia"/>
        </w:rPr>
        <w:t>”界面，配置业务平面</w:t>
      </w:r>
      <w:proofErr w:type="gramStart"/>
      <w:r w:rsidRPr="00423C14">
        <w:rPr>
          <w:rFonts w:hint="eastAsia"/>
        </w:rPr>
        <w:t>所在网</w:t>
      </w:r>
      <w:proofErr w:type="gramEnd"/>
      <w:r w:rsidRPr="00423C14">
        <w:rPr>
          <w:rFonts w:hint="eastAsia"/>
        </w:rPr>
        <w:t>段对应的网关信息，</w:t>
      </w:r>
      <w:r>
        <w:rPr>
          <w:rFonts w:hint="eastAsia"/>
        </w:rPr>
        <w:t>例如：</w:t>
      </w:r>
      <w:r>
        <w:rPr>
          <w:rFonts w:hint="eastAsia"/>
        </w:rPr>
        <w:t>192.</w:t>
      </w:r>
      <w:r>
        <w:t>168.213.254</w:t>
      </w:r>
      <w:r>
        <w:rPr>
          <w:rFonts w:hint="eastAsia"/>
        </w:rPr>
        <w:t>，</w:t>
      </w:r>
      <w:r w:rsidRPr="00423C14">
        <w:rPr>
          <w:rFonts w:hint="eastAsia"/>
        </w:rPr>
        <w:t>并保存设置。</w:t>
      </w:r>
    </w:p>
    <w:p w14:paraId="156DFAA9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lastRenderedPageBreak/>
        <w:t>在左侧导航中，选中“</w:t>
      </w:r>
      <w:r w:rsidRPr="00423C14">
        <w:rPr>
          <w:rFonts w:hint="eastAsia"/>
        </w:rPr>
        <w:t>Hostname</w:t>
      </w:r>
      <w:r w:rsidRPr="00423C14">
        <w:rPr>
          <w:rFonts w:hint="eastAsia"/>
        </w:rPr>
        <w:t>”，按“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”，在“</w:t>
      </w:r>
      <w:r w:rsidRPr="00423C14">
        <w:rPr>
          <w:rFonts w:hint="eastAsia"/>
        </w:rPr>
        <w:t>Hostname Configuration</w:t>
      </w:r>
      <w:r w:rsidRPr="00423C14">
        <w:rPr>
          <w:rFonts w:hint="eastAsia"/>
        </w:rPr>
        <w:t>”界面，设置实际规划的虚拟机主机名称，</w:t>
      </w:r>
      <w:r>
        <w:rPr>
          <w:rFonts w:hint="eastAsia"/>
        </w:rPr>
        <w:t>例如：</w:t>
      </w:r>
      <w:r>
        <w:rPr>
          <w:rFonts w:hint="eastAsia"/>
        </w:rPr>
        <w:t>FA-</w:t>
      </w:r>
      <w:r>
        <w:t>ITA</w:t>
      </w:r>
      <w:r>
        <w:rPr>
          <w:rFonts w:hint="eastAsia"/>
        </w:rPr>
        <w:t>，</w:t>
      </w:r>
      <w:r w:rsidRPr="00423C14">
        <w:rPr>
          <w:rFonts w:hint="eastAsia"/>
        </w:rPr>
        <w:t>并保存设置。</w:t>
      </w:r>
    </w:p>
    <w:p w14:paraId="3735E3E3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在左侧导航中，选中“</w:t>
      </w:r>
      <w:r w:rsidRPr="00423C14">
        <w:rPr>
          <w:rFonts w:hint="eastAsia"/>
        </w:rPr>
        <w:t>Timezone</w:t>
      </w:r>
      <w:r w:rsidRPr="00423C14">
        <w:rPr>
          <w:rFonts w:hint="eastAsia"/>
        </w:rPr>
        <w:t>”，按“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”。在“</w:t>
      </w:r>
      <w:r w:rsidRPr="00423C14">
        <w:rPr>
          <w:rFonts w:hint="eastAsia"/>
        </w:rPr>
        <w:t>Time Zone Selection</w:t>
      </w:r>
      <w:r w:rsidRPr="00423C14">
        <w:rPr>
          <w:rFonts w:hint="eastAsia"/>
        </w:rPr>
        <w:t>”界面，修改时区和时间，并保存设置。</w:t>
      </w:r>
    </w:p>
    <w:p w14:paraId="297441AD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在左侧导航中，选中“</w:t>
      </w:r>
      <w:r w:rsidRPr="00423C14">
        <w:rPr>
          <w:rFonts w:hint="eastAsia"/>
        </w:rPr>
        <w:t>Password</w:t>
      </w:r>
      <w:r w:rsidRPr="00423C14">
        <w:rPr>
          <w:rFonts w:hint="eastAsia"/>
        </w:rPr>
        <w:t>”，按“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”。在“</w:t>
      </w:r>
      <w:r w:rsidRPr="00423C14">
        <w:rPr>
          <w:rFonts w:hint="eastAsia"/>
        </w:rPr>
        <w:t>Root Password Configuration</w:t>
      </w:r>
      <w:r w:rsidRPr="00423C14">
        <w:rPr>
          <w:rFonts w:hint="eastAsia"/>
        </w:rPr>
        <w:t>”界面，输入实际规划的</w:t>
      </w:r>
      <w:r w:rsidRPr="00423C14">
        <w:rPr>
          <w:rFonts w:hint="eastAsia"/>
        </w:rPr>
        <w:t>root</w:t>
      </w:r>
      <w:r w:rsidRPr="00423C14">
        <w:rPr>
          <w:rFonts w:hint="eastAsia"/>
        </w:rPr>
        <w:t>，并保存设置。</w:t>
      </w:r>
    </w:p>
    <w:p w14:paraId="6C0844E4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按“</w:t>
      </w:r>
      <w:r w:rsidRPr="00423C14">
        <w:rPr>
          <w:rFonts w:hint="eastAsia"/>
        </w:rPr>
        <w:t>F12</w:t>
      </w:r>
      <w:r w:rsidRPr="00423C14">
        <w:rPr>
          <w:rFonts w:hint="eastAsia"/>
        </w:rPr>
        <w:t>”键，弹出确认对话框，连续</w:t>
      </w:r>
      <w:r w:rsidRPr="00423C14">
        <w:rPr>
          <w:rFonts w:hint="eastAsia"/>
        </w:rPr>
        <w:t>2</w:t>
      </w:r>
      <w:r w:rsidRPr="00423C14">
        <w:rPr>
          <w:rFonts w:hint="eastAsia"/>
        </w:rPr>
        <w:t>次按“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1F47C113" w14:textId="5C3B28FE" w:rsidR="00DC3DBD" w:rsidRPr="00BD7490" w:rsidRDefault="00DC3DBD" w:rsidP="003749E9">
      <w:pPr>
        <w:pStyle w:val="30"/>
      </w:pPr>
      <w:r w:rsidRPr="00423C14">
        <w:rPr>
          <w:rFonts w:hint="eastAsia"/>
        </w:rPr>
        <w:t>系统进入“</w:t>
      </w:r>
      <w:r w:rsidRPr="00423C14">
        <w:rPr>
          <w:rFonts w:hint="eastAsia"/>
        </w:rPr>
        <w:t>Package Installation</w:t>
      </w:r>
      <w:r w:rsidRPr="00423C14">
        <w:rPr>
          <w:rFonts w:hint="eastAsia"/>
        </w:rPr>
        <w:t>”界面，开始安装</w:t>
      </w:r>
      <w:r w:rsidRPr="00423C14">
        <w:rPr>
          <w:rFonts w:hint="eastAsia"/>
        </w:rPr>
        <w:t>Linux</w:t>
      </w:r>
      <w:r w:rsidRPr="00423C14">
        <w:rPr>
          <w:rFonts w:hint="eastAsia"/>
        </w:rPr>
        <w:t>操作系统。</w:t>
      </w:r>
    </w:p>
    <w:p w14:paraId="1EC6CA93" w14:textId="77777777" w:rsidR="00DC3DBD" w:rsidRPr="00D8390E" w:rsidRDefault="00DC3DBD" w:rsidP="003749E9">
      <w:pPr>
        <w:pStyle w:val="30"/>
      </w:pPr>
      <w:r w:rsidRPr="00423C14">
        <w:rPr>
          <w:rFonts w:hint="eastAsia"/>
        </w:rPr>
        <w:t>安装成功后，虚拟机自动重启。</w:t>
      </w:r>
    </w:p>
    <w:p w14:paraId="4B56269E" w14:textId="4DC2E5D2" w:rsidR="00DC3DBD" w:rsidRPr="00423C14" w:rsidRDefault="006E7E11" w:rsidP="003749E9">
      <w:pPr>
        <w:pStyle w:val="1e"/>
      </w:pPr>
      <w:r w:rsidRPr="00423C14">
        <w:rPr>
          <w:noProof/>
          <w:sz w:val="18"/>
          <w:szCs w:val="18"/>
        </w:rPr>
        <w:drawing>
          <wp:inline distT="0" distB="0" distL="0" distR="0" wp14:anchorId="0C56C0C8" wp14:editId="772E7EC9">
            <wp:extent cx="457200" cy="152400"/>
            <wp:effectExtent l="0" t="0" r="0" b="0"/>
            <wp:docPr id="227" name="图片 227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6499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安装过程大约耗时</w:t>
      </w:r>
      <w:r w:rsidRPr="006E7E11">
        <w:rPr>
          <w:rFonts w:hint="eastAsia"/>
          <w:sz w:val="18"/>
          <w:szCs w:val="18"/>
        </w:rPr>
        <w:t>10</w:t>
      </w:r>
      <w:r w:rsidRPr="006E7E11">
        <w:rPr>
          <w:rFonts w:hint="eastAsia"/>
          <w:sz w:val="18"/>
          <w:szCs w:val="18"/>
        </w:rPr>
        <w:t>分钟。</w:t>
      </w:r>
    </w:p>
    <w:p w14:paraId="00641C53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操作系统安装完成后，在重</w:t>
      </w:r>
      <w:proofErr w:type="gramStart"/>
      <w:r w:rsidRPr="006E7E11">
        <w:rPr>
          <w:rFonts w:hint="eastAsia"/>
          <w:sz w:val="18"/>
          <w:szCs w:val="18"/>
        </w:rPr>
        <w:t>启过程</w:t>
      </w:r>
      <w:proofErr w:type="gramEnd"/>
      <w:r w:rsidRPr="006E7E11">
        <w:rPr>
          <w:rFonts w:hint="eastAsia"/>
          <w:sz w:val="18"/>
          <w:szCs w:val="18"/>
        </w:rPr>
        <w:t>中，若屏幕显示有个别项目检查结果为“</w:t>
      </w:r>
      <w:r w:rsidRPr="006E7E11">
        <w:rPr>
          <w:rFonts w:hint="eastAsia"/>
          <w:sz w:val="18"/>
          <w:szCs w:val="18"/>
        </w:rPr>
        <w:t>Failed</w:t>
      </w:r>
      <w:r w:rsidRPr="006E7E11">
        <w:rPr>
          <w:rFonts w:hint="eastAsia"/>
          <w:sz w:val="18"/>
          <w:szCs w:val="18"/>
        </w:rPr>
        <w:t>”，请忽略并继续执行后续操作。这些项目不影响虚拟机的正常使用。</w:t>
      </w:r>
    </w:p>
    <w:p w14:paraId="1B9F4E5B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卸载光驱。</w:t>
      </w:r>
    </w:p>
    <w:p w14:paraId="498DC75C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在“</w:t>
      </w:r>
      <w:r w:rsidRPr="00423C14">
        <w:rPr>
          <w:rFonts w:hint="eastAsia"/>
        </w:rPr>
        <w:t>FusionCompute</w:t>
      </w:r>
      <w:r w:rsidRPr="00423C14">
        <w:rPr>
          <w:rFonts w:hint="eastAsia"/>
        </w:rPr>
        <w:t>”中，在</w:t>
      </w:r>
      <w:r>
        <w:t>“</w:t>
      </w:r>
      <w:r>
        <w:rPr>
          <w:rFonts w:hint="eastAsia"/>
        </w:rPr>
        <w:t>虚拟机</w:t>
      </w:r>
      <w:r>
        <w:t>和模板</w:t>
      </w:r>
      <w:r>
        <w:t>”</w:t>
      </w:r>
      <w:r>
        <w:rPr>
          <w:rFonts w:hint="eastAsia"/>
        </w:rPr>
        <w:t>界面</w:t>
      </w:r>
      <w:r w:rsidRPr="00423C14">
        <w:rPr>
          <w:rFonts w:hint="eastAsia"/>
        </w:rPr>
        <w:t>，</w:t>
      </w:r>
      <w:r>
        <w:rPr>
          <w:rFonts w:hint="eastAsia"/>
        </w:rPr>
        <w:t>选择</w:t>
      </w:r>
      <w:proofErr w:type="gramStart"/>
      <w:r>
        <w:t>待操作</w:t>
      </w:r>
      <w:proofErr w:type="gramEnd"/>
      <w:r>
        <w:t>的虚拟机</w:t>
      </w:r>
      <w:r>
        <w:rPr>
          <w:rFonts w:hint="eastAsia"/>
        </w:rPr>
        <w:t>，</w:t>
      </w:r>
      <w:r>
        <w:t>右键单击</w:t>
      </w:r>
      <w:r>
        <w:rPr>
          <w:rFonts w:hint="eastAsia"/>
        </w:rPr>
        <w:t>选择“</w:t>
      </w:r>
      <w:r w:rsidRPr="00423C14">
        <w:rPr>
          <w:rFonts w:hint="eastAsia"/>
        </w:rPr>
        <w:t>挂载</w:t>
      </w:r>
      <w:r w:rsidRPr="00423C14">
        <w:rPr>
          <w:rFonts w:hint="eastAsia"/>
        </w:rPr>
        <w:t>tools</w:t>
      </w:r>
      <w:r>
        <w:rPr>
          <w:rFonts w:hint="eastAsia"/>
        </w:rPr>
        <w:t>”，弹出</w:t>
      </w:r>
      <w:r>
        <w:t>对话框，</w:t>
      </w:r>
      <w:r w:rsidRPr="00423C14">
        <w:rPr>
          <w:rFonts w:hint="eastAsia"/>
        </w:rPr>
        <w:t>单击“确定”。示例</w:t>
      </w:r>
      <w:r w:rsidRPr="00423C14">
        <w:t>：</w:t>
      </w:r>
    </w:p>
    <w:p w14:paraId="5F25F587" w14:textId="01CC11FF" w:rsidR="00DC3DBD" w:rsidRPr="00423C14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1CC06644" wp14:editId="1AF26459">
            <wp:extent cx="5454000" cy="2905052"/>
            <wp:effectExtent l="19050" t="19050" r="13970" b="1016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90505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492577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通过</w:t>
      </w:r>
      <w:r w:rsidRPr="003749E9">
        <w:rPr>
          <w:rFonts w:hint="eastAsia"/>
        </w:rPr>
        <w:t>VNC</w:t>
      </w:r>
      <w:r w:rsidRPr="003749E9">
        <w:rPr>
          <w:rFonts w:hint="eastAsia"/>
        </w:rPr>
        <w:t>方式，使用</w:t>
      </w:r>
      <w:r w:rsidRPr="003749E9">
        <w:rPr>
          <w:rFonts w:hint="eastAsia"/>
        </w:rPr>
        <w:t>root</w:t>
      </w:r>
      <w:proofErr w:type="gramStart"/>
      <w:r w:rsidRPr="003749E9">
        <w:rPr>
          <w:rFonts w:hint="eastAsia"/>
        </w:rPr>
        <w:t>帐号</w:t>
      </w:r>
      <w:proofErr w:type="gramEnd"/>
      <w:r w:rsidRPr="003749E9">
        <w:rPr>
          <w:rFonts w:hint="eastAsia"/>
        </w:rPr>
        <w:t>登录刚安装操作系统的虚拟机。</w:t>
      </w:r>
    </w:p>
    <w:p w14:paraId="672F35DF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将光标调到左侧导航中的“</w:t>
      </w:r>
      <w:r w:rsidRPr="003749E9">
        <w:rPr>
          <w:rFonts w:hint="eastAsia"/>
        </w:rPr>
        <w:t>PV Driver</w:t>
      </w:r>
      <w:r w:rsidRPr="003749E9">
        <w:rPr>
          <w:rFonts w:hint="eastAsia"/>
        </w:rPr>
        <w:t>”，按“</w:t>
      </w:r>
      <w:r w:rsidRPr="003749E9">
        <w:rPr>
          <w:rFonts w:hint="eastAsia"/>
        </w:rPr>
        <w:t>Enter</w:t>
      </w:r>
      <w:r w:rsidRPr="003749E9">
        <w:rPr>
          <w:rFonts w:hint="eastAsia"/>
        </w:rPr>
        <w:t>”，根据界面提示完成“</w:t>
      </w:r>
      <w:r w:rsidRPr="003749E9">
        <w:rPr>
          <w:rFonts w:hint="eastAsia"/>
        </w:rPr>
        <w:t>PV Driver</w:t>
      </w:r>
      <w:r w:rsidRPr="003749E9">
        <w:rPr>
          <w:rFonts w:hint="eastAsia"/>
        </w:rPr>
        <w:t>”安装。</w:t>
      </w:r>
    </w:p>
    <w:p w14:paraId="19329E94" w14:textId="1E11A238" w:rsidR="00DC3DBD" w:rsidRDefault="00DC3DBD" w:rsidP="003749E9">
      <w:pPr>
        <w:pStyle w:val="1e"/>
        <w:rPr>
          <w:noProof/>
        </w:rPr>
      </w:pPr>
      <w:r w:rsidRPr="00D33804">
        <w:rPr>
          <w:noProof/>
        </w:rPr>
        <w:lastRenderedPageBreak/>
        <w:drawing>
          <wp:inline distT="0" distB="0" distL="0" distR="0" wp14:anchorId="1C1FEF42" wp14:editId="76045686">
            <wp:extent cx="5454000" cy="3420464"/>
            <wp:effectExtent l="0" t="0" r="0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2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A6331" w14:textId="41C2FEF4" w:rsidR="00DC3DBD" w:rsidRPr="00423C14" w:rsidRDefault="006E7E11" w:rsidP="003749E9">
      <w:pPr>
        <w:pStyle w:val="1e"/>
      </w:pPr>
      <w:r w:rsidRPr="00423C14">
        <w:rPr>
          <w:noProof/>
          <w:sz w:val="18"/>
          <w:szCs w:val="18"/>
        </w:rPr>
        <w:drawing>
          <wp:inline distT="0" distB="0" distL="0" distR="0" wp14:anchorId="5A9E6C63" wp14:editId="0AB0F566">
            <wp:extent cx="457200" cy="152400"/>
            <wp:effectExtent l="0" t="0" r="0" b="0"/>
            <wp:docPr id="228" name="图片 228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16F5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如果</w:t>
      </w:r>
      <w:r w:rsidRPr="006E7E11">
        <w:rPr>
          <w:rFonts w:hint="eastAsia"/>
          <w:sz w:val="18"/>
          <w:szCs w:val="18"/>
        </w:rPr>
        <w:t>root</w:t>
      </w:r>
      <w:proofErr w:type="gramStart"/>
      <w:r w:rsidRPr="006E7E11">
        <w:rPr>
          <w:rFonts w:hint="eastAsia"/>
          <w:sz w:val="18"/>
          <w:szCs w:val="18"/>
        </w:rPr>
        <w:t>帐号</w:t>
      </w:r>
      <w:proofErr w:type="gramEnd"/>
      <w:r w:rsidRPr="006E7E11">
        <w:rPr>
          <w:rFonts w:hint="eastAsia"/>
          <w:sz w:val="18"/>
          <w:szCs w:val="18"/>
        </w:rPr>
        <w:t>是首次登录虚拟机，系统会直接进入“</w:t>
      </w:r>
      <w:r w:rsidRPr="006E7E11">
        <w:rPr>
          <w:rFonts w:hint="eastAsia"/>
          <w:sz w:val="18"/>
          <w:szCs w:val="18"/>
        </w:rPr>
        <w:t>FusionAccess</w:t>
      </w:r>
      <w:r w:rsidRPr="006E7E11">
        <w:rPr>
          <w:rFonts w:hint="eastAsia"/>
          <w:sz w:val="18"/>
          <w:szCs w:val="18"/>
        </w:rPr>
        <w:t>”界面。</w:t>
      </w:r>
    </w:p>
    <w:p w14:paraId="17C98BC6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“↑”“↓”键，可纵向调节光标。</w:t>
      </w:r>
    </w:p>
    <w:p w14:paraId="2A03EB72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当显示包含如下提示时，代表</w:t>
      </w:r>
      <w:r w:rsidRPr="00423C14">
        <w:rPr>
          <w:rFonts w:hint="eastAsia"/>
        </w:rPr>
        <w:t>PV Driver</w:t>
      </w:r>
      <w:r w:rsidRPr="00423C14">
        <w:rPr>
          <w:rFonts w:hint="eastAsia"/>
        </w:rPr>
        <w:t>安装成功。按“</w:t>
      </w:r>
      <w:r w:rsidRPr="00423C14">
        <w:rPr>
          <w:rFonts w:hint="eastAsia"/>
        </w:rPr>
        <w:t>F8</w:t>
      </w:r>
      <w:r w:rsidRPr="00423C14">
        <w:rPr>
          <w:rFonts w:hint="eastAsia"/>
        </w:rPr>
        <w:t>”重启虚拟机。</w:t>
      </w:r>
    </w:p>
    <w:p w14:paraId="736C36F3" w14:textId="0E4A99FE" w:rsidR="00DC3DBD" w:rsidRPr="003749E9" w:rsidRDefault="00DC3DBD" w:rsidP="003749E9">
      <w:pPr>
        <w:pStyle w:val="2f2"/>
        <w:rPr>
          <w:b/>
        </w:rPr>
      </w:pPr>
      <w:r w:rsidRPr="003749E9">
        <w:rPr>
          <w:rFonts w:hint="eastAsia"/>
          <w:b/>
        </w:rPr>
        <w:t>“</w:t>
      </w:r>
      <w:r w:rsidRPr="003749E9">
        <w:rPr>
          <w:b/>
        </w:rPr>
        <w:t>PV Driver installed successfully.”</w:t>
      </w:r>
    </w:p>
    <w:p w14:paraId="1984ED82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重复执行步骤</w:t>
      </w:r>
      <w:r w:rsidRPr="00423C14">
        <w:rPr>
          <w:rFonts w:hint="eastAsia"/>
        </w:rPr>
        <w:t xml:space="preserve"> </w:t>
      </w:r>
      <w:r w:rsidRPr="00423C14">
        <w:t>1</w:t>
      </w:r>
      <w:r w:rsidRPr="00423C14">
        <w:rPr>
          <w:rFonts w:hint="eastAsia"/>
        </w:rPr>
        <w:t>～步骤</w:t>
      </w:r>
      <w:r w:rsidRPr="00423C14">
        <w:rPr>
          <w:rFonts w:hint="eastAsia"/>
        </w:rPr>
        <w:t xml:space="preserve"> </w:t>
      </w:r>
      <w:r w:rsidRPr="00423C14">
        <w:t>31</w:t>
      </w:r>
      <w:r w:rsidRPr="00423C14">
        <w:rPr>
          <w:rFonts w:hint="eastAsia"/>
        </w:rPr>
        <w:t>，完成其他</w:t>
      </w:r>
      <w:r w:rsidRPr="00423C14">
        <w:rPr>
          <w:rFonts w:hint="eastAsia"/>
        </w:rPr>
        <w:t>Linux</w:t>
      </w:r>
      <w:r w:rsidRPr="00423C14">
        <w:rPr>
          <w:rFonts w:hint="eastAsia"/>
        </w:rPr>
        <w:t>基础架构虚拟机的配置。</w:t>
      </w:r>
    </w:p>
    <w:p w14:paraId="1B9856FD" w14:textId="77777777" w:rsidR="00DC3DBD" w:rsidRPr="003749E9" w:rsidRDefault="00DC3DBD" w:rsidP="003749E9">
      <w:pPr>
        <w:pStyle w:val="5"/>
        <w:rPr>
          <w:rFonts w:hint="default"/>
        </w:rPr>
      </w:pPr>
      <w:r w:rsidRPr="003749E9">
        <w:t>安装</w:t>
      </w:r>
      <w:r w:rsidRPr="003749E9">
        <w:t>ITA/GaussDB/HDC/WI/License</w:t>
      </w:r>
      <w:r w:rsidRPr="003749E9">
        <w:t>服务器</w:t>
      </w:r>
    </w:p>
    <w:p w14:paraId="3E4DFBAE" w14:textId="77777777" w:rsidR="00DC3DBD" w:rsidRPr="00413D5B" w:rsidRDefault="00DC3DBD" w:rsidP="003749E9">
      <w:pPr>
        <w:pStyle w:val="30"/>
      </w:pPr>
      <w:r w:rsidRPr="00423C14">
        <w:rPr>
          <w:rFonts w:hint="eastAsia"/>
        </w:rPr>
        <w:t>通过</w:t>
      </w:r>
      <w:r w:rsidRPr="00423C14">
        <w:rPr>
          <w:rFonts w:hint="eastAsia"/>
        </w:rPr>
        <w:t>VNC</w:t>
      </w:r>
      <w:r w:rsidRPr="00423C14">
        <w:rPr>
          <w:rFonts w:hint="eastAsia"/>
        </w:rPr>
        <w:t>方式，使用</w:t>
      </w:r>
      <w:r w:rsidRPr="00423C14">
        <w:rPr>
          <w:rFonts w:hint="eastAsia"/>
        </w:rPr>
        <w:t>root</w:t>
      </w:r>
      <w:proofErr w:type="gramStart"/>
      <w:r w:rsidRPr="00423C14">
        <w:rPr>
          <w:rFonts w:hint="eastAsia"/>
        </w:rPr>
        <w:t>帐号</w:t>
      </w:r>
      <w:proofErr w:type="gramEnd"/>
      <w:r w:rsidRPr="00423C14">
        <w:rPr>
          <w:rFonts w:hint="eastAsia"/>
        </w:rPr>
        <w:t>登录</w:t>
      </w:r>
      <w:r w:rsidRPr="00413D5B">
        <w:rPr>
          <w:rFonts w:hint="eastAsia"/>
        </w:rPr>
        <w:t>ITA/GaussDB/HDC/WI/License</w:t>
      </w:r>
      <w:r w:rsidRPr="00413D5B">
        <w:rPr>
          <w:rFonts w:hint="eastAsia"/>
        </w:rPr>
        <w:t>服务器。</w:t>
      </w:r>
    </w:p>
    <w:p w14:paraId="50BD1EE6" w14:textId="77777777" w:rsidR="00DC3DBD" w:rsidRPr="00CA5D22" w:rsidRDefault="00DC3DBD" w:rsidP="003749E9">
      <w:pPr>
        <w:pStyle w:val="30"/>
      </w:pPr>
      <w:r w:rsidRPr="00423C14">
        <w:rPr>
          <w:rFonts w:hint="eastAsia"/>
        </w:rPr>
        <w:t>输入</w:t>
      </w:r>
      <w:r>
        <w:rPr>
          <w:rFonts w:hint="eastAsia"/>
        </w:rPr>
        <w:t>命令</w:t>
      </w:r>
      <w:r>
        <w:t>“</w:t>
      </w:r>
      <w:r w:rsidRPr="00815CAF">
        <w:rPr>
          <w:rFonts w:hint="eastAsia"/>
          <w:b/>
        </w:rPr>
        <w:t>startTools</w:t>
      </w:r>
      <w:r>
        <w:t>”</w:t>
      </w:r>
      <w:r w:rsidRPr="00423C14">
        <w:rPr>
          <w:rFonts w:hint="eastAsia"/>
        </w:rPr>
        <w:t>，弹出“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”界面。</w:t>
      </w:r>
    </w:p>
    <w:p w14:paraId="02572B7C" w14:textId="77777777" w:rsidR="00DC3DBD" w:rsidRDefault="00DC3DBD" w:rsidP="003749E9">
      <w:pPr>
        <w:pStyle w:val="30"/>
      </w:pPr>
      <w:r w:rsidRPr="00423C14">
        <w:rPr>
          <w:rFonts w:hint="eastAsia"/>
        </w:rPr>
        <w:t>依次选择“</w:t>
      </w:r>
      <w:r w:rsidRPr="00423C14">
        <w:rPr>
          <w:rFonts w:hint="eastAsia"/>
        </w:rPr>
        <w:t>Software &gt; Install all</w:t>
      </w:r>
      <w:r w:rsidRPr="00423C14">
        <w:rPr>
          <w:rFonts w:hint="eastAsia"/>
        </w:rPr>
        <w:t>（</w:t>
      </w:r>
      <w:r w:rsidRPr="00423C14">
        <w:rPr>
          <w:rFonts w:hint="eastAsia"/>
        </w:rPr>
        <w:t>Microsoft AD</w:t>
      </w:r>
      <w:r w:rsidRPr="00423C14">
        <w:rPr>
          <w:rFonts w:hint="eastAsia"/>
        </w:rPr>
        <w:t>）”，按“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652BE3ED" w14:textId="2771CBA4" w:rsidR="00DC3DBD" w:rsidRPr="00423C14" w:rsidRDefault="00DC3DBD" w:rsidP="003749E9">
      <w:pPr>
        <w:pStyle w:val="1e"/>
      </w:pPr>
      <w:r w:rsidRPr="003749E9">
        <w:rPr>
          <w:noProof/>
        </w:rPr>
        <w:lastRenderedPageBreak/>
        <w:drawing>
          <wp:inline distT="0" distB="0" distL="0" distR="0" wp14:anchorId="102A856E" wp14:editId="38AEFC05">
            <wp:extent cx="5454000" cy="3401721"/>
            <wp:effectExtent l="0" t="0" r="0" b="825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D78F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弹出“</w:t>
      </w:r>
      <w:r w:rsidRPr="00423C14">
        <w:rPr>
          <w:rFonts w:hint="eastAsia"/>
        </w:rPr>
        <w:t>Install all</w:t>
      </w:r>
      <w:r w:rsidRPr="00423C14">
        <w:rPr>
          <w:rFonts w:hint="eastAsia"/>
        </w:rPr>
        <w:t>”界面。</w:t>
      </w:r>
      <w:r w:rsidRPr="00423C14">
        <w:t>示例：</w:t>
      </w:r>
    </w:p>
    <w:p w14:paraId="5D017F56" w14:textId="17253B22" w:rsidR="00DC3DBD" w:rsidRPr="00423C14" w:rsidRDefault="00DC3DBD" w:rsidP="003749E9">
      <w:pPr>
        <w:pStyle w:val="1e"/>
      </w:pPr>
      <w:r w:rsidRPr="00423C14">
        <w:rPr>
          <w:noProof/>
        </w:rPr>
        <w:drawing>
          <wp:inline distT="0" distB="0" distL="0" distR="0" wp14:anchorId="4A4D8741" wp14:editId="69A918B1">
            <wp:extent cx="4429125" cy="1333500"/>
            <wp:effectExtent l="0" t="0" r="9525" b="0"/>
            <wp:docPr id="205" name="图片 205" descr="http://localhost:7890/pages/YZF0122G/08/YZF0122G/08/resources/04_desk_r6c00/soft_inst/fig/fig_it_59_23_000018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http://localhost:7890/pages/YZF0122G/08/YZF0122G/08/resources/04_desk_r6c00/soft_inst/fig/fig_it_59_23_000018_0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DFC9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选择“</w:t>
      </w:r>
      <w:r w:rsidRPr="00423C14">
        <w:rPr>
          <w:rFonts w:hint="eastAsia"/>
        </w:rPr>
        <w:t>Create a new node</w:t>
      </w:r>
      <w:r w:rsidRPr="00423C14">
        <w:rPr>
          <w:rFonts w:hint="eastAsia"/>
        </w:rPr>
        <w:t>”，按“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275BD7D2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弹出“</w:t>
      </w:r>
      <w:r w:rsidRPr="00423C14">
        <w:rPr>
          <w:rFonts w:hint="eastAsia"/>
        </w:rPr>
        <w:t>Install all</w:t>
      </w:r>
      <w:r w:rsidRPr="00423C14">
        <w:rPr>
          <w:rFonts w:hint="eastAsia"/>
        </w:rPr>
        <w:t>（</w:t>
      </w:r>
      <w:r w:rsidRPr="00423C14">
        <w:rPr>
          <w:rFonts w:hint="eastAsia"/>
        </w:rPr>
        <w:t>Create a new node</w:t>
      </w:r>
      <w:r w:rsidRPr="00423C14">
        <w:rPr>
          <w:rFonts w:hint="eastAsia"/>
        </w:rPr>
        <w:t>）”界面。示例：</w:t>
      </w:r>
    </w:p>
    <w:p w14:paraId="097356CE" w14:textId="010C7394" w:rsidR="00DC3DBD" w:rsidRPr="00423C14" w:rsidRDefault="00DC3DBD" w:rsidP="003749E9">
      <w:pPr>
        <w:pStyle w:val="1e"/>
      </w:pPr>
      <w:r w:rsidRPr="00423C14">
        <w:rPr>
          <w:noProof/>
        </w:rPr>
        <w:drawing>
          <wp:inline distT="0" distB="0" distL="0" distR="0" wp14:anchorId="1B4AAE98" wp14:editId="791A4D17">
            <wp:extent cx="4429125" cy="1304925"/>
            <wp:effectExtent l="0" t="0" r="9525" b="9525"/>
            <wp:docPr id="204" name="图片 204" descr="http://localhost:7890/pages/YZF0122G/08/YZF0122G/08/resources/04_desk_r6c00/soft_inst/fig/fig_it_59_23_000018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http://localhost:7890/pages/YZF0122G/08/YZF0122G/08/resources/04_desk_r6c00/soft_inst/fig/fig_it_59_23_000018_0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C333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根据实际情况选择安装模式，按“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2BAE555E" w14:textId="1E2B69A1" w:rsidR="00DC3DBD" w:rsidRPr="00423C14" w:rsidRDefault="006E7E11" w:rsidP="003749E9">
      <w:pPr>
        <w:pStyle w:val="1e"/>
      </w:pPr>
      <w:r w:rsidRPr="00423C14">
        <w:rPr>
          <w:noProof/>
          <w:sz w:val="18"/>
          <w:szCs w:val="18"/>
        </w:rPr>
        <w:drawing>
          <wp:inline distT="0" distB="0" distL="0" distR="0" wp14:anchorId="1DF1B044" wp14:editId="5C03F06D">
            <wp:extent cx="457200" cy="152400"/>
            <wp:effectExtent l="0" t="0" r="0" b="0"/>
            <wp:docPr id="229" name="图片 229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C8D2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安装模式需要保持和</w:t>
      </w:r>
      <w:r w:rsidRPr="006E7E11">
        <w:rPr>
          <w:rFonts w:hint="eastAsia"/>
          <w:sz w:val="18"/>
          <w:szCs w:val="18"/>
        </w:rPr>
        <w:t>FusionCompute</w:t>
      </w:r>
      <w:r w:rsidRPr="006E7E11">
        <w:rPr>
          <w:rFonts w:hint="eastAsia"/>
          <w:sz w:val="18"/>
          <w:szCs w:val="18"/>
        </w:rPr>
        <w:t>的安装模式保持一致。</w:t>
      </w:r>
    </w:p>
    <w:p w14:paraId="5DDDF9AD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Common mode</w:t>
      </w:r>
      <w:r w:rsidRPr="006E7E11">
        <w:rPr>
          <w:rFonts w:hint="eastAsia"/>
          <w:sz w:val="18"/>
          <w:szCs w:val="18"/>
        </w:rPr>
        <w:t>：表示普通模式。</w:t>
      </w:r>
    </w:p>
    <w:p w14:paraId="27C05670" w14:textId="77777777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Rights separation mode</w:t>
      </w:r>
      <w:r w:rsidRPr="006E7E11">
        <w:rPr>
          <w:rFonts w:hint="eastAsia"/>
          <w:sz w:val="18"/>
          <w:szCs w:val="18"/>
        </w:rPr>
        <w:t>：三员分立模式。</w:t>
      </w:r>
      <w:r w:rsidRPr="006E7E11">
        <w:rPr>
          <w:rFonts w:hint="eastAsia"/>
          <w:sz w:val="18"/>
          <w:szCs w:val="18"/>
        </w:rPr>
        <w:t xml:space="preserve"> </w:t>
      </w:r>
    </w:p>
    <w:p w14:paraId="18C0D271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lastRenderedPageBreak/>
        <w:t>在弹出的对话框中，设置“</w:t>
      </w:r>
      <w:r w:rsidRPr="003749E9">
        <w:rPr>
          <w:rFonts w:hint="eastAsia"/>
        </w:rPr>
        <w:t>Local Service IP</w:t>
      </w:r>
      <w:r w:rsidRPr="003749E9">
        <w:rPr>
          <w:rFonts w:hint="eastAsia"/>
        </w:rPr>
        <w:t>”为本服务器的业务平面</w:t>
      </w:r>
      <w:r w:rsidRPr="003749E9">
        <w:rPr>
          <w:rFonts w:hint="eastAsia"/>
        </w:rPr>
        <w:t>IP</w:t>
      </w:r>
      <w:r w:rsidRPr="003749E9">
        <w:rPr>
          <w:rFonts w:hint="eastAsia"/>
        </w:rPr>
        <w:t>地址，</w:t>
      </w:r>
      <w:r w:rsidRPr="003749E9">
        <w:t>需与安装操作系统</w:t>
      </w:r>
      <w:r w:rsidRPr="003749E9">
        <w:rPr>
          <w:rFonts w:hint="eastAsia"/>
        </w:rPr>
        <w:t>时所</w:t>
      </w:r>
      <w:r w:rsidRPr="003749E9">
        <w:t>配置的业务平面</w:t>
      </w:r>
      <w:r w:rsidRPr="003749E9">
        <w:rPr>
          <w:rFonts w:hint="eastAsia"/>
        </w:rPr>
        <w:t>IP</w:t>
      </w:r>
      <w:r w:rsidRPr="003749E9">
        <w:rPr>
          <w:rFonts w:hint="eastAsia"/>
        </w:rPr>
        <w:t>地址</w:t>
      </w:r>
      <w:r w:rsidRPr="003749E9">
        <w:t>相同。</w:t>
      </w:r>
      <w:r w:rsidRPr="003749E9">
        <w:rPr>
          <w:rFonts w:hint="eastAsia"/>
        </w:rPr>
        <w:t>示例：</w:t>
      </w:r>
    </w:p>
    <w:p w14:paraId="38560507" w14:textId="46268AA3" w:rsidR="00DC3DBD" w:rsidRPr="00423C14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1B18B8DD" wp14:editId="72F3ACEB">
            <wp:extent cx="5454000" cy="777804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77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BE6D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连续按两次“</w:t>
      </w:r>
      <w:r w:rsidRPr="003749E9">
        <w:rPr>
          <w:rFonts w:hint="eastAsia"/>
        </w:rPr>
        <w:t>Enter</w:t>
      </w:r>
      <w:r w:rsidRPr="003749E9">
        <w:rPr>
          <w:rFonts w:hint="eastAsia"/>
        </w:rPr>
        <w:t>”。</w:t>
      </w:r>
    </w:p>
    <w:p w14:paraId="7895301D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开始安装并配置组件，耗时约</w:t>
      </w:r>
      <w:r w:rsidRPr="003749E9">
        <w:rPr>
          <w:rFonts w:hint="eastAsia"/>
        </w:rPr>
        <w:t>3</w:t>
      </w:r>
      <w:r w:rsidRPr="003749E9">
        <w:rPr>
          <w:rFonts w:hint="eastAsia"/>
        </w:rPr>
        <w:t>分钟，出现“</w:t>
      </w:r>
      <w:r w:rsidRPr="003749E9">
        <w:rPr>
          <w:rFonts w:hint="eastAsia"/>
        </w:rPr>
        <w:t>Install all components successfully.</w:t>
      </w:r>
      <w:r w:rsidRPr="003749E9">
        <w:rPr>
          <w:rFonts w:hint="eastAsia"/>
        </w:rPr>
        <w:t>”提示时，说明安装成功。</w:t>
      </w:r>
    </w:p>
    <w:p w14:paraId="0E63C48B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按“</w:t>
      </w:r>
      <w:r w:rsidRPr="003749E9">
        <w:rPr>
          <w:rFonts w:hint="eastAsia"/>
        </w:rPr>
        <w:t>Enter</w:t>
      </w:r>
      <w:r w:rsidRPr="003749E9">
        <w:rPr>
          <w:rFonts w:hint="eastAsia"/>
        </w:rPr>
        <w:t>”。</w:t>
      </w:r>
    </w:p>
    <w:p w14:paraId="2477D3A7" w14:textId="77777777" w:rsidR="00DC3DBD" w:rsidRPr="003749E9" w:rsidRDefault="00DC3DBD" w:rsidP="003749E9">
      <w:pPr>
        <w:pStyle w:val="30"/>
      </w:pPr>
      <w:r w:rsidRPr="003749E9">
        <w:rPr>
          <w:rFonts w:hint="eastAsia"/>
        </w:rPr>
        <w:t>完成服务器组件的安装与配置。</w:t>
      </w:r>
    </w:p>
    <w:p w14:paraId="23FF6844" w14:textId="77777777" w:rsidR="00DC3DBD" w:rsidRPr="003749E9" w:rsidRDefault="00DC3DBD" w:rsidP="003749E9">
      <w:pPr>
        <w:pStyle w:val="5"/>
        <w:rPr>
          <w:rFonts w:hint="default"/>
        </w:rPr>
      </w:pPr>
      <w:bookmarkStart w:id="38" w:name="_（可选）安装vLB组件"/>
      <w:bookmarkEnd w:id="38"/>
      <w:r w:rsidRPr="003749E9">
        <w:t>（可选）安装</w:t>
      </w:r>
      <w:r w:rsidRPr="003749E9">
        <w:rPr>
          <w:rFonts w:hint="default"/>
        </w:rPr>
        <w:t>vAG/</w:t>
      </w:r>
      <w:r w:rsidRPr="003749E9">
        <w:t>vLB</w:t>
      </w:r>
      <w:r w:rsidRPr="003749E9">
        <w:t>组件</w:t>
      </w:r>
    </w:p>
    <w:p w14:paraId="184FADD4" w14:textId="77777777" w:rsidR="00DC3DBD" w:rsidRDefault="00DC3DBD" w:rsidP="003749E9">
      <w:pPr>
        <w:pStyle w:val="30"/>
      </w:pPr>
      <w:r w:rsidRPr="00577267">
        <w:t>vAG/vLB</w:t>
      </w:r>
      <w:r w:rsidRPr="00577267">
        <w:t>服务器</w:t>
      </w:r>
      <w:r>
        <w:rPr>
          <w:rFonts w:hint="eastAsia"/>
        </w:rPr>
        <w:t>在</w:t>
      </w:r>
      <w:r>
        <w:t>完成</w:t>
      </w:r>
      <w:r>
        <w:rPr>
          <w:rFonts w:hint="eastAsia"/>
        </w:rPr>
        <w:t>上述</w:t>
      </w:r>
      <w:r>
        <w:rPr>
          <w:rFonts w:hint="eastAsia"/>
        </w:rPr>
        <w:t>2.</w:t>
      </w:r>
      <w:r>
        <w:t>3.2.3.2</w:t>
      </w:r>
      <w:r>
        <w:rPr>
          <w:rFonts w:hint="eastAsia"/>
        </w:rPr>
        <w:t>中</w:t>
      </w:r>
      <w:r>
        <w:t>的</w:t>
      </w:r>
      <w:r w:rsidRPr="00423C14">
        <w:rPr>
          <w:rFonts w:hint="eastAsia"/>
        </w:rPr>
        <w:t>步骤</w:t>
      </w:r>
      <w:r w:rsidRPr="00423C14">
        <w:rPr>
          <w:rFonts w:hint="eastAsia"/>
        </w:rPr>
        <w:t xml:space="preserve"> </w:t>
      </w:r>
      <w:r w:rsidRPr="00423C14">
        <w:t>1</w:t>
      </w:r>
      <w:r w:rsidRPr="00423C14">
        <w:rPr>
          <w:rFonts w:hint="eastAsia"/>
        </w:rPr>
        <w:t>～步骤</w:t>
      </w:r>
      <w:r w:rsidRPr="00423C14">
        <w:rPr>
          <w:rFonts w:hint="eastAsia"/>
        </w:rPr>
        <w:t xml:space="preserve"> </w:t>
      </w:r>
      <w:r w:rsidRPr="00423C14">
        <w:t>31</w:t>
      </w:r>
      <w:r>
        <w:rPr>
          <w:rFonts w:hint="eastAsia"/>
        </w:rPr>
        <w:t>后，</w:t>
      </w:r>
      <w:r>
        <w:t>即</w:t>
      </w:r>
      <w:r>
        <w:rPr>
          <w:rFonts w:hint="eastAsia"/>
        </w:rPr>
        <w:t>成功安装</w:t>
      </w:r>
      <w:r>
        <w:rPr>
          <w:rFonts w:hint="eastAsia"/>
        </w:rPr>
        <w:t xml:space="preserve">PV </w:t>
      </w:r>
      <w:r>
        <w:t>Driver</w:t>
      </w:r>
      <w:r>
        <w:rPr>
          <w:rFonts w:hint="eastAsia"/>
        </w:rPr>
        <w:t>并重启</w:t>
      </w:r>
      <w:r>
        <w:t>后</w:t>
      </w:r>
      <w:r>
        <w:rPr>
          <w:rFonts w:hint="eastAsia"/>
        </w:rPr>
        <w:t>，再执行以下</w:t>
      </w:r>
      <w:r>
        <w:t>步骤。</w:t>
      </w:r>
    </w:p>
    <w:p w14:paraId="43CC6F8A" w14:textId="60C3B5F5" w:rsidR="00DC3DBD" w:rsidRDefault="00DC3DBD" w:rsidP="003749E9">
      <w:pPr>
        <w:pStyle w:val="30"/>
      </w:pPr>
      <w:r w:rsidRPr="00577267">
        <w:rPr>
          <w:rFonts w:hint="eastAsia"/>
        </w:rPr>
        <w:t>通过</w:t>
      </w:r>
      <w:r w:rsidRPr="00577267">
        <w:t>VNC</w:t>
      </w:r>
      <w:r w:rsidRPr="00577267">
        <w:t>方式，使用</w:t>
      </w:r>
      <w:r w:rsidRPr="00577267">
        <w:t>root</w:t>
      </w:r>
      <w:proofErr w:type="gramStart"/>
      <w:r w:rsidRPr="00577267">
        <w:t>帐号</w:t>
      </w:r>
      <w:proofErr w:type="gramEnd"/>
      <w:r w:rsidRPr="00577267">
        <w:t>登录</w:t>
      </w:r>
      <w:r w:rsidRPr="00577267">
        <w:t>vAG/vLB</w:t>
      </w:r>
      <w:r w:rsidRPr="00577267">
        <w:t>服务器。</w:t>
      </w:r>
    </w:p>
    <w:p w14:paraId="14DFCC97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输入</w:t>
      </w:r>
      <w:r>
        <w:rPr>
          <w:rFonts w:hint="eastAsia"/>
        </w:rPr>
        <w:t>命令</w:t>
      </w:r>
      <w:r>
        <w:t>“</w:t>
      </w:r>
      <w:r w:rsidRPr="00815CAF">
        <w:rPr>
          <w:rFonts w:hint="eastAsia"/>
          <w:b/>
        </w:rPr>
        <w:t>startTools</w:t>
      </w:r>
      <w:r>
        <w:t>”</w:t>
      </w:r>
      <w:r w:rsidRPr="00423C14">
        <w:rPr>
          <w:rFonts w:hint="eastAsia"/>
        </w:rPr>
        <w:t>，弹出“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”界面。</w:t>
      </w:r>
    </w:p>
    <w:p w14:paraId="68B86CF5" w14:textId="6E991C41" w:rsidR="00DC3DBD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1E78C03E" wp14:editId="32AF4785">
            <wp:extent cx="5454000" cy="3420464"/>
            <wp:effectExtent l="0" t="0" r="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2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8E460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在左侧导航树中，进入“</w:t>
      </w:r>
      <w:r>
        <w:rPr>
          <w:rFonts w:hint="eastAsia"/>
        </w:rPr>
        <w:t>Software &gt; Custom Install &gt; vAG</w:t>
      </w:r>
      <w:r w:rsidRPr="00423C14">
        <w:rPr>
          <w:rFonts w:hint="eastAsia"/>
        </w:rPr>
        <w:t>”。示例</w:t>
      </w:r>
      <w:r w:rsidRPr="00423C14">
        <w:t>：</w:t>
      </w:r>
    </w:p>
    <w:p w14:paraId="4F9DE388" w14:textId="09ECB66D" w:rsidR="00DC3DBD" w:rsidRPr="00423C14" w:rsidRDefault="00DC3DBD" w:rsidP="003749E9">
      <w:pPr>
        <w:pStyle w:val="1e"/>
      </w:pPr>
      <w:r w:rsidRPr="00D33804">
        <w:rPr>
          <w:noProof/>
        </w:rPr>
        <w:lastRenderedPageBreak/>
        <w:drawing>
          <wp:inline distT="0" distB="0" distL="0" distR="0" wp14:anchorId="1973C8B7" wp14:editId="60019BC4">
            <wp:extent cx="5454000" cy="3439206"/>
            <wp:effectExtent l="0" t="0" r="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3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BC22" w14:textId="77777777" w:rsidR="00DC3DBD" w:rsidRDefault="00DC3DBD" w:rsidP="003749E9">
      <w:pPr>
        <w:pStyle w:val="30"/>
      </w:pPr>
      <w:r w:rsidRPr="00423C14">
        <w:rPr>
          <w:rFonts w:hint="eastAsia"/>
        </w:rPr>
        <w:t>在弹出的“</w:t>
      </w:r>
      <w:r w:rsidRPr="00423C14">
        <w:rPr>
          <w:rFonts w:hint="eastAsia"/>
        </w:rPr>
        <w:t>Insta</w:t>
      </w:r>
      <w:r>
        <w:rPr>
          <w:rFonts w:hint="eastAsia"/>
        </w:rPr>
        <w:t>ll or Uninstall vAG</w:t>
      </w:r>
      <w:r w:rsidRPr="00423C14">
        <w:rPr>
          <w:rFonts w:hint="eastAsia"/>
        </w:rPr>
        <w:t>”界面中，选择“</w:t>
      </w:r>
      <w:r>
        <w:rPr>
          <w:rFonts w:hint="eastAsia"/>
        </w:rPr>
        <w:t>Install vAG</w:t>
      </w:r>
      <w:r w:rsidRPr="00423C14">
        <w:rPr>
          <w:rFonts w:hint="eastAsia"/>
        </w:rPr>
        <w:t>”，按“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56F45B7D" w14:textId="1B71F545" w:rsidR="00DC3DBD" w:rsidRPr="00423C14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09E7E52F" wp14:editId="4D6FB43B">
            <wp:extent cx="5454000" cy="342983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9D0E" w14:textId="77777777" w:rsidR="00DC3DBD" w:rsidRPr="00423C14" w:rsidRDefault="00DC3DBD" w:rsidP="003749E9">
      <w:pPr>
        <w:pStyle w:val="30"/>
      </w:pPr>
      <w:r w:rsidRPr="004956C2">
        <w:rPr>
          <w:rFonts w:hint="eastAsia"/>
        </w:rPr>
        <w:t>弹出的确认提示框，</w:t>
      </w:r>
      <w:r w:rsidRPr="00423C14">
        <w:rPr>
          <w:rFonts w:hint="eastAsia"/>
        </w:rPr>
        <w:t>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36A40957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当显示如下提示时，代表</w:t>
      </w:r>
      <w:r>
        <w:rPr>
          <w:rFonts w:hint="eastAsia"/>
        </w:rPr>
        <w:t>vAG</w:t>
      </w:r>
      <w:r w:rsidRPr="00423C14">
        <w:rPr>
          <w:rFonts w:hint="eastAsia"/>
        </w:rPr>
        <w:t>安装成功。</w:t>
      </w:r>
    </w:p>
    <w:p w14:paraId="4E070DC5" w14:textId="39196426" w:rsidR="00DC3DBD" w:rsidRPr="003749E9" w:rsidRDefault="00DC3DBD" w:rsidP="003749E9">
      <w:pPr>
        <w:pStyle w:val="2f2"/>
        <w:rPr>
          <w:b/>
        </w:rPr>
      </w:pPr>
      <w:r w:rsidRPr="003749E9">
        <w:rPr>
          <w:rFonts w:hint="eastAsia"/>
          <w:b/>
        </w:rPr>
        <w:t>“</w:t>
      </w:r>
      <w:r w:rsidRPr="003749E9">
        <w:rPr>
          <w:rFonts w:hint="eastAsia"/>
          <w:b/>
        </w:rPr>
        <w:t>vAG installed successfully</w:t>
      </w:r>
      <w:r w:rsidRPr="003749E9">
        <w:rPr>
          <w:rFonts w:hint="eastAsia"/>
          <w:b/>
        </w:rPr>
        <w:t>”</w:t>
      </w:r>
    </w:p>
    <w:p w14:paraId="7FA81D1F" w14:textId="77777777" w:rsidR="00DC3DBD" w:rsidRDefault="00DC3DBD" w:rsidP="003749E9">
      <w:pPr>
        <w:pStyle w:val="30"/>
      </w:pPr>
      <w:r w:rsidRPr="00423C14">
        <w:rPr>
          <w:rFonts w:hint="eastAsia"/>
        </w:rPr>
        <w:t>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6F72374E" w14:textId="77777777" w:rsidR="00DC3DBD" w:rsidRDefault="00DC3DBD" w:rsidP="003749E9">
      <w:pPr>
        <w:pStyle w:val="30"/>
      </w:pPr>
      <w:r w:rsidRPr="00423C14">
        <w:rPr>
          <w:rFonts w:hint="eastAsia"/>
        </w:rPr>
        <w:lastRenderedPageBreak/>
        <w:t>在左侧导航树中，进入“</w:t>
      </w:r>
      <w:r w:rsidRPr="00423C14">
        <w:rPr>
          <w:rFonts w:hint="eastAsia"/>
        </w:rPr>
        <w:t>Software &gt; Custom Install &gt; v</w:t>
      </w:r>
      <w:r>
        <w:t>LB</w:t>
      </w:r>
      <w:r w:rsidRPr="00423C14">
        <w:rPr>
          <w:rFonts w:hint="eastAsia"/>
        </w:rPr>
        <w:t>”</w:t>
      </w:r>
      <w:r>
        <w:rPr>
          <w:rFonts w:hint="eastAsia"/>
        </w:rPr>
        <w:t>，示例：</w:t>
      </w:r>
    </w:p>
    <w:p w14:paraId="0BC08DB8" w14:textId="1B53C6AA" w:rsidR="00DC3DBD" w:rsidRPr="004956C2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204FE13E" wp14:editId="66117A2A">
            <wp:extent cx="5454000" cy="3411093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1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99259" w14:textId="77777777" w:rsidR="00DC3DBD" w:rsidRDefault="00DC3DBD" w:rsidP="003749E9">
      <w:pPr>
        <w:pStyle w:val="30"/>
      </w:pPr>
      <w:r w:rsidRPr="004956C2">
        <w:rPr>
          <w:rFonts w:hint="eastAsia"/>
        </w:rPr>
        <w:t>在弹出的“</w:t>
      </w:r>
      <w:r>
        <w:t>Install or Uninstall or Configure vLB</w:t>
      </w:r>
      <w:r w:rsidRPr="004956C2">
        <w:t>”</w:t>
      </w:r>
      <w:r w:rsidRPr="004956C2">
        <w:t>界面中，选择</w:t>
      </w:r>
      <w:r>
        <w:t>“Install vLB</w:t>
      </w:r>
      <w:r w:rsidRPr="004956C2">
        <w:t>”</w:t>
      </w:r>
      <w:r w:rsidRPr="004956C2">
        <w:t>，按</w:t>
      </w:r>
      <w:r w:rsidRPr="004956C2">
        <w:t>“Enter”</w:t>
      </w:r>
      <w:r w:rsidRPr="004956C2">
        <w:t>。</w:t>
      </w:r>
    </w:p>
    <w:p w14:paraId="0B405D9E" w14:textId="7E762F92" w:rsidR="00DC3DBD" w:rsidRDefault="00DC3DBD" w:rsidP="003749E9">
      <w:pPr>
        <w:pStyle w:val="1e"/>
      </w:pPr>
      <w:r w:rsidRPr="00D33804">
        <w:rPr>
          <w:noProof/>
        </w:rPr>
        <w:drawing>
          <wp:inline distT="0" distB="0" distL="0" distR="0" wp14:anchorId="3380BE99" wp14:editId="5D6F9C29">
            <wp:extent cx="5454000" cy="342983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1E7C" w14:textId="77777777" w:rsidR="00DC3DBD" w:rsidRDefault="00DC3DBD" w:rsidP="003749E9">
      <w:pPr>
        <w:pStyle w:val="30"/>
      </w:pPr>
      <w:r w:rsidRPr="004956C2">
        <w:rPr>
          <w:rFonts w:hint="eastAsia"/>
        </w:rPr>
        <w:t>弹出的确认提示框，按“</w:t>
      </w:r>
      <w:r w:rsidRPr="004956C2">
        <w:t>Enter”</w:t>
      </w:r>
      <w:r w:rsidRPr="004956C2">
        <w:t>。</w:t>
      </w:r>
    </w:p>
    <w:p w14:paraId="19225BB5" w14:textId="77777777" w:rsidR="00DC3DBD" w:rsidRPr="00423C14" w:rsidRDefault="00DC3DBD" w:rsidP="003749E9">
      <w:pPr>
        <w:pStyle w:val="30"/>
      </w:pPr>
      <w:r w:rsidRPr="00423C14">
        <w:rPr>
          <w:rFonts w:hint="eastAsia"/>
        </w:rPr>
        <w:t>当显示如下提示时，代表</w:t>
      </w:r>
      <w:r w:rsidRPr="00423C14">
        <w:rPr>
          <w:rFonts w:hint="eastAsia"/>
        </w:rPr>
        <w:t>v</w:t>
      </w:r>
      <w:r>
        <w:t>LB</w:t>
      </w:r>
      <w:r w:rsidRPr="00423C14">
        <w:rPr>
          <w:rFonts w:hint="eastAsia"/>
        </w:rPr>
        <w:t>安装成功。</w:t>
      </w:r>
    </w:p>
    <w:p w14:paraId="5624EE5E" w14:textId="337ED8BA" w:rsidR="00DC3DBD" w:rsidRPr="004658D9" w:rsidRDefault="00DC3DBD" w:rsidP="004658D9">
      <w:pPr>
        <w:pStyle w:val="2f2"/>
        <w:rPr>
          <w:b/>
        </w:rPr>
      </w:pPr>
      <w:r w:rsidRPr="004658D9">
        <w:rPr>
          <w:rFonts w:hint="eastAsia"/>
          <w:b/>
        </w:rPr>
        <w:t>“</w:t>
      </w:r>
      <w:r w:rsidRPr="004658D9">
        <w:rPr>
          <w:rFonts w:hint="eastAsia"/>
          <w:b/>
        </w:rPr>
        <w:t>vLB installed successfully</w:t>
      </w:r>
      <w:r w:rsidRPr="004658D9">
        <w:rPr>
          <w:rFonts w:hint="eastAsia"/>
          <w:b/>
        </w:rPr>
        <w:t>”</w:t>
      </w:r>
    </w:p>
    <w:p w14:paraId="61D96E27" w14:textId="77777777" w:rsidR="00DC3DBD" w:rsidRPr="004658D9" w:rsidRDefault="00DC3DBD" w:rsidP="004658D9">
      <w:pPr>
        <w:pStyle w:val="30"/>
      </w:pPr>
      <w:r w:rsidRPr="004658D9">
        <w:rPr>
          <w:rFonts w:hint="eastAsia"/>
        </w:rPr>
        <w:lastRenderedPageBreak/>
        <w:t>按</w:t>
      </w:r>
      <w:r w:rsidRPr="004658D9">
        <w:t>“Enter”</w:t>
      </w:r>
      <w:r w:rsidRPr="004658D9">
        <w:rPr>
          <w:rFonts w:hint="eastAsia"/>
        </w:rPr>
        <w:t>。</w:t>
      </w:r>
    </w:p>
    <w:p w14:paraId="6D63BE7C" w14:textId="77777777" w:rsidR="00DC3DBD" w:rsidRPr="004658D9" w:rsidRDefault="00DC3DBD" w:rsidP="004658D9">
      <w:pPr>
        <w:pStyle w:val="5"/>
        <w:rPr>
          <w:rFonts w:hint="default"/>
        </w:rPr>
      </w:pPr>
      <w:r w:rsidRPr="004658D9">
        <w:t>（可选）配置</w:t>
      </w:r>
      <w:r w:rsidRPr="004658D9">
        <w:t>WI/UNS</w:t>
      </w:r>
      <w:r w:rsidRPr="004658D9">
        <w:t>服务器的</w:t>
      </w:r>
      <w:r w:rsidRPr="004658D9">
        <w:t>IP</w:t>
      </w:r>
    </w:p>
    <w:p w14:paraId="268F7F9A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在左侧导航树中，进入“</w:t>
      </w:r>
      <w:r w:rsidRPr="00423C14">
        <w:rPr>
          <w:rFonts w:hint="eastAsia"/>
        </w:rPr>
        <w:t>vLB &gt; Configure vLB &gt; Configure WI/UNS</w:t>
      </w:r>
      <w:r w:rsidRPr="00423C14">
        <w:rPr>
          <w:rFonts w:hint="eastAsia"/>
        </w:rPr>
        <w:t>”。示例</w:t>
      </w:r>
      <w:r w:rsidRPr="00423C14">
        <w:t>：</w:t>
      </w:r>
    </w:p>
    <w:p w14:paraId="6A1F07CA" w14:textId="1D52121E" w:rsidR="00DC3DBD" w:rsidRPr="00423C14" w:rsidRDefault="00DC3DBD" w:rsidP="004658D9">
      <w:pPr>
        <w:pStyle w:val="1e"/>
      </w:pPr>
      <w:r w:rsidRPr="00D33804">
        <w:rPr>
          <w:noProof/>
        </w:rPr>
        <w:drawing>
          <wp:inline distT="0" distB="0" distL="0" distR="0" wp14:anchorId="6D1CBA76" wp14:editId="46E6C2B1">
            <wp:extent cx="5454000" cy="342983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D036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在弹出的界面中输入</w:t>
      </w:r>
      <w:r w:rsidRPr="00423C14">
        <w:rPr>
          <w:rFonts w:hint="eastAsia"/>
        </w:rPr>
        <w:t>WI/UNS</w:t>
      </w:r>
      <w:r w:rsidRPr="00423C14">
        <w:rPr>
          <w:rFonts w:hint="eastAsia"/>
        </w:rPr>
        <w:t>服务器的业务平面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地址。如果实际规划只有一台</w:t>
      </w:r>
      <w:r w:rsidRPr="00423C14">
        <w:rPr>
          <w:rFonts w:hint="eastAsia"/>
        </w:rPr>
        <w:t>WI/UNS</w:t>
      </w:r>
      <w:r w:rsidRPr="00423C14">
        <w:rPr>
          <w:rFonts w:hint="eastAsia"/>
        </w:rPr>
        <w:t>服务器，只需输入此台</w:t>
      </w:r>
      <w:r w:rsidRPr="00423C14">
        <w:rPr>
          <w:rFonts w:hint="eastAsia"/>
        </w:rPr>
        <w:t>WI/UNS</w:t>
      </w:r>
      <w:r w:rsidRPr="00423C14">
        <w:rPr>
          <w:rFonts w:hint="eastAsia"/>
        </w:rPr>
        <w:t>服务器的业务平面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地址即可。</w:t>
      </w:r>
    </w:p>
    <w:p w14:paraId="59927CCF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用于企业内部用户接入时，填写企业内部用户访问的</w:t>
      </w:r>
      <w:r w:rsidRPr="00423C14">
        <w:rPr>
          <w:rFonts w:hint="eastAsia"/>
        </w:rPr>
        <w:t>WI/UNS</w:t>
      </w:r>
      <w:r w:rsidRPr="00423C14">
        <w:rPr>
          <w:rFonts w:hint="eastAsia"/>
        </w:rPr>
        <w:t>服务器的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地址。</w:t>
      </w:r>
    </w:p>
    <w:p w14:paraId="63CAFF31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用户外网</w:t>
      </w:r>
      <w:r w:rsidRPr="00423C14">
        <w:rPr>
          <w:rFonts w:hint="eastAsia"/>
        </w:rPr>
        <w:t>/</w:t>
      </w:r>
      <w:r w:rsidRPr="00423C14">
        <w:rPr>
          <w:rFonts w:hint="eastAsia"/>
        </w:rPr>
        <w:t>公网用户接入时，填写外网</w:t>
      </w:r>
      <w:r w:rsidRPr="00423C14">
        <w:rPr>
          <w:rFonts w:hint="eastAsia"/>
        </w:rPr>
        <w:t>/</w:t>
      </w:r>
      <w:r w:rsidRPr="00423C14">
        <w:rPr>
          <w:rFonts w:hint="eastAsia"/>
        </w:rPr>
        <w:t>公网用户访问的</w:t>
      </w:r>
      <w:r w:rsidRPr="00423C14">
        <w:rPr>
          <w:rFonts w:hint="eastAsia"/>
        </w:rPr>
        <w:t>WI/UNS</w:t>
      </w:r>
      <w:r w:rsidRPr="00423C14">
        <w:rPr>
          <w:rFonts w:hint="eastAsia"/>
        </w:rPr>
        <w:t>服务器的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地址。</w:t>
      </w:r>
    </w:p>
    <w:p w14:paraId="7DACED83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”。当显示“</w:t>
      </w:r>
      <w:r w:rsidRPr="00423C14">
        <w:rPr>
          <w:rFonts w:hint="eastAsia"/>
        </w:rPr>
        <w:t>WI/UNS IP address configured Successfully</w:t>
      </w:r>
      <w:r w:rsidRPr="00423C14">
        <w:rPr>
          <w:rFonts w:hint="eastAsia"/>
        </w:rPr>
        <w:t>”提示时，代表配置成功。按“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6E20BE50" w14:textId="77777777" w:rsidR="00DC3DBD" w:rsidRPr="004658D9" w:rsidRDefault="00DC3DBD" w:rsidP="004658D9">
      <w:pPr>
        <w:pStyle w:val="3"/>
      </w:pPr>
      <w:bookmarkStart w:id="39" w:name="_Toc500186184"/>
      <w:bookmarkStart w:id="40" w:name="_Toc500426380"/>
      <w:r w:rsidRPr="004658D9">
        <w:rPr>
          <w:rFonts w:hint="eastAsia"/>
        </w:rPr>
        <w:t>初次</w:t>
      </w:r>
      <w:r w:rsidRPr="004658D9">
        <w:t>登录</w:t>
      </w:r>
      <w:r w:rsidRPr="004658D9">
        <w:rPr>
          <w:rFonts w:hint="eastAsia"/>
        </w:rPr>
        <w:t>F</w:t>
      </w:r>
      <w:r w:rsidRPr="004658D9">
        <w:t>usionAccess</w:t>
      </w:r>
      <w:bookmarkEnd w:id="39"/>
      <w:bookmarkEnd w:id="40"/>
    </w:p>
    <w:p w14:paraId="7931E97C" w14:textId="77777777" w:rsidR="00DC3DBD" w:rsidRPr="004658D9" w:rsidRDefault="00DC3DBD" w:rsidP="004658D9">
      <w:pPr>
        <w:pStyle w:val="40"/>
        <w:rPr>
          <w:rFonts w:hint="default"/>
        </w:rPr>
      </w:pPr>
      <w:r w:rsidRPr="004658D9">
        <w:t>实验任务</w:t>
      </w:r>
    </w:p>
    <w:p w14:paraId="0AD745F1" w14:textId="77777777" w:rsidR="00DC3DBD" w:rsidRPr="00423C14" w:rsidRDefault="00DC3DBD" w:rsidP="004658D9">
      <w:pPr>
        <w:pStyle w:val="4b"/>
      </w:pPr>
      <w:r w:rsidRPr="00423C14">
        <w:t>初次登录</w:t>
      </w:r>
      <w:r w:rsidRPr="00423C14">
        <w:t>FusionAccess</w:t>
      </w:r>
      <w:r w:rsidRPr="00423C14">
        <w:t>修改密码与初始配置。</w:t>
      </w:r>
    </w:p>
    <w:p w14:paraId="7FA2E6D2" w14:textId="77777777" w:rsidR="00DC3DBD" w:rsidRPr="004658D9" w:rsidRDefault="00DC3DBD" w:rsidP="004658D9">
      <w:pPr>
        <w:pStyle w:val="40"/>
        <w:rPr>
          <w:rFonts w:hint="default"/>
        </w:rPr>
      </w:pPr>
      <w:r w:rsidRPr="004658D9">
        <w:t>实验步骤</w:t>
      </w:r>
    </w:p>
    <w:p w14:paraId="277DEFF1" w14:textId="125740EA" w:rsidR="00DC3DBD" w:rsidRPr="00423C14" w:rsidRDefault="00DC3DBD" w:rsidP="004658D9">
      <w:pPr>
        <w:pStyle w:val="30"/>
      </w:pPr>
      <w:r w:rsidRPr="00423C14">
        <w:t>登录</w:t>
      </w:r>
      <w:r w:rsidRPr="00423C14">
        <w:t>FusionAccess</w:t>
      </w:r>
      <w:r w:rsidR="004658D9">
        <w:rPr>
          <w:rFonts w:hint="eastAsia"/>
        </w:rPr>
        <w:t>。</w:t>
      </w:r>
    </w:p>
    <w:p w14:paraId="256AA886" w14:textId="3861FDE4" w:rsidR="00DC3DBD" w:rsidRPr="004658D9" w:rsidRDefault="00DC3DBD" w:rsidP="004658D9">
      <w:pPr>
        <w:pStyle w:val="1e"/>
      </w:pPr>
      <w:r w:rsidRPr="004658D9">
        <w:rPr>
          <w:rFonts w:hint="eastAsia"/>
        </w:rPr>
        <w:t>访问</w:t>
      </w:r>
      <w:r w:rsidRPr="004658D9">
        <w:t>地址</w:t>
      </w:r>
      <w:r w:rsidRPr="004658D9">
        <w:rPr>
          <w:rFonts w:hint="eastAsia"/>
        </w:rPr>
        <w:t>：</w:t>
      </w:r>
      <w:r w:rsidRPr="004658D9">
        <w:rPr>
          <w:rFonts w:hint="eastAsia"/>
        </w:rPr>
        <w:t xml:space="preserve"> https://ITA</w:t>
      </w:r>
      <w:r w:rsidRPr="004658D9">
        <w:rPr>
          <w:rFonts w:hint="eastAsia"/>
        </w:rPr>
        <w:t>服务器的业务平面</w:t>
      </w:r>
      <w:r w:rsidRPr="004658D9">
        <w:rPr>
          <w:rFonts w:hint="eastAsia"/>
        </w:rPr>
        <w:t>IP</w:t>
      </w:r>
      <w:r w:rsidRPr="004658D9">
        <w:rPr>
          <w:rFonts w:hint="eastAsia"/>
        </w:rPr>
        <w:t>地址</w:t>
      </w:r>
      <w:r w:rsidRPr="004658D9">
        <w:rPr>
          <w:rFonts w:hint="eastAsia"/>
        </w:rPr>
        <w:t>:8448</w:t>
      </w:r>
      <w:r w:rsidRPr="004658D9">
        <w:rPr>
          <w:rFonts w:hint="eastAsia"/>
        </w:rPr>
        <w:t>。</w:t>
      </w:r>
    </w:p>
    <w:p w14:paraId="07CFEA76" w14:textId="2BF5E381" w:rsidR="00DC3DBD" w:rsidRPr="00423C14" w:rsidRDefault="00DC3DBD" w:rsidP="004658D9">
      <w:pPr>
        <w:pStyle w:val="1e"/>
        <w:rPr>
          <w:noProof/>
        </w:rPr>
      </w:pPr>
      <w:r w:rsidRPr="00423C14">
        <w:rPr>
          <w:noProof/>
        </w:rPr>
        <w:lastRenderedPageBreak/>
        <w:drawing>
          <wp:inline distT="0" distB="0" distL="0" distR="0" wp14:anchorId="022A3AA1" wp14:editId="328B7AE1">
            <wp:extent cx="3028950" cy="2952750"/>
            <wp:effectExtent l="19050" t="19050" r="19050" b="190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527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6252CF" w14:textId="77777777" w:rsidR="00DC3DBD" w:rsidRPr="004658D9" w:rsidRDefault="00DC3DBD" w:rsidP="004658D9">
      <w:pPr>
        <w:pStyle w:val="30"/>
      </w:pPr>
      <w:r w:rsidRPr="004658D9">
        <w:rPr>
          <w:rFonts w:hint="eastAsia"/>
        </w:rPr>
        <w:t xml:space="preserve"> </w:t>
      </w:r>
      <w:r w:rsidRPr="004658D9">
        <w:rPr>
          <w:rFonts w:hint="eastAsia"/>
        </w:rPr>
        <w:t>输入</w:t>
      </w:r>
      <w:r w:rsidRPr="004658D9">
        <w:t>默认的</w:t>
      </w:r>
      <w:r w:rsidRPr="004658D9">
        <w:rPr>
          <w:rFonts w:hint="eastAsia"/>
        </w:rPr>
        <w:t>用户</w:t>
      </w:r>
      <w:r w:rsidRPr="004658D9">
        <w:t>名和密码。默认</w:t>
      </w:r>
      <w:r w:rsidRPr="004658D9">
        <w:rPr>
          <w:rFonts w:hint="eastAsia"/>
        </w:rPr>
        <w:t>用户</w:t>
      </w:r>
      <w:r w:rsidRPr="004658D9">
        <w:t>名为</w:t>
      </w:r>
      <w:r w:rsidRPr="004658D9">
        <w:t>“admin”</w:t>
      </w:r>
      <w:r w:rsidRPr="004658D9">
        <w:rPr>
          <w:rFonts w:hint="eastAsia"/>
        </w:rPr>
        <w:t>，</w:t>
      </w:r>
      <w:r w:rsidRPr="004658D9">
        <w:t>默认密码为</w:t>
      </w:r>
      <w:r w:rsidRPr="004658D9">
        <w:t>“Huawei123#”</w:t>
      </w:r>
    </w:p>
    <w:p w14:paraId="2D0FB3E8" w14:textId="372AD906" w:rsidR="00DC3DBD" w:rsidRPr="004658D9" w:rsidRDefault="004658D9" w:rsidP="004658D9">
      <w:pPr>
        <w:pStyle w:val="30"/>
      </w:pPr>
      <w:r w:rsidRPr="004658D9">
        <w:t xml:space="preserve"> </w:t>
      </w:r>
      <w:r w:rsidR="00DC3DBD" w:rsidRPr="004658D9">
        <w:rPr>
          <w:rFonts w:hint="eastAsia"/>
        </w:rPr>
        <w:t>单击</w:t>
      </w:r>
      <w:r w:rsidR="00DC3DBD" w:rsidRPr="004658D9">
        <w:t>“</w:t>
      </w:r>
      <w:r w:rsidR="00DC3DBD" w:rsidRPr="004658D9">
        <w:rPr>
          <w:rFonts w:hint="eastAsia"/>
        </w:rPr>
        <w:t>登录</w:t>
      </w:r>
      <w:r w:rsidR="00DC3DBD" w:rsidRPr="004658D9">
        <w:t>”</w:t>
      </w:r>
      <w:r w:rsidR="00DC3DBD" w:rsidRPr="004658D9">
        <w:rPr>
          <w:rFonts w:hint="eastAsia"/>
        </w:rPr>
        <w:t>。</w:t>
      </w:r>
    </w:p>
    <w:p w14:paraId="05B6B0B3" w14:textId="506BF4C2" w:rsidR="00DC3DBD" w:rsidRPr="00423C14" w:rsidRDefault="00DC3DBD" w:rsidP="004658D9">
      <w:pPr>
        <w:pStyle w:val="1e"/>
      </w:pPr>
      <w:r w:rsidRPr="004658D9">
        <w:rPr>
          <w:rFonts w:hint="eastAsia"/>
        </w:rPr>
        <w:t>进入</w:t>
      </w:r>
      <w:r w:rsidRPr="004658D9">
        <w:t>“</w:t>
      </w:r>
      <w:r w:rsidRPr="004658D9">
        <w:rPr>
          <w:rFonts w:hint="eastAsia"/>
        </w:rPr>
        <w:t>修改</w:t>
      </w:r>
      <w:r w:rsidRPr="004658D9">
        <w:t>密码</w:t>
      </w:r>
      <w:r w:rsidRPr="004658D9">
        <w:t>”</w:t>
      </w:r>
      <w:r w:rsidRPr="004658D9">
        <w:rPr>
          <w:rFonts w:hint="eastAsia"/>
        </w:rPr>
        <w:t>界面</w:t>
      </w:r>
      <w:r w:rsidRPr="004658D9">
        <w:t>。</w:t>
      </w:r>
    </w:p>
    <w:p w14:paraId="4CA5809E" w14:textId="207133FC" w:rsidR="00DC3DBD" w:rsidRPr="00423C14" w:rsidRDefault="00DC3DBD" w:rsidP="004658D9">
      <w:pPr>
        <w:pStyle w:val="1e"/>
        <w:rPr>
          <w:noProof/>
        </w:rPr>
      </w:pPr>
      <w:r w:rsidRPr="00423C14">
        <w:rPr>
          <w:noProof/>
        </w:rPr>
        <w:drawing>
          <wp:inline distT="0" distB="0" distL="0" distR="0" wp14:anchorId="2917EC69" wp14:editId="0B9CFBB6">
            <wp:extent cx="5095875" cy="2238375"/>
            <wp:effectExtent l="19050" t="19050" r="28575" b="2857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38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4441315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输入</w:t>
      </w:r>
      <w:r w:rsidRPr="00423C14">
        <w:t>原密码</w:t>
      </w:r>
      <w:r w:rsidRPr="00423C14">
        <w:t>“Huawei123#”</w:t>
      </w:r>
      <w:r w:rsidRPr="00423C14">
        <w:rPr>
          <w:rFonts w:hint="eastAsia"/>
        </w:rPr>
        <w:t>，</w:t>
      </w:r>
      <w:r w:rsidRPr="00423C14">
        <w:t>并输入新密码以及确认新密码。</w:t>
      </w:r>
    </w:p>
    <w:p w14:paraId="429CAC66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保存</w:t>
      </w:r>
      <w:r w:rsidRPr="00423C14">
        <w:t>”</w:t>
      </w:r>
      <w:r w:rsidRPr="00423C14">
        <w:rPr>
          <w:rFonts w:hint="eastAsia"/>
        </w:rPr>
        <w:t>。</w:t>
      </w:r>
    </w:p>
    <w:p w14:paraId="0F8E9F7F" w14:textId="3D069771" w:rsidR="00DC3DBD" w:rsidRPr="00423C14" w:rsidRDefault="00DC3DBD" w:rsidP="004658D9">
      <w:pPr>
        <w:pStyle w:val="1e"/>
      </w:pPr>
      <w:r w:rsidRPr="00423C14">
        <w:rPr>
          <w:rFonts w:hint="eastAsia"/>
        </w:rPr>
        <w:t>进入</w:t>
      </w:r>
      <w:r w:rsidRPr="00423C14">
        <w:t>“FusionAccess</w:t>
      </w:r>
      <w:r w:rsidRPr="00423C14">
        <w:rPr>
          <w:rFonts w:hint="eastAsia"/>
        </w:rPr>
        <w:t>配置向导</w:t>
      </w:r>
      <w:r w:rsidRPr="00423C14">
        <w:t>”</w:t>
      </w:r>
      <w:r w:rsidRPr="00423C14">
        <w:rPr>
          <w:rFonts w:hint="eastAsia"/>
        </w:rPr>
        <w:t>。</w:t>
      </w:r>
    </w:p>
    <w:p w14:paraId="6D8987D4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在“</w:t>
      </w:r>
      <w:r w:rsidRPr="00423C14">
        <w:rPr>
          <w:rFonts w:hint="eastAsia"/>
        </w:rPr>
        <w:t>F</w:t>
      </w:r>
      <w:r w:rsidRPr="00423C14">
        <w:t>usionAccess</w:t>
      </w:r>
      <w:r w:rsidRPr="00423C14">
        <w:rPr>
          <w:rFonts w:hint="eastAsia"/>
        </w:rPr>
        <w:t>配置</w:t>
      </w:r>
      <w:r w:rsidRPr="00423C14">
        <w:t>向导</w:t>
      </w:r>
      <w:r w:rsidRPr="00423C14">
        <w:rPr>
          <w:rFonts w:hint="eastAsia"/>
        </w:rPr>
        <w:t>——配置</w:t>
      </w:r>
      <w:r w:rsidRPr="00423C14">
        <w:t>虚拟化环境</w:t>
      </w:r>
      <w:r w:rsidRPr="00423C14">
        <w:rPr>
          <w:rFonts w:hint="eastAsia"/>
        </w:rPr>
        <w:t>”界面，执行</w:t>
      </w:r>
      <w:r w:rsidRPr="00423C14">
        <w:t>以下操作：</w:t>
      </w:r>
    </w:p>
    <w:p w14:paraId="502CAECD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“虚拟化</w:t>
      </w:r>
      <w:r w:rsidRPr="00423C14">
        <w:t>类型</w:t>
      </w:r>
      <w:r w:rsidRPr="00423C14">
        <w:rPr>
          <w:rFonts w:hint="eastAsia"/>
        </w:rPr>
        <w:t>”选择</w:t>
      </w:r>
      <w:r w:rsidRPr="00423C14">
        <w:t>为</w:t>
      </w:r>
      <w:r w:rsidRPr="00423C14">
        <w:rPr>
          <w:rFonts w:hint="eastAsia"/>
        </w:rPr>
        <w:t>FusionCompute</w:t>
      </w:r>
    </w:p>
    <w:p w14:paraId="5D3ABFC5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在</w:t>
      </w:r>
      <w:r w:rsidRPr="00423C14">
        <w:t>“FusionCompute IP”</w:t>
      </w:r>
      <w:r w:rsidRPr="00423C14">
        <w:rPr>
          <w:rFonts w:hint="eastAsia"/>
        </w:rPr>
        <w:t>栏填写</w:t>
      </w:r>
      <w:r w:rsidRPr="00423C14">
        <w:rPr>
          <w:rFonts w:hint="eastAsia"/>
        </w:rPr>
        <w:t>Fu</w:t>
      </w:r>
      <w:r w:rsidRPr="00423C14">
        <w:t>sionCompute</w:t>
      </w:r>
      <w:r w:rsidRPr="00423C14">
        <w:t>浮动</w:t>
      </w:r>
      <w:r w:rsidRPr="00423C14">
        <w:rPr>
          <w:rFonts w:hint="eastAsia"/>
        </w:rPr>
        <w:t>IP</w:t>
      </w:r>
      <w:r w:rsidRPr="00423C14">
        <w:t xml:space="preserve"> </w:t>
      </w:r>
    </w:p>
    <w:p w14:paraId="31DBC57B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在</w:t>
      </w:r>
      <w:r w:rsidRPr="00423C14">
        <w:t>“FusionCompute</w:t>
      </w:r>
      <w:r w:rsidRPr="00423C14">
        <w:rPr>
          <w:rFonts w:hint="eastAsia"/>
        </w:rPr>
        <w:t>端口号</w:t>
      </w:r>
      <w:r w:rsidRPr="00423C14">
        <w:t>”</w:t>
      </w:r>
      <w:r w:rsidRPr="00423C14">
        <w:rPr>
          <w:rFonts w:hint="eastAsia"/>
        </w:rPr>
        <w:t>栏</w:t>
      </w:r>
      <w:r w:rsidRPr="00423C14">
        <w:t>填写</w:t>
      </w:r>
      <w:r w:rsidRPr="00423C14">
        <w:t>“7070”</w:t>
      </w:r>
    </w:p>
    <w:p w14:paraId="5733BC26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在</w:t>
      </w:r>
      <w:r w:rsidRPr="00423C14">
        <w:t>“SSL</w:t>
      </w:r>
      <w:r w:rsidRPr="00423C14">
        <w:rPr>
          <w:rFonts w:hint="eastAsia"/>
        </w:rPr>
        <w:t>端口号</w:t>
      </w:r>
      <w:r w:rsidRPr="00423C14">
        <w:t>”</w:t>
      </w:r>
      <w:r w:rsidRPr="00423C14">
        <w:rPr>
          <w:rFonts w:hint="eastAsia"/>
        </w:rPr>
        <w:t>栏</w:t>
      </w:r>
      <w:r w:rsidRPr="00423C14">
        <w:t>填写</w:t>
      </w:r>
      <w:r w:rsidRPr="00423C14">
        <w:rPr>
          <w:rFonts w:hint="eastAsia"/>
        </w:rPr>
        <w:t>“</w:t>
      </w:r>
      <w:r w:rsidRPr="00423C14">
        <w:rPr>
          <w:rFonts w:hint="eastAsia"/>
        </w:rPr>
        <w:t>7443</w:t>
      </w:r>
      <w:r w:rsidRPr="00423C14">
        <w:rPr>
          <w:rFonts w:hint="eastAsia"/>
        </w:rPr>
        <w:t>”</w:t>
      </w:r>
    </w:p>
    <w:p w14:paraId="76C5EE0B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lastRenderedPageBreak/>
        <w:t>在“用户名”栏</w:t>
      </w:r>
      <w:r w:rsidRPr="00423C14">
        <w:t>填写</w:t>
      </w:r>
      <w:r w:rsidRPr="00423C14">
        <w:rPr>
          <w:rFonts w:hint="eastAsia"/>
        </w:rPr>
        <w:t>“</w:t>
      </w:r>
      <w:r w:rsidRPr="00423C14">
        <w:rPr>
          <w:rFonts w:hint="eastAsia"/>
        </w:rPr>
        <w:t>vd</w:t>
      </w:r>
      <w:r w:rsidRPr="00423C14">
        <w:t>isysman”</w:t>
      </w:r>
    </w:p>
    <w:p w14:paraId="224A1FF2" w14:textId="77777777" w:rsidR="00DC3DBD" w:rsidRPr="00423C14" w:rsidRDefault="00DC3DBD" w:rsidP="004658D9">
      <w:pPr>
        <w:pStyle w:val="4b"/>
        <w:rPr>
          <w:rStyle w:val="parmname"/>
        </w:rPr>
      </w:pPr>
      <w:r w:rsidRPr="00423C14">
        <w:rPr>
          <w:rFonts w:hint="eastAsia"/>
        </w:rPr>
        <w:t>在</w:t>
      </w:r>
      <w:r w:rsidRPr="00423C14">
        <w:t>“</w:t>
      </w:r>
      <w:r w:rsidRPr="00423C14">
        <w:rPr>
          <w:rFonts w:hint="eastAsia"/>
        </w:rPr>
        <w:t>密码</w:t>
      </w:r>
      <w:r w:rsidRPr="00423C14">
        <w:t>”</w:t>
      </w:r>
      <w:r w:rsidRPr="00423C14">
        <w:rPr>
          <w:rFonts w:hint="eastAsia"/>
        </w:rPr>
        <w:t>栏</w:t>
      </w:r>
      <w:r w:rsidRPr="00423C14">
        <w:t>填写</w:t>
      </w:r>
      <w:r w:rsidRPr="00423C14">
        <w:rPr>
          <w:rStyle w:val="parmname"/>
        </w:rPr>
        <w:t>“VdiEnginE@234”</w:t>
      </w:r>
    </w:p>
    <w:p w14:paraId="50F16CE9" w14:textId="0A556B1D" w:rsidR="00DC3DBD" w:rsidRPr="00423C14" w:rsidRDefault="00DC3DBD" w:rsidP="004658D9">
      <w:pPr>
        <w:pStyle w:val="4b"/>
        <w:rPr>
          <w:rStyle w:val="parmname"/>
        </w:rPr>
      </w:pPr>
      <w:r w:rsidRPr="00423C14">
        <w:rPr>
          <w:rStyle w:val="parmname"/>
          <w:rFonts w:hint="eastAsia"/>
        </w:rPr>
        <w:t>“通讯</w:t>
      </w:r>
      <w:r w:rsidRPr="00423C14">
        <w:rPr>
          <w:rStyle w:val="parmname"/>
        </w:rPr>
        <w:t>协议类型</w:t>
      </w:r>
      <w:r w:rsidRPr="00423C14">
        <w:rPr>
          <w:rStyle w:val="parmname"/>
          <w:rFonts w:hint="eastAsia"/>
        </w:rPr>
        <w:t>”默认</w:t>
      </w:r>
      <w:r w:rsidRPr="00423C14">
        <w:rPr>
          <w:rStyle w:val="parmname"/>
        </w:rPr>
        <w:t>为</w:t>
      </w:r>
      <w:r w:rsidRPr="00423C14">
        <w:rPr>
          <w:rStyle w:val="parmname"/>
          <w:rFonts w:hint="eastAsia"/>
        </w:rPr>
        <w:t>“</w:t>
      </w:r>
      <w:r w:rsidRPr="00423C14">
        <w:rPr>
          <w:rStyle w:val="parmname"/>
          <w:rFonts w:hint="eastAsia"/>
        </w:rPr>
        <w:t>https</w:t>
      </w:r>
      <w:r w:rsidRPr="00423C14">
        <w:rPr>
          <w:rStyle w:val="parmname"/>
          <w:rFonts w:hint="eastAsia"/>
        </w:rPr>
        <w:t>”</w:t>
      </w:r>
    </w:p>
    <w:p w14:paraId="58EC03DB" w14:textId="6DB50B60" w:rsidR="00DC3DBD" w:rsidRPr="00423C14" w:rsidRDefault="00DC3DBD" w:rsidP="004658D9">
      <w:pPr>
        <w:pStyle w:val="1e"/>
      </w:pPr>
      <w:r w:rsidRPr="00D33804">
        <w:rPr>
          <w:noProof/>
        </w:rPr>
        <w:drawing>
          <wp:inline distT="0" distB="0" distL="0" distR="0" wp14:anchorId="15D53B49" wp14:editId="2CCDC96C">
            <wp:extent cx="3162300" cy="3038475"/>
            <wp:effectExtent l="19050" t="19050" r="19050" b="2857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038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5CC0E5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</w:p>
    <w:p w14:paraId="0E611751" w14:textId="77777777" w:rsidR="00DC3DBD" w:rsidRPr="00423C14" w:rsidRDefault="00DC3DBD" w:rsidP="004658D9">
      <w:pPr>
        <w:pStyle w:val="1e"/>
      </w:pPr>
      <w:r w:rsidRPr="00423C14">
        <w:rPr>
          <w:rFonts w:hint="eastAsia"/>
        </w:rPr>
        <w:t>进入“配置域</w:t>
      </w:r>
      <w:r w:rsidRPr="00423C14">
        <w:t>和</w:t>
      </w:r>
      <w:r w:rsidRPr="00423C14">
        <w:rPr>
          <w:rFonts w:hint="eastAsia"/>
        </w:rPr>
        <w:t>DNS</w:t>
      </w:r>
      <w:r w:rsidRPr="00423C14">
        <w:rPr>
          <w:rFonts w:hint="eastAsia"/>
        </w:rPr>
        <w:t>”界面</w:t>
      </w:r>
      <w:r w:rsidRPr="00423C14">
        <w:t>。</w:t>
      </w:r>
    </w:p>
    <w:p w14:paraId="3DC8374C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在</w:t>
      </w:r>
      <w:r w:rsidRPr="00423C14">
        <w:t>“</w:t>
      </w:r>
      <w:r w:rsidRPr="00423C14">
        <w:rPr>
          <w:rFonts w:hint="eastAsia"/>
        </w:rPr>
        <w:t>配置</w:t>
      </w:r>
      <w:r w:rsidRPr="00423C14">
        <w:t>域和</w:t>
      </w:r>
      <w:r w:rsidRPr="00423C14">
        <w:rPr>
          <w:rFonts w:hint="eastAsia"/>
        </w:rPr>
        <w:t>DNS</w:t>
      </w:r>
      <w:r w:rsidRPr="00423C14">
        <w:rPr>
          <w:rFonts w:hint="eastAsia"/>
        </w:rPr>
        <w:t>界面</w:t>
      </w:r>
      <w:r w:rsidRPr="00423C14">
        <w:t>”</w:t>
      </w:r>
      <w:r w:rsidRPr="00423C14">
        <w:rPr>
          <w:rFonts w:hint="eastAsia"/>
        </w:rPr>
        <w:t>中</w:t>
      </w:r>
      <w:r w:rsidRPr="00423C14">
        <w:t>，</w:t>
      </w:r>
      <w:r w:rsidRPr="00423C14">
        <w:rPr>
          <w:rFonts w:hint="eastAsia"/>
        </w:rPr>
        <w:t>执行</w:t>
      </w:r>
      <w:r w:rsidRPr="00423C14">
        <w:t>以下操作：</w:t>
      </w:r>
    </w:p>
    <w:p w14:paraId="44FE3347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填写域全称</w:t>
      </w:r>
      <w:r w:rsidRPr="00423C14">
        <w:t>，如</w:t>
      </w:r>
      <w:r w:rsidRPr="00423C14">
        <w:t>“vdesktop.huawei.com”</w:t>
      </w:r>
    </w:p>
    <w:p w14:paraId="67020E5F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填写</w:t>
      </w:r>
      <w:r w:rsidRPr="00423C14">
        <w:t>域账号</w:t>
      </w:r>
      <w:r w:rsidRPr="00423C14">
        <w:rPr>
          <w:rFonts w:hint="eastAsia"/>
        </w:rPr>
        <w:t>，</w:t>
      </w:r>
      <w:r w:rsidRPr="00423C14">
        <w:t>如</w:t>
      </w:r>
      <w:r w:rsidRPr="00423C14">
        <w:t>“vdsadmin”</w:t>
      </w:r>
    </w:p>
    <w:p w14:paraId="54EE3BB6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填写域账号</w:t>
      </w:r>
      <w:r w:rsidRPr="00423C14">
        <w:t>对应的密码，如</w:t>
      </w:r>
      <w:r w:rsidRPr="00423C14">
        <w:t>“Huawei@123”</w:t>
      </w:r>
    </w:p>
    <w:p w14:paraId="52758FDB" w14:textId="77777777" w:rsidR="00DC3DBD" w:rsidRPr="00423C14" w:rsidRDefault="00DC3DBD" w:rsidP="004658D9">
      <w:pPr>
        <w:pStyle w:val="4b"/>
      </w:pPr>
      <w:proofErr w:type="gramStart"/>
      <w:r w:rsidRPr="00423C14">
        <w:rPr>
          <w:rFonts w:hint="eastAsia"/>
        </w:rPr>
        <w:t>填写</w:t>
      </w:r>
      <w:r w:rsidRPr="00423C14">
        <w:t>主域控制器</w:t>
      </w:r>
      <w:proofErr w:type="gramEnd"/>
      <w:r w:rsidRPr="00423C14">
        <w:rPr>
          <w:rFonts w:hint="eastAsia"/>
        </w:rPr>
        <w:t>IP</w:t>
      </w:r>
      <w:r w:rsidRPr="00423C14">
        <w:rPr>
          <w:rFonts w:hint="eastAsia"/>
        </w:rPr>
        <w:t>，</w:t>
      </w:r>
      <w:r w:rsidRPr="00423C14">
        <w:t>即</w:t>
      </w:r>
      <w:r w:rsidRPr="00423C14">
        <w:rPr>
          <w:rFonts w:hint="eastAsia"/>
        </w:rPr>
        <w:t>AD</w:t>
      </w:r>
      <w:r w:rsidRPr="00423C14">
        <w:rPr>
          <w:rFonts w:hint="eastAsia"/>
        </w:rPr>
        <w:t>服务器</w:t>
      </w:r>
      <w:r w:rsidRPr="00423C14">
        <w:t>所在虚拟机的业务平面</w:t>
      </w:r>
      <w:r w:rsidRPr="00423C14">
        <w:rPr>
          <w:rFonts w:hint="eastAsia"/>
        </w:rPr>
        <w:t>IP</w:t>
      </w:r>
    </w:p>
    <w:p w14:paraId="031C9D21" w14:textId="77777777" w:rsidR="00DC3DBD" w:rsidRPr="00423C14" w:rsidRDefault="00DC3DBD" w:rsidP="004658D9">
      <w:pPr>
        <w:pStyle w:val="4b"/>
      </w:pPr>
      <w:proofErr w:type="gramStart"/>
      <w:r w:rsidRPr="00423C14">
        <w:rPr>
          <w:rFonts w:hint="eastAsia"/>
        </w:rPr>
        <w:t>填写备</w:t>
      </w:r>
      <w:r w:rsidRPr="00423C14">
        <w:t>域控制器</w:t>
      </w:r>
      <w:proofErr w:type="gramEnd"/>
      <w:r w:rsidRPr="00423C14">
        <w:rPr>
          <w:rFonts w:hint="eastAsia"/>
        </w:rPr>
        <w:t>IP</w:t>
      </w:r>
      <w:r w:rsidRPr="00423C14">
        <w:rPr>
          <w:rFonts w:hint="eastAsia"/>
        </w:rPr>
        <w:t>，</w:t>
      </w:r>
      <w:r w:rsidRPr="00423C14">
        <w:t>即</w:t>
      </w:r>
      <w:r w:rsidRPr="00423C14">
        <w:rPr>
          <w:rFonts w:hint="eastAsia"/>
        </w:rPr>
        <w:t>AD</w:t>
      </w:r>
      <w:r w:rsidRPr="00423C14">
        <w:rPr>
          <w:rFonts w:hint="eastAsia"/>
        </w:rPr>
        <w:t>服务器</w:t>
      </w:r>
      <w:r w:rsidRPr="00423C14">
        <w:t>所在虚拟机的业务平面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，</w:t>
      </w:r>
      <w:r w:rsidRPr="00423C14">
        <w:t>如无则不需填写</w:t>
      </w:r>
    </w:p>
    <w:p w14:paraId="7BC4A2EC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填写主</w:t>
      </w:r>
      <w:r w:rsidRPr="00423C14">
        <w:rPr>
          <w:rFonts w:hint="eastAsia"/>
        </w:rPr>
        <w:t>D</w:t>
      </w:r>
      <w:r w:rsidRPr="00423C14">
        <w:t>NS</w:t>
      </w:r>
      <w:r w:rsidRPr="00423C14">
        <w:t>控制器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，</w:t>
      </w:r>
      <w:r w:rsidRPr="00423C14">
        <w:t>即</w:t>
      </w:r>
      <w:r w:rsidRPr="00423C14">
        <w:t>DNS</w:t>
      </w:r>
      <w:r w:rsidRPr="00423C14">
        <w:rPr>
          <w:rFonts w:hint="eastAsia"/>
        </w:rPr>
        <w:t>服务器</w:t>
      </w:r>
      <w:r w:rsidRPr="00423C14">
        <w:t>所在虚拟机的业务平面</w:t>
      </w:r>
      <w:r w:rsidRPr="00423C14">
        <w:rPr>
          <w:rFonts w:hint="eastAsia"/>
        </w:rPr>
        <w:t>IP</w:t>
      </w:r>
    </w:p>
    <w:p w14:paraId="50F3B4DE" w14:textId="5187EA74" w:rsidR="00DC3DBD" w:rsidRPr="00423C14" w:rsidRDefault="00DC3DBD" w:rsidP="004658D9">
      <w:pPr>
        <w:pStyle w:val="4b"/>
      </w:pPr>
      <w:r w:rsidRPr="00423C14">
        <w:rPr>
          <w:rFonts w:hint="eastAsia"/>
        </w:rPr>
        <w:t>填写备</w:t>
      </w:r>
      <w:r w:rsidRPr="00423C14">
        <w:t>DNS</w:t>
      </w:r>
      <w:r w:rsidRPr="00423C14">
        <w:t>控制器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，</w:t>
      </w:r>
      <w:r w:rsidRPr="00423C14">
        <w:t>即</w:t>
      </w:r>
      <w:r w:rsidRPr="00423C14">
        <w:rPr>
          <w:rFonts w:hint="eastAsia"/>
        </w:rPr>
        <w:t>AD</w:t>
      </w:r>
      <w:r w:rsidRPr="00423C14">
        <w:rPr>
          <w:rFonts w:hint="eastAsia"/>
        </w:rPr>
        <w:t>服务器</w:t>
      </w:r>
      <w:r w:rsidRPr="00423C14">
        <w:t>所在虚拟机的业务平面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，</w:t>
      </w:r>
      <w:r w:rsidRPr="00423C14">
        <w:t>如无则不需填写</w:t>
      </w:r>
    </w:p>
    <w:p w14:paraId="306E765A" w14:textId="230B7D8A" w:rsidR="00DC3DBD" w:rsidRPr="00423C14" w:rsidRDefault="00DC3DBD" w:rsidP="004658D9">
      <w:pPr>
        <w:pStyle w:val="1e"/>
      </w:pPr>
      <w:r w:rsidRPr="00D33804">
        <w:rPr>
          <w:noProof/>
        </w:rPr>
        <w:lastRenderedPageBreak/>
        <w:drawing>
          <wp:inline distT="0" distB="0" distL="0" distR="0" wp14:anchorId="30502069" wp14:editId="6C97C58A">
            <wp:extent cx="2562225" cy="2730095"/>
            <wp:effectExtent l="19050" t="19050" r="9525" b="133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13" cy="273615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BF1C09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  <w:r w:rsidRPr="00423C14">
        <w:rPr>
          <w:rFonts w:hint="eastAsia"/>
        </w:rPr>
        <w:t>。</w:t>
      </w:r>
    </w:p>
    <w:p w14:paraId="76A347BA" w14:textId="77777777" w:rsidR="00DC3DBD" w:rsidRPr="00423C14" w:rsidRDefault="00DC3DBD" w:rsidP="004658D9">
      <w:pPr>
        <w:pStyle w:val="1e"/>
      </w:pPr>
      <w:r w:rsidRPr="00423C14">
        <w:rPr>
          <w:rFonts w:hint="eastAsia"/>
        </w:rPr>
        <w:t>进入</w:t>
      </w:r>
      <w:r w:rsidRPr="00423C14">
        <w:t>“</w:t>
      </w:r>
      <w:r w:rsidRPr="00423C14">
        <w:rPr>
          <w:rFonts w:hint="eastAsia"/>
        </w:rPr>
        <w:t>配置</w:t>
      </w:r>
      <w:r w:rsidRPr="00423C14">
        <w:rPr>
          <w:rFonts w:hint="eastAsia"/>
        </w:rPr>
        <w:t>vAG/</w:t>
      </w:r>
      <w:r w:rsidRPr="00423C14">
        <w:t>v</w:t>
      </w:r>
      <w:r w:rsidRPr="00423C14">
        <w:rPr>
          <w:rFonts w:hint="eastAsia"/>
        </w:rPr>
        <w:t>LB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。</w:t>
      </w:r>
    </w:p>
    <w:p w14:paraId="7103AF31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在“配置</w:t>
      </w:r>
      <w:r w:rsidRPr="00423C14">
        <w:rPr>
          <w:rFonts w:hint="eastAsia"/>
        </w:rPr>
        <w:t>vAG/</w:t>
      </w:r>
      <w:r w:rsidRPr="00423C14">
        <w:t>v</w:t>
      </w:r>
      <w:r w:rsidRPr="00423C14">
        <w:rPr>
          <w:rFonts w:hint="eastAsia"/>
        </w:rPr>
        <w:t>LB</w:t>
      </w:r>
      <w:r w:rsidRPr="00423C14">
        <w:rPr>
          <w:rFonts w:hint="eastAsia"/>
        </w:rPr>
        <w:t>”界面</w:t>
      </w:r>
      <w:r w:rsidRPr="00423C14">
        <w:t>，单击</w:t>
      </w:r>
      <w:r w:rsidRPr="00423C14">
        <w:t>“</w:t>
      </w:r>
      <w:r w:rsidRPr="00423C14">
        <w:rPr>
          <w:rFonts w:hint="eastAsia"/>
        </w:rPr>
        <w:t>新增</w:t>
      </w:r>
      <w:r w:rsidRPr="00423C14">
        <w:t>”</w:t>
      </w:r>
      <w:r w:rsidRPr="00423C14">
        <w:rPr>
          <w:rFonts w:hint="eastAsia"/>
        </w:rPr>
        <w:t>。</w:t>
      </w:r>
    </w:p>
    <w:p w14:paraId="3564D81F" w14:textId="77777777" w:rsidR="00DC3DBD" w:rsidRPr="00423C14" w:rsidRDefault="00DC3DBD" w:rsidP="004658D9">
      <w:pPr>
        <w:pStyle w:val="1e"/>
      </w:pPr>
      <w:r w:rsidRPr="00423C14">
        <w:rPr>
          <w:rFonts w:hint="eastAsia"/>
        </w:rPr>
        <w:t>弹出</w:t>
      </w:r>
      <w:r w:rsidRPr="00423C14">
        <w:t>“vAG/vLB</w:t>
      </w:r>
      <w:r w:rsidRPr="00423C14">
        <w:rPr>
          <w:rFonts w:hint="eastAsia"/>
        </w:rPr>
        <w:t>配置</w:t>
      </w:r>
      <w:r w:rsidRPr="00423C14">
        <w:t>”</w:t>
      </w:r>
      <w:r w:rsidRPr="00423C14">
        <w:rPr>
          <w:rFonts w:hint="eastAsia"/>
        </w:rPr>
        <w:t>对话框。</w:t>
      </w:r>
    </w:p>
    <w:p w14:paraId="78C3F7B2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在</w:t>
      </w:r>
      <w:r w:rsidRPr="00423C14">
        <w:t>“vAG/vLB</w:t>
      </w:r>
      <w:r w:rsidRPr="00423C14">
        <w:rPr>
          <w:rFonts w:hint="eastAsia"/>
        </w:rPr>
        <w:t>配置</w:t>
      </w:r>
      <w:r w:rsidRPr="00423C14">
        <w:t>”</w:t>
      </w:r>
      <w:r w:rsidRPr="00423C14">
        <w:rPr>
          <w:rFonts w:hint="eastAsia"/>
        </w:rPr>
        <w:t>对话框</w:t>
      </w:r>
      <w:r w:rsidRPr="00423C14">
        <w:t>中</w:t>
      </w:r>
      <w:r w:rsidRPr="00423C14">
        <w:rPr>
          <w:rFonts w:hint="eastAsia"/>
        </w:rPr>
        <w:t>，执行</w:t>
      </w:r>
      <w:r w:rsidRPr="00423C14">
        <w:t>以下操作：</w:t>
      </w:r>
    </w:p>
    <w:p w14:paraId="11027116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填写</w:t>
      </w:r>
      <w:r w:rsidRPr="00423C14">
        <w:t>服务器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，</w:t>
      </w:r>
      <w:r w:rsidRPr="00423C14">
        <w:t>即</w:t>
      </w:r>
      <w:r w:rsidRPr="00423C14">
        <w:rPr>
          <w:rFonts w:hint="eastAsia"/>
        </w:rPr>
        <w:t>vAG</w:t>
      </w:r>
      <w:r>
        <w:rPr>
          <w:rFonts w:hint="eastAsia"/>
        </w:rPr>
        <w:t>/vLB</w:t>
      </w:r>
      <w:r w:rsidRPr="00423C14">
        <w:rPr>
          <w:rFonts w:hint="eastAsia"/>
        </w:rPr>
        <w:t>服务器</w:t>
      </w:r>
      <w:r w:rsidRPr="00423C14">
        <w:t>所在虚拟机业务平面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地址</w:t>
      </w:r>
    </w:p>
    <w:p w14:paraId="25B91191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部署</w:t>
      </w:r>
      <w:r w:rsidRPr="00423C14">
        <w:t>类型选择为</w:t>
      </w:r>
      <w:r w:rsidRPr="00423C14">
        <w:t>“vAG+vLB”</w:t>
      </w:r>
    </w:p>
    <w:p w14:paraId="47E3A079" w14:textId="77777777" w:rsidR="00DC3DBD" w:rsidRPr="00423C14" w:rsidRDefault="00DC3DBD" w:rsidP="004658D9">
      <w:pPr>
        <w:pStyle w:val="4b"/>
      </w:pPr>
      <w:r w:rsidRPr="00423C14">
        <w:t>SSH</w:t>
      </w:r>
      <w:r w:rsidRPr="00423C14">
        <w:rPr>
          <w:rFonts w:hint="eastAsia"/>
        </w:rPr>
        <w:t>账户</w:t>
      </w:r>
      <w:r w:rsidRPr="00423C14">
        <w:t>填写为</w:t>
      </w:r>
      <w:r w:rsidRPr="00423C14">
        <w:t>“gandalf”</w:t>
      </w:r>
    </w:p>
    <w:p w14:paraId="045442C5" w14:textId="106C0197" w:rsidR="00DC3DBD" w:rsidRPr="00423C14" w:rsidRDefault="00DC3DBD" w:rsidP="004658D9">
      <w:pPr>
        <w:pStyle w:val="4b"/>
      </w:pPr>
      <w:r w:rsidRPr="00423C14">
        <w:rPr>
          <w:rFonts w:hint="eastAsia"/>
        </w:rPr>
        <w:t>密码</w:t>
      </w:r>
      <w:r w:rsidRPr="00423C14">
        <w:t>填写为</w:t>
      </w:r>
      <w:r w:rsidRPr="00423C14">
        <w:t>“Huawei@123”</w:t>
      </w:r>
    </w:p>
    <w:p w14:paraId="2F922675" w14:textId="21A1E219" w:rsidR="00DC3DBD" w:rsidRPr="00423C14" w:rsidRDefault="00DC3DBD" w:rsidP="004658D9">
      <w:pPr>
        <w:pStyle w:val="1e"/>
      </w:pPr>
      <w:r w:rsidRPr="00D33804">
        <w:rPr>
          <w:noProof/>
        </w:rPr>
        <w:drawing>
          <wp:inline distT="0" distB="0" distL="0" distR="0" wp14:anchorId="0CF81B2A" wp14:editId="1FAA7DE1">
            <wp:extent cx="4076700" cy="2628509"/>
            <wp:effectExtent l="19050" t="19050" r="19050" b="196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261" cy="262951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DA1466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确认</w:t>
      </w:r>
      <w:r w:rsidRPr="00423C14">
        <w:t>”</w:t>
      </w:r>
      <w:r w:rsidRPr="00423C14">
        <w:rPr>
          <w:rFonts w:hint="eastAsia"/>
        </w:rPr>
        <w:t>。界面新增</w:t>
      </w:r>
      <w:r w:rsidRPr="00423C14">
        <w:t>了</w:t>
      </w:r>
      <w:r w:rsidRPr="00423C14">
        <w:rPr>
          <w:rFonts w:hint="eastAsia"/>
        </w:rPr>
        <w:t>v</w:t>
      </w:r>
      <w:r w:rsidRPr="00423C14">
        <w:t>AG/vLB</w:t>
      </w:r>
      <w:r w:rsidRPr="00423C14">
        <w:rPr>
          <w:rFonts w:hint="eastAsia"/>
        </w:rPr>
        <w:t>服务器信息</w:t>
      </w:r>
      <w:r w:rsidRPr="00423C14">
        <w:t>。</w:t>
      </w:r>
    </w:p>
    <w:p w14:paraId="0D4D41E2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lastRenderedPageBreak/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  <w:r w:rsidRPr="00423C14">
        <w:rPr>
          <w:rFonts w:hint="eastAsia"/>
        </w:rPr>
        <w:t>。</w:t>
      </w:r>
    </w:p>
    <w:p w14:paraId="67E530C0" w14:textId="77777777" w:rsidR="00DC3DBD" w:rsidRPr="00423C14" w:rsidRDefault="00DC3DBD" w:rsidP="004658D9">
      <w:pPr>
        <w:pStyle w:val="1e"/>
      </w:pPr>
      <w:r w:rsidRPr="00423C14">
        <w:rPr>
          <w:rFonts w:hint="eastAsia"/>
        </w:rPr>
        <w:t>进入</w:t>
      </w:r>
      <w:r w:rsidRPr="00423C14">
        <w:t>“</w:t>
      </w:r>
      <w:r w:rsidRPr="00423C14">
        <w:rPr>
          <w:rFonts w:hint="eastAsia"/>
        </w:rPr>
        <w:t>确认</w:t>
      </w:r>
      <w:r w:rsidRPr="00423C14">
        <w:t>信息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。</w:t>
      </w:r>
    </w:p>
    <w:p w14:paraId="698AF6B7" w14:textId="2B6F7495" w:rsidR="00DC3DBD" w:rsidRPr="00FF2041" w:rsidRDefault="00DC3DBD" w:rsidP="004658D9">
      <w:pPr>
        <w:pStyle w:val="30"/>
      </w:pPr>
      <w:r w:rsidRPr="004658D9">
        <w:rPr>
          <w:rFonts w:hint="eastAsia"/>
        </w:rPr>
        <w:t>在</w:t>
      </w:r>
      <w:r w:rsidRPr="004658D9">
        <w:t>“</w:t>
      </w:r>
      <w:r w:rsidRPr="004658D9">
        <w:rPr>
          <w:rFonts w:hint="eastAsia"/>
        </w:rPr>
        <w:t>确认</w:t>
      </w:r>
      <w:r w:rsidRPr="004658D9">
        <w:t>信息</w:t>
      </w:r>
      <w:r w:rsidRPr="004658D9">
        <w:t>”</w:t>
      </w:r>
      <w:r w:rsidRPr="004658D9">
        <w:rPr>
          <w:rFonts w:hint="eastAsia"/>
        </w:rPr>
        <w:t>界面</w:t>
      </w:r>
      <w:r w:rsidRPr="004658D9">
        <w:t>，确认填写信息是否无误。</w:t>
      </w:r>
    </w:p>
    <w:p w14:paraId="1327C118" w14:textId="74359EEC" w:rsidR="00DC3DBD" w:rsidRPr="00423C14" w:rsidRDefault="00DC3DBD" w:rsidP="004658D9">
      <w:pPr>
        <w:pStyle w:val="1e"/>
      </w:pPr>
      <w:r w:rsidRPr="00D33804">
        <w:rPr>
          <w:noProof/>
        </w:rPr>
        <w:drawing>
          <wp:inline distT="0" distB="0" distL="0" distR="0" wp14:anchorId="2536C485" wp14:editId="30221485">
            <wp:extent cx="5454000" cy="2211588"/>
            <wp:effectExtent l="19050" t="19050" r="13970" b="177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21158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77DCC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提交</w:t>
      </w:r>
      <w:r w:rsidRPr="00423C14">
        <w:t>”</w:t>
      </w:r>
      <w:r w:rsidRPr="00423C14">
        <w:rPr>
          <w:rFonts w:hint="eastAsia"/>
        </w:rPr>
        <w:t>。</w:t>
      </w:r>
    </w:p>
    <w:p w14:paraId="4111F146" w14:textId="5155A1D8" w:rsidR="00DC3DBD" w:rsidRPr="004658D9" w:rsidRDefault="00DC3DBD" w:rsidP="004658D9">
      <w:pPr>
        <w:pStyle w:val="1e"/>
      </w:pPr>
      <w:r w:rsidRPr="004658D9">
        <w:rPr>
          <w:rFonts w:hint="eastAsia"/>
        </w:rPr>
        <w:t>进入“配置</w:t>
      </w:r>
      <w:r w:rsidRPr="004658D9">
        <w:t>完成</w:t>
      </w:r>
      <w:r w:rsidRPr="004658D9">
        <w:rPr>
          <w:rFonts w:hint="eastAsia"/>
        </w:rPr>
        <w:t>”界面。等待</w:t>
      </w:r>
      <w:r w:rsidRPr="004658D9">
        <w:t>配置完成。</w:t>
      </w:r>
    </w:p>
    <w:p w14:paraId="6861CF23" w14:textId="2628B33D" w:rsidR="00DC3DBD" w:rsidRPr="00423C14" w:rsidRDefault="00DC3DBD" w:rsidP="004658D9">
      <w:pPr>
        <w:pStyle w:val="1e"/>
      </w:pPr>
      <w:r w:rsidRPr="00D33804">
        <w:rPr>
          <w:noProof/>
        </w:rPr>
        <w:drawing>
          <wp:inline distT="0" distB="0" distL="0" distR="0" wp14:anchorId="411DE6E0" wp14:editId="67A0EE57">
            <wp:extent cx="5454000" cy="1808629"/>
            <wp:effectExtent l="19050" t="19050" r="13970" b="203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80862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546136" w14:textId="77777777" w:rsidR="00DC3DBD" w:rsidRPr="004658D9" w:rsidRDefault="00DC3DBD" w:rsidP="004658D9">
      <w:pPr>
        <w:pStyle w:val="1"/>
      </w:pPr>
      <w:bookmarkStart w:id="41" w:name="_Toc500186185"/>
      <w:bookmarkStart w:id="42" w:name="_Toc500426381"/>
      <w:r w:rsidRPr="004658D9">
        <w:rPr>
          <w:rFonts w:hint="eastAsia"/>
        </w:rPr>
        <w:lastRenderedPageBreak/>
        <w:t>制作虚拟桌面虚拟机模板</w:t>
      </w:r>
      <w:bookmarkEnd w:id="41"/>
      <w:bookmarkEnd w:id="42"/>
    </w:p>
    <w:p w14:paraId="3F2212E2" w14:textId="77777777" w:rsidR="00DC3DBD" w:rsidRPr="004658D9" w:rsidRDefault="00DC3DBD" w:rsidP="004658D9">
      <w:pPr>
        <w:pStyle w:val="2"/>
      </w:pPr>
      <w:bookmarkStart w:id="43" w:name="_Toc353902670"/>
      <w:bookmarkStart w:id="44" w:name="_Toc465180180"/>
      <w:bookmarkStart w:id="45" w:name="_Toc500186186"/>
      <w:bookmarkStart w:id="46" w:name="_Toc500426382"/>
      <w:r w:rsidRPr="004658D9">
        <w:t>课程目标</w:t>
      </w:r>
      <w:bookmarkEnd w:id="43"/>
      <w:bookmarkEnd w:id="44"/>
      <w:bookmarkEnd w:id="45"/>
      <w:bookmarkEnd w:id="46"/>
    </w:p>
    <w:p w14:paraId="193B3FC5" w14:textId="77777777" w:rsidR="00DC3DBD" w:rsidRPr="004658D9" w:rsidRDefault="00DC3DBD" w:rsidP="004658D9">
      <w:pPr>
        <w:pStyle w:val="1e"/>
      </w:pPr>
      <w:r w:rsidRPr="004658D9">
        <w:t>通过本部分的学习，您应该能够：</w:t>
      </w:r>
    </w:p>
    <w:p w14:paraId="110A2FFA" w14:textId="77777777" w:rsidR="00DC3DBD" w:rsidRPr="004658D9" w:rsidRDefault="00DC3DBD" w:rsidP="004658D9">
      <w:pPr>
        <w:pStyle w:val="4b"/>
      </w:pPr>
      <w:r w:rsidRPr="004658D9">
        <w:t>完成</w:t>
      </w:r>
      <w:r w:rsidRPr="004658D9">
        <w:rPr>
          <w:rFonts w:hint="eastAsia"/>
        </w:rPr>
        <w:t>虚拟桌面虚拟机的</w:t>
      </w:r>
      <w:r w:rsidRPr="004658D9">
        <w:t>基本操作</w:t>
      </w:r>
      <w:r w:rsidRPr="004658D9">
        <w:rPr>
          <w:rFonts w:hint="eastAsia"/>
        </w:rPr>
        <w:t>，</w:t>
      </w:r>
      <w:r w:rsidRPr="004658D9">
        <w:t>为</w:t>
      </w:r>
      <w:r w:rsidRPr="004658D9">
        <w:rPr>
          <w:rFonts w:hint="eastAsia"/>
        </w:rPr>
        <w:t>后续</w:t>
      </w:r>
      <w:r w:rsidRPr="004658D9">
        <w:t>制作虚拟桌面模板</w:t>
      </w:r>
      <w:r w:rsidRPr="004658D9">
        <w:rPr>
          <w:rFonts w:hint="eastAsia"/>
        </w:rPr>
        <w:t>做好</w:t>
      </w:r>
      <w:r w:rsidRPr="004658D9">
        <w:t>准备</w:t>
      </w:r>
      <w:r w:rsidRPr="004658D9">
        <w:rPr>
          <w:rFonts w:hint="eastAsia"/>
        </w:rPr>
        <w:t>。</w:t>
      </w:r>
    </w:p>
    <w:p w14:paraId="4EDF4144" w14:textId="77777777" w:rsidR="00DC3DBD" w:rsidRPr="004658D9" w:rsidRDefault="00DC3DBD" w:rsidP="004658D9">
      <w:pPr>
        <w:pStyle w:val="2"/>
      </w:pPr>
      <w:bookmarkStart w:id="47" w:name="_Toc500186187"/>
      <w:bookmarkStart w:id="48" w:name="_Toc500426383"/>
      <w:r w:rsidRPr="004658D9">
        <w:t>基本信息</w:t>
      </w:r>
      <w:bookmarkEnd w:id="47"/>
      <w:bookmarkEnd w:id="48"/>
    </w:p>
    <w:tbl>
      <w:tblPr>
        <w:tblStyle w:val="V30"/>
        <w:tblW w:w="4110" w:type="pct"/>
        <w:tblLook w:val="01E0" w:firstRow="1" w:lastRow="1" w:firstColumn="1" w:lastColumn="1" w:noHBand="0" w:noVBand="0"/>
      </w:tblPr>
      <w:tblGrid>
        <w:gridCol w:w="1848"/>
        <w:gridCol w:w="3039"/>
        <w:gridCol w:w="3011"/>
      </w:tblGrid>
      <w:tr w:rsidR="00DC3DBD" w:rsidRPr="00423C14" w14:paraId="250B844E" w14:textId="77777777" w:rsidTr="004658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pct"/>
          </w:tcPr>
          <w:p w14:paraId="65D7B76D" w14:textId="77777777" w:rsidR="00DC3DBD" w:rsidRPr="00AD1D68" w:rsidRDefault="00DC3DBD" w:rsidP="00AD1D68">
            <w:pPr>
              <w:pStyle w:val="59"/>
            </w:pPr>
            <w:r w:rsidRPr="00AD1D68">
              <w:rPr>
                <w:rFonts w:hint="eastAsia"/>
              </w:rPr>
              <w:t>系统</w:t>
            </w:r>
          </w:p>
        </w:tc>
        <w:tc>
          <w:tcPr>
            <w:tcW w:w="1924" w:type="pct"/>
          </w:tcPr>
          <w:p w14:paraId="1FA4B5C1" w14:textId="77777777" w:rsidR="00DC3DBD" w:rsidRPr="00AD1D68" w:rsidRDefault="00DC3DBD" w:rsidP="00AD1D68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D1D68">
              <w:t>Portal</w:t>
            </w:r>
            <w:r w:rsidRPr="00AD1D68">
              <w:t>登录地址</w:t>
            </w:r>
          </w:p>
        </w:tc>
        <w:tc>
          <w:tcPr>
            <w:tcW w:w="1906" w:type="pct"/>
          </w:tcPr>
          <w:p w14:paraId="0CDD68D6" w14:textId="77777777" w:rsidR="00DC3DBD" w:rsidRPr="00AD1D68" w:rsidRDefault="00DC3DBD" w:rsidP="00AD1D68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D1D68">
              <w:t>Portal</w:t>
            </w:r>
            <w:r w:rsidRPr="00AD1D68">
              <w:t>帐号</w:t>
            </w:r>
          </w:p>
        </w:tc>
      </w:tr>
      <w:tr w:rsidR="00DC3DBD" w:rsidRPr="00423C14" w14:paraId="72D00481" w14:textId="77777777" w:rsidTr="004658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pct"/>
          </w:tcPr>
          <w:p w14:paraId="45DF5E68" w14:textId="77777777" w:rsidR="00DC3DBD" w:rsidRPr="00AD1D68" w:rsidRDefault="00DC3DBD" w:rsidP="00AD1D68">
            <w:pPr>
              <w:pStyle w:val="59"/>
            </w:pPr>
            <w:r w:rsidRPr="00AD1D68">
              <w:rPr>
                <w:rFonts w:hint="eastAsia"/>
              </w:rPr>
              <w:t xml:space="preserve">FusionAccess </w:t>
            </w:r>
          </w:p>
        </w:tc>
        <w:tc>
          <w:tcPr>
            <w:tcW w:w="1924" w:type="pct"/>
          </w:tcPr>
          <w:p w14:paraId="25358CDB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06" w:type="pct"/>
          </w:tcPr>
          <w:p w14:paraId="12697591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75056CBD" w14:textId="77777777" w:rsidTr="004658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pct"/>
          </w:tcPr>
          <w:p w14:paraId="3149B7FC" w14:textId="77777777" w:rsidR="00DC3DBD" w:rsidRPr="00AD1D68" w:rsidRDefault="00DC3DBD" w:rsidP="00AD1D68">
            <w:pPr>
              <w:pStyle w:val="59"/>
            </w:pPr>
            <w:r w:rsidRPr="00AD1D68">
              <w:rPr>
                <w:rFonts w:hint="eastAsia"/>
              </w:rPr>
              <w:t>FusionCompute</w:t>
            </w:r>
          </w:p>
        </w:tc>
        <w:tc>
          <w:tcPr>
            <w:tcW w:w="1924" w:type="pct"/>
          </w:tcPr>
          <w:p w14:paraId="74240068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06" w:type="pct"/>
          </w:tcPr>
          <w:p w14:paraId="24308906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767A0AE0" w14:textId="77777777" w:rsidTr="004658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pct"/>
          </w:tcPr>
          <w:p w14:paraId="6C298C63" w14:textId="77777777" w:rsidR="00DC3DBD" w:rsidRPr="00AD1D68" w:rsidRDefault="00DC3DBD" w:rsidP="00AD1D68">
            <w:pPr>
              <w:pStyle w:val="59"/>
            </w:pPr>
          </w:p>
        </w:tc>
        <w:tc>
          <w:tcPr>
            <w:tcW w:w="1924" w:type="pct"/>
          </w:tcPr>
          <w:p w14:paraId="10FBAA61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06" w:type="pct"/>
          </w:tcPr>
          <w:p w14:paraId="21C3FAD2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300233E" w14:textId="77777777" w:rsidR="00DC3DBD" w:rsidRPr="004658D9" w:rsidRDefault="00DC3DBD" w:rsidP="004658D9">
      <w:pPr>
        <w:pStyle w:val="2"/>
      </w:pPr>
      <w:bookmarkStart w:id="49" w:name="_Toc465180182"/>
      <w:bookmarkStart w:id="50" w:name="_Toc500186188"/>
      <w:bookmarkStart w:id="51" w:name="_Toc500426384"/>
      <w:r w:rsidRPr="004658D9">
        <w:rPr>
          <w:rFonts w:hint="eastAsia"/>
        </w:rPr>
        <w:t>实验内容</w:t>
      </w:r>
      <w:bookmarkEnd w:id="49"/>
      <w:bookmarkEnd w:id="50"/>
      <w:bookmarkEnd w:id="51"/>
    </w:p>
    <w:p w14:paraId="7754E2B4" w14:textId="77777777" w:rsidR="00DC3DBD" w:rsidRPr="004658D9" w:rsidRDefault="00DC3DBD" w:rsidP="004658D9">
      <w:pPr>
        <w:pStyle w:val="3"/>
      </w:pPr>
      <w:bookmarkStart w:id="52" w:name="_创建模板虚拟机"/>
      <w:bookmarkStart w:id="53" w:name="_Toc353902673"/>
      <w:bookmarkStart w:id="54" w:name="_Toc465180183"/>
      <w:bookmarkStart w:id="55" w:name="_Toc500186189"/>
      <w:bookmarkStart w:id="56" w:name="_Toc500426385"/>
      <w:bookmarkEnd w:id="52"/>
      <w:r w:rsidRPr="004658D9">
        <w:rPr>
          <w:rFonts w:hint="eastAsia"/>
        </w:rPr>
        <w:t>创建</w:t>
      </w:r>
      <w:bookmarkEnd w:id="53"/>
      <w:r w:rsidRPr="004658D9">
        <w:rPr>
          <w:rFonts w:hint="eastAsia"/>
        </w:rPr>
        <w:t>模板虚拟机</w:t>
      </w:r>
      <w:bookmarkEnd w:id="54"/>
      <w:bookmarkEnd w:id="55"/>
      <w:bookmarkEnd w:id="56"/>
    </w:p>
    <w:p w14:paraId="0E8A03C9" w14:textId="77777777" w:rsidR="00DC3DBD" w:rsidRPr="004658D9" w:rsidRDefault="00DC3DBD" w:rsidP="004658D9">
      <w:pPr>
        <w:pStyle w:val="40"/>
        <w:rPr>
          <w:rFonts w:hint="default"/>
        </w:rPr>
      </w:pPr>
      <w:r w:rsidRPr="004658D9">
        <w:t>实验任务</w:t>
      </w:r>
    </w:p>
    <w:p w14:paraId="5FBFFB2D" w14:textId="77777777" w:rsidR="00DC3DBD" w:rsidRPr="00423C14" w:rsidRDefault="00DC3DBD" w:rsidP="004658D9">
      <w:pPr>
        <w:pStyle w:val="4b"/>
      </w:pPr>
      <w:r w:rsidRPr="00423C14">
        <w:t>在</w:t>
      </w:r>
      <w:r w:rsidRPr="00423C14">
        <w:t>FusionCompute</w:t>
      </w:r>
      <w:r w:rsidRPr="00423C14">
        <w:t>中，创建</w:t>
      </w:r>
      <w:r w:rsidRPr="00423C14">
        <w:rPr>
          <w:rFonts w:hint="eastAsia"/>
        </w:rPr>
        <w:t>模板</w:t>
      </w:r>
      <w:r w:rsidRPr="00423C14">
        <w:t>虚拟机。</w:t>
      </w:r>
    </w:p>
    <w:p w14:paraId="6313E049" w14:textId="77777777" w:rsidR="00DC3DBD" w:rsidRPr="004658D9" w:rsidRDefault="00DC3DBD" w:rsidP="004658D9">
      <w:pPr>
        <w:pStyle w:val="40"/>
        <w:rPr>
          <w:rFonts w:hint="default"/>
        </w:rPr>
      </w:pPr>
      <w:r w:rsidRPr="004658D9">
        <w:t>操作步骤</w:t>
      </w:r>
    </w:p>
    <w:p w14:paraId="0C9042CA" w14:textId="77777777" w:rsidR="00DC3DBD" w:rsidRPr="00423C14" w:rsidRDefault="00DC3DBD" w:rsidP="004658D9">
      <w:pPr>
        <w:pStyle w:val="30"/>
      </w:pPr>
      <w:r w:rsidRPr="00423C14">
        <w:t>在</w:t>
      </w:r>
      <w:r w:rsidRPr="00423C14">
        <w:t>FusionCompute</w:t>
      </w:r>
      <w:r w:rsidRPr="00423C14">
        <w:t>中，选择</w:t>
      </w:r>
      <w:r w:rsidRPr="00423C14">
        <w:t>“</w:t>
      </w:r>
      <w:r w:rsidRPr="00423C14">
        <w:t>虚拟机和模板</w:t>
      </w:r>
      <w:r w:rsidRPr="00423C14">
        <w:t>”</w:t>
      </w:r>
      <w:r w:rsidRPr="00423C14">
        <w:t>。</w:t>
      </w:r>
    </w:p>
    <w:p w14:paraId="155EF2F0" w14:textId="771F62C0" w:rsidR="00DC3DBD" w:rsidRPr="00423C14" w:rsidRDefault="00DC3DBD" w:rsidP="004658D9">
      <w:pPr>
        <w:pStyle w:val="1e"/>
      </w:pPr>
      <w:r w:rsidRPr="00423C14">
        <w:rPr>
          <w:noProof/>
        </w:rPr>
        <w:drawing>
          <wp:inline distT="0" distB="0" distL="0" distR="0" wp14:anchorId="332F00EF" wp14:editId="761E4D82">
            <wp:extent cx="5454000" cy="3467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A9376" w14:textId="77777777" w:rsidR="00DC3DBD" w:rsidRPr="00423C14" w:rsidRDefault="00DC3DBD" w:rsidP="004658D9">
      <w:pPr>
        <w:pStyle w:val="30"/>
      </w:pPr>
      <w:r w:rsidRPr="00423C14">
        <w:t>在</w:t>
      </w:r>
      <w:r w:rsidRPr="00423C14">
        <w:t>“</w:t>
      </w:r>
      <w:r w:rsidRPr="00423C14">
        <w:t>虚拟机和模板</w:t>
      </w:r>
      <w:r w:rsidRPr="00423C14">
        <w:rPr>
          <w:rFonts w:hint="eastAsia"/>
        </w:rPr>
        <w:t>——</w:t>
      </w:r>
      <w:r w:rsidRPr="00423C14">
        <w:t>入门</w:t>
      </w:r>
      <w:r w:rsidRPr="00423C14">
        <w:t>”</w:t>
      </w:r>
      <w:r w:rsidRPr="00423C14">
        <w:t>界面，单击</w:t>
      </w:r>
      <w:r w:rsidRPr="00423C14">
        <w:t>“</w:t>
      </w:r>
      <w:r w:rsidRPr="00423C14">
        <w:t>创建虚拟机</w:t>
      </w:r>
      <w:r w:rsidRPr="00423C14">
        <w:t>”</w:t>
      </w:r>
      <w:r w:rsidRPr="00423C14">
        <w:rPr>
          <w:rFonts w:hint="eastAsia"/>
        </w:rPr>
        <w:t>。</w:t>
      </w:r>
    </w:p>
    <w:p w14:paraId="23181180" w14:textId="77777777" w:rsidR="00DC3DBD" w:rsidRPr="00423C14" w:rsidRDefault="00DC3DBD" w:rsidP="004658D9">
      <w:pPr>
        <w:pStyle w:val="1e"/>
      </w:pPr>
      <w:r w:rsidRPr="00423C14">
        <w:t>进入</w:t>
      </w:r>
      <w:r w:rsidRPr="00423C14">
        <w:t>“</w:t>
      </w:r>
      <w:r w:rsidRPr="00423C14">
        <w:rPr>
          <w:rFonts w:hint="eastAsia"/>
        </w:rPr>
        <w:t>创建虚拟机</w:t>
      </w:r>
      <w:r w:rsidRPr="00423C14">
        <w:t>”</w:t>
      </w:r>
      <w:r w:rsidRPr="00423C14">
        <w:t>界面。</w:t>
      </w:r>
    </w:p>
    <w:p w14:paraId="6D642A3F" w14:textId="77777777" w:rsidR="00DC3DBD" w:rsidRPr="00423C14" w:rsidRDefault="00DC3DBD" w:rsidP="004658D9">
      <w:pPr>
        <w:pStyle w:val="30"/>
        <w:rPr>
          <w:lang w:eastAsia="x-none"/>
        </w:rPr>
      </w:pPr>
      <w:r w:rsidRPr="00423C14">
        <w:rPr>
          <w:rFonts w:hint="eastAsia"/>
        </w:rPr>
        <w:t>选择</w:t>
      </w:r>
      <w:r w:rsidRPr="00423C14">
        <w:t>“</w:t>
      </w:r>
      <w:r w:rsidRPr="00423C14">
        <w:rPr>
          <w:rFonts w:hint="eastAsia"/>
        </w:rPr>
        <w:t>创建</w:t>
      </w:r>
      <w:r w:rsidRPr="00423C14">
        <w:t>新虚拟机</w:t>
      </w:r>
      <w:r w:rsidRPr="00423C14">
        <w:t>”</w:t>
      </w:r>
      <w:r w:rsidRPr="00423C14">
        <w:rPr>
          <w:rFonts w:hint="eastAsia"/>
        </w:rPr>
        <w:t>，</w:t>
      </w:r>
      <w:r w:rsidRPr="00423C14"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  <w:r w:rsidRPr="00423C14">
        <w:rPr>
          <w:rFonts w:hint="eastAsia"/>
        </w:rPr>
        <w:t>。</w:t>
      </w:r>
    </w:p>
    <w:p w14:paraId="36B5AF6B" w14:textId="77777777" w:rsidR="00DC3DBD" w:rsidRPr="00423C14" w:rsidRDefault="00DC3DBD" w:rsidP="004658D9">
      <w:pPr>
        <w:pStyle w:val="1e"/>
        <w:rPr>
          <w:lang w:eastAsia="x-none"/>
        </w:rPr>
      </w:pPr>
      <w:r w:rsidRPr="00423C14">
        <w:t>进入</w:t>
      </w:r>
      <w:r w:rsidRPr="00423C14">
        <w:rPr>
          <w:rFonts w:hint="eastAsia"/>
        </w:rPr>
        <w:t>“选择</w:t>
      </w:r>
      <w:r w:rsidRPr="00423C14">
        <w:t>名称和文件夹</w:t>
      </w:r>
      <w:r w:rsidRPr="00423C14">
        <w:rPr>
          <w:rFonts w:hint="eastAsia"/>
        </w:rPr>
        <w:t>”界面</w:t>
      </w:r>
      <w:r w:rsidRPr="00423C14">
        <w:t>。</w:t>
      </w:r>
    </w:p>
    <w:p w14:paraId="73177183" w14:textId="77777777" w:rsidR="00DC3DBD" w:rsidRPr="00423C14" w:rsidRDefault="00DC3DBD" w:rsidP="004658D9">
      <w:pPr>
        <w:pStyle w:val="30"/>
        <w:rPr>
          <w:lang w:eastAsia="x-none"/>
        </w:rPr>
      </w:pPr>
      <w:r w:rsidRPr="00423C14">
        <w:rPr>
          <w:lang w:eastAsia="x-none"/>
        </w:rPr>
        <w:t>选择虚拟机创建的</w:t>
      </w:r>
      <w:r w:rsidRPr="00423C14">
        <w:rPr>
          <w:rFonts w:hint="eastAsia"/>
        </w:rPr>
        <w:t>名称</w:t>
      </w:r>
      <w:r w:rsidRPr="00423C14">
        <w:t>和文件夹</w:t>
      </w:r>
      <w:r>
        <w:rPr>
          <w:rFonts w:hint="eastAsia"/>
        </w:rPr>
        <w:t>，</w:t>
      </w:r>
      <w:r>
        <w:t>例如</w:t>
      </w:r>
      <w:r>
        <w:rPr>
          <w:rFonts w:hint="eastAsia"/>
        </w:rPr>
        <w:t>：</w:t>
      </w:r>
      <w:r>
        <w:rPr>
          <w:rFonts w:hint="eastAsia"/>
        </w:rPr>
        <w:t>Vdesktop</w:t>
      </w:r>
      <w:r>
        <w:t xml:space="preserve"> template</w:t>
      </w:r>
      <w:r w:rsidRPr="00423C14">
        <w:rPr>
          <w:rFonts w:hint="eastAsia"/>
        </w:rPr>
        <w:t>。</w:t>
      </w:r>
    </w:p>
    <w:p w14:paraId="656AA008" w14:textId="77777777" w:rsidR="00DC3DBD" w:rsidRPr="00423C14" w:rsidRDefault="00DC3DBD" w:rsidP="004658D9">
      <w:pPr>
        <w:pStyle w:val="1e"/>
      </w:pPr>
      <w:r w:rsidRPr="00423C14">
        <w:t>单击</w:t>
      </w:r>
      <w:r w:rsidRPr="00423C14">
        <w:t>“</w:t>
      </w:r>
      <w:r w:rsidRPr="00423C14">
        <w:t>下一步</w:t>
      </w:r>
      <w:r w:rsidRPr="00423C14">
        <w:t>”</w:t>
      </w:r>
      <w:r w:rsidRPr="00423C14">
        <w:t>进入</w:t>
      </w:r>
      <w:r w:rsidRPr="00423C14">
        <w:t>“</w:t>
      </w:r>
      <w:r w:rsidRPr="00423C14">
        <w:rPr>
          <w:rFonts w:hint="eastAsia"/>
        </w:rPr>
        <w:t>选择</w:t>
      </w:r>
      <w:r w:rsidRPr="00423C14">
        <w:t>计算资源</w:t>
      </w:r>
      <w:r w:rsidRPr="00423C14">
        <w:t>”</w:t>
      </w:r>
      <w:r w:rsidRPr="00423C14">
        <w:t>界面。</w:t>
      </w:r>
    </w:p>
    <w:p w14:paraId="468A2D0B" w14:textId="3EB0EC4C" w:rsidR="00DC3DBD" w:rsidRPr="00423C14" w:rsidRDefault="00DC3DBD" w:rsidP="004658D9">
      <w:pPr>
        <w:pStyle w:val="1e"/>
      </w:pPr>
      <w:r w:rsidRPr="004658D9">
        <w:rPr>
          <w:noProof/>
        </w:rPr>
        <w:lastRenderedPageBreak/>
        <w:drawing>
          <wp:inline distT="0" distB="0" distL="0" distR="0" wp14:anchorId="2D439755" wp14:editId="66955DD5">
            <wp:extent cx="4648200" cy="3418264"/>
            <wp:effectExtent l="19050" t="19050" r="19050" b="1079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93" cy="3421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EEEC8B" w14:textId="77777777" w:rsidR="00DC3DBD" w:rsidRPr="00423C14" w:rsidRDefault="00DC3DBD" w:rsidP="004658D9">
      <w:pPr>
        <w:pStyle w:val="30"/>
        <w:rPr>
          <w:lang w:val="x-none" w:eastAsia="x-none"/>
        </w:rPr>
      </w:pPr>
      <w:r w:rsidRPr="00423C14">
        <w:rPr>
          <w:rFonts w:hint="eastAsia"/>
          <w:noProof/>
        </w:rPr>
        <w:t>选择虚拟机</w:t>
      </w:r>
      <w:r w:rsidRPr="00423C14">
        <w:rPr>
          <w:noProof/>
        </w:rPr>
        <w:t>所在的</w:t>
      </w:r>
      <w:r w:rsidRPr="00423C14">
        <w:rPr>
          <w:rFonts w:hint="eastAsia"/>
          <w:noProof/>
        </w:rPr>
        <w:t>集群</w:t>
      </w:r>
      <w:r w:rsidRPr="00423C14">
        <w:rPr>
          <w:noProof/>
        </w:rPr>
        <w:t>/</w:t>
      </w:r>
      <w:r w:rsidRPr="00423C14">
        <w:rPr>
          <w:rFonts w:hint="eastAsia"/>
          <w:noProof/>
        </w:rPr>
        <w:t>主机。</w:t>
      </w:r>
      <w:r w:rsidRPr="00423C14">
        <w:rPr>
          <w:noProof/>
        </w:rPr>
        <w:t>单击</w:t>
      </w:r>
      <w:r w:rsidRPr="00423C14">
        <w:rPr>
          <w:noProof/>
        </w:rPr>
        <w:t>“</w:t>
      </w:r>
      <w:r w:rsidRPr="00423C14">
        <w:rPr>
          <w:rFonts w:hint="eastAsia"/>
          <w:noProof/>
        </w:rPr>
        <w:t>下一步</w:t>
      </w:r>
      <w:r w:rsidRPr="00423C14">
        <w:rPr>
          <w:noProof/>
        </w:rPr>
        <w:t>”</w:t>
      </w:r>
      <w:r w:rsidRPr="00423C14">
        <w:rPr>
          <w:rFonts w:hint="eastAsia"/>
          <w:noProof/>
        </w:rPr>
        <w:t>。</w:t>
      </w:r>
    </w:p>
    <w:p w14:paraId="0C739425" w14:textId="720C2F5D" w:rsidR="00DC3DBD" w:rsidRPr="00FE6CC7" w:rsidRDefault="00DC3DBD" w:rsidP="004658D9">
      <w:pPr>
        <w:pStyle w:val="1e"/>
        <w:rPr>
          <w:noProof/>
        </w:rPr>
      </w:pPr>
      <w:r w:rsidRPr="00423C14">
        <w:rPr>
          <w:rFonts w:hint="eastAsia"/>
          <w:noProof/>
        </w:rPr>
        <w:t>进入选择</w:t>
      </w:r>
      <w:r w:rsidRPr="00423C14">
        <w:rPr>
          <w:noProof/>
        </w:rPr>
        <w:t>数据存储</w:t>
      </w:r>
      <w:r w:rsidRPr="00423C14">
        <w:rPr>
          <w:rFonts w:hint="eastAsia"/>
          <w:noProof/>
        </w:rPr>
        <w:t>界面</w:t>
      </w:r>
      <w:r w:rsidRPr="00423C14">
        <w:rPr>
          <w:noProof/>
        </w:rPr>
        <w:t>。</w:t>
      </w:r>
    </w:p>
    <w:p w14:paraId="49070D1B" w14:textId="7D5A789B" w:rsidR="00DC3DBD" w:rsidRPr="00423C14" w:rsidRDefault="00DC3DBD" w:rsidP="004658D9">
      <w:pPr>
        <w:pStyle w:val="1e"/>
        <w:rPr>
          <w:lang w:val="x-none" w:eastAsia="x-none"/>
        </w:rPr>
      </w:pPr>
      <w:r w:rsidRPr="00D33804">
        <w:rPr>
          <w:noProof/>
        </w:rPr>
        <w:drawing>
          <wp:inline distT="0" distB="0" distL="0" distR="0" wp14:anchorId="15116ECC" wp14:editId="7E74693B">
            <wp:extent cx="4657725" cy="3441275"/>
            <wp:effectExtent l="19050" t="19050" r="9525" b="260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291" cy="344538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8EB175" w14:textId="77777777" w:rsidR="00DC3DBD" w:rsidRPr="00423C14" w:rsidRDefault="00DC3DBD" w:rsidP="004658D9">
      <w:pPr>
        <w:pStyle w:val="30"/>
        <w:rPr>
          <w:lang w:eastAsia="x-none"/>
        </w:rPr>
      </w:pPr>
      <w:r w:rsidRPr="00423C14">
        <w:rPr>
          <w:rFonts w:hint="eastAsia"/>
          <w:noProof/>
        </w:rPr>
        <w:t>选择</w:t>
      </w:r>
      <w:r w:rsidRPr="00423C14">
        <w:rPr>
          <w:noProof/>
        </w:rPr>
        <w:t>虚拟机所在的数据存储，单击</w:t>
      </w:r>
      <w:r w:rsidRPr="00423C14">
        <w:rPr>
          <w:noProof/>
        </w:rPr>
        <w:t>“</w:t>
      </w:r>
      <w:r w:rsidRPr="00423C14">
        <w:rPr>
          <w:rFonts w:hint="eastAsia"/>
          <w:noProof/>
        </w:rPr>
        <w:t>下一步</w:t>
      </w:r>
      <w:r w:rsidRPr="00423C14">
        <w:rPr>
          <w:noProof/>
        </w:rPr>
        <w:t>”</w:t>
      </w:r>
      <w:r w:rsidRPr="00423C14">
        <w:rPr>
          <w:rFonts w:hint="eastAsia"/>
          <w:noProof/>
        </w:rPr>
        <w:t>。</w:t>
      </w:r>
    </w:p>
    <w:p w14:paraId="115C65AC" w14:textId="5881F5A6" w:rsidR="00DC3DBD" w:rsidRPr="004658D9" w:rsidRDefault="00DC3DBD" w:rsidP="004658D9">
      <w:pPr>
        <w:pStyle w:val="1e"/>
      </w:pPr>
      <w:r w:rsidRPr="004658D9">
        <w:rPr>
          <w:rFonts w:hint="eastAsia"/>
        </w:rPr>
        <w:t>进入选择</w:t>
      </w:r>
      <w:r w:rsidRPr="004658D9">
        <w:t>操作系统</w:t>
      </w:r>
      <w:r w:rsidRPr="004658D9">
        <w:rPr>
          <w:rFonts w:hint="eastAsia"/>
        </w:rPr>
        <w:t>界面，</w:t>
      </w:r>
      <w:r w:rsidRPr="004658D9">
        <w:t>选择</w:t>
      </w:r>
      <w:r w:rsidRPr="004658D9">
        <w:t>Windows 7 Professional 64bit</w:t>
      </w:r>
      <w:r w:rsidRPr="004658D9">
        <w:rPr>
          <w:rFonts w:hint="eastAsia"/>
        </w:rPr>
        <w:t>。</w:t>
      </w:r>
    </w:p>
    <w:p w14:paraId="20B5232B" w14:textId="00849641" w:rsidR="00DC3DBD" w:rsidRPr="00423C14" w:rsidRDefault="00DC3DBD" w:rsidP="004658D9">
      <w:pPr>
        <w:pStyle w:val="1e"/>
      </w:pPr>
      <w:r w:rsidRPr="004658D9">
        <w:rPr>
          <w:noProof/>
        </w:rPr>
        <w:lastRenderedPageBreak/>
        <w:drawing>
          <wp:inline distT="0" distB="0" distL="0" distR="0" wp14:anchorId="58D4568F" wp14:editId="4699D2F3">
            <wp:extent cx="4657725" cy="3425270"/>
            <wp:effectExtent l="19050" t="19050" r="9525" b="2286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231" cy="343299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12FE7D" w14:textId="77777777" w:rsidR="00DC3DBD" w:rsidRPr="00423C14" w:rsidRDefault="00DC3DBD" w:rsidP="004658D9">
      <w:pPr>
        <w:pStyle w:val="30"/>
        <w:rPr>
          <w:lang w:eastAsia="x-none"/>
        </w:rPr>
      </w:pPr>
      <w:r w:rsidRPr="00423C14">
        <w:rPr>
          <w:rFonts w:hint="eastAsia"/>
        </w:rPr>
        <w:t>选择虚拟机</w:t>
      </w:r>
      <w:r w:rsidRPr="00423C14">
        <w:t>的操作系统类型</w:t>
      </w:r>
      <w:r w:rsidRPr="00423C14">
        <w:rPr>
          <w:rFonts w:hint="eastAsia"/>
        </w:rPr>
        <w:t>和</w:t>
      </w:r>
      <w:r w:rsidRPr="00423C14">
        <w:t>操作系统版本号</w:t>
      </w:r>
      <w:r w:rsidRPr="00423C14">
        <w:rPr>
          <w:rFonts w:hint="eastAsia"/>
        </w:rPr>
        <w:t>。</w:t>
      </w:r>
      <w:r w:rsidRPr="00423C14"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  <w:r w:rsidRPr="00423C14">
        <w:rPr>
          <w:rFonts w:hint="eastAsia"/>
        </w:rPr>
        <w:t>。</w:t>
      </w:r>
    </w:p>
    <w:p w14:paraId="53B9E164" w14:textId="77777777" w:rsidR="00DC3DBD" w:rsidRPr="00423C14" w:rsidRDefault="00DC3DBD" w:rsidP="004658D9">
      <w:pPr>
        <w:pStyle w:val="1e"/>
        <w:rPr>
          <w:lang w:eastAsia="x-none"/>
        </w:rPr>
      </w:pPr>
      <w:r w:rsidRPr="00423C14">
        <w:rPr>
          <w:rFonts w:hint="eastAsia"/>
        </w:rPr>
        <w:t>进入</w:t>
      </w:r>
      <w:r w:rsidRPr="00423C14">
        <w:t>虚拟机配置界面。</w:t>
      </w:r>
    </w:p>
    <w:p w14:paraId="1D08AD52" w14:textId="77777777" w:rsidR="00DC3DBD" w:rsidRPr="00423C14" w:rsidRDefault="00DC3DBD" w:rsidP="004658D9">
      <w:pPr>
        <w:pStyle w:val="30"/>
      </w:pPr>
      <w:r w:rsidRPr="00423C14">
        <w:t>根据规划设置虚拟机</w:t>
      </w:r>
      <w:r w:rsidRPr="00423C14">
        <w:rPr>
          <w:rFonts w:hint="eastAsia"/>
        </w:rPr>
        <w:t>硬件</w:t>
      </w:r>
      <w:r w:rsidRPr="00423C14">
        <w:t>信息</w:t>
      </w:r>
      <w:r w:rsidRPr="00423C14">
        <w:rPr>
          <w:rFonts w:hint="eastAsia"/>
        </w:rPr>
        <w:t>和</w:t>
      </w:r>
      <w:r w:rsidRPr="00423C14">
        <w:t>选项</w:t>
      </w:r>
      <w:r w:rsidRPr="00423C14">
        <w:rPr>
          <w:rFonts w:hint="eastAsia"/>
        </w:rPr>
        <w:t>信息</w:t>
      </w:r>
      <w:r w:rsidRPr="00423C14">
        <w:t>。</w:t>
      </w:r>
    </w:p>
    <w:p w14:paraId="70EDDD28" w14:textId="77777777" w:rsidR="00DC3DBD" w:rsidRPr="00423C14" w:rsidRDefault="00DC3DBD" w:rsidP="004658D9">
      <w:pPr>
        <w:pStyle w:val="4b"/>
      </w:pPr>
      <w:r w:rsidRPr="00423C14">
        <w:t>CPU</w:t>
      </w:r>
      <w:r w:rsidRPr="00423C14">
        <w:rPr>
          <w:rFonts w:hint="eastAsia"/>
        </w:rPr>
        <w:t>规格</w:t>
      </w:r>
      <w:r w:rsidRPr="00423C14">
        <w:t>：</w:t>
      </w:r>
      <w:r>
        <w:rPr>
          <w:rFonts w:hint="eastAsia"/>
        </w:rPr>
        <w:t>CPU</w:t>
      </w:r>
      <w:r>
        <w:rPr>
          <w:rFonts w:hint="eastAsia"/>
        </w:rPr>
        <w:t>推荐</w:t>
      </w:r>
      <w:r w:rsidRPr="00423C14">
        <w:rPr>
          <w:rFonts w:hint="eastAsia"/>
        </w:rPr>
        <w:t>至少</w:t>
      </w:r>
      <w:r>
        <w:t>4</w:t>
      </w:r>
      <w:r w:rsidRPr="00423C14">
        <w:rPr>
          <w:rFonts w:hint="eastAsia"/>
        </w:rPr>
        <w:t>个</w:t>
      </w:r>
      <w:r w:rsidRPr="00423C14">
        <w:t xml:space="preserve"> </w:t>
      </w:r>
    </w:p>
    <w:p w14:paraId="704A3479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内存规格</w:t>
      </w:r>
      <w:r w:rsidRPr="00423C14">
        <w:t>：内存</w:t>
      </w:r>
      <w:r>
        <w:rPr>
          <w:rFonts w:hint="eastAsia"/>
        </w:rPr>
        <w:t>推荐</w:t>
      </w:r>
      <w:r w:rsidRPr="00423C14">
        <w:t>至少为</w:t>
      </w:r>
      <w:r>
        <w:t>4G</w:t>
      </w:r>
    </w:p>
    <w:p w14:paraId="69CC0A5A" w14:textId="77777777" w:rsidR="00DC3DBD" w:rsidRPr="00423C14" w:rsidRDefault="00DC3DBD" w:rsidP="004658D9">
      <w:pPr>
        <w:pStyle w:val="4b"/>
      </w:pPr>
      <w:r w:rsidRPr="00423C14">
        <w:rPr>
          <w:rFonts w:hint="eastAsia"/>
        </w:rPr>
        <w:t>磁盘规格</w:t>
      </w:r>
      <w:r w:rsidRPr="00423C14">
        <w:t>：</w:t>
      </w:r>
      <w:r>
        <w:rPr>
          <w:rFonts w:hint="eastAsia"/>
        </w:rPr>
        <w:t>推荐</w:t>
      </w:r>
      <w:r w:rsidRPr="00423C14">
        <w:rPr>
          <w:rFonts w:hint="eastAsia"/>
        </w:rPr>
        <w:t>至少</w:t>
      </w:r>
      <w:r w:rsidRPr="00423C14">
        <w:rPr>
          <w:rFonts w:hint="eastAsia"/>
        </w:rPr>
        <w:t>20GB</w:t>
      </w:r>
    </w:p>
    <w:p w14:paraId="3E7B420A" w14:textId="50A31C8E" w:rsidR="00DC3DBD" w:rsidRPr="00423C14" w:rsidRDefault="00DC3DBD" w:rsidP="004658D9">
      <w:pPr>
        <w:pStyle w:val="4b"/>
      </w:pPr>
      <w:r w:rsidRPr="00423C14">
        <w:rPr>
          <w:rFonts w:hint="eastAsia"/>
        </w:rPr>
        <w:t>网卡</w:t>
      </w:r>
      <w:r w:rsidRPr="00423C14">
        <w:t>：</w:t>
      </w:r>
      <w:r w:rsidRPr="00423C14">
        <w:rPr>
          <w:rFonts w:hint="eastAsia"/>
        </w:rPr>
        <w:t>选择</w:t>
      </w:r>
      <w:r w:rsidRPr="00423C14">
        <w:t>端口组</w:t>
      </w:r>
    </w:p>
    <w:p w14:paraId="19A13F18" w14:textId="205713B8" w:rsidR="00DC3DBD" w:rsidRPr="00423C14" w:rsidRDefault="00DC3DBD" w:rsidP="004658D9">
      <w:pPr>
        <w:pStyle w:val="1e"/>
      </w:pPr>
      <w:r w:rsidRPr="004658D9">
        <w:rPr>
          <w:noProof/>
        </w:rPr>
        <w:lastRenderedPageBreak/>
        <w:drawing>
          <wp:inline distT="0" distB="0" distL="0" distR="0" wp14:anchorId="65098C9B" wp14:editId="6C93D60B">
            <wp:extent cx="4467225" cy="3292851"/>
            <wp:effectExtent l="19050" t="19050" r="9525" b="222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397" cy="329961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9FE3DCE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设置</w:t>
      </w:r>
      <w:r w:rsidRPr="00423C14">
        <w:t>完成后，单击下一步。进入</w:t>
      </w:r>
      <w:r w:rsidRPr="00423C14">
        <w:rPr>
          <w:rFonts w:hint="eastAsia"/>
        </w:rPr>
        <w:t>“确认</w:t>
      </w:r>
      <w:r w:rsidRPr="00423C14">
        <w:t>信息</w:t>
      </w:r>
      <w:r w:rsidRPr="00423C14">
        <w:rPr>
          <w:rFonts w:hint="eastAsia"/>
        </w:rPr>
        <w:t>”界面</w:t>
      </w:r>
      <w:r w:rsidRPr="00423C14">
        <w:t>。</w:t>
      </w:r>
    </w:p>
    <w:p w14:paraId="0995E99F" w14:textId="77777777" w:rsidR="00DC3DBD" w:rsidRPr="00423C14" w:rsidRDefault="00DC3DBD" w:rsidP="004658D9">
      <w:pPr>
        <w:pStyle w:val="30"/>
        <w:rPr>
          <w:color w:val="000000"/>
        </w:rPr>
      </w:pPr>
      <w:r w:rsidRPr="00423C14">
        <w:rPr>
          <w:rFonts w:hint="eastAsia"/>
          <w:color w:val="000000"/>
        </w:rPr>
        <w:t>核对虚拟机信息，单击完成。</w:t>
      </w:r>
    </w:p>
    <w:p w14:paraId="57302DCF" w14:textId="77777777" w:rsidR="00DC3DBD" w:rsidRPr="00423C14" w:rsidRDefault="00DC3DBD" w:rsidP="004658D9">
      <w:pPr>
        <w:pStyle w:val="30"/>
        <w:rPr>
          <w:color w:val="000000"/>
        </w:rPr>
      </w:pPr>
      <w:r w:rsidRPr="00423C14">
        <w:rPr>
          <w:rFonts w:hint="eastAsia"/>
          <w:color w:val="000000"/>
        </w:rPr>
        <w:t>在弹出的对话框中，单击确定。</w:t>
      </w:r>
    </w:p>
    <w:p w14:paraId="6E5A4F1D" w14:textId="77777777" w:rsidR="00DC3DBD" w:rsidRPr="00423C14" w:rsidRDefault="00DC3DBD" w:rsidP="004658D9">
      <w:pPr>
        <w:pStyle w:val="30"/>
        <w:rPr>
          <w:color w:val="000000"/>
        </w:rPr>
      </w:pPr>
      <w:r w:rsidRPr="00423C14">
        <w:rPr>
          <w:rFonts w:hint="eastAsia"/>
          <w:color w:val="000000"/>
        </w:rPr>
        <w:t>进入虚拟机页签。</w:t>
      </w:r>
    </w:p>
    <w:p w14:paraId="199A017A" w14:textId="77777777" w:rsidR="00DC3DBD" w:rsidRPr="004658D9" w:rsidRDefault="00DC3DBD" w:rsidP="004658D9">
      <w:pPr>
        <w:pStyle w:val="3"/>
      </w:pPr>
      <w:bookmarkStart w:id="57" w:name="_安装虚拟机操作系统"/>
      <w:bookmarkStart w:id="58" w:name="_Toc465180184"/>
      <w:bookmarkStart w:id="59" w:name="_Toc500186190"/>
      <w:bookmarkStart w:id="60" w:name="_Toc500426386"/>
      <w:bookmarkEnd w:id="57"/>
      <w:r w:rsidRPr="004658D9">
        <w:rPr>
          <w:rFonts w:hint="eastAsia"/>
        </w:rPr>
        <w:t>安装虚拟机操作系统</w:t>
      </w:r>
      <w:bookmarkEnd w:id="58"/>
      <w:bookmarkEnd w:id="59"/>
      <w:bookmarkEnd w:id="60"/>
    </w:p>
    <w:p w14:paraId="44375533" w14:textId="77777777" w:rsidR="00DC3DBD" w:rsidRPr="004658D9" w:rsidRDefault="00DC3DBD" w:rsidP="004658D9">
      <w:pPr>
        <w:pStyle w:val="40"/>
        <w:rPr>
          <w:rFonts w:hint="default"/>
        </w:rPr>
      </w:pPr>
      <w:r w:rsidRPr="004658D9">
        <w:t>实验任务</w:t>
      </w:r>
    </w:p>
    <w:p w14:paraId="50D8064B" w14:textId="1A8972D4" w:rsidR="00DC3DBD" w:rsidRPr="004658D9" w:rsidRDefault="00DC3DBD" w:rsidP="004658D9">
      <w:pPr>
        <w:pStyle w:val="4b"/>
      </w:pPr>
      <w:r w:rsidRPr="00423C14">
        <w:t>在</w:t>
      </w:r>
      <w:r w:rsidRPr="00423C14">
        <w:rPr>
          <w:rFonts w:hint="eastAsia"/>
        </w:rPr>
        <w:t>模板虚</w:t>
      </w:r>
      <w:r w:rsidRPr="00423C14">
        <w:t>拟机上自行安装操作系统和应用软件，使该虚拟机提供所需服务。</w:t>
      </w:r>
    </w:p>
    <w:p w14:paraId="0A764DDB" w14:textId="4FC34D50" w:rsidR="00DC3DBD" w:rsidRPr="00423C14" w:rsidRDefault="00DC3DBD" w:rsidP="00DC3DBD">
      <w:pPr>
        <w:ind w:left="425" w:firstLine="425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r w:rsidRPr="00423C14">
        <w:rPr>
          <w:noProof/>
          <w:sz w:val="18"/>
          <w:szCs w:val="18"/>
        </w:rPr>
        <w:drawing>
          <wp:inline distT="0" distB="0" distL="0" distR="0" wp14:anchorId="3A63FC49" wp14:editId="4B77D8C1">
            <wp:extent cx="457200" cy="152400"/>
            <wp:effectExtent l="0" t="0" r="0" b="0"/>
            <wp:docPr id="184" name="图片 184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57F88" w14:textId="77777777" w:rsidR="00DC3DBD" w:rsidRPr="00423C14" w:rsidRDefault="00DC3DBD" w:rsidP="00DC3DBD">
      <w:pPr>
        <w:ind w:left="425" w:firstLine="425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</w:t>
      </w:r>
      <w:r w:rsidRPr="00423C14">
        <w:rPr>
          <w:sz w:val="18"/>
          <w:szCs w:val="18"/>
        </w:rPr>
        <w:t>该任务以版本为</w:t>
      </w:r>
      <w:r w:rsidRPr="00423C14">
        <w:rPr>
          <w:sz w:val="18"/>
          <w:szCs w:val="18"/>
        </w:rPr>
        <w:t>Windows 7 Pro</w:t>
      </w:r>
      <w:r>
        <w:rPr>
          <w:sz w:val="18"/>
          <w:szCs w:val="18"/>
        </w:rPr>
        <w:t>fessional</w:t>
      </w:r>
      <w:r w:rsidRPr="00423C14">
        <w:rPr>
          <w:sz w:val="18"/>
          <w:szCs w:val="18"/>
        </w:rPr>
        <w:t xml:space="preserve"> 64bit</w:t>
      </w:r>
      <w:r w:rsidRPr="00423C14">
        <w:rPr>
          <w:sz w:val="18"/>
          <w:szCs w:val="18"/>
        </w:rPr>
        <w:t>的操作系统为例进行说明。</w:t>
      </w:r>
    </w:p>
    <w:p w14:paraId="3D4A6E5B" w14:textId="77777777" w:rsidR="00DC3DBD" w:rsidRPr="004658D9" w:rsidRDefault="00DC3DBD" w:rsidP="004658D9">
      <w:pPr>
        <w:pStyle w:val="40"/>
        <w:rPr>
          <w:rFonts w:hint="default"/>
        </w:rPr>
      </w:pPr>
      <w:r w:rsidRPr="004658D9">
        <w:t>操作步骤</w:t>
      </w:r>
    </w:p>
    <w:p w14:paraId="6B786CE7" w14:textId="77777777" w:rsidR="00DC3DBD" w:rsidRPr="00423C14" w:rsidRDefault="00DC3DBD" w:rsidP="004658D9">
      <w:pPr>
        <w:pStyle w:val="30"/>
      </w:pPr>
      <w:r w:rsidRPr="00423C14">
        <w:t>在</w:t>
      </w:r>
      <w:r w:rsidRPr="00423C14">
        <w:t>FusionCompute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在</w:t>
      </w:r>
      <w:r w:rsidRPr="00423C14">
        <w:t>“</w:t>
      </w:r>
      <w:r w:rsidRPr="00423C14">
        <w:t>虚拟机和模板</w:t>
      </w:r>
      <w:r w:rsidRPr="00423C14">
        <w:t>”</w:t>
      </w:r>
      <w:r>
        <w:rPr>
          <w:rFonts w:hint="eastAsia"/>
        </w:rPr>
        <w:t>界面</w:t>
      </w:r>
      <w:r w:rsidRPr="00423C14">
        <w:t>，</w:t>
      </w:r>
      <w:r>
        <w:rPr>
          <w:rFonts w:hint="eastAsia"/>
        </w:rPr>
        <w:t>选择</w:t>
      </w:r>
      <w:r w:rsidRPr="00423C14">
        <w:t>刚创建的裸虚拟机，单击</w:t>
      </w:r>
      <w:r w:rsidRPr="00423C14">
        <w:t>“VNC</w:t>
      </w:r>
      <w:r w:rsidRPr="00423C14">
        <w:t>登录</w:t>
      </w:r>
      <w:r w:rsidRPr="00423C14">
        <w:t>”</w:t>
      </w:r>
      <w:r w:rsidRPr="00423C14">
        <w:t>。</w:t>
      </w:r>
    </w:p>
    <w:p w14:paraId="05F6BD94" w14:textId="77777777" w:rsidR="00DC3DBD" w:rsidRPr="00423C14" w:rsidRDefault="00DC3DBD" w:rsidP="004658D9">
      <w:pPr>
        <w:pStyle w:val="1e"/>
      </w:pPr>
      <w:r w:rsidRPr="00423C14">
        <w:t>弹出</w:t>
      </w:r>
      <w:r w:rsidRPr="00423C14">
        <w:t>VNC</w:t>
      </w:r>
      <w:r w:rsidRPr="00423C14">
        <w:t>登录窗口，进入虚拟机界面。</w:t>
      </w:r>
    </w:p>
    <w:p w14:paraId="65D37A5B" w14:textId="4D1F72F0" w:rsidR="00DC3DBD" w:rsidRPr="00423C14" w:rsidRDefault="00DC3DBD" w:rsidP="004658D9">
      <w:pPr>
        <w:pStyle w:val="1e"/>
      </w:pPr>
      <w:r w:rsidRPr="00D33804">
        <w:rPr>
          <w:noProof/>
        </w:rPr>
        <w:lastRenderedPageBreak/>
        <w:drawing>
          <wp:inline distT="0" distB="0" distL="0" distR="0" wp14:anchorId="28D25E87" wp14:editId="59D61CD9">
            <wp:extent cx="5454000" cy="2061649"/>
            <wp:effectExtent l="19050" t="19050" r="13970" b="152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06164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09D99C" w14:textId="6F60336E" w:rsidR="00DC3DBD" w:rsidRPr="00423C14" w:rsidRDefault="00DC3DBD" w:rsidP="004658D9">
      <w:pPr>
        <w:pStyle w:val="30"/>
      </w:pPr>
      <w:r w:rsidRPr="00423C14">
        <w:t>在</w:t>
      </w:r>
      <w:r w:rsidRPr="00423C14">
        <w:t>VNC</w:t>
      </w:r>
      <w:r w:rsidRPr="00423C14">
        <w:t>登录窗口上方，单击</w:t>
      </w:r>
      <w:r w:rsidRPr="00423C14">
        <w:rPr>
          <w:noProof/>
        </w:rPr>
        <w:drawing>
          <wp:inline distT="0" distB="0" distL="0" distR="0" wp14:anchorId="29812B00" wp14:editId="5A5E5142">
            <wp:extent cx="247650" cy="22860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28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t>，在弹出的菜单中单击</w:t>
      </w:r>
      <w:r w:rsidRPr="00423C14">
        <w:t>“</w:t>
      </w:r>
      <w:r w:rsidRPr="00423C14">
        <w:t>挂载光驱</w:t>
      </w:r>
      <w:r w:rsidRPr="00423C14">
        <w:t>(</w:t>
      </w:r>
      <w:r w:rsidRPr="00423C14">
        <w:t>本地</w:t>
      </w:r>
      <w:r>
        <w:t>)”</w:t>
      </w:r>
      <w:r w:rsidRPr="00423C14">
        <w:t>。</w:t>
      </w:r>
    </w:p>
    <w:p w14:paraId="7DEE2CBB" w14:textId="77777777" w:rsidR="00DC3DBD" w:rsidRPr="00423C14" w:rsidRDefault="00DC3DBD" w:rsidP="004658D9">
      <w:pPr>
        <w:pStyle w:val="30"/>
      </w:pPr>
      <w:r w:rsidRPr="00423C14">
        <w:t>选择</w:t>
      </w:r>
      <w:r w:rsidRPr="00423C14">
        <w:t>“</w:t>
      </w:r>
      <w:r w:rsidRPr="00423C14">
        <w:t>文件</w:t>
      </w:r>
      <w:r w:rsidRPr="00423C14">
        <w:t>”</w:t>
      </w:r>
      <w:r w:rsidRPr="00423C14">
        <w:t>，单击</w:t>
      </w:r>
      <w:r w:rsidRPr="00423C14">
        <w:t>“</w:t>
      </w:r>
      <w:r w:rsidRPr="00423C14">
        <w:t>浏览</w:t>
      </w:r>
      <w:r w:rsidRPr="00423C14">
        <w:t>”</w:t>
      </w:r>
      <w:r w:rsidRPr="00423C14">
        <w:t>，选择存放在本地的操作系统</w:t>
      </w:r>
      <w:r w:rsidRPr="00423C14">
        <w:t>ISO</w:t>
      </w:r>
      <w:r w:rsidRPr="00423C14">
        <w:t>文件。</w:t>
      </w:r>
    </w:p>
    <w:p w14:paraId="3536F3E7" w14:textId="77777777" w:rsidR="00DC3DBD" w:rsidRPr="00423C14" w:rsidRDefault="00DC3DBD" w:rsidP="004658D9">
      <w:pPr>
        <w:pStyle w:val="30"/>
      </w:pPr>
      <w:r w:rsidRPr="00423C14">
        <w:t>勾选</w:t>
      </w:r>
      <w:r w:rsidRPr="00423C14">
        <w:t>“</w:t>
      </w:r>
      <w:r w:rsidRPr="00423C14">
        <w:t>立即重启虚拟机，安装操作系统</w:t>
      </w:r>
      <w:r w:rsidRPr="00423C14">
        <w:t>”</w:t>
      </w:r>
      <w:r w:rsidRPr="00423C14">
        <w:t>。</w:t>
      </w:r>
    </w:p>
    <w:p w14:paraId="29765A00" w14:textId="5430C4A5" w:rsidR="00DC3DBD" w:rsidRPr="004658D9" w:rsidRDefault="00DC3DBD" w:rsidP="004658D9">
      <w:pPr>
        <w:pStyle w:val="1e"/>
      </w:pPr>
      <w:r w:rsidRPr="004658D9">
        <w:t>弹出挂载光驱成功的提示框。</w:t>
      </w:r>
    </w:p>
    <w:p w14:paraId="3C6781A6" w14:textId="77777777" w:rsidR="00DC3DBD" w:rsidRPr="00423C14" w:rsidRDefault="00DC3DBD" w:rsidP="004658D9">
      <w:pPr>
        <w:pStyle w:val="30"/>
      </w:pPr>
      <w:r w:rsidRPr="00423C14">
        <w:t>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69E59A5D" w14:textId="6DF4D0FE" w:rsidR="00DC3DBD" w:rsidRPr="00423C14" w:rsidRDefault="00DC3DBD" w:rsidP="004658D9">
      <w:pPr>
        <w:pStyle w:val="1e"/>
      </w:pPr>
      <w:r w:rsidRPr="00423C14">
        <w:t>完成挂载光驱。</w:t>
      </w:r>
    </w:p>
    <w:p w14:paraId="285FD28E" w14:textId="03FEADF3" w:rsidR="00DC3DBD" w:rsidRPr="00423C14" w:rsidRDefault="00DC3DBD" w:rsidP="004658D9">
      <w:pPr>
        <w:pStyle w:val="1e"/>
      </w:pPr>
      <w:r w:rsidRPr="00D33804">
        <w:rPr>
          <w:noProof/>
        </w:rPr>
        <w:drawing>
          <wp:inline distT="0" distB="0" distL="0" distR="0" wp14:anchorId="5B5B5D30" wp14:editId="578ECB51">
            <wp:extent cx="5454000" cy="3401722"/>
            <wp:effectExtent l="0" t="0" r="0" b="825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D5338" w14:textId="77777777" w:rsidR="00DC3DBD" w:rsidRPr="00423C14" w:rsidRDefault="00DC3DBD" w:rsidP="004658D9">
      <w:pPr>
        <w:pStyle w:val="30"/>
      </w:pPr>
      <w:r w:rsidRPr="00423C14">
        <w:rPr>
          <w:rFonts w:hint="eastAsia"/>
        </w:rPr>
        <w:t>按照</w:t>
      </w:r>
      <w:r w:rsidRPr="00423C14">
        <w:t>提示</w:t>
      </w:r>
      <w:r w:rsidRPr="00423C14">
        <w:rPr>
          <w:rFonts w:hint="eastAsia"/>
        </w:rPr>
        <w:t>安装虚拟机操作系统。</w:t>
      </w:r>
    </w:p>
    <w:p w14:paraId="230E900B" w14:textId="77777777" w:rsidR="00DC3DBD" w:rsidRPr="00423C14" w:rsidRDefault="00DC3DBD" w:rsidP="004658D9">
      <w:pPr>
        <w:pStyle w:val="30"/>
      </w:pPr>
      <w:r w:rsidRPr="00423C14">
        <w:t>卸载操作系统</w:t>
      </w:r>
      <w:r w:rsidRPr="00423C14">
        <w:t>ISO</w:t>
      </w:r>
      <w:r w:rsidRPr="00423C14">
        <w:t>文件</w:t>
      </w:r>
      <w:r w:rsidRPr="00423C14">
        <w:rPr>
          <w:rFonts w:hint="eastAsia"/>
        </w:rPr>
        <w:t>。</w:t>
      </w:r>
    </w:p>
    <w:p w14:paraId="00B8C3DA" w14:textId="1C1AC542" w:rsidR="00DC3DBD" w:rsidRPr="00423C14" w:rsidRDefault="00DC3DBD" w:rsidP="004658D9">
      <w:pPr>
        <w:pStyle w:val="1e"/>
      </w:pPr>
      <w:r w:rsidRPr="00423C14">
        <w:t>在</w:t>
      </w:r>
      <w:r w:rsidRPr="00423C14">
        <w:t>VNC</w:t>
      </w:r>
      <w:r w:rsidRPr="00423C14">
        <w:t>登录窗口，单击</w:t>
      </w:r>
      <w:r w:rsidRPr="00423C14">
        <w:rPr>
          <w:noProof/>
        </w:rPr>
        <w:drawing>
          <wp:inline distT="0" distB="0" distL="0" distR="0" wp14:anchorId="5B12F17F" wp14:editId="7935F5D0">
            <wp:extent cx="247650" cy="2286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3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t>，在弹出的菜单中单击</w:t>
      </w:r>
      <w:r w:rsidRPr="00423C14">
        <w:t>“</w:t>
      </w:r>
      <w:r w:rsidRPr="00423C14">
        <w:t>卸载光驱</w:t>
      </w:r>
      <w:r w:rsidRPr="00423C14">
        <w:t>”</w:t>
      </w:r>
      <w:r w:rsidRPr="00423C14">
        <w:t>。</w:t>
      </w:r>
      <w:r w:rsidRPr="00423C14">
        <w:rPr>
          <w:rFonts w:hint="eastAsia"/>
        </w:rPr>
        <w:t>示例</w:t>
      </w:r>
      <w:r w:rsidRPr="00423C14">
        <w:t>：</w:t>
      </w:r>
    </w:p>
    <w:p w14:paraId="4B3E2B1B" w14:textId="5C8AAD23" w:rsidR="00DC3DBD" w:rsidRPr="00423C14" w:rsidRDefault="00DC3DBD" w:rsidP="006E7E11">
      <w:pPr>
        <w:pStyle w:val="1e"/>
      </w:pPr>
      <w:r w:rsidRPr="006E7E11">
        <w:rPr>
          <w:noProof/>
        </w:rPr>
        <w:lastRenderedPageBreak/>
        <w:drawing>
          <wp:inline distT="0" distB="0" distL="0" distR="0" wp14:anchorId="00C78708" wp14:editId="6E43EEF3">
            <wp:extent cx="1371600" cy="10763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88B65" w14:textId="77777777" w:rsidR="00DC3DBD" w:rsidRPr="00423C14" w:rsidRDefault="00DC3DBD" w:rsidP="004658D9">
      <w:pPr>
        <w:pStyle w:val="30"/>
      </w:pPr>
      <w:r w:rsidRPr="00423C14">
        <w:t>弹出对话框。</w:t>
      </w:r>
    </w:p>
    <w:p w14:paraId="01D865CE" w14:textId="16027634" w:rsidR="00DC3DBD" w:rsidRPr="00423C14" w:rsidRDefault="00DC3DBD" w:rsidP="004658D9">
      <w:pPr>
        <w:pStyle w:val="1e"/>
      </w:pPr>
      <w:r w:rsidRPr="00423C14">
        <w:t>单击</w:t>
      </w:r>
      <w:r w:rsidRPr="00423C14">
        <w:t>“</w:t>
      </w:r>
      <w:r w:rsidRPr="00423C14">
        <w:t>是</w:t>
      </w:r>
      <w:r w:rsidRPr="00423C14">
        <w:t>”</w:t>
      </w:r>
      <w:r w:rsidRPr="00423C14">
        <w:t>。</w:t>
      </w:r>
    </w:p>
    <w:p w14:paraId="65C64795" w14:textId="77777777" w:rsidR="00DC3DBD" w:rsidRPr="00423C14" w:rsidRDefault="00DC3DBD" w:rsidP="004658D9">
      <w:pPr>
        <w:pStyle w:val="30"/>
      </w:pPr>
      <w:r w:rsidRPr="00423C14">
        <w:t>弹出提示框。</w:t>
      </w:r>
    </w:p>
    <w:p w14:paraId="02B4FE5F" w14:textId="4848C672" w:rsidR="00DC3DBD" w:rsidRPr="00423C14" w:rsidRDefault="00DC3DBD" w:rsidP="004658D9">
      <w:pPr>
        <w:pStyle w:val="1e"/>
      </w:pPr>
      <w:r w:rsidRPr="00423C14">
        <w:t>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748F2174" w14:textId="2AF1D324" w:rsidR="00DC3DBD" w:rsidRPr="00423C14" w:rsidRDefault="00DC3DBD" w:rsidP="004658D9">
      <w:pPr>
        <w:pStyle w:val="1e"/>
      </w:pPr>
      <w:r w:rsidRPr="00423C14">
        <w:t>完成卸载光驱。</w:t>
      </w:r>
    </w:p>
    <w:p w14:paraId="32036005" w14:textId="77777777" w:rsidR="00DC3DBD" w:rsidRPr="00F35031" w:rsidRDefault="00DC3DBD" w:rsidP="004658D9">
      <w:pPr>
        <w:pStyle w:val="30"/>
      </w:pPr>
      <w:r w:rsidRPr="00423C14">
        <w:t>激活虚拟机</w:t>
      </w:r>
      <w:r w:rsidRPr="00423C14">
        <w:t>Administrator</w:t>
      </w:r>
      <w:proofErr w:type="gramStart"/>
      <w:r w:rsidRPr="00423C14">
        <w:t>帐户</w:t>
      </w:r>
      <w:proofErr w:type="gramEnd"/>
      <w:r>
        <w:rPr>
          <w:rFonts w:hint="eastAsia"/>
        </w:rPr>
        <w:t>。</w:t>
      </w:r>
    </w:p>
    <w:p w14:paraId="46877A8E" w14:textId="77777777" w:rsidR="00DC3DBD" w:rsidRPr="00423C14" w:rsidRDefault="00DC3DBD" w:rsidP="004658D9">
      <w:pPr>
        <w:pStyle w:val="30"/>
      </w:pPr>
      <w:r w:rsidRPr="00423C14">
        <w:t>在虚拟机操作系统中，单击</w:t>
      </w:r>
      <w:r w:rsidRPr="00423C14">
        <w:t>“</w:t>
      </w:r>
      <w:r w:rsidRPr="00423C14">
        <w:t>开始</w:t>
      </w:r>
      <w:r w:rsidRPr="00423C14">
        <w:t>”</w:t>
      </w:r>
      <w:r w:rsidRPr="00423C14">
        <w:t>，输入</w:t>
      </w:r>
      <w:r w:rsidRPr="00423C14">
        <w:t>“compmgmt.msc”</w:t>
      </w:r>
      <w:r w:rsidRPr="00423C14">
        <w:t>，打开</w:t>
      </w:r>
      <w:r w:rsidRPr="00423C14">
        <w:t>“</w:t>
      </w:r>
      <w:r w:rsidRPr="00423C14">
        <w:t>计算机管理</w:t>
      </w:r>
      <w:r w:rsidRPr="00423C14">
        <w:t>”</w:t>
      </w:r>
      <w:r w:rsidRPr="00423C14">
        <w:t>窗口。</w:t>
      </w:r>
    </w:p>
    <w:p w14:paraId="56757226" w14:textId="77C898CB" w:rsidR="00DC3DBD" w:rsidRPr="00423C14" w:rsidRDefault="00DC3DBD" w:rsidP="006E7E11">
      <w:pPr>
        <w:pStyle w:val="1e"/>
      </w:pPr>
      <w:r w:rsidRPr="00423C14">
        <w:rPr>
          <w:noProof/>
        </w:rPr>
        <w:drawing>
          <wp:inline distT="0" distB="0" distL="0" distR="0" wp14:anchorId="0193F4FC" wp14:editId="0B171F3D">
            <wp:extent cx="2371725" cy="2753515"/>
            <wp:effectExtent l="19050" t="19050" r="9525" b="279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485" cy="2757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A91077" w14:textId="77777777" w:rsidR="00DC3DBD" w:rsidRPr="00423C14" w:rsidRDefault="00DC3DBD" w:rsidP="004658D9">
      <w:pPr>
        <w:pStyle w:val="30"/>
      </w:pPr>
      <w:r w:rsidRPr="00423C14">
        <w:t>在左侧导航中，展开</w:t>
      </w:r>
      <w:r w:rsidRPr="00423C14">
        <w:t>“</w:t>
      </w:r>
      <w:r w:rsidRPr="00423C14">
        <w:t>计算机管理（本地）</w:t>
      </w:r>
      <w:r w:rsidRPr="00423C14">
        <w:t xml:space="preserve"> &gt; </w:t>
      </w:r>
      <w:r w:rsidRPr="00423C14">
        <w:t>系统工具</w:t>
      </w:r>
      <w:r w:rsidRPr="00423C14">
        <w:t xml:space="preserve"> &gt; </w:t>
      </w:r>
      <w:r w:rsidRPr="00423C14">
        <w:t>本地用户和组</w:t>
      </w:r>
      <w:r w:rsidRPr="00423C14">
        <w:t>”</w:t>
      </w:r>
      <w:r w:rsidRPr="00423C14">
        <w:t>，选择</w:t>
      </w:r>
      <w:r w:rsidRPr="00423C14">
        <w:t>“</w:t>
      </w:r>
      <w:r w:rsidRPr="00423C14">
        <w:t>用户</w:t>
      </w:r>
      <w:r w:rsidRPr="00423C14">
        <w:t>”</w:t>
      </w:r>
      <w:r w:rsidRPr="00423C14">
        <w:t>。</w:t>
      </w:r>
    </w:p>
    <w:p w14:paraId="5AE99E50" w14:textId="3C4E69D1" w:rsidR="00DC3DBD" w:rsidRPr="004658D9" w:rsidRDefault="00DC3DBD" w:rsidP="004658D9">
      <w:pPr>
        <w:pStyle w:val="1e"/>
      </w:pPr>
      <w:r w:rsidRPr="004658D9">
        <w:t>在右侧窗格中，右键单击</w:t>
      </w:r>
      <w:r w:rsidRPr="004658D9">
        <w:t>“Administrator”</w:t>
      </w:r>
      <w:r w:rsidRPr="004658D9">
        <w:t>，选择</w:t>
      </w:r>
      <w:r w:rsidRPr="004658D9">
        <w:t>“</w:t>
      </w:r>
      <w:r w:rsidRPr="004658D9">
        <w:t>属性</w:t>
      </w:r>
      <w:r w:rsidRPr="004658D9">
        <w:t>”</w:t>
      </w:r>
      <w:r w:rsidRPr="004658D9">
        <w:t>。</w:t>
      </w:r>
    </w:p>
    <w:p w14:paraId="5FA6CCA7" w14:textId="1E3CCEE7" w:rsidR="00DC3DBD" w:rsidRPr="00423C14" w:rsidRDefault="00DC3DBD" w:rsidP="004658D9">
      <w:pPr>
        <w:pStyle w:val="1e"/>
      </w:pPr>
      <w:r w:rsidRPr="004658D9">
        <w:t>弹出</w:t>
      </w:r>
      <w:r w:rsidRPr="004658D9">
        <w:t>“Administrator</w:t>
      </w:r>
      <w:r w:rsidRPr="004658D9">
        <w:t>属性</w:t>
      </w:r>
      <w:r w:rsidRPr="004658D9">
        <w:t>”</w:t>
      </w:r>
      <w:r w:rsidRPr="004658D9">
        <w:t>窗口。</w:t>
      </w:r>
    </w:p>
    <w:p w14:paraId="1D06116A" w14:textId="385FEB68" w:rsidR="00DC3DBD" w:rsidRPr="00423C14" w:rsidRDefault="00DC3DBD" w:rsidP="004658D9">
      <w:pPr>
        <w:pStyle w:val="1e"/>
      </w:pPr>
      <w:r w:rsidRPr="00423C14">
        <w:rPr>
          <w:noProof/>
        </w:rPr>
        <w:lastRenderedPageBreak/>
        <w:drawing>
          <wp:inline distT="0" distB="0" distL="0" distR="0" wp14:anchorId="242A0812" wp14:editId="10051231">
            <wp:extent cx="4514850" cy="2994385"/>
            <wp:effectExtent l="19050" t="19050" r="19050" b="158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48" cy="299776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CD6D4D2" w14:textId="77777777" w:rsidR="00DC3DBD" w:rsidRPr="00423C14" w:rsidRDefault="00DC3DBD" w:rsidP="004658D9">
      <w:pPr>
        <w:pStyle w:val="30"/>
      </w:pPr>
      <w:r w:rsidRPr="00423C14">
        <w:t>在</w:t>
      </w:r>
      <w:r w:rsidRPr="00423C14">
        <w:t>“</w:t>
      </w:r>
      <w:r w:rsidRPr="00423C14">
        <w:t>常规</w:t>
      </w:r>
      <w:r w:rsidRPr="00423C14">
        <w:t>”</w:t>
      </w:r>
      <w:r w:rsidRPr="00423C14">
        <w:t>页签中，取消勾选</w:t>
      </w:r>
      <w:r w:rsidRPr="00423C14">
        <w:t>“</w:t>
      </w:r>
      <w:proofErr w:type="gramStart"/>
      <w:r w:rsidRPr="00423C14">
        <w:t>帐户</w:t>
      </w:r>
      <w:proofErr w:type="gramEnd"/>
      <w:r w:rsidRPr="00423C14">
        <w:t>已禁用</w:t>
      </w:r>
      <w:r w:rsidRPr="00423C14">
        <w:t>”</w:t>
      </w:r>
      <w:r w:rsidRPr="00423C14">
        <w:t>，单击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28AF3071" w14:textId="1EAE0CF4" w:rsidR="00DC3DBD" w:rsidRPr="00423C14" w:rsidRDefault="00DC3DBD" w:rsidP="004658D9">
      <w:pPr>
        <w:pStyle w:val="1e"/>
      </w:pPr>
      <w:r w:rsidRPr="00423C14">
        <w:t>完成</w:t>
      </w:r>
      <w:r w:rsidRPr="00423C14">
        <w:t>Administrator</w:t>
      </w:r>
      <w:proofErr w:type="gramStart"/>
      <w:r w:rsidRPr="00423C14">
        <w:t>帐户</w:t>
      </w:r>
      <w:proofErr w:type="gramEnd"/>
      <w:r w:rsidRPr="00423C14">
        <w:t>激活操作，</w:t>
      </w:r>
      <w:r w:rsidRPr="00423C14">
        <w:t>Administrator</w:t>
      </w:r>
      <w:proofErr w:type="gramStart"/>
      <w:r w:rsidRPr="00423C14">
        <w:t>帐户</w:t>
      </w:r>
      <w:proofErr w:type="gramEnd"/>
      <w:r w:rsidRPr="00423C14">
        <w:t>默认密码为空。</w:t>
      </w:r>
    </w:p>
    <w:p w14:paraId="755A7AC7" w14:textId="2D9795F4" w:rsidR="00DC3DBD" w:rsidRPr="00423C14" w:rsidRDefault="00DC3DBD" w:rsidP="004658D9">
      <w:pPr>
        <w:pStyle w:val="1e"/>
        <w:rPr>
          <w:lang w:val="x-none" w:eastAsia="x-none"/>
        </w:rPr>
      </w:pPr>
      <w:r w:rsidRPr="00423C14">
        <w:rPr>
          <w:noProof/>
        </w:rPr>
        <w:drawing>
          <wp:inline distT="0" distB="0" distL="0" distR="0" wp14:anchorId="7B845311" wp14:editId="4A3D6F0E">
            <wp:extent cx="3457575" cy="3394278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338" cy="33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1C41" w14:textId="77777777" w:rsidR="00DC3DBD" w:rsidRPr="00423C14" w:rsidRDefault="00DC3DBD" w:rsidP="004658D9">
      <w:pPr>
        <w:pStyle w:val="30"/>
      </w:pPr>
      <w:r w:rsidRPr="00423C14">
        <w:t>右键单击</w:t>
      </w:r>
      <w:r w:rsidRPr="00423C14">
        <w:t>“Administrator”</w:t>
      </w:r>
      <w:r w:rsidRPr="00423C14">
        <w:t>，选择</w:t>
      </w:r>
      <w:r w:rsidRPr="00423C14">
        <w:t>“</w:t>
      </w:r>
      <w:r w:rsidRPr="00423C14">
        <w:t>设置密码</w:t>
      </w:r>
      <w:r w:rsidRPr="00423C14">
        <w:t>”</w:t>
      </w:r>
      <w:r w:rsidRPr="00423C14">
        <w:t>。</w:t>
      </w:r>
    </w:p>
    <w:p w14:paraId="49B9BC1C" w14:textId="77777777" w:rsidR="00DC3DBD" w:rsidRPr="00423C14" w:rsidRDefault="00DC3DBD" w:rsidP="004658D9">
      <w:pPr>
        <w:pStyle w:val="1e"/>
        <w:rPr>
          <w:lang w:val="x-none" w:eastAsia="x-none"/>
        </w:rPr>
      </w:pPr>
      <w:r w:rsidRPr="00423C14">
        <w:t>弹出提示框。</w:t>
      </w:r>
    </w:p>
    <w:p w14:paraId="7572577C" w14:textId="68CDE951" w:rsidR="00DC3DBD" w:rsidRPr="00423C14" w:rsidRDefault="00DC3DBD" w:rsidP="004658D9">
      <w:pPr>
        <w:pStyle w:val="1e"/>
      </w:pPr>
      <w:r w:rsidRPr="00423C14">
        <w:rPr>
          <w:noProof/>
        </w:rPr>
        <w:lastRenderedPageBreak/>
        <w:drawing>
          <wp:inline distT="0" distB="0" distL="0" distR="0" wp14:anchorId="1E73B165" wp14:editId="1565DFC0">
            <wp:extent cx="4581525" cy="3062222"/>
            <wp:effectExtent l="19050" t="19050" r="9525" b="2413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11" cy="30721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931DAB" w14:textId="77777777" w:rsidR="00DC3DBD" w:rsidRPr="00423C14" w:rsidRDefault="00DC3DBD" w:rsidP="004658D9">
      <w:pPr>
        <w:pStyle w:val="30"/>
      </w:pPr>
      <w:r w:rsidRPr="00423C14">
        <w:t>单击</w:t>
      </w:r>
      <w:r w:rsidRPr="00423C14">
        <w:t>“</w:t>
      </w:r>
      <w:r w:rsidRPr="00423C14">
        <w:t>继续</w:t>
      </w:r>
      <w:r w:rsidRPr="00423C14">
        <w:t>”</w:t>
      </w:r>
      <w:r w:rsidRPr="00423C14">
        <w:t>，弹出</w:t>
      </w:r>
      <w:r w:rsidRPr="00423C14">
        <w:t>“</w:t>
      </w:r>
      <w:r w:rsidRPr="00423C14">
        <w:t>为</w:t>
      </w:r>
      <w:r w:rsidRPr="00423C14">
        <w:t>Administrator</w:t>
      </w:r>
      <w:r w:rsidRPr="00423C14">
        <w:t>设置密码</w:t>
      </w:r>
      <w:r w:rsidRPr="00423C14">
        <w:t>”</w:t>
      </w:r>
      <w:r w:rsidRPr="00423C14">
        <w:t>对话框。</w:t>
      </w:r>
    </w:p>
    <w:p w14:paraId="2CE5F912" w14:textId="00459003" w:rsidR="00DC3DBD" w:rsidRPr="00423C14" w:rsidRDefault="00DC3DBD" w:rsidP="004658D9">
      <w:pPr>
        <w:pStyle w:val="1e"/>
      </w:pPr>
      <w:r w:rsidRPr="00423C14">
        <w:t>按密码设置要求设置</w:t>
      </w:r>
      <w:r w:rsidRPr="00423C14">
        <w:t>“Administrator”</w:t>
      </w:r>
      <w:proofErr w:type="gramStart"/>
      <w:r w:rsidRPr="00423C14">
        <w:t>帐户</w:t>
      </w:r>
      <w:proofErr w:type="gramEnd"/>
      <w:r w:rsidRPr="00423C14">
        <w:t>密码，单击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0D90FA1D" w14:textId="77777777" w:rsidR="00DC3DBD" w:rsidRPr="00423C14" w:rsidRDefault="00DC3DBD" w:rsidP="004658D9">
      <w:pPr>
        <w:pStyle w:val="30"/>
      </w:pPr>
      <w:r w:rsidRPr="00423C14">
        <w:t>提示密码已设置。</w:t>
      </w:r>
    </w:p>
    <w:p w14:paraId="0DD7E475" w14:textId="07B26C9B" w:rsidR="00DC3DBD" w:rsidRPr="00423C14" w:rsidRDefault="00DC3DBD" w:rsidP="004658D9">
      <w:pPr>
        <w:pStyle w:val="1e"/>
      </w:pPr>
      <w:r w:rsidRPr="00423C14">
        <w:t>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，完成</w:t>
      </w:r>
      <w:r w:rsidRPr="00423C14">
        <w:t>Administrator</w:t>
      </w:r>
      <w:proofErr w:type="gramStart"/>
      <w:r w:rsidRPr="00423C14">
        <w:t>帐户</w:t>
      </w:r>
      <w:proofErr w:type="gramEnd"/>
      <w:r w:rsidRPr="00423C14">
        <w:t>密码设置。</w:t>
      </w:r>
    </w:p>
    <w:p w14:paraId="2E641FA4" w14:textId="3CFECBE8" w:rsidR="00DC3DBD" w:rsidRPr="00423C14" w:rsidRDefault="00DC3DBD" w:rsidP="004658D9">
      <w:pPr>
        <w:pStyle w:val="30"/>
      </w:pPr>
      <w:r w:rsidRPr="00423C14">
        <w:t>在</w:t>
      </w:r>
      <w:r w:rsidRPr="00423C14">
        <w:t>“</w:t>
      </w:r>
      <w:r w:rsidRPr="00423C14">
        <w:t>开始</w:t>
      </w:r>
      <w:r w:rsidRPr="00423C14">
        <w:t xml:space="preserve"> ”</w:t>
      </w:r>
      <w:r w:rsidRPr="00423C14">
        <w:t>按钮右侧，单击</w:t>
      </w:r>
      <w:r w:rsidRPr="00423C14">
        <w:rPr>
          <w:noProof/>
        </w:rPr>
        <w:drawing>
          <wp:inline distT="0" distB="0" distL="0" distR="0" wp14:anchorId="57693573" wp14:editId="22875619">
            <wp:extent cx="1152525" cy="1152525"/>
            <wp:effectExtent l="0" t="0" r="9525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t>，选择</w:t>
      </w:r>
      <w:r w:rsidRPr="00423C14">
        <w:t>“</w:t>
      </w:r>
      <w:r w:rsidRPr="00423C14">
        <w:t>注销</w:t>
      </w:r>
      <w:r w:rsidRPr="00423C14">
        <w:t>”</w:t>
      </w:r>
      <w:r w:rsidRPr="00423C14">
        <w:t>。</w:t>
      </w:r>
    </w:p>
    <w:p w14:paraId="521EA6D3" w14:textId="329D159A" w:rsidR="00DC3DBD" w:rsidRPr="004658D9" w:rsidRDefault="00DC3DBD" w:rsidP="004658D9">
      <w:pPr>
        <w:pStyle w:val="1e"/>
      </w:pPr>
      <w:r w:rsidRPr="004658D9">
        <w:t>以</w:t>
      </w:r>
      <w:r w:rsidRPr="004658D9">
        <w:t>“Administrator”</w:t>
      </w:r>
      <w:proofErr w:type="gramStart"/>
      <w:r w:rsidRPr="004658D9">
        <w:t>帐户</w:t>
      </w:r>
      <w:proofErr w:type="gramEnd"/>
      <w:r w:rsidRPr="004658D9">
        <w:t>登录虚拟机操作系统。</w:t>
      </w:r>
    </w:p>
    <w:p w14:paraId="7CF2DB18" w14:textId="77777777" w:rsidR="00DC3DBD" w:rsidRPr="004658D9" w:rsidRDefault="00DC3DBD" w:rsidP="004658D9">
      <w:pPr>
        <w:pStyle w:val="3"/>
      </w:pPr>
      <w:bookmarkStart w:id="61" w:name="_配置虚拟机操作系统"/>
      <w:bookmarkStart w:id="62" w:name="_Toc465180185"/>
      <w:bookmarkStart w:id="63" w:name="_Toc500186191"/>
      <w:bookmarkStart w:id="64" w:name="_Toc500426387"/>
      <w:bookmarkEnd w:id="61"/>
      <w:r w:rsidRPr="004658D9">
        <w:rPr>
          <w:rFonts w:hint="eastAsia"/>
        </w:rPr>
        <w:t>配置虚拟机操作系统</w:t>
      </w:r>
      <w:bookmarkEnd w:id="62"/>
      <w:bookmarkEnd w:id="63"/>
      <w:bookmarkEnd w:id="64"/>
    </w:p>
    <w:p w14:paraId="0BCC1DE2" w14:textId="77777777" w:rsidR="00DC3DBD" w:rsidRPr="004658D9" w:rsidRDefault="00DC3DBD" w:rsidP="004658D9">
      <w:pPr>
        <w:pStyle w:val="40"/>
        <w:rPr>
          <w:rFonts w:hint="default"/>
        </w:rPr>
      </w:pPr>
      <w:r w:rsidRPr="004658D9">
        <w:t>实验任务</w:t>
      </w:r>
    </w:p>
    <w:p w14:paraId="30A32BD0" w14:textId="77777777" w:rsidR="00DC3DBD" w:rsidRPr="00423C14" w:rsidRDefault="00DC3DBD" w:rsidP="004658D9">
      <w:pPr>
        <w:pStyle w:val="4b"/>
      </w:pPr>
      <w:r w:rsidRPr="00423C14">
        <w:t>通过</w:t>
      </w:r>
      <w:r w:rsidRPr="00423C14">
        <w:t>FusionCompute</w:t>
      </w:r>
      <w:r w:rsidRPr="00423C14">
        <w:t>，根据</w:t>
      </w:r>
      <w:r w:rsidRPr="00423C14">
        <w:rPr>
          <w:rFonts w:hint="eastAsia"/>
        </w:rPr>
        <w:t>虚拟机模板制作要求</w:t>
      </w:r>
      <w:r w:rsidRPr="00423C14">
        <w:t>配置操作系统和安装应用软件。</w:t>
      </w:r>
    </w:p>
    <w:p w14:paraId="7ED493B0" w14:textId="6EE55044" w:rsidR="00DC3DBD" w:rsidRPr="00423C14" w:rsidRDefault="00DC3DBD" w:rsidP="00DC3DBD">
      <w:pPr>
        <w:ind w:left="425" w:firstLine="425"/>
        <w:rPr>
          <w:sz w:val="18"/>
          <w:szCs w:val="18"/>
        </w:rPr>
      </w:pPr>
      <w:r w:rsidRPr="00423C14">
        <w:rPr>
          <w:noProof/>
          <w:sz w:val="18"/>
          <w:szCs w:val="18"/>
        </w:rPr>
        <w:drawing>
          <wp:inline distT="0" distB="0" distL="0" distR="0" wp14:anchorId="7A345ABC" wp14:editId="5FE1A78A">
            <wp:extent cx="457200" cy="152400"/>
            <wp:effectExtent l="0" t="0" r="0" b="0"/>
            <wp:docPr id="173" name="图片 173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D1EE" w14:textId="77777777" w:rsidR="00DC3DBD" w:rsidRPr="00423C14" w:rsidRDefault="00DC3DBD" w:rsidP="00DC3DBD">
      <w:pPr>
        <w:ind w:left="425" w:firstLine="425"/>
        <w:rPr>
          <w:sz w:val="18"/>
          <w:szCs w:val="18"/>
        </w:rPr>
      </w:pPr>
      <w:r w:rsidRPr="00423C14">
        <w:rPr>
          <w:sz w:val="18"/>
          <w:szCs w:val="18"/>
        </w:rPr>
        <w:t>该任务以版本为</w:t>
      </w:r>
      <w:r w:rsidRPr="00423C14">
        <w:rPr>
          <w:sz w:val="18"/>
          <w:szCs w:val="18"/>
        </w:rPr>
        <w:t>Windows 7 Pro</w:t>
      </w:r>
      <w:r>
        <w:rPr>
          <w:sz w:val="18"/>
          <w:szCs w:val="18"/>
        </w:rPr>
        <w:t>fessional 64bit</w:t>
      </w:r>
      <w:r w:rsidRPr="00423C14">
        <w:rPr>
          <w:sz w:val="18"/>
          <w:szCs w:val="18"/>
        </w:rPr>
        <w:t>的操作系统为例进行说明。</w:t>
      </w:r>
    </w:p>
    <w:p w14:paraId="04AC6F35" w14:textId="77777777" w:rsidR="00DC3DBD" w:rsidRPr="004658D9" w:rsidRDefault="00DC3DBD" w:rsidP="004658D9">
      <w:pPr>
        <w:pStyle w:val="40"/>
        <w:rPr>
          <w:rFonts w:hint="default"/>
        </w:rPr>
      </w:pPr>
      <w:r w:rsidRPr="004658D9">
        <w:t>操作步骤</w:t>
      </w:r>
    </w:p>
    <w:p w14:paraId="6632EC43" w14:textId="77777777" w:rsidR="00DC3DBD" w:rsidRPr="004658D9" w:rsidRDefault="00DC3DBD" w:rsidP="004658D9">
      <w:pPr>
        <w:pStyle w:val="5"/>
        <w:rPr>
          <w:rFonts w:hint="default"/>
        </w:rPr>
      </w:pPr>
      <w:r w:rsidRPr="004658D9">
        <w:t>安装</w:t>
      </w:r>
      <w:r w:rsidRPr="004658D9">
        <w:t>PV Driver</w:t>
      </w:r>
    </w:p>
    <w:p w14:paraId="4A9EC664" w14:textId="77777777" w:rsidR="00DC3DBD" w:rsidRPr="00E46362" w:rsidRDefault="00DC3DBD" w:rsidP="004658D9">
      <w:pPr>
        <w:pStyle w:val="30"/>
      </w:pPr>
      <w:r w:rsidRPr="00E46362">
        <w:rPr>
          <w:rFonts w:hint="eastAsia"/>
        </w:rPr>
        <w:t>在“</w:t>
      </w:r>
      <w:r w:rsidRPr="00E46362">
        <w:rPr>
          <w:rFonts w:hint="eastAsia"/>
        </w:rPr>
        <w:t>FusionCompute</w:t>
      </w:r>
      <w:r w:rsidRPr="00E46362">
        <w:rPr>
          <w:rFonts w:hint="eastAsia"/>
        </w:rPr>
        <w:t>”中，在</w:t>
      </w:r>
      <w:r w:rsidRPr="00E46362">
        <w:t>“</w:t>
      </w:r>
      <w:r w:rsidRPr="00E46362">
        <w:rPr>
          <w:rFonts w:hint="eastAsia"/>
        </w:rPr>
        <w:t>虚拟机</w:t>
      </w:r>
      <w:r w:rsidRPr="00E46362">
        <w:t>和模板</w:t>
      </w:r>
      <w:r w:rsidRPr="00E46362">
        <w:t>”</w:t>
      </w:r>
      <w:r w:rsidRPr="00E46362">
        <w:rPr>
          <w:rFonts w:hint="eastAsia"/>
        </w:rPr>
        <w:t>界面，选择</w:t>
      </w:r>
      <w:proofErr w:type="gramStart"/>
      <w:r w:rsidRPr="00E46362">
        <w:t>待操作</w:t>
      </w:r>
      <w:proofErr w:type="gramEnd"/>
      <w:r w:rsidRPr="00E46362">
        <w:t>的虚拟机</w:t>
      </w:r>
      <w:r w:rsidRPr="00E46362">
        <w:rPr>
          <w:rFonts w:hint="eastAsia"/>
        </w:rPr>
        <w:t>，</w:t>
      </w:r>
      <w:r w:rsidRPr="00E46362">
        <w:t>右键单击</w:t>
      </w:r>
      <w:r w:rsidRPr="00E46362">
        <w:rPr>
          <w:rFonts w:hint="eastAsia"/>
        </w:rPr>
        <w:t>选择“挂载</w:t>
      </w:r>
      <w:r w:rsidRPr="00E46362">
        <w:rPr>
          <w:rFonts w:hint="eastAsia"/>
        </w:rPr>
        <w:t>tools</w:t>
      </w:r>
      <w:r w:rsidRPr="00E46362">
        <w:rPr>
          <w:rFonts w:hint="eastAsia"/>
        </w:rPr>
        <w:t>”，弹出</w:t>
      </w:r>
      <w:r w:rsidRPr="00E46362">
        <w:t>对话框，</w:t>
      </w:r>
      <w:r w:rsidRPr="00E46362">
        <w:rPr>
          <w:rFonts w:hint="eastAsia"/>
        </w:rPr>
        <w:t>单击“确定”。示例</w:t>
      </w:r>
      <w:r w:rsidRPr="00E46362">
        <w:t>：</w:t>
      </w:r>
    </w:p>
    <w:p w14:paraId="482DD46D" w14:textId="69F681B9" w:rsidR="00DC3DBD" w:rsidRPr="00423C14" w:rsidRDefault="00DC3DBD" w:rsidP="004658D9">
      <w:pPr>
        <w:pStyle w:val="1e"/>
        <w:rPr>
          <w:lang w:val="x-none" w:eastAsia="x-none"/>
        </w:rPr>
      </w:pPr>
      <w:r w:rsidRPr="00D33804">
        <w:rPr>
          <w:noProof/>
        </w:rPr>
        <w:lastRenderedPageBreak/>
        <w:drawing>
          <wp:inline distT="0" distB="0" distL="0" distR="0" wp14:anchorId="4589D5F5" wp14:editId="0595B00A">
            <wp:extent cx="5454000" cy="2905052"/>
            <wp:effectExtent l="19050" t="19050" r="13970" b="1016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90505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3B3B3B" w14:textId="77777777" w:rsidR="00DC3DBD" w:rsidRPr="00423C14" w:rsidRDefault="00DC3DBD" w:rsidP="004658D9">
      <w:pPr>
        <w:pStyle w:val="30"/>
      </w:pPr>
      <w:r w:rsidRPr="00423C14">
        <w:t>进入虚拟机光盘目录，右键单击</w:t>
      </w:r>
      <w:r w:rsidRPr="00423C14">
        <w:t>“Setup”</w:t>
      </w:r>
      <w:r w:rsidRPr="00423C14">
        <w:t>，并选择</w:t>
      </w:r>
      <w:r w:rsidRPr="00423C14">
        <w:t>“</w:t>
      </w:r>
      <w:r w:rsidRPr="00423C14">
        <w:t>以管理员身份运行</w:t>
      </w:r>
      <w:r w:rsidRPr="00423C14">
        <w:t>”</w:t>
      </w:r>
      <w:r w:rsidRPr="00423C14">
        <w:t>，根据界面提示按照默认设置完成软件安装。</w:t>
      </w:r>
    </w:p>
    <w:p w14:paraId="785C13E8" w14:textId="535FBC07" w:rsidR="00DC3DBD" w:rsidRPr="00423C14" w:rsidRDefault="00DC3DBD" w:rsidP="004658D9">
      <w:pPr>
        <w:pStyle w:val="1e"/>
        <w:rPr>
          <w:lang w:val="x-none" w:eastAsia="x-none"/>
        </w:rPr>
      </w:pPr>
      <w:r w:rsidRPr="00423C14">
        <w:rPr>
          <w:noProof/>
        </w:rPr>
        <w:drawing>
          <wp:inline distT="0" distB="0" distL="0" distR="0" wp14:anchorId="53E1F4FD" wp14:editId="597D3D1D">
            <wp:extent cx="5454000" cy="3457948"/>
            <wp:effectExtent l="19050" t="19050" r="1397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5794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74A470" w14:textId="77777777" w:rsidR="00DC3DBD" w:rsidRDefault="00DC3DBD" w:rsidP="004658D9">
      <w:pPr>
        <w:pStyle w:val="30"/>
      </w:pPr>
      <w:r w:rsidRPr="00423C14">
        <w:t>软件安装完成后，</w:t>
      </w:r>
      <w:proofErr w:type="gramStart"/>
      <w:r w:rsidRPr="00423C14">
        <w:t>请严格</w:t>
      </w:r>
      <w:proofErr w:type="gramEnd"/>
      <w:r w:rsidRPr="00423C14">
        <w:t>按照界面提示执行</w:t>
      </w:r>
      <w:r w:rsidRPr="00423C14">
        <w:t>2</w:t>
      </w:r>
      <w:r>
        <w:t>次重启操作，重</w:t>
      </w:r>
      <w:proofErr w:type="gramStart"/>
      <w:r>
        <w:t>启完成</w:t>
      </w:r>
      <w:proofErr w:type="gramEnd"/>
      <w:r>
        <w:t>后</w:t>
      </w:r>
      <w:r>
        <w:rPr>
          <w:rFonts w:hint="eastAsia"/>
        </w:rPr>
        <w:t>关闭</w:t>
      </w:r>
      <w:r>
        <w:t>虚拟机</w:t>
      </w:r>
      <w:r w:rsidRPr="00423C14">
        <w:t>。</w:t>
      </w:r>
    </w:p>
    <w:p w14:paraId="38D551F3" w14:textId="77777777" w:rsidR="00DC3DBD" w:rsidRPr="00423C14" w:rsidRDefault="00DC3DBD" w:rsidP="004658D9">
      <w:pPr>
        <w:pStyle w:val="30"/>
      </w:pPr>
      <w:r w:rsidRPr="00423C14">
        <w:t>在</w:t>
      </w:r>
      <w:r w:rsidRPr="00423C14">
        <w:t>FusionCompute</w:t>
      </w:r>
      <w:r>
        <w:t>中，</w:t>
      </w:r>
      <w:r>
        <w:rPr>
          <w:rFonts w:hint="eastAsia"/>
        </w:rPr>
        <w:t>在</w:t>
      </w:r>
      <w:r w:rsidRPr="00423C14">
        <w:t>“</w:t>
      </w:r>
      <w:r w:rsidRPr="00423C14">
        <w:t>虚拟机和模板</w:t>
      </w:r>
      <w:r w:rsidRPr="00423C14">
        <w:t>”</w:t>
      </w:r>
      <w:r>
        <w:rPr>
          <w:rFonts w:hint="eastAsia"/>
        </w:rPr>
        <w:t>界面，</w:t>
      </w:r>
      <w:r w:rsidRPr="00FA65B6">
        <w:t xml:space="preserve"> </w:t>
      </w:r>
      <w:r>
        <w:rPr>
          <w:rFonts w:hint="eastAsia"/>
        </w:rPr>
        <w:t>选择</w:t>
      </w:r>
      <w:proofErr w:type="gramStart"/>
      <w:r w:rsidRPr="00423C14">
        <w:t>待</w:t>
      </w:r>
      <w:r>
        <w:rPr>
          <w:rFonts w:hint="eastAsia"/>
        </w:rPr>
        <w:t>操作</w:t>
      </w:r>
      <w:proofErr w:type="gramEnd"/>
      <w:r>
        <w:rPr>
          <w:rFonts w:hint="eastAsia"/>
        </w:rPr>
        <w:t>的</w:t>
      </w:r>
      <w:r w:rsidRPr="00423C14">
        <w:t>虚拟机所在行，</w:t>
      </w:r>
      <w:r>
        <w:rPr>
          <w:rFonts w:hint="eastAsia"/>
        </w:rPr>
        <w:t>右键</w:t>
      </w:r>
      <w:r>
        <w:t>单击，</w:t>
      </w:r>
      <w:r w:rsidRPr="00423C14">
        <w:t>选择</w:t>
      </w:r>
      <w:r w:rsidRPr="00423C14">
        <w:t>“</w:t>
      </w:r>
      <w:r w:rsidRPr="00423C14">
        <w:t>转为模板</w:t>
      </w:r>
      <w:r w:rsidRPr="00423C14">
        <w:t>”</w:t>
      </w:r>
      <w:r w:rsidRPr="00423C14">
        <w:t>。</w:t>
      </w:r>
    </w:p>
    <w:p w14:paraId="6AB5BB74" w14:textId="4D7BAE6A" w:rsidR="00DC3DBD" w:rsidRDefault="00DC3DBD" w:rsidP="004658D9">
      <w:pPr>
        <w:pStyle w:val="1e"/>
      </w:pPr>
      <w:r w:rsidRPr="004658D9">
        <w:rPr>
          <w:noProof/>
        </w:rPr>
        <w:lastRenderedPageBreak/>
        <w:drawing>
          <wp:inline distT="0" distB="0" distL="0" distR="0" wp14:anchorId="1E8077B6" wp14:editId="77466B4E">
            <wp:extent cx="5454000" cy="2858196"/>
            <wp:effectExtent l="19050" t="19050" r="13970" b="184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5819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7F6C5D" w14:textId="77777777" w:rsidR="00F02EF0" w:rsidRDefault="00F02EF0" w:rsidP="004658D9">
      <w:pPr>
        <w:pStyle w:val="1e"/>
      </w:pPr>
    </w:p>
    <w:p w14:paraId="206D0CAB" w14:textId="77777777" w:rsidR="00F02EF0" w:rsidRDefault="00F02EF0" w:rsidP="004658D9">
      <w:pPr>
        <w:pStyle w:val="1e"/>
      </w:pPr>
    </w:p>
    <w:p w14:paraId="128BD0A5" w14:textId="77777777" w:rsidR="00F02EF0" w:rsidRDefault="00F02EF0" w:rsidP="004658D9">
      <w:pPr>
        <w:pStyle w:val="1e"/>
      </w:pPr>
    </w:p>
    <w:p w14:paraId="18CFF939" w14:textId="77777777" w:rsidR="00F02EF0" w:rsidRDefault="00F02EF0" w:rsidP="004658D9">
      <w:pPr>
        <w:pStyle w:val="1e"/>
      </w:pPr>
    </w:p>
    <w:p w14:paraId="7D98CAC8" w14:textId="77777777" w:rsidR="00F02EF0" w:rsidRDefault="00F02EF0" w:rsidP="004658D9">
      <w:pPr>
        <w:pStyle w:val="1e"/>
      </w:pPr>
    </w:p>
    <w:p w14:paraId="69A85B02" w14:textId="77777777" w:rsidR="00F02EF0" w:rsidRDefault="00F02EF0" w:rsidP="004658D9">
      <w:pPr>
        <w:pStyle w:val="1e"/>
      </w:pPr>
    </w:p>
    <w:p w14:paraId="7AB83B68" w14:textId="77777777" w:rsidR="00F02EF0" w:rsidRDefault="00F02EF0" w:rsidP="004658D9">
      <w:pPr>
        <w:pStyle w:val="1e"/>
      </w:pPr>
    </w:p>
    <w:p w14:paraId="08CC0344" w14:textId="77777777" w:rsidR="00F02EF0" w:rsidRDefault="00F02EF0" w:rsidP="004658D9">
      <w:pPr>
        <w:pStyle w:val="1e"/>
      </w:pPr>
    </w:p>
    <w:p w14:paraId="05E6FFDD" w14:textId="77777777" w:rsidR="00F02EF0" w:rsidRDefault="00F02EF0" w:rsidP="004658D9">
      <w:pPr>
        <w:pStyle w:val="1e"/>
      </w:pPr>
    </w:p>
    <w:p w14:paraId="09F26AF3" w14:textId="77777777" w:rsidR="00F02EF0" w:rsidRDefault="00F02EF0" w:rsidP="004658D9">
      <w:pPr>
        <w:pStyle w:val="1e"/>
      </w:pPr>
    </w:p>
    <w:p w14:paraId="33FD9F74" w14:textId="77777777" w:rsidR="00F02EF0" w:rsidRDefault="00F02EF0" w:rsidP="004658D9">
      <w:pPr>
        <w:pStyle w:val="1e"/>
      </w:pPr>
    </w:p>
    <w:p w14:paraId="23DB014E" w14:textId="77777777" w:rsidR="00F02EF0" w:rsidRDefault="00F02EF0" w:rsidP="004658D9">
      <w:pPr>
        <w:pStyle w:val="1e"/>
      </w:pPr>
    </w:p>
    <w:p w14:paraId="23CDD0D9" w14:textId="77777777" w:rsidR="00F02EF0" w:rsidRDefault="00F02EF0" w:rsidP="004658D9">
      <w:pPr>
        <w:pStyle w:val="1e"/>
      </w:pPr>
    </w:p>
    <w:p w14:paraId="29D1E18F" w14:textId="77777777" w:rsidR="00F02EF0" w:rsidRPr="00423C14" w:rsidRDefault="00F02EF0" w:rsidP="004658D9">
      <w:pPr>
        <w:pStyle w:val="1e"/>
      </w:pPr>
    </w:p>
    <w:p w14:paraId="58E54BB9" w14:textId="77777777" w:rsidR="00DC3DBD" w:rsidRPr="00F02EF0" w:rsidRDefault="00DC3DBD" w:rsidP="00F02EF0">
      <w:pPr>
        <w:pStyle w:val="1"/>
      </w:pPr>
      <w:bookmarkStart w:id="65" w:name="_Toc500186192"/>
      <w:bookmarkStart w:id="66" w:name="_Toc500426388"/>
      <w:r w:rsidRPr="00F02EF0">
        <w:rPr>
          <w:rFonts w:hint="eastAsia"/>
        </w:rPr>
        <w:lastRenderedPageBreak/>
        <w:t>发放完整</w:t>
      </w:r>
      <w:r w:rsidRPr="00F02EF0">
        <w:t>复制</w:t>
      </w:r>
      <w:r w:rsidRPr="00F02EF0">
        <w:rPr>
          <w:rFonts w:hint="eastAsia"/>
        </w:rPr>
        <w:t>桌面和登录</w:t>
      </w:r>
      <w:r w:rsidRPr="00F02EF0">
        <w:t>桌面</w:t>
      </w:r>
      <w:bookmarkEnd w:id="65"/>
      <w:bookmarkEnd w:id="66"/>
    </w:p>
    <w:p w14:paraId="6F96D856" w14:textId="77777777" w:rsidR="00DC3DBD" w:rsidRPr="00F02EF0" w:rsidRDefault="00DC3DBD" w:rsidP="00F02EF0">
      <w:pPr>
        <w:pStyle w:val="2"/>
      </w:pPr>
      <w:bookmarkStart w:id="67" w:name="_Toc362449313"/>
      <w:bookmarkStart w:id="68" w:name="_Toc465180188"/>
      <w:bookmarkStart w:id="69" w:name="_Toc500186193"/>
      <w:bookmarkStart w:id="70" w:name="_Toc500426389"/>
      <w:r w:rsidRPr="00F02EF0">
        <w:t>课程目标</w:t>
      </w:r>
      <w:bookmarkEnd w:id="67"/>
      <w:bookmarkEnd w:id="68"/>
      <w:bookmarkEnd w:id="69"/>
      <w:bookmarkEnd w:id="70"/>
    </w:p>
    <w:p w14:paraId="08F65D2C" w14:textId="77777777" w:rsidR="00DC3DBD" w:rsidRPr="00423C14" w:rsidRDefault="00DC3DBD" w:rsidP="00F02EF0">
      <w:pPr>
        <w:pStyle w:val="1e"/>
      </w:pPr>
      <w:r w:rsidRPr="00423C14">
        <w:t>通过本部分的学习，您应该能够：</w:t>
      </w:r>
    </w:p>
    <w:p w14:paraId="6E611342" w14:textId="530F9C03" w:rsidR="00DC3DBD" w:rsidRPr="00423C14" w:rsidRDefault="00DC3DBD" w:rsidP="00F02EF0">
      <w:pPr>
        <w:pStyle w:val="4b"/>
      </w:pPr>
      <w:r w:rsidRPr="00423C14">
        <w:rPr>
          <w:rFonts w:hint="eastAsia"/>
        </w:rPr>
        <w:t>熟悉虚拟桌面的发放流程与操作</w:t>
      </w:r>
      <w:r w:rsidR="00E718D0">
        <w:rPr>
          <w:rFonts w:hint="eastAsia"/>
        </w:rPr>
        <w:t>。</w:t>
      </w:r>
    </w:p>
    <w:p w14:paraId="1D2CC69C" w14:textId="18E10AD7" w:rsidR="00DC3DBD" w:rsidRPr="00423C14" w:rsidRDefault="00DC3DBD" w:rsidP="00F02EF0">
      <w:pPr>
        <w:pStyle w:val="4b"/>
      </w:pPr>
      <w:r w:rsidRPr="00423C14">
        <w:rPr>
          <w:rFonts w:hint="eastAsia"/>
        </w:rPr>
        <w:t>熟悉虚拟</w:t>
      </w:r>
      <w:r w:rsidRPr="00423C14">
        <w:t>桌面的登录流程</w:t>
      </w:r>
      <w:r w:rsidR="00E718D0">
        <w:rPr>
          <w:rFonts w:hint="eastAsia"/>
        </w:rPr>
        <w:t>。</w:t>
      </w:r>
    </w:p>
    <w:p w14:paraId="59CC1D6C" w14:textId="77777777" w:rsidR="00DC3DBD" w:rsidRPr="00F02EF0" w:rsidRDefault="00DC3DBD" w:rsidP="00F02EF0">
      <w:pPr>
        <w:pStyle w:val="2"/>
      </w:pPr>
      <w:bookmarkStart w:id="71" w:name="_Toc362449314"/>
      <w:bookmarkStart w:id="72" w:name="_Toc465180189"/>
      <w:bookmarkStart w:id="73" w:name="_Toc500186194"/>
      <w:bookmarkStart w:id="74" w:name="_Toc500426390"/>
      <w:r w:rsidRPr="00F02EF0">
        <w:t>基本信息</w:t>
      </w:r>
      <w:bookmarkEnd w:id="71"/>
      <w:bookmarkEnd w:id="72"/>
      <w:bookmarkEnd w:id="73"/>
      <w:bookmarkEnd w:id="74"/>
    </w:p>
    <w:tbl>
      <w:tblPr>
        <w:tblStyle w:val="V30"/>
        <w:tblW w:w="4110" w:type="pct"/>
        <w:tblLook w:val="01E0" w:firstRow="1" w:lastRow="1" w:firstColumn="1" w:lastColumn="1" w:noHBand="0" w:noVBand="0"/>
      </w:tblPr>
      <w:tblGrid>
        <w:gridCol w:w="1555"/>
        <w:gridCol w:w="3187"/>
        <w:gridCol w:w="3156"/>
      </w:tblGrid>
      <w:tr w:rsidR="00DC3DBD" w:rsidRPr="00AD1D68" w14:paraId="59319409" w14:textId="77777777" w:rsidTr="00F02E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06918E68" w14:textId="77777777" w:rsidR="00DC3DBD" w:rsidRPr="00AD1D68" w:rsidRDefault="00DC3DBD" w:rsidP="00AD1D68">
            <w:pPr>
              <w:pStyle w:val="59"/>
            </w:pPr>
            <w:r w:rsidRPr="00AD1D68">
              <w:rPr>
                <w:rFonts w:hint="eastAsia"/>
              </w:rPr>
              <w:t>系统</w:t>
            </w:r>
          </w:p>
        </w:tc>
        <w:tc>
          <w:tcPr>
            <w:tcW w:w="2017" w:type="pct"/>
          </w:tcPr>
          <w:p w14:paraId="1910DAEA" w14:textId="77777777" w:rsidR="00DC3DBD" w:rsidRPr="00AD1D68" w:rsidRDefault="00DC3DBD" w:rsidP="00AD1D68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D1D68">
              <w:t>Portal</w:t>
            </w:r>
            <w:r w:rsidRPr="00AD1D68">
              <w:t>登录地址</w:t>
            </w:r>
          </w:p>
        </w:tc>
        <w:tc>
          <w:tcPr>
            <w:tcW w:w="1998" w:type="pct"/>
          </w:tcPr>
          <w:p w14:paraId="36AB0026" w14:textId="77777777" w:rsidR="00DC3DBD" w:rsidRPr="00AD1D68" w:rsidRDefault="00DC3DBD" w:rsidP="00AD1D68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D1D68">
              <w:t>Portal</w:t>
            </w:r>
            <w:r w:rsidRPr="00AD1D68">
              <w:t>帐号</w:t>
            </w:r>
          </w:p>
        </w:tc>
      </w:tr>
      <w:tr w:rsidR="00DC3DBD" w:rsidRPr="00AD1D68" w14:paraId="0674ECBC" w14:textId="77777777" w:rsidTr="00F02E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5E08FC21" w14:textId="77777777" w:rsidR="00DC3DBD" w:rsidRPr="00AD1D68" w:rsidRDefault="00DC3DBD" w:rsidP="00AD1D68">
            <w:pPr>
              <w:pStyle w:val="59"/>
            </w:pPr>
            <w:r w:rsidRPr="00AD1D68">
              <w:rPr>
                <w:rFonts w:hint="eastAsia"/>
              </w:rPr>
              <w:t>FusionAccess</w:t>
            </w:r>
          </w:p>
        </w:tc>
        <w:tc>
          <w:tcPr>
            <w:tcW w:w="2017" w:type="pct"/>
          </w:tcPr>
          <w:p w14:paraId="19BD562E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0F9FF489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AD1D68" w14:paraId="0408588E" w14:textId="77777777" w:rsidTr="001E4C0F">
        <w:trPr>
          <w:trHeight w:val="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4EAAAE48" w14:textId="77777777" w:rsidR="00DC3DBD" w:rsidRPr="00AD1D68" w:rsidRDefault="00DC3DBD" w:rsidP="00AD1D68">
            <w:pPr>
              <w:pStyle w:val="59"/>
            </w:pPr>
          </w:p>
        </w:tc>
        <w:tc>
          <w:tcPr>
            <w:tcW w:w="2017" w:type="pct"/>
          </w:tcPr>
          <w:p w14:paraId="04ECCCA9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0B743455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AD1D68" w14:paraId="7920E6A7" w14:textId="77777777" w:rsidTr="00F02E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4F39F17D" w14:textId="77777777" w:rsidR="00DC3DBD" w:rsidRPr="00AD1D68" w:rsidRDefault="00DC3DBD" w:rsidP="00AD1D68">
            <w:pPr>
              <w:pStyle w:val="59"/>
            </w:pPr>
          </w:p>
        </w:tc>
        <w:tc>
          <w:tcPr>
            <w:tcW w:w="2017" w:type="pct"/>
          </w:tcPr>
          <w:p w14:paraId="7CF22132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6FF084BB" w14:textId="77777777" w:rsidR="00DC3DBD" w:rsidRPr="00AD1D68" w:rsidRDefault="00DC3DBD" w:rsidP="00AD1D6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9011DBB" w14:textId="77777777" w:rsidR="00DC3DBD" w:rsidRPr="00F02EF0" w:rsidRDefault="00DC3DBD" w:rsidP="00F02EF0">
      <w:pPr>
        <w:pStyle w:val="2"/>
      </w:pPr>
      <w:bookmarkStart w:id="75" w:name="_Toc465180190"/>
      <w:bookmarkStart w:id="76" w:name="_Toc500186195"/>
      <w:bookmarkStart w:id="77" w:name="_Toc500426391"/>
      <w:r w:rsidRPr="00F02EF0">
        <w:rPr>
          <w:rFonts w:hint="eastAsia"/>
        </w:rPr>
        <w:t>实验内容</w:t>
      </w:r>
      <w:bookmarkEnd w:id="75"/>
      <w:bookmarkEnd w:id="76"/>
      <w:bookmarkEnd w:id="77"/>
    </w:p>
    <w:p w14:paraId="5ADE4B66" w14:textId="77777777" w:rsidR="00DC3DBD" w:rsidRPr="00F02EF0" w:rsidRDefault="00DC3DBD" w:rsidP="00F02EF0">
      <w:pPr>
        <w:pStyle w:val="3"/>
      </w:pPr>
      <w:bookmarkStart w:id="78" w:name="_Toc465180186"/>
      <w:bookmarkStart w:id="79" w:name="_Toc500186196"/>
      <w:bookmarkStart w:id="80" w:name="_Toc500426392"/>
      <w:r w:rsidRPr="00F02EF0">
        <w:rPr>
          <w:rFonts w:hint="eastAsia"/>
        </w:rPr>
        <w:t>创建虚拟机模板（完整复制）</w:t>
      </w:r>
      <w:bookmarkEnd w:id="78"/>
      <w:bookmarkEnd w:id="79"/>
      <w:bookmarkEnd w:id="80"/>
    </w:p>
    <w:p w14:paraId="1CFF784D" w14:textId="77777777" w:rsidR="00DC3DBD" w:rsidRPr="00F02EF0" w:rsidRDefault="00DC3DBD" w:rsidP="00F02EF0">
      <w:pPr>
        <w:pStyle w:val="40"/>
        <w:rPr>
          <w:rFonts w:hint="default"/>
        </w:rPr>
      </w:pPr>
      <w:r w:rsidRPr="00F02EF0">
        <w:t>实验任务</w:t>
      </w:r>
    </w:p>
    <w:p w14:paraId="0FB6D933" w14:textId="791D05AB" w:rsidR="00DC3DBD" w:rsidRPr="00423C14" w:rsidRDefault="00DC3DBD" w:rsidP="00F02EF0">
      <w:pPr>
        <w:pStyle w:val="4b"/>
      </w:pPr>
      <w:r w:rsidRPr="00423C14">
        <w:rPr>
          <w:rFonts w:hint="eastAsia"/>
        </w:rPr>
        <w:t>使用“</w:t>
      </w:r>
      <w:r w:rsidRPr="00423C14">
        <w:rPr>
          <w:rFonts w:hint="eastAsia"/>
        </w:rPr>
        <w:t xml:space="preserve"> </w:t>
      </w:r>
      <w:r w:rsidRPr="00423C14">
        <w:rPr>
          <w:rFonts w:hint="eastAsia"/>
        </w:rPr>
        <w:t>桌面云制作镜像优化工具”</w:t>
      </w:r>
      <w:r w:rsidRPr="00423C14">
        <w:rPr>
          <w:rFonts w:hint="eastAsia"/>
        </w:rPr>
        <w:t xml:space="preserve"> </w:t>
      </w:r>
      <w:r w:rsidR="00E718D0">
        <w:rPr>
          <w:rFonts w:hint="eastAsia"/>
        </w:rPr>
        <w:t>配置虚拟机的操作系统。</w:t>
      </w:r>
    </w:p>
    <w:p w14:paraId="74B727FB" w14:textId="72F6B359" w:rsidR="00DC3DBD" w:rsidRPr="00423C14" w:rsidRDefault="00E718D0" w:rsidP="00F02EF0">
      <w:pPr>
        <w:pStyle w:val="4b"/>
      </w:pPr>
      <w:r>
        <w:rPr>
          <w:rFonts w:hint="eastAsia"/>
        </w:rPr>
        <w:t>安装应用软件。</w:t>
      </w:r>
    </w:p>
    <w:p w14:paraId="3185B9B3" w14:textId="3ED0865D" w:rsidR="00DC3DBD" w:rsidRPr="00423C14" w:rsidRDefault="00E718D0" w:rsidP="00F02EF0">
      <w:pPr>
        <w:pStyle w:val="4b"/>
      </w:pPr>
      <w:r>
        <w:rPr>
          <w:rFonts w:hint="eastAsia"/>
        </w:rPr>
        <w:t>制作虚拟机模板。</w:t>
      </w:r>
    </w:p>
    <w:p w14:paraId="7231E90F" w14:textId="77777777" w:rsidR="00DC3DBD" w:rsidRPr="00F02EF0" w:rsidRDefault="00DC3DBD" w:rsidP="00F02EF0">
      <w:pPr>
        <w:pStyle w:val="40"/>
        <w:rPr>
          <w:rFonts w:hint="default"/>
        </w:rPr>
      </w:pPr>
      <w:r w:rsidRPr="00F02EF0">
        <w:t>操作步骤</w:t>
      </w:r>
    </w:p>
    <w:p w14:paraId="7FC6C6E7" w14:textId="77777777" w:rsidR="00DC3DBD" w:rsidRPr="00F02EF0" w:rsidRDefault="00DC3DBD" w:rsidP="00F02EF0">
      <w:pPr>
        <w:pStyle w:val="5"/>
        <w:rPr>
          <w:rFonts w:hint="default"/>
        </w:rPr>
      </w:pPr>
      <w:r w:rsidRPr="00F02EF0">
        <w:t>使用模板工具配置虚拟机操作系统</w:t>
      </w:r>
    </w:p>
    <w:p w14:paraId="07C97FD6" w14:textId="77777777" w:rsidR="00DC3DBD" w:rsidRDefault="00DC3DBD" w:rsidP="00F02EF0">
      <w:pPr>
        <w:pStyle w:val="30"/>
      </w:pPr>
      <w:r w:rsidRPr="00551D4D">
        <w:rPr>
          <w:rFonts w:hint="eastAsia"/>
          <w:lang w:eastAsia="x-none"/>
        </w:rPr>
        <w:t>在</w:t>
      </w:r>
      <w:r w:rsidRPr="00551D4D">
        <w:rPr>
          <w:lang w:eastAsia="x-none"/>
        </w:rPr>
        <w:t>FusionCompute</w:t>
      </w:r>
      <w:r w:rsidRPr="00551D4D">
        <w:rPr>
          <w:lang w:eastAsia="x-none"/>
        </w:rPr>
        <w:t>中，</w:t>
      </w:r>
      <w:r>
        <w:rPr>
          <w:rFonts w:hint="eastAsia"/>
        </w:rPr>
        <w:t>在</w:t>
      </w:r>
      <w:r w:rsidRPr="00551D4D">
        <w:rPr>
          <w:lang w:eastAsia="x-none"/>
        </w:rPr>
        <w:t>“</w:t>
      </w:r>
      <w:r w:rsidRPr="00551D4D">
        <w:rPr>
          <w:lang w:eastAsia="x-none"/>
        </w:rPr>
        <w:t>虚拟机和模板</w:t>
      </w:r>
      <w:r w:rsidRPr="00551D4D">
        <w:rPr>
          <w:lang w:eastAsia="x-none"/>
        </w:rPr>
        <w:t>”</w:t>
      </w:r>
      <w:r>
        <w:rPr>
          <w:rFonts w:hint="eastAsia"/>
        </w:rPr>
        <w:t>界面，选择</w:t>
      </w:r>
      <w:r w:rsidRPr="00551D4D">
        <w:rPr>
          <w:rFonts w:hint="eastAsia"/>
        </w:rPr>
        <w:t>待操作的</w:t>
      </w:r>
      <w:r>
        <w:rPr>
          <w:rFonts w:hint="eastAsia"/>
        </w:rPr>
        <w:t>模板</w:t>
      </w:r>
      <w:r>
        <w:rPr>
          <w:rFonts w:hint="eastAsia"/>
        </w:rPr>
        <w:t>V</w:t>
      </w:r>
      <w:r>
        <w:t>desktop template</w:t>
      </w:r>
      <w:r w:rsidRPr="00551D4D">
        <w:rPr>
          <w:rFonts w:hint="eastAsia"/>
        </w:rPr>
        <w:t>，</w:t>
      </w:r>
      <w:r>
        <w:rPr>
          <w:rFonts w:hint="eastAsia"/>
        </w:rPr>
        <w:t>右键</w:t>
      </w:r>
      <w:r>
        <w:t>单击，</w:t>
      </w:r>
      <w:r w:rsidRPr="00551D4D">
        <w:rPr>
          <w:rFonts w:hint="eastAsia"/>
        </w:rPr>
        <w:t>选择“</w:t>
      </w:r>
      <w:r>
        <w:rPr>
          <w:rFonts w:hint="eastAsia"/>
        </w:rPr>
        <w:t>按模板</w:t>
      </w:r>
      <w:r>
        <w:t>部署虚拟</w:t>
      </w:r>
      <w:r>
        <w:rPr>
          <w:rFonts w:hint="eastAsia"/>
        </w:rPr>
        <w:t>机</w:t>
      </w:r>
      <w:r w:rsidRPr="00551D4D">
        <w:t>”</w:t>
      </w:r>
      <w:r>
        <w:rPr>
          <w:rFonts w:hint="eastAsia"/>
        </w:rPr>
        <w:t>。</w:t>
      </w:r>
    </w:p>
    <w:p w14:paraId="5839E837" w14:textId="4B52A58A" w:rsidR="00DC3DBD" w:rsidRDefault="00DC3DBD" w:rsidP="00F02EF0">
      <w:pPr>
        <w:pStyle w:val="1e"/>
        <w:rPr>
          <w:lang w:val="x-none"/>
        </w:rPr>
      </w:pPr>
      <w:r w:rsidRPr="00D33804">
        <w:rPr>
          <w:noProof/>
        </w:rPr>
        <w:lastRenderedPageBreak/>
        <w:drawing>
          <wp:inline distT="0" distB="0" distL="0" distR="0" wp14:anchorId="417D46E0" wp14:editId="305671A0">
            <wp:extent cx="5454000" cy="2848825"/>
            <wp:effectExtent l="19050" t="19050" r="13970" b="279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48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E7E04" w14:textId="77777777" w:rsidR="00DC3DBD" w:rsidRPr="00B369BF" w:rsidRDefault="00DC3DBD" w:rsidP="00F02EF0">
      <w:pPr>
        <w:pStyle w:val="30"/>
      </w:pPr>
      <w:r w:rsidRPr="00B369BF">
        <w:rPr>
          <w:rFonts w:hint="eastAsia"/>
        </w:rPr>
        <w:t>选择模板，点击“</w:t>
      </w:r>
      <w:r w:rsidRPr="00B369BF">
        <w:t xml:space="preserve"> </w:t>
      </w:r>
      <w:r w:rsidRPr="00B369BF">
        <w:t>下一步</w:t>
      </w:r>
      <w:r w:rsidRPr="00B369BF">
        <w:t>”</w:t>
      </w:r>
      <w:r w:rsidRPr="00B369BF">
        <w:t>。</w:t>
      </w:r>
      <w:r w:rsidRPr="00B369BF">
        <w:t xml:space="preserve"> </w:t>
      </w:r>
    </w:p>
    <w:p w14:paraId="03895166" w14:textId="79E02531" w:rsidR="00F02EF0" w:rsidRPr="00F02EF0" w:rsidRDefault="00DC3DBD" w:rsidP="00F02EF0">
      <w:pPr>
        <w:pStyle w:val="30"/>
      </w:pPr>
      <w:r>
        <w:rPr>
          <w:rFonts w:hint="eastAsia"/>
        </w:rPr>
        <w:t>虚拟</w:t>
      </w:r>
      <w:r>
        <w:t>机名称命名为</w:t>
      </w:r>
      <w:r>
        <w:rPr>
          <w:rFonts w:hint="eastAsia"/>
        </w:rPr>
        <w:t>“</w:t>
      </w:r>
      <w:r w:rsidRPr="00207158">
        <w:rPr>
          <w:rFonts w:hint="eastAsia"/>
          <w:b/>
        </w:rPr>
        <w:t>F</w:t>
      </w:r>
      <w:r w:rsidRPr="00207158">
        <w:rPr>
          <w:b/>
        </w:rPr>
        <w:t>ullCopy template</w:t>
      </w:r>
      <w:r>
        <w:rPr>
          <w:rFonts w:hint="eastAsia"/>
        </w:rPr>
        <w:t>”</w:t>
      </w:r>
      <w:r>
        <w:t>，</w:t>
      </w:r>
      <w:r>
        <w:rPr>
          <w:rFonts w:hint="eastAsia"/>
        </w:rPr>
        <w:t>并选择</w:t>
      </w:r>
      <w:r>
        <w:t>虚拟机所在</w:t>
      </w:r>
      <w:r>
        <w:rPr>
          <w:rFonts w:hint="eastAsia"/>
        </w:rPr>
        <w:t>站点</w:t>
      </w:r>
      <w:r>
        <w:t>或文件夹</w:t>
      </w:r>
      <w:r>
        <w:rPr>
          <w:rFonts w:hint="eastAsia"/>
        </w:rPr>
        <w:t>位置</w:t>
      </w:r>
      <w:r>
        <w:t>，点击</w:t>
      </w:r>
      <w:r>
        <w:t>“</w:t>
      </w:r>
      <w:r>
        <w:rPr>
          <w:rFonts w:hint="eastAsia"/>
        </w:rPr>
        <w:t>下一步</w:t>
      </w:r>
      <w:r>
        <w:t>”</w:t>
      </w:r>
      <w:r>
        <w:t>。</w:t>
      </w:r>
    </w:p>
    <w:p w14:paraId="40ADF805" w14:textId="2D0730C2" w:rsidR="00DC3DBD" w:rsidRPr="0052382C" w:rsidRDefault="00DC3DBD" w:rsidP="00F02EF0">
      <w:pPr>
        <w:pStyle w:val="1e"/>
        <w:rPr>
          <w:lang w:val="x-none"/>
        </w:rPr>
      </w:pPr>
      <w:r w:rsidRPr="00D33804">
        <w:rPr>
          <w:noProof/>
        </w:rPr>
        <w:drawing>
          <wp:inline distT="0" distB="0" distL="0" distR="0" wp14:anchorId="7E14DD55" wp14:editId="3D89A020">
            <wp:extent cx="5454000" cy="4001474"/>
            <wp:effectExtent l="19050" t="19050" r="13970" b="184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001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7CF278" w14:textId="74D07230" w:rsidR="00DC3DBD" w:rsidRPr="00F02EF0" w:rsidRDefault="00DC3DBD" w:rsidP="00F02EF0">
      <w:pPr>
        <w:pStyle w:val="30"/>
        <w:rPr>
          <w:lang w:eastAsia="x-none"/>
        </w:rPr>
      </w:pPr>
      <w:r>
        <w:rPr>
          <w:rFonts w:hint="eastAsia"/>
        </w:rPr>
        <w:t>依次</w:t>
      </w:r>
      <w:r>
        <w:t>点击</w:t>
      </w:r>
      <w:r>
        <w:rPr>
          <w:rFonts w:hint="eastAsia"/>
        </w:rPr>
        <w:t>“下一步”，直到</w:t>
      </w:r>
      <w:r>
        <w:t>完成</w:t>
      </w:r>
      <w:r>
        <w:rPr>
          <w:rFonts w:hint="eastAsia"/>
        </w:rPr>
        <w:t>。</w:t>
      </w:r>
    </w:p>
    <w:p w14:paraId="496ED337" w14:textId="487FAFAE" w:rsidR="00DC3DBD" w:rsidRDefault="00DC3DBD" w:rsidP="00F02EF0">
      <w:pPr>
        <w:pStyle w:val="1e"/>
        <w:rPr>
          <w:lang w:val="x-none" w:eastAsia="x-none"/>
        </w:rPr>
      </w:pPr>
      <w:r w:rsidRPr="00D33804">
        <w:rPr>
          <w:noProof/>
        </w:rPr>
        <w:lastRenderedPageBreak/>
        <w:drawing>
          <wp:inline distT="0" distB="0" distL="0" distR="0" wp14:anchorId="017BFD8B" wp14:editId="0B449100">
            <wp:extent cx="5454000" cy="4020216"/>
            <wp:effectExtent l="19050" t="19050" r="13970" b="184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02021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A9B4EE" w14:textId="77777777" w:rsidR="00DC3DBD" w:rsidRDefault="00DC3DBD" w:rsidP="00F02EF0">
      <w:pPr>
        <w:pStyle w:val="30"/>
        <w:rPr>
          <w:lang w:eastAsia="x-none"/>
        </w:rPr>
      </w:pPr>
      <w:r w:rsidRPr="00551D4D">
        <w:rPr>
          <w:rFonts w:hint="eastAsia"/>
          <w:lang w:eastAsia="x-none"/>
        </w:rPr>
        <w:t>在</w:t>
      </w:r>
      <w:r w:rsidRPr="00551D4D">
        <w:rPr>
          <w:lang w:eastAsia="x-none"/>
        </w:rPr>
        <w:t>FusionCompute</w:t>
      </w:r>
      <w:r w:rsidRPr="00551D4D">
        <w:rPr>
          <w:lang w:eastAsia="x-none"/>
        </w:rPr>
        <w:t>中，</w:t>
      </w:r>
      <w:r>
        <w:rPr>
          <w:rFonts w:hint="eastAsia"/>
        </w:rPr>
        <w:t>在</w:t>
      </w:r>
      <w:r w:rsidRPr="00551D4D">
        <w:rPr>
          <w:lang w:eastAsia="x-none"/>
        </w:rPr>
        <w:t>“</w:t>
      </w:r>
      <w:r w:rsidRPr="00551D4D">
        <w:rPr>
          <w:lang w:eastAsia="x-none"/>
        </w:rPr>
        <w:t>虚拟机和模板</w:t>
      </w:r>
      <w:r w:rsidRPr="00551D4D">
        <w:rPr>
          <w:lang w:eastAsia="x-none"/>
        </w:rPr>
        <w:t>”</w:t>
      </w:r>
      <w:r>
        <w:rPr>
          <w:rFonts w:hint="eastAsia"/>
        </w:rPr>
        <w:t>界面，选择</w:t>
      </w:r>
      <w:r>
        <w:t>部署完成的虚拟机</w:t>
      </w:r>
      <w:r>
        <w:rPr>
          <w:rFonts w:hint="eastAsia"/>
        </w:rPr>
        <w:t>F</w:t>
      </w:r>
      <w:r>
        <w:t>ullCopy template</w:t>
      </w:r>
      <w:r>
        <w:t>，点击右键，选择</w:t>
      </w:r>
      <w:r>
        <w:rPr>
          <w:rFonts w:hint="eastAsia"/>
        </w:rPr>
        <w:t>“打开电源”。</w:t>
      </w:r>
      <w:r>
        <w:t>示例：</w:t>
      </w:r>
    </w:p>
    <w:p w14:paraId="788EE107" w14:textId="7CB1807C" w:rsidR="00DC3DBD" w:rsidRDefault="00DC3DBD" w:rsidP="00F02EF0">
      <w:pPr>
        <w:pStyle w:val="1e"/>
        <w:rPr>
          <w:lang w:val="x-none" w:eastAsia="x-none"/>
        </w:rPr>
      </w:pPr>
      <w:r w:rsidRPr="00D33804">
        <w:rPr>
          <w:noProof/>
        </w:rPr>
        <w:drawing>
          <wp:inline distT="0" distB="0" distL="0" distR="0" wp14:anchorId="0CBA741F" wp14:editId="1762B838">
            <wp:extent cx="5454000" cy="2876938"/>
            <wp:effectExtent l="19050" t="19050" r="13970" b="190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7693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5BD031" w14:textId="77777777" w:rsidR="00DC3DBD" w:rsidRDefault="00DC3DBD" w:rsidP="00F02EF0">
      <w:pPr>
        <w:pStyle w:val="30"/>
        <w:rPr>
          <w:lang w:eastAsia="x-none"/>
        </w:rPr>
      </w:pPr>
      <w:r>
        <w:rPr>
          <w:rFonts w:hint="eastAsia"/>
        </w:rPr>
        <w:t>选择</w:t>
      </w:r>
      <w:proofErr w:type="gramStart"/>
      <w:r>
        <w:rPr>
          <w:rFonts w:hint="eastAsia"/>
        </w:rPr>
        <w:t>待操作</w:t>
      </w:r>
      <w:proofErr w:type="gramEnd"/>
      <w:r>
        <w:t>虚拟机，点击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V</w:t>
      </w:r>
      <w:r>
        <w:t>NC</w:t>
      </w:r>
      <w:r>
        <w:rPr>
          <w:rFonts w:hint="eastAsia"/>
        </w:rPr>
        <w:t>登录”。</w:t>
      </w:r>
    </w:p>
    <w:p w14:paraId="094EAB04" w14:textId="724D9DAB" w:rsidR="00DC3DBD" w:rsidRDefault="00DC3DBD" w:rsidP="00F02EF0">
      <w:pPr>
        <w:pStyle w:val="1e"/>
        <w:rPr>
          <w:lang w:val="x-none" w:eastAsia="x-none"/>
        </w:rPr>
      </w:pPr>
      <w:r w:rsidRPr="00D33804">
        <w:rPr>
          <w:noProof/>
        </w:rPr>
        <w:lastRenderedPageBreak/>
        <w:drawing>
          <wp:inline distT="0" distB="0" distL="0" distR="0" wp14:anchorId="68058CB2" wp14:editId="3A0CBD74">
            <wp:extent cx="5454000" cy="2080392"/>
            <wp:effectExtent l="19050" t="19050" r="13970" b="152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0803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03694F" w14:textId="77777777" w:rsidR="00DC3DBD" w:rsidRDefault="00DC3DBD" w:rsidP="00F02EF0">
      <w:pPr>
        <w:pStyle w:val="30"/>
      </w:pPr>
      <w:r w:rsidRPr="00551D4D">
        <w:rPr>
          <w:rFonts w:hint="eastAsia"/>
        </w:rPr>
        <w:t>将模板工具的</w:t>
      </w:r>
      <w:r w:rsidRPr="00551D4D">
        <w:t>ISO</w:t>
      </w:r>
      <w:r w:rsidRPr="00551D4D">
        <w:t>文件</w:t>
      </w:r>
      <w:r w:rsidRPr="00551D4D">
        <w:t>FusionAccess_Windows_Installer_V100R006C00.iso</w:t>
      </w:r>
      <w:r w:rsidRPr="00551D4D">
        <w:t>挂载到虚拟机中</w:t>
      </w:r>
      <w:r>
        <w:t>，双击打开光盘。</w:t>
      </w:r>
    </w:p>
    <w:p w14:paraId="5FEBBFA8" w14:textId="46AB2D18" w:rsidR="00DC3DBD" w:rsidRPr="00423C14" w:rsidRDefault="00DC3DBD" w:rsidP="00F02EF0">
      <w:pPr>
        <w:pStyle w:val="1e"/>
      </w:pPr>
      <w:r w:rsidRPr="00F02EF0">
        <w:rPr>
          <w:noProof/>
        </w:rPr>
        <w:drawing>
          <wp:inline distT="0" distB="0" distL="0" distR="0" wp14:anchorId="37F3804A" wp14:editId="51C448AC">
            <wp:extent cx="2886075" cy="2962275"/>
            <wp:effectExtent l="19050" t="19050" r="28575" b="2857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9622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9956290" w14:textId="5D5F0C4D" w:rsidR="00DC3DBD" w:rsidRPr="00F02EF0" w:rsidRDefault="00DC3DBD" w:rsidP="00F02EF0">
      <w:pPr>
        <w:pStyle w:val="30"/>
        <w:rPr>
          <w:lang w:eastAsia="x-none"/>
        </w:rPr>
      </w:pPr>
      <w:r w:rsidRPr="00423C14">
        <w:rPr>
          <w:rFonts w:hint="eastAsia"/>
          <w:lang w:eastAsia="x-none"/>
        </w:rPr>
        <w:t>双击“</w:t>
      </w:r>
      <w:r>
        <w:rPr>
          <w:rFonts w:hint="eastAsia"/>
          <w:lang w:eastAsia="x-none"/>
        </w:rPr>
        <w:t>run</w:t>
      </w:r>
      <w:r>
        <w:rPr>
          <w:rFonts w:hint="eastAsia"/>
          <w:lang w:eastAsia="x-none"/>
        </w:rPr>
        <w:t>”</w:t>
      </w:r>
      <w:r>
        <w:rPr>
          <w:rFonts w:hint="eastAsia"/>
        </w:rPr>
        <w:t>，</w:t>
      </w:r>
      <w:r w:rsidRPr="002D1718">
        <w:rPr>
          <w:rFonts w:hint="eastAsia"/>
          <w:lang w:eastAsia="x-none"/>
        </w:rPr>
        <w:t>进入下图所示</w:t>
      </w:r>
      <w:r>
        <w:rPr>
          <w:rFonts w:hint="eastAsia"/>
        </w:rPr>
        <w:t>F</w:t>
      </w:r>
      <w:r>
        <w:t>usionAccess  Windows  Installer</w:t>
      </w:r>
      <w:r>
        <w:rPr>
          <w:rFonts w:hint="eastAsia"/>
          <w:lang w:eastAsia="x-none"/>
        </w:rPr>
        <w:t>模板制作流程</w:t>
      </w:r>
      <w:r w:rsidRPr="002D1718">
        <w:rPr>
          <w:rFonts w:hint="eastAsia"/>
          <w:lang w:eastAsia="x-none"/>
        </w:rPr>
        <w:t>运行界面。</w:t>
      </w:r>
    </w:p>
    <w:p w14:paraId="62F2F6D7" w14:textId="2D70C1F7" w:rsidR="00DC3DBD" w:rsidRPr="002D1718" w:rsidRDefault="00DC3DBD" w:rsidP="00F02EF0">
      <w:pPr>
        <w:pStyle w:val="1e"/>
        <w:rPr>
          <w:lang w:val="x-none" w:eastAsia="x-none"/>
        </w:rPr>
      </w:pPr>
      <w:r w:rsidRPr="00D33804">
        <w:rPr>
          <w:noProof/>
        </w:rPr>
        <w:drawing>
          <wp:inline distT="0" distB="0" distL="0" distR="0" wp14:anchorId="138D5D2B" wp14:editId="700910AF">
            <wp:extent cx="5454000" cy="1133907"/>
            <wp:effectExtent l="19050" t="19050" r="13970" b="2857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13390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F48FB7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单击“制作模板”。</w:t>
      </w:r>
      <w:r w:rsidRPr="00423C14">
        <w:rPr>
          <w:rFonts w:hint="eastAsia"/>
        </w:rPr>
        <w:t xml:space="preserve"> </w:t>
      </w:r>
    </w:p>
    <w:p w14:paraId="4A3A31C0" w14:textId="2EDC2EC6" w:rsidR="00DC3DBD" w:rsidRPr="00423C14" w:rsidRDefault="00DC3DBD" w:rsidP="00F02EF0">
      <w:pPr>
        <w:pStyle w:val="1e"/>
        <w:rPr>
          <w:lang w:val="x-none" w:eastAsia="x-none"/>
        </w:rPr>
      </w:pPr>
      <w:r w:rsidRPr="00423C14">
        <w:lastRenderedPageBreak/>
        <w:fldChar w:fldCharType="begin"/>
      </w:r>
      <w:r w:rsidRPr="00423C14">
        <w:instrText xml:space="preserve"> INCLUDEPICTURE "http://localhost:7890/pages/YZF0122G/04/YZF0122G/04/resources/04_desk_r6c00/vm_prov/fig/fig_it_52_45_0000113_01.png" \* MERGEFORMATINET </w:instrText>
      </w:r>
      <w:r w:rsidRPr="00423C14">
        <w:fldChar w:fldCharType="separate"/>
      </w:r>
      <w:r w:rsidR="008C3F5B">
        <w:fldChar w:fldCharType="begin"/>
      </w:r>
      <w:r w:rsidR="008C3F5B">
        <w:instrText xml:space="preserve"> INCLUDEPICTURE  "http://localhost:7890/pages/YZF0122G/04/YZF0122G/04/resources/04_desk_r6c00/vm_prov/fig/fig_it_52_45_0000113_01.png" \* MERGEFORMATINET </w:instrText>
      </w:r>
      <w:r w:rsidR="008C3F5B">
        <w:fldChar w:fldCharType="separate"/>
      </w:r>
      <w:r w:rsidR="00CF198E">
        <w:fldChar w:fldCharType="begin"/>
      </w:r>
      <w:r w:rsidR="00CF198E">
        <w:instrText xml:space="preserve"> INCLUDEPICTURE  "http://localhost:7890/pages/YZF0122G/04/YZF0122G/04/resources/04_desk_r6c00/vm_prov/fig/fig_it_52_45_0000113_01.png" \* MERGEFORMATINET </w:instrText>
      </w:r>
      <w:r w:rsidR="00CF198E">
        <w:fldChar w:fldCharType="separate"/>
      </w:r>
      <w:r w:rsidR="00AB518E">
        <w:fldChar w:fldCharType="begin"/>
      </w:r>
      <w:r w:rsidR="00AB518E">
        <w:instrText xml:space="preserve"> INCLUDEPICTURE  "http://localhost:7890/pages/YZF0122G/04/YZF0122G/04/resources/04_desk_r6c00/vm_prov/fig/fig_it_52_45_0000113_01.png" \* MERGEFORMATINET </w:instrText>
      </w:r>
      <w:r w:rsidR="00AB518E">
        <w:fldChar w:fldCharType="separate"/>
      </w:r>
      <w:r w:rsidR="00BF3F94">
        <w:fldChar w:fldCharType="begin"/>
      </w:r>
      <w:r w:rsidR="00BF3F94">
        <w:instrText xml:space="preserve"> INCLUDEPICTURE  "http://localhost:7890/pages/YZF0122G/04/YZF0122G/04/resources/04_desk_r6c00/vm_prov/fig/fig_it_52_45_0000113_01.png" \* MERGEFORMATINET </w:instrText>
      </w:r>
      <w:r w:rsidR="00BF3F94">
        <w:fldChar w:fldCharType="separate"/>
      </w:r>
      <w:r w:rsidR="00E50F63">
        <w:fldChar w:fldCharType="begin"/>
      </w:r>
      <w:r w:rsidR="00E50F63">
        <w:instrText xml:space="preserve"> INCLUDEPICTURE  "http://localhost:7890/pages/YZF0122G/04/YZF0122G/04/resources/04_desk_r6c00/vm_prov/fig/fig_it_52_45_0000113_01.png" \* MERGEFORMATINET </w:instrText>
      </w:r>
      <w:r w:rsidR="00E50F63">
        <w:fldChar w:fldCharType="separate"/>
      </w:r>
      <w:r w:rsidR="00911424">
        <w:fldChar w:fldCharType="begin"/>
      </w:r>
      <w:r w:rsidR="00911424">
        <w:instrText xml:space="preserve"> INCLUDEPICTURE  "http://localhost:7890/pages/YZF0122G/04/YZF0122G/04/resources/04_desk_r6c00/vm_prov/fig/fig_it_52_45_0000113_01.png" \* MERGEFORMATINET </w:instrText>
      </w:r>
      <w:r w:rsidR="00911424">
        <w:fldChar w:fldCharType="separate"/>
      </w:r>
      <w:r w:rsidR="00E343DB">
        <w:fldChar w:fldCharType="begin"/>
      </w:r>
      <w:r w:rsidR="00E343DB">
        <w:instrText xml:space="preserve"> INCLUDEPICTURE  "http://localhost:7890/pages/YZF0122G/04/YZF0122G/04/resources/04_desk_r6c00/vm_prov/fig/fig_it_52_45_0000113_01.png" \* MERGEFORMATINET </w:instrText>
      </w:r>
      <w:r w:rsidR="00E343DB">
        <w:fldChar w:fldCharType="separate"/>
      </w:r>
      <w:r w:rsidR="0010755E">
        <w:fldChar w:fldCharType="begin"/>
      </w:r>
      <w:r w:rsidR="0010755E">
        <w:instrText xml:space="preserve"> INCLUDEPICTURE  "http://localhost:7890/pages/YZF0122G/04/YZF0122G/04/resources/04_desk_r6c00/vm_prov/fig/fig_it_52_45_0000113_01.png" \* MERGEFORMATINET </w:instrText>
      </w:r>
      <w:r w:rsidR="0010755E">
        <w:fldChar w:fldCharType="separate"/>
      </w:r>
      <w:r w:rsidR="009A581B">
        <w:fldChar w:fldCharType="begin"/>
      </w:r>
      <w:r w:rsidR="009A581B">
        <w:instrText xml:space="preserve"> INCLUDEPICTURE  "http://localhost:7890/pages/YZF0122G/04/YZF0122G/04/resources/04_desk_r6c00/vm_prov/fig/fig_it_52_45_0000113_01.png" \* MERGEFORMATINET </w:instrText>
      </w:r>
      <w:r w:rsidR="009A581B">
        <w:fldChar w:fldCharType="separate"/>
      </w:r>
      <w:r w:rsidR="00EF1737">
        <w:fldChar w:fldCharType="begin"/>
      </w:r>
      <w:r w:rsidR="00EF1737">
        <w:instrText xml:space="preserve"> INCLUDEPICTURE  "http://localhost:7890/pages/YZF0122G/04/YZF0122G/04/resources/04_desk_r6c00/vm_prov/fig/fig_it_52_45_0000113_01.png" \* MERGEFORMATINET </w:instrText>
      </w:r>
      <w:r w:rsidR="00EF1737">
        <w:fldChar w:fldCharType="separate"/>
      </w:r>
      <w:r w:rsidR="00C04564">
        <w:fldChar w:fldCharType="begin"/>
      </w:r>
      <w:r w:rsidR="00C04564">
        <w:instrText xml:space="preserve"> INCLUDEPICTURE  "http://localhost:7890/pages/YZF0122G/04/YZF0122G/04/resources/04_desk_r6c00/vm_prov/fig/fig_it_52_45_0000113_01.png" \* MERGEFORMATINET </w:instrText>
      </w:r>
      <w:r w:rsidR="00C04564">
        <w:fldChar w:fldCharType="separate"/>
      </w:r>
      <w:r w:rsidR="00B16C6B">
        <w:fldChar w:fldCharType="begin"/>
      </w:r>
      <w:r w:rsidR="00B16C6B">
        <w:instrText xml:space="preserve"> INCLUDEPICTURE  "http://localhost:7890/pages/YZF0122G/04/YZF0122G/04/resources/04_desk_r6c00/vm_prov/fig/fig_it_52_45_0000113_01.png" \* MERGEFORMATINET </w:instrText>
      </w:r>
      <w:r w:rsidR="00B16C6B">
        <w:fldChar w:fldCharType="separate"/>
      </w:r>
      <w:r w:rsidR="00AA378E">
        <w:fldChar w:fldCharType="begin"/>
      </w:r>
      <w:r w:rsidR="00AA378E">
        <w:instrText xml:space="preserve"> INCLUDEPICTURE  "http://localhost:7890/pages/YZF0122G/04/YZF0122G/04/resources/04_desk_r6c00/vm_prov/fig/fig_it_52_45_0000113_01.png" \* MERGEFORMATINET </w:instrText>
      </w:r>
      <w:r w:rsidR="00AA378E">
        <w:fldChar w:fldCharType="separate"/>
      </w:r>
      <w:r w:rsidR="00353DE2">
        <w:fldChar w:fldCharType="begin"/>
      </w:r>
      <w:r w:rsidR="00353DE2">
        <w:instrText xml:space="preserve"> INCLUDEPICTURE  "http://localhost:7890/pages/YZF0122G/04/YZF0122G/04/resources/04_desk_r6c00/vm_prov/fig/fig_it_52_45_0000113_01.png" \* MERGEFORMATINET </w:instrText>
      </w:r>
      <w:r w:rsidR="00353DE2">
        <w:fldChar w:fldCharType="separate"/>
      </w:r>
      <w:r w:rsidR="005B65B3">
        <w:fldChar w:fldCharType="begin"/>
      </w:r>
      <w:r w:rsidR="005B65B3">
        <w:instrText xml:space="preserve"> </w:instrText>
      </w:r>
      <w:r w:rsidR="005B65B3">
        <w:instrText>INCLUDEPICTURE  "http://localhost:7890/pages/YZF0122G/04/YZF0122G/04/resources/04_desk_r6c00/vm_prov/fig/fig_it_52_45_0000113_01.png" \* MERGEFORMATINET</w:instrText>
      </w:r>
      <w:r w:rsidR="005B65B3">
        <w:instrText xml:space="preserve"> </w:instrText>
      </w:r>
      <w:r w:rsidR="005B65B3">
        <w:fldChar w:fldCharType="separate"/>
      </w:r>
      <w:r w:rsidR="00AF51EF">
        <w:pict w14:anchorId="313BFC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95pt;height:229.5pt" o:bordertopcolor="this" o:borderleftcolor="this" o:borderbottomcolor="this" o:borderrightcolor="this">
            <v:imagedata r:id="rId78" r:href="rId79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 w:rsidR="005B65B3">
        <w:fldChar w:fldCharType="end"/>
      </w:r>
      <w:r w:rsidR="00353DE2">
        <w:fldChar w:fldCharType="end"/>
      </w:r>
      <w:r w:rsidR="00AA378E">
        <w:fldChar w:fldCharType="end"/>
      </w:r>
      <w:r w:rsidR="00B16C6B">
        <w:fldChar w:fldCharType="end"/>
      </w:r>
      <w:r w:rsidR="00C04564">
        <w:fldChar w:fldCharType="end"/>
      </w:r>
      <w:r w:rsidR="00EF1737">
        <w:fldChar w:fldCharType="end"/>
      </w:r>
      <w:r w:rsidR="009A581B">
        <w:fldChar w:fldCharType="end"/>
      </w:r>
      <w:r w:rsidR="0010755E">
        <w:fldChar w:fldCharType="end"/>
      </w:r>
      <w:r w:rsidR="00E343DB">
        <w:fldChar w:fldCharType="end"/>
      </w:r>
      <w:r w:rsidR="00911424">
        <w:fldChar w:fldCharType="end"/>
      </w:r>
      <w:r w:rsidR="00E50F63">
        <w:fldChar w:fldCharType="end"/>
      </w:r>
      <w:r w:rsidR="00BF3F94">
        <w:fldChar w:fldCharType="end"/>
      </w:r>
      <w:r w:rsidR="00AB518E">
        <w:fldChar w:fldCharType="end"/>
      </w:r>
      <w:r w:rsidR="00CF198E">
        <w:fldChar w:fldCharType="end"/>
      </w:r>
      <w:r w:rsidR="008C3F5B">
        <w:fldChar w:fldCharType="end"/>
      </w:r>
      <w:r w:rsidRPr="00423C14">
        <w:fldChar w:fldCharType="end"/>
      </w:r>
    </w:p>
    <w:p w14:paraId="35937D86" w14:textId="77777777" w:rsidR="00DC3DBD" w:rsidRDefault="00DC3DBD" w:rsidP="00F02EF0">
      <w:pPr>
        <w:pStyle w:val="30"/>
        <w:rPr>
          <w:lang w:eastAsia="x-none"/>
        </w:rPr>
      </w:pPr>
      <w:r>
        <w:rPr>
          <w:rFonts w:hint="eastAsia"/>
          <w:lang w:eastAsia="x-none"/>
        </w:rPr>
        <w:t>按照界面提示逐步操作</w:t>
      </w:r>
      <w:r>
        <w:rPr>
          <w:rFonts w:hint="eastAsia"/>
        </w:rPr>
        <w:t>，单击</w:t>
      </w:r>
      <w:r w:rsidRPr="001834E2">
        <w:rPr>
          <w:rFonts w:hint="eastAsia"/>
        </w:rPr>
        <w:t>“下一步”</w:t>
      </w:r>
      <w:r>
        <w:rPr>
          <w:rFonts w:hint="eastAsia"/>
        </w:rPr>
        <w:t>。当</w:t>
      </w:r>
      <w:r>
        <w:t>HDA</w:t>
      </w:r>
      <w:r>
        <w:rPr>
          <w:rFonts w:hint="eastAsia"/>
        </w:rPr>
        <w:t>安装</w:t>
      </w:r>
      <w:r>
        <w:t>完成后</w:t>
      </w:r>
      <w:r>
        <w:rPr>
          <w:rFonts w:hint="eastAsia"/>
        </w:rPr>
        <w:t>，</w:t>
      </w:r>
      <w:r>
        <w:t>系统会要求重启，点击</w:t>
      </w:r>
      <w:r>
        <w:rPr>
          <w:rFonts w:hint="eastAsia"/>
        </w:rPr>
        <w:t>“确认”</w:t>
      </w:r>
      <w:r>
        <w:t>。</w:t>
      </w:r>
      <w:r>
        <w:rPr>
          <w:rFonts w:hint="eastAsia"/>
        </w:rPr>
        <w:t>重启后</w:t>
      </w:r>
      <w:r>
        <w:t>，桌面会出现如下两个快捷方式</w:t>
      </w:r>
      <w:r>
        <w:rPr>
          <w:rFonts w:hint="eastAsia"/>
        </w:rPr>
        <w:t>图标。</w:t>
      </w:r>
    </w:p>
    <w:p w14:paraId="7643514C" w14:textId="71744B1C" w:rsidR="00DC3DBD" w:rsidRDefault="00DC3DBD" w:rsidP="00F02EF0">
      <w:pPr>
        <w:pStyle w:val="1e"/>
        <w:rPr>
          <w:noProof/>
        </w:rPr>
      </w:pPr>
      <w:r w:rsidRPr="00D33804">
        <w:rPr>
          <w:noProof/>
        </w:rPr>
        <w:drawing>
          <wp:inline distT="0" distB="0" distL="0" distR="0" wp14:anchorId="6557ADAA" wp14:editId="593F6E38">
            <wp:extent cx="638175" cy="140970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</w:p>
    <w:p w14:paraId="2B7B4A6F" w14:textId="0626A5D0" w:rsidR="00F02EF0" w:rsidRPr="00F02EF0" w:rsidRDefault="006E7E11" w:rsidP="00F02EF0">
      <w:pPr>
        <w:pStyle w:val="1e"/>
      </w:pPr>
      <w:r w:rsidRPr="00423C14">
        <w:rPr>
          <w:noProof/>
          <w:sz w:val="18"/>
          <w:szCs w:val="18"/>
        </w:rPr>
        <w:drawing>
          <wp:inline distT="0" distB="0" distL="0" distR="0" wp14:anchorId="3E0224B5" wp14:editId="7347020D">
            <wp:extent cx="457200" cy="152400"/>
            <wp:effectExtent l="0" t="0" r="0" b="0"/>
            <wp:docPr id="230" name="图片 230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2C5BA" w14:textId="33E33D7F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在安装</w:t>
      </w:r>
      <w:r w:rsidRPr="006E7E11">
        <w:rPr>
          <w:sz w:val="18"/>
          <w:szCs w:val="18"/>
        </w:rPr>
        <w:t>HDA</w:t>
      </w:r>
      <w:r w:rsidRPr="006E7E11">
        <w:rPr>
          <w:sz w:val="18"/>
          <w:szCs w:val="18"/>
        </w:rPr>
        <w:t>的过程中会多次出现</w:t>
      </w:r>
      <w:r w:rsidRPr="006E7E11">
        <w:rPr>
          <w:sz w:val="18"/>
          <w:szCs w:val="18"/>
        </w:rPr>
        <w:t>“windows</w:t>
      </w:r>
      <w:r w:rsidRPr="006E7E11">
        <w:rPr>
          <w:sz w:val="18"/>
          <w:szCs w:val="18"/>
        </w:rPr>
        <w:t>安全</w:t>
      </w:r>
      <w:r w:rsidRPr="006E7E11">
        <w:rPr>
          <w:sz w:val="18"/>
          <w:szCs w:val="18"/>
        </w:rPr>
        <w:t>”</w:t>
      </w:r>
      <w:r w:rsidRPr="006E7E11">
        <w:rPr>
          <w:sz w:val="18"/>
          <w:szCs w:val="18"/>
        </w:rPr>
        <w:t>警告窗口，属正常现象，只要每次选择</w:t>
      </w:r>
      <w:r w:rsidRPr="006E7E11">
        <w:rPr>
          <w:sz w:val="18"/>
          <w:szCs w:val="18"/>
        </w:rPr>
        <w:t>“</w:t>
      </w:r>
      <w:r w:rsidRPr="006E7E11">
        <w:rPr>
          <w:sz w:val="18"/>
          <w:szCs w:val="18"/>
        </w:rPr>
        <w:t>始终安装此驱动程序软件</w:t>
      </w:r>
      <w:r w:rsidRPr="006E7E11">
        <w:rPr>
          <w:sz w:val="18"/>
          <w:szCs w:val="18"/>
        </w:rPr>
        <w:t>”</w:t>
      </w:r>
      <w:r w:rsidRPr="006E7E11">
        <w:rPr>
          <w:sz w:val="18"/>
          <w:szCs w:val="18"/>
        </w:rPr>
        <w:t>即可。</w:t>
      </w:r>
    </w:p>
    <w:p w14:paraId="0CB82074" w14:textId="77777777" w:rsidR="00DC3DBD" w:rsidRPr="00715AAB" w:rsidRDefault="00DC3DBD" w:rsidP="00F02EF0">
      <w:pPr>
        <w:pStyle w:val="30"/>
        <w:rPr>
          <w:lang w:eastAsia="x-none"/>
        </w:rPr>
      </w:pPr>
      <w:r>
        <w:rPr>
          <w:rFonts w:hint="eastAsia"/>
        </w:rPr>
        <w:t>直到</w:t>
      </w:r>
      <w:r w:rsidRPr="00423C14">
        <w:rPr>
          <w:rFonts w:hint="eastAsia"/>
          <w:lang w:eastAsia="x-none"/>
        </w:rPr>
        <w:t>出现如下图所示界面时</w:t>
      </w:r>
      <w:r>
        <w:rPr>
          <w:rFonts w:hint="eastAsia"/>
        </w:rPr>
        <w:t>（先</w:t>
      </w:r>
      <w:r>
        <w:t>不要</w:t>
      </w:r>
      <w:r>
        <w:rPr>
          <w:rFonts w:hint="eastAsia"/>
        </w:rPr>
        <w:t>单击</w:t>
      </w:r>
      <w:r>
        <w:t>“</w:t>
      </w:r>
      <w:r>
        <w:rPr>
          <w:rFonts w:hint="eastAsia"/>
        </w:rPr>
        <w:t>封装系统</w:t>
      </w:r>
      <w:r>
        <w:t>”</w:t>
      </w:r>
      <w:r>
        <w:rPr>
          <w:rFonts w:hint="eastAsia"/>
        </w:rPr>
        <w:t>）</w:t>
      </w:r>
      <w:r w:rsidRPr="00423C14">
        <w:rPr>
          <w:rFonts w:hint="eastAsia"/>
          <w:lang w:eastAsia="x-none"/>
        </w:rPr>
        <w:t>，执行</w:t>
      </w:r>
      <w:r w:rsidRPr="00423C14">
        <w:rPr>
          <w:rFonts w:hint="eastAsia"/>
        </w:rPr>
        <w:t>下列步骤</w:t>
      </w:r>
      <w:r w:rsidRPr="00423C14">
        <w:rPr>
          <w:rFonts w:hint="eastAsia"/>
          <w:lang w:eastAsia="x-none"/>
        </w:rPr>
        <w:t>。</w:t>
      </w:r>
    </w:p>
    <w:p w14:paraId="0EC1B83E" w14:textId="77777777" w:rsidR="00DC3DBD" w:rsidRPr="00423C14" w:rsidRDefault="00DC3DBD" w:rsidP="00F02EF0">
      <w:pPr>
        <w:pStyle w:val="1e"/>
      </w:pPr>
      <w:r w:rsidRPr="00423C14">
        <w:lastRenderedPageBreak/>
        <w:fldChar w:fldCharType="begin"/>
      </w:r>
      <w:r w:rsidRPr="00423C14">
        <w:instrText xml:space="preserve"> INCLUDEPICTURE "http://localhost:7890/pages/YZF0122G/04/YZF0122G/04/resources/04_desk_r6c00/vm_prov/fig/fig_it_52_45_0000113_02.png" \* MERGEFORMATINET </w:instrText>
      </w:r>
      <w:r w:rsidRPr="00423C14">
        <w:fldChar w:fldCharType="separate"/>
      </w:r>
      <w:r w:rsidR="008C3F5B">
        <w:fldChar w:fldCharType="begin"/>
      </w:r>
      <w:r w:rsidR="008C3F5B">
        <w:instrText xml:space="preserve"> INCLUDEPICTURE  "http://localhost:7890/pages/YZF0122G/04/YZF0122G/04/resources/04_desk_r6c00/vm_prov/fig/fig_it_52_45_0000113_02.png" \* MERGEFORMATINET </w:instrText>
      </w:r>
      <w:r w:rsidR="008C3F5B">
        <w:fldChar w:fldCharType="separate"/>
      </w:r>
      <w:r w:rsidR="00CF198E">
        <w:fldChar w:fldCharType="begin"/>
      </w:r>
      <w:r w:rsidR="00CF198E">
        <w:instrText xml:space="preserve"> INCLUDEPICTURE  "http://localhost:7890/pages/YZF0122G/04/YZF0122G/04/resources/04_desk_r6c00/vm_prov/fig/fig_it_52_45_0000113_02.png" \* MERGEFORMATINET </w:instrText>
      </w:r>
      <w:r w:rsidR="00CF198E">
        <w:fldChar w:fldCharType="separate"/>
      </w:r>
      <w:r w:rsidR="00AB518E">
        <w:fldChar w:fldCharType="begin"/>
      </w:r>
      <w:r w:rsidR="00AB518E">
        <w:instrText xml:space="preserve"> INCLUDEPICTURE  "http://localhost:7890/pages/YZF0122G/04/YZF0122G/04/resources/04_desk_r6c00/vm_prov/fig/fig_it_52_45_0000113_02.png" \* MERGEFORMATINET </w:instrText>
      </w:r>
      <w:r w:rsidR="00AB518E">
        <w:fldChar w:fldCharType="separate"/>
      </w:r>
      <w:r w:rsidR="00BF3F94">
        <w:fldChar w:fldCharType="begin"/>
      </w:r>
      <w:r w:rsidR="00BF3F94">
        <w:instrText xml:space="preserve"> INCLUDEPICTURE  "http://localhost:7890/pages/YZF0122G/04/YZF0122G/04/resources/04_desk_r6c00/vm_prov/fig/fig_it_52_45_0000113_02.png" \* MERGEFORMATINET </w:instrText>
      </w:r>
      <w:r w:rsidR="00BF3F94">
        <w:fldChar w:fldCharType="separate"/>
      </w:r>
      <w:r w:rsidR="00E50F63">
        <w:fldChar w:fldCharType="begin"/>
      </w:r>
      <w:r w:rsidR="00E50F63">
        <w:instrText xml:space="preserve"> INCLUDEPICTURE  "http://localhost:7890/pages/YZF0122G/04/YZF0122G/04/resources/04_desk_r6c00/vm_prov/fig/fig_it_52_45_0000113_02.png" \* MERGEFORMATINET </w:instrText>
      </w:r>
      <w:r w:rsidR="00E50F63">
        <w:fldChar w:fldCharType="separate"/>
      </w:r>
      <w:r w:rsidR="00911424">
        <w:fldChar w:fldCharType="begin"/>
      </w:r>
      <w:r w:rsidR="00911424">
        <w:instrText xml:space="preserve"> INCLUDEPICTURE  "http://localhost:7890/pages/YZF0122G/04/YZF0122G/04/resources/04_desk_r6c00/vm_prov/fig/fig_it_52_45_0000113_02.png" \* MERGEFORMATINET </w:instrText>
      </w:r>
      <w:r w:rsidR="00911424">
        <w:fldChar w:fldCharType="separate"/>
      </w:r>
      <w:r w:rsidR="00E343DB">
        <w:fldChar w:fldCharType="begin"/>
      </w:r>
      <w:r w:rsidR="00E343DB">
        <w:instrText xml:space="preserve"> INCLUDEPICTURE  "http://localhost:7890/pages/YZF0122G/04/YZF0122G/04/resources/04_desk_r6c00/vm_prov/fig/fig_it_52_45_0000113_02.png" \* MERGEFORMATINET </w:instrText>
      </w:r>
      <w:r w:rsidR="00E343DB">
        <w:fldChar w:fldCharType="separate"/>
      </w:r>
      <w:r w:rsidR="0010755E">
        <w:fldChar w:fldCharType="begin"/>
      </w:r>
      <w:r w:rsidR="0010755E">
        <w:instrText xml:space="preserve"> INCLUDEPICTURE  "http://localhost:7890/pages/YZF0122G/04/YZF0122G/04/resources/04_desk_r6c00/vm_prov/fig/fig_it_52_45_0000113_02.png" \* MERGEFORMATINET </w:instrText>
      </w:r>
      <w:r w:rsidR="0010755E">
        <w:fldChar w:fldCharType="separate"/>
      </w:r>
      <w:r w:rsidR="009A581B">
        <w:fldChar w:fldCharType="begin"/>
      </w:r>
      <w:r w:rsidR="009A581B">
        <w:instrText xml:space="preserve"> INCLUDEPICTURE  "http://localhost:7890/pages/YZF0122G/04/YZF0122G/04/resources/04_desk_r6c00/vm_prov/fig/fig_it_52_45_0000113_02.png" \* MERGEFORMATINET </w:instrText>
      </w:r>
      <w:r w:rsidR="009A581B">
        <w:fldChar w:fldCharType="separate"/>
      </w:r>
      <w:r w:rsidR="00EF1737">
        <w:fldChar w:fldCharType="begin"/>
      </w:r>
      <w:r w:rsidR="00EF1737">
        <w:instrText xml:space="preserve"> INCLUDEPICTURE  "http://localhost:7890/pages/YZF0122G/04/YZF0122G/04/resources/04_desk_r6c00/vm_prov/fig/fig_it_52_45_0000113_02.png" \* MERGEFORMATINET </w:instrText>
      </w:r>
      <w:r w:rsidR="00EF1737">
        <w:fldChar w:fldCharType="separate"/>
      </w:r>
      <w:r w:rsidR="00C04564">
        <w:fldChar w:fldCharType="begin"/>
      </w:r>
      <w:r w:rsidR="00C04564">
        <w:instrText xml:space="preserve"> INCLUDEPICTURE  "http://localhost:7890/pages/YZF0122G/04/YZF0122G/04/resources/04_desk_r6c00/vm_prov/fig/fig_it_52_45_0000113_02.png" \* MERGEFORMATINET </w:instrText>
      </w:r>
      <w:r w:rsidR="00C04564">
        <w:fldChar w:fldCharType="separate"/>
      </w:r>
      <w:r w:rsidR="00B16C6B">
        <w:fldChar w:fldCharType="begin"/>
      </w:r>
      <w:r w:rsidR="00B16C6B">
        <w:instrText xml:space="preserve"> INCLUDEPICTURE  "http://localhost:7890/pages/YZF0122G/04/YZF0122G/04/resources/04_desk_r6c00/vm_prov/fig/fig_it_52_45_0000113_02.png" \* MERGEFORMATINET </w:instrText>
      </w:r>
      <w:r w:rsidR="00B16C6B">
        <w:fldChar w:fldCharType="separate"/>
      </w:r>
      <w:r w:rsidR="00AA378E">
        <w:fldChar w:fldCharType="begin"/>
      </w:r>
      <w:r w:rsidR="00AA378E">
        <w:instrText xml:space="preserve"> INCLUDEPICTURE  "http://localhost:7890/pages/YZF0122G/04/YZF0122G/04/resources/04_desk_r6c00/vm_prov/fig/fig_it_52_45_0000113_02.png" \* MERGEFORMATINET </w:instrText>
      </w:r>
      <w:r w:rsidR="00AA378E">
        <w:fldChar w:fldCharType="separate"/>
      </w:r>
      <w:r w:rsidR="00353DE2">
        <w:fldChar w:fldCharType="begin"/>
      </w:r>
      <w:r w:rsidR="00353DE2">
        <w:instrText xml:space="preserve"> INCLUDEPICTURE  "http://localhost:7890/pages/YZF0122G/04/YZF0122G/04/resources/04_desk_r6c00/vm_prov/fig/fig_it_52_45_0000113_02.png" \* MERGEFORMATINET </w:instrText>
      </w:r>
      <w:r w:rsidR="00353DE2">
        <w:fldChar w:fldCharType="separate"/>
      </w:r>
      <w:r w:rsidR="005B65B3">
        <w:fldChar w:fldCharType="begin"/>
      </w:r>
      <w:r w:rsidR="005B65B3">
        <w:instrText xml:space="preserve"> </w:instrText>
      </w:r>
      <w:r w:rsidR="005B65B3">
        <w:instrText>INCLUDEPICTURE  "http://localhost:7890/pages/YZF0122G/04/YZF0122G/04/resources/04_desk_r6c00/vm_prov/fig/fig_it_52_45_0000113_02.png" \* MERGEFORMATINET</w:instrText>
      </w:r>
      <w:r w:rsidR="005B65B3">
        <w:instrText xml:space="preserve"> </w:instrText>
      </w:r>
      <w:r w:rsidR="005B65B3">
        <w:fldChar w:fldCharType="separate"/>
      </w:r>
      <w:r w:rsidR="00AF51EF">
        <w:pict w14:anchorId="6FAE324A">
          <v:shape id="_x0000_i1026" type="#_x0000_t75" style="width:377.35pt;height:229.5pt" o:bordertopcolor="this" o:borderleftcolor="this" o:borderbottomcolor="this" o:borderrightcolor="this">
            <v:imagedata r:id="rId81" r:href="rId82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 w:rsidR="005B65B3">
        <w:fldChar w:fldCharType="end"/>
      </w:r>
      <w:r w:rsidR="00353DE2">
        <w:fldChar w:fldCharType="end"/>
      </w:r>
      <w:r w:rsidR="00AA378E">
        <w:fldChar w:fldCharType="end"/>
      </w:r>
      <w:r w:rsidR="00B16C6B">
        <w:fldChar w:fldCharType="end"/>
      </w:r>
      <w:r w:rsidR="00C04564">
        <w:fldChar w:fldCharType="end"/>
      </w:r>
      <w:r w:rsidR="00EF1737">
        <w:fldChar w:fldCharType="end"/>
      </w:r>
      <w:r w:rsidR="009A581B">
        <w:fldChar w:fldCharType="end"/>
      </w:r>
      <w:r w:rsidR="0010755E">
        <w:fldChar w:fldCharType="end"/>
      </w:r>
      <w:r w:rsidR="00E343DB">
        <w:fldChar w:fldCharType="end"/>
      </w:r>
      <w:r w:rsidR="00911424">
        <w:fldChar w:fldCharType="end"/>
      </w:r>
      <w:r w:rsidR="00E50F63">
        <w:fldChar w:fldCharType="end"/>
      </w:r>
      <w:r w:rsidR="00BF3F94">
        <w:fldChar w:fldCharType="end"/>
      </w:r>
      <w:r w:rsidR="00AB518E">
        <w:fldChar w:fldCharType="end"/>
      </w:r>
      <w:r w:rsidR="00CF198E">
        <w:fldChar w:fldCharType="end"/>
      </w:r>
      <w:r w:rsidR="008C3F5B">
        <w:fldChar w:fldCharType="end"/>
      </w:r>
      <w:r w:rsidRPr="00423C14">
        <w:fldChar w:fldCharType="end"/>
      </w:r>
    </w:p>
    <w:p w14:paraId="38C5DB8B" w14:textId="77777777" w:rsidR="00DC3DBD" w:rsidRPr="00F02EF0" w:rsidRDefault="00DC3DBD" w:rsidP="00F02EF0">
      <w:pPr>
        <w:pStyle w:val="40"/>
        <w:rPr>
          <w:rFonts w:hint="default"/>
        </w:rPr>
      </w:pPr>
      <w:r w:rsidRPr="00F02EF0">
        <w:t>安装应用软件（可选）</w:t>
      </w:r>
    </w:p>
    <w:p w14:paraId="1984461B" w14:textId="77777777" w:rsidR="00DC3DBD" w:rsidRPr="00423C14" w:rsidRDefault="00DC3DBD" w:rsidP="00F02EF0">
      <w:pPr>
        <w:pStyle w:val="30"/>
      </w:pPr>
      <w:bookmarkStart w:id="81" w:name="it_52_45_0000113__yingyong"/>
      <w:bookmarkStart w:id="82" w:name="yingyong"/>
      <w:bookmarkStart w:id="83" w:name="it_52_45_0000113__installapp_step"/>
      <w:bookmarkStart w:id="84" w:name="installapp_step"/>
      <w:bookmarkEnd w:id="81"/>
      <w:bookmarkEnd w:id="82"/>
      <w:bookmarkEnd w:id="83"/>
      <w:bookmarkEnd w:id="84"/>
      <w:r w:rsidRPr="00423C14">
        <w:rPr>
          <w:rFonts w:hint="eastAsia"/>
        </w:rPr>
        <w:t>在虚拟机上安装应用软件。</w:t>
      </w:r>
      <w:r w:rsidRPr="00423C14">
        <w:rPr>
          <w:rFonts w:hint="eastAsia"/>
        </w:rPr>
        <w:t xml:space="preserve"> </w:t>
      </w:r>
    </w:p>
    <w:p w14:paraId="02822EC9" w14:textId="77777777" w:rsidR="00DC3DBD" w:rsidRPr="00423C14" w:rsidRDefault="00DC3DBD" w:rsidP="00F02EF0">
      <w:pPr>
        <w:pStyle w:val="1e"/>
      </w:pPr>
      <w:bookmarkStart w:id="85" w:name="it_52_45_0000113__install_app"/>
      <w:bookmarkStart w:id="86" w:name="install_app"/>
      <w:bookmarkEnd w:id="85"/>
      <w:bookmarkEnd w:id="86"/>
      <w:r w:rsidRPr="00423C14">
        <w:rPr>
          <w:rFonts w:hint="eastAsia"/>
        </w:rPr>
        <w:t>根据应用软件的格式不同，可采用如下方式进行安装：</w:t>
      </w:r>
      <w:r w:rsidRPr="00423C14">
        <w:rPr>
          <w:rFonts w:hint="eastAsia"/>
        </w:rPr>
        <w:t xml:space="preserve"> </w:t>
      </w:r>
    </w:p>
    <w:p w14:paraId="5749989B" w14:textId="77777777" w:rsidR="00DC3DBD" w:rsidRPr="00423C14" w:rsidRDefault="00DC3DBD" w:rsidP="00F02EF0">
      <w:pPr>
        <w:pStyle w:val="4b"/>
      </w:pPr>
      <w:r w:rsidRPr="00423C14">
        <w:rPr>
          <w:rFonts w:hint="eastAsia"/>
        </w:rPr>
        <w:t>“</w:t>
      </w:r>
      <w:r w:rsidRPr="00423C14">
        <w:rPr>
          <w:rFonts w:hint="eastAsia"/>
        </w:rPr>
        <w:t>.iso</w:t>
      </w:r>
      <w:r w:rsidRPr="00423C14">
        <w:rPr>
          <w:rFonts w:hint="eastAsia"/>
        </w:rPr>
        <w:t>”文件：挂载光驱后，执行安装程序。</w:t>
      </w:r>
      <w:r w:rsidRPr="00423C14">
        <w:rPr>
          <w:rFonts w:hint="eastAsia"/>
        </w:rPr>
        <w:t xml:space="preserve"> </w:t>
      </w:r>
    </w:p>
    <w:p w14:paraId="3D704602" w14:textId="77777777" w:rsidR="00DC3DBD" w:rsidRPr="00423C14" w:rsidRDefault="00DC3DBD" w:rsidP="00F02EF0">
      <w:pPr>
        <w:pStyle w:val="4b"/>
      </w:pPr>
      <w:r w:rsidRPr="00423C14">
        <w:rPr>
          <w:rFonts w:hint="eastAsia"/>
        </w:rPr>
        <w:t>非“</w:t>
      </w:r>
      <w:r w:rsidRPr="00423C14">
        <w:rPr>
          <w:rFonts w:hint="eastAsia"/>
        </w:rPr>
        <w:t>.iso</w:t>
      </w:r>
      <w:r w:rsidRPr="00423C14">
        <w:rPr>
          <w:rFonts w:hint="eastAsia"/>
        </w:rPr>
        <w:t>”文件：在虚拟机“</w:t>
      </w:r>
      <w:r w:rsidRPr="00423C14">
        <w:rPr>
          <w:rFonts w:hint="eastAsia"/>
        </w:rPr>
        <w:t>C:\</w:t>
      </w:r>
      <w:r w:rsidRPr="00423C14">
        <w:rPr>
          <w:rFonts w:hint="eastAsia"/>
        </w:rPr>
        <w:t>”目录下查找应用软件，并执行安装程序。</w:t>
      </w:r>
    </w:p>
    <w:p w14:paraId="173A8116" w14:textId="77777777" w:rsidR="00DC3DBD" w:rsidRPr="00F02EF0" w:rsidRDefault="00DC3DBD" w:rsidP="00F02EF0">
      <w:pPr>
        <w:pStyle w:val="40"/>
        <w:rPr>
          <w:rFonts w:hint="default"/>
        </w:rPr>
      </w:pPr>
      <w:r w:rsidRPr="00F02EF0">
        <w:t>封装模板</w:t>
      </w:r>
    </w:p>
    <w:p w14:paraId="3A76F1F9" w14:textId="77777777" w:rsidR="00DC3DBD" w:rsidRPr="00423C14" w:rsidRDefault="00DC3DBD" w:rsidP="00F02EF0">
      <w:pPr>
        <w:pStyle w:val="30"/>
      </w:pPr>
      <w:bookmarkStart w:id="87" w:name="it_52_45_0000113__fengzhuang"/>
      <w:bookmarkStart w:id="88" w:name="fengzhuang"/>
      <w:bookmarkEnd w:id="87"/>
      <w:bookmarkEnd w:id="88"/>
      <w:r w:rsidRPr="00423C14">
        <w:rPr>
          <w:rFonts w:hint="eastAsia"/>
        </w:rPr>
        <w:t>在“</w:t>
      </w:r>
      <w:r w:rsidRPr="00423C14">
        <w:rPr>
          <w:rFonts w:hint="eastAsia"/>
        </w:rPr>
        <w:t>FusionAccess Windows Installer</w:t>
      </w:r>
      <w:r w:rsidRPr="00423C14">
        <w:rPr>
          <w:rFonts w:hint="eastAsia"/>
        </w:rPr>
        <w:t>”界面，单击“封装系统”，如下图所示。</w:t>
      </w:r>
    </w:p>
    <w:p w14:paraId="002DB427" w14:textId="4801CBD1" w:rsidR="00DC3DBD" w:rsidRPr="00423C14" w:rsidRDefault="00DC3DBD" w:rsidP="00F02EF0">
      <w:pPr>
        <w:pStyle w:val="1e"/>
        <w:rPr>
          <w:sz w:val="20"/>
        </w:rPr>
      </w:pPr>
      <w:r w:rsidRPr="00405100">
        <w:rPr>
          <w:noProof/>
        </w:rPr>
        <w:drawing>
          <wp:inline distT="0" distB="0" distL="0" distR="0" wp14:anchorId="08CC316E" wp14:editId="3029A092">
            <wp:extent cx="4924425" cy="3000375"/>
            <wp:effectExtent l="19050" t="19050" r="28575" b="285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000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64F5B6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封装完成后，单击“完成”。</w:t>
      </w:r>
      <w:r w:rsidRPr="00423C14">
        <w:rPr>
          <w:rFonts w:hint="eastAsia"/>
        </w:rPr>
        <w:t xml:space="preserve"> </w:t>
      </w:r>
    </w:p>
    <w:p w14:paraId="60333423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lastRenderedPageBreak/>
        <w:t>卸载光驱。</w:t>
      </w:r>
      <w:r w:rsidRPr="00423C14">
        <w:rPr>
          <w:rFonts w:hint="eastAsia"/>
        </w:rPr>
        <w:t xml:space="preserve"> </w:t>
      </w:r>
    </w:p>
    <w:p w14:paraId="27641608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关闭虚拟机。</w:t>
      </w:r>
    </w:p>
    <w:p w14:paraId="45ADF949" w14:textId="77777777" w:rsidR="00DC3DBD" w:rsidRPr="00F02EF0" w:rsidRDefault="00DC3DBD" w:rsidP="00F02EF0">
      <w:pPr>
        <w:pStyle w:val="40"/>
        <w:rPr>
          <w:rFonts w:hint="default"/>
        </w:rPr>
      </w:pPr>
      <w:bookmarkStart w:id="89" w:name="it_52_45_0000113__changetotmp"/>
      <w:bookmarkStart w:id="90" w:name="changetotmp"/>
      <w:bookmarkEnd w:id="89"/>
      <w:bookmarkEnd w:id="90"/>
      <w:r w:rsidRPr="00F02EF0">
        <w:t>将虚拟机转化为模板</w:t>
      </w:r>
    </w:p>
    <w:p w14:paraId="3E415131" w14:textId="77777777" w:rsidR="00DC3DBD" w:rsidRPr="00423C14" w:rsidRDefault="00DC3DBD" w:rsidP="00F02EF0">
      <w:pPr>
        <w:pStyle w:val="30"/>
      </w:pPr>
      <w:r w:rsidRPr="00423C14">
        <w:t>在</w:t>
      </w:r>
      <w:r w:rsidRPr="00423C14">
        <w:t>FusionCompute</w:t>
      </w:r>
      <w:r w:rsidRPr="00423C14">
        <w:t>中，选择</w:t>
      </w:r>
      <w:r w:rsidRPr="00423C14">
        <w:t>“</w:t>
      </w:r>
      <w:r w:rsidRPr="00423C14">
        <w:t>虚拟机和模板</w:t>
      </w:r>
      <w:r>
        <w:t xml:space="preserve"> </w:t>
      </w:r>
      <w:r w:rsidRPr="00423C14">
        <w:t>”</w:t>
      </w:r>
      <w:r>
        <w:rPr>
          <w:rFonts w:hint="eastAsia"/>
        </w:rPr>
        <w:t>界面</w:t>
      </w:r>
      <w:r w:rsidRPr="00423C14">
        <w:t>。</w:t>
      </w:r>
    </w:p>
    <w:p w14:paraId="6AD49F50" w14:textId="77777777" w:rsidR="00DC3DBD" w:rsidRPr="00CD2DB0" w:rsidRDefault="00DC3DBD" w:rsidP="00F02EF0">
      <w:pPr>
        <w:pStyle w:val="30"/>
      </w:pPr>
      <w:r>
        <w:rPr>
          <w:rFonts w:hint="eastAsia"/>
        </w:rPr>
        <w:t>选择</w:t>
      </w:r>
      <w:r w:rsidRPr="00423C14">
        <w:t>待转为模板的虚拟机</w:t>
      </w:r>
      <w:r>
        <w:rPr>
          <w:rFonts w:hint="eastAsia"/>
        </w:rPr>
        <w:t>F</w:t>
      </w:r>
      <w:r>
        <w:t>ullcopy template</w:t>
      </w:r>
      <w:r w:rsidRPr="00423C14">
        <w:t>，</w:t>
      </w:r>
      <w:r>
        <w:rPr>
          <w:rFonts w:hint="eastAsia"/>
        </w:rPr>
        <w:t>右键</w:t>
      </w:r>
      <w:r>
        <w:t>单击，</w:t>
      </w:r>
      <w:r w:rsidRPr="00423C14">
        <w:t>选择</w:t>
      </w:r>
      <w:r w:rsidRPr="00423C14">
        <w:t>“</w:t>
      </w:r>
      <w:r w:rsidRPr="00423C14">
        <w:t>转为模板</w:t>
      </w:r>
      <w:r w:rsidRPr="00423C14">
        <w:t>”</w:t>
      </w:r>
      <w:r w:rsidRPr="00423C14">
        <w:t>。</w:t>
      </w:r>
    </w:p>
    <w:p w14:paraId="79F0AA15" w14:textId="1562FF44" w:rsidR="00DC3DBD" w:rsidRPr="00423C14" w:rsidRDefault="00DC3DBD" w:rsidP="00F02EF0">
      <w:pPr>
        <w:pStyle w:val="1e"/>
      </w:pPr>
      <w:r w:rsidRPr="00D33804">
        <w:rPr>
          <w:noProof/>
        </w:rPr>
        <w:drawing>
          <wp:inline distT="0" distB="0" distL="0" distR="0" wp14:anchorId="1C90F5D8" wp14:editId="3B6E35C2">
            <wp:extent cx="5454000" cy="2876938"/>
            <wp:effectExtent l="19050" t="19050" r="13970" b="190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7693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B9E8BC" w14:textId="77777777" w:rsidR="00DC3DBD" w:rsidRPr="00423C14" w:rsidRDefault="00DC3DBD" w:rsidP="00F02EF0">
      <w:pPr>
        <w:pStyle w:val="30"/>
      </w:pPr>
      <w:r>
        <w:rPr>
          <w:rFonts w:hint="eastAsia"/>
        </w:rPr>
        <w:t>弹出对话框，</w:t>
      </w:r>
      <w:r w:rsidRPr="00423C14">
        <w:t>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17222694" w14:textId="77777777" w:rsidR="00DC3DBD" w:rsidRPr="00423C14" w:rsidRDefault="00DC3DBD" w:rsidP="00F02EF0">
      <w:pPr>
        <w:pStyle w:val="1e"/>
      </w:pPr>
      <w:r w:rsidRPr="00423C14">
        <w:t>弹出提示框。</w:t>
      </w:r>
    </w:p>
    <w:p w14:paraId="142EAAAC" w14:textId="77777777" w:rsidR="00DC3DBD" w:rsidRPr="00423C14" w:rsidRDefault="00DC3DBD" w:rsidP="00F02EF0">
      <w:pPr>
        <w:pStyle w:val="30"/>
      </w:pPr>
      <w:r w:rsidRPr="00423C14">
        <w:t>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5D565715" w14:textId="77777777" w:rsidR="00DC3DBD" w:rsidRPr="00865247" w:rsidRDefault="00DC3DBD" w:rsidP="00F02EF0">
      <w:pPr>
        <w:pStyle w:val="1e"/>
      </w:pPr>
      <w:r w:rsidRPr="00423C14">
        <w:t>转换成功的模板将出现在</w:t>
      </w:r>
      <w:r w:rsidRPr="00423C14">
        <w:t>“</w:t>
      </w:r>
      <w:r w:rsidRPr="00423C14">
        <w:t>模板和规格</w:t>
      </w:r>
      <w:r w:rsidRPr="00423C14">
        <w:t xml:space="preserve"> &gt; </w:t>
      </w:r>
      <w:r w:rsidRPr="00423C14">
        <w:t>虚拟机模板</w:t>
      </w:r>
      <w:r w:rsidRPr="00423C14">
        <w:t>”</w:t>
      </w:r>
      <w:r w:rsidRPr="00423C14">
        <w:t>界面。</w:t>
      </w:r>
    </w:p>
    <w:p w14:paraId="5457AF39" w14:textId="77777777" w:rsidR="00DC3DBD" w:rsidRPr="00F02EF0" w:rsidRDefault="00DC3DBD" w:rsidP="00F02EF0">
      <w:pPr>
        <w:pStyle w:val="3"/>
      </w:pPr>
      <w:bookmarkStart w:id="91" w:name="_Toc500186197"/>
      <w:bookmarkStart w:id="92" w:name="_Toc500426393"/>
      <w:r w:rsidRPr="00F02EF0">
        <w:t>配置模板</w:t>
      </w:r>
      <w:bookmarkEnd w:id="91"/>
      <w:bookmarkEnd w:id="92"/>
    </w:p>
    <w:p w14:paraId="42E9FB71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登录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。</w:t>
      </w:r>
    </w:p>
    <w:p w14:paraId="256000CF" w14:textId="3BAA28C2" w:rsidR="00DC3DBD" w:rsidRPr="00423C14" w:rsidRDefault="00DC3DBD" w:rsidP="00F02EF0">
      <w:pPr>
        <w:pStyle w:val="1e"/>
      </w:pPr>
      <w:r w:rsidRPr="00423C14">
        <w:rPr>
          <w:rFonts w:hint="eastAsia"/>
        </w:rPr>
        <w:t>访问地址：</w:t>
      </w:r>
      <w:r w:rsidRPr="00423C14">
        <w:rPr>
          <w:rFonts w:hint="eastAsia"/>
        </w:rPr>
        <w:t xml:space="preserve"> https://ITA</w:t>
      </w:r>
      <w:r w:rsidRPr="00423C14">
        <w:rPr>
          <w:rFonts w:hint="eastAsia"/>
        </w:rPr>
        <w:t>服务器的业务平面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地址</w:t>
      </w:r>
      <w:r w:rsidRPr="00423C14">
        <w:rPr>
          <w:rFonts w:hint="eastAsia"/>
        </w:rPr>
        <w:t>:8448</w:t>
      </w:r>
      <w:r w:rsidRPr="00423C14">
        <w:rPr>
          <w:rFonts w:hint="eastAsia"/>
        </w:rPr>
        <w:t>。</w:t>
      </w:r>
    </w:p>
    <w:p w14:paraId="6F0BC81C" w14:textId="77777777" w:rsidR="00DC3DBD" w:rsidRPr="00423C14" w:rsidRDefault="00DC3DBD" w:rsidP="00F02EF0">
      <w:pPr>
        <w:pStyle w:val="30"/>
      </w:pPr>
      <w:r w:rsidRPr="00423C14">
        <w:t>在</w:t>
      </w:r>
      <w:r w:rsidRPr="00423C14">
        <w:t>FusionAccess</w:t>
      </w:r>
      <w:r w:rsidRPr="00423C14">
        <w:t>界面，选择</w:t>
      </w:r>
      <w:r w:rsidRPr="00423C14">
        <w:t>“</w:t>
      </w:r>
      <w:r w:rsidRPr="00423C14">
        <w:t>桌面管理</w:t>
      </w:r>
      <w:r w:rsidRPr="00423C14">
        <w:t>”</w:t>
      </w:r>
      <w:r w:rsidRPr="00423C14">
        <w:t>。</w:t>
      </w:r>
    </w:p>
    <w:p w14:paraId="3208BBE1" w14:textId="77777777" w:rsidR="00DC3DBD" w:rsidRPr="00423C14" w:rsidRDefault="00DC3DBD" w:rsidP="00F02EF0">
      <w:pPr>
        <w:pStyle w:val="30"/>
      </w:pPr>
      <w:r w:rsidRPr="00423C14">
        <w:t>在左侧导航树中，选择</w:t>
      </w:r>
      <w:r w:rsidRPr="00423C14">
        <w:t>“</w:t>
      </w:r>
      <w:r w:rsidRPr="00423C14">
        <w:t>业务配置</w:t>
      </w:r>
      <w:r w:rsidRPr="00423C14">
        <w:t xml:space="preserve"> &gt; </w:t>
      </w:r>
      <w:r w:rsidRPr="00423C14">
        <w:t>虚拟机模板</w:t>
      </w:r>
      <w:r w:rsidRPr="00423C14">
        <w:t>”</w:t>
      </w:r>
      <w:r w:rsidRPr="00423C14">
        <w:t>。</w:t>
      </w:r>
    </w:p>
    <w:p w14:paraId="141C7B2F" w14:textId="706057CF" w:rsidR="00DC3DBD" w:rsidRPr="00423C14" w:rsidRDefault="00DC3DBD" w:rsidP="00F02EF0">
      <w:pPr>
        <w:pStyle w:val="1e"/>
      </w:pPr>
      <w:r w:rsidRPr="00974CA7">
        <w:rPr>
          <w:noProof/>
        </w:rPr>
        <w:lastRenderedPageBreak/>
        <w:drawing>
          <wp:inline distT="0" distB="0" distL="0" distR="0" wp14:anchorId="003431BF" wp14:editId="10C83CAB">
            <wp:extent cx="5454000" cy="2305299"/>
            <wp:effectExtent l="19050" t="19050" r="13970" b="190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30529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AE88C0" w14:textId="77777777" w:rsidR="00DC3DBD" w:rsidRPr="00423C14" w:rsidRDefault="00DC3DBD" w:rsidP="00F02EF0">
      <w:pPr>
        <w:pStyle w:val="30"/>
      </w:pPr>
      <w:r w:rsidRPr="00423C14">
        <w:t>在右侧窗口中，在待发放虚拟机模板</w:t>
      </w:r>
      <w:r>
        <w:rPr>
          <w:rFonts w:hint="eastAsia"/>
        </w:rPr>
        <w:t>F</w:t>
      </w:r>
      <w:r>
        <w:t>ullCopy template</w:t>
      </w:r>
      <w:r w:rsidRPr="00423C14">
        <w:t>所在行，</w:t>
      </w:r>
      <w:r w:rsidRPr="00423C14">
        <w:t>“</w:t>
      </w:r>
      <w:r w:rsidRPr="00423C14">
        <w:t>类型</w:t>
      </w:r>
      <w:r w:rsidRPr="00423C14">
        <w:t>”</w:t>
      </w:r>
      <w:r w:rsidRPr="00423C14">
        <w:t>所在列中选择</w:t>
      </w:r>
      <w:r w:rsidRPr="00423C14">
        <w:t>“</w:t>
      </w:r>
      <w:r w:rsidRPr="00423C14">
        <w:t>桌面完整复制模板</w:t>
      </w:r>
      <w:r w:rsidRPr="00423C14">
        <w:t>”</w:t>
      </w:r>
      <w:r w:rsidRPr="00423C14">
        <w:t>，单击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79C0FCF2" w14:textId="2F2B8EB5" w:rsidR="00DC3DBD" w:rsidRPr="00423C14" w:rsidRDefault="00DC3DBD" w:rsidP="00F02EF0">
      <w:pPr>
        <w:pStyle w:val="1e"/>
      </w:pPr>
      <w:r w:rsidRPr="00974CA7">
        <w:rPr>
          <w:noProof/>
        </w:rPr>
        <w:drawing>
          <wp:inline distT="0" distB="0" distL="0" distR="0" wp14:anchorId="6D650A6E" wp14:editId="32C82BE8">
            <wp:extent cx="5454000" cy="534155"/>
            <wp:effectExtent l="19050" t="19050" r="13970" b="184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534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B4CFE3" w14:textId="44492B23" w:rsidR="00DC3DBD" w:rsidRPr="00423C14" w:rsidRDefault="00DC3DBD" w:rsidP="00F02EF0">
      <w:pPr>
        <w:pStyle w:val="1e"/>
      </w:pPr>
      <w:r w:rsidRPr="00423C14">
        <w:t>弹出对话框。</w:t>
      </w:r>
    </w:p>
    <w:p w14:paraId="629840F5" w14:textId="77777777" w:rsidR="00DC3DBD" w:rsidRPr="00423C14" w:rsidRDefault="00DC3DBD" w:rsidP="00F02EF0">
      <w:pPr>
        <w:pStyle w:val="30"/>
      </w:pPr>
      <w:r w:rsidRPr="00423C14">
        <w:t>单击</w:t>
      </w:r>
      <w:r w:rsidRPr="00423C14">
        <w:t>“</w:t>
      </w:r>
      <w:r w:rsidRPr="00423C14">
        <w:t>确认</w:t>
      </w:r>
      <w:r w:rsidRPr="00423C14">
        <w:t>”</w:t>
      </w:r>
      <w:r w:rsidRPr="00423C14">
        <w:t>。</w:t>
      </w:r>
    </w:p>
    <w:p w14:paraId="0600DCD6" w14:textId="205D748B" w:rsidR="00DC3DBD" w:rsidRPr="00423C14" w:rsidRDefault="00DC3DBD" w:rsidP="00F02EF0">
      <w:pPr>
        <w:pStyle w:val="1e"/>
      </w:pPr>
      <w:r w:rsidRPr="00423C14">
        <w:t>弹出</w:t>
      </w:r>
      <w:r w:rsidRPr="00423C14">
        <w:t>“</w:t>
      </w:r>
      <w:r w:rsidRPr="00423C14">
        <w:t>配置模板保存成功</w:t>
      </w:r>
      <w:r w:rsidRPr="00423C14">
        <w:t>”</w:t>
      </w:r>
      <w:r w:rsidRPr="00423C14">
        <w:t>的提示信息。</w:t>
      </w:r>
    </w:p>
    <w:p w14:paraId="6A24AB72" w14:textId="77777777" w:rsidR="00DC3DBD" w:rsidRPr="00423C14" w:rsidRDefault="00DC3DBD" w:rsidP="00F02EF0">
      <w:pPr>
        <w:pStyle w:val="30"/>
      </w:pPr>
      <w:r w:rsidRPr="00423C14">
        <w:t>单击</w:t>
      </w:r>
      <w:r w:rsidRPr="00423C14">
        <w:t>“</w:t>
      </w:r>
      <w:r w:rsidRPr="00423C14">
        <w:t>返回</w:t>
      </w:r>
      <w:r w:rsidRPr="00423C14">
        <w:t>”</w:t>
      </w:r>
      <w:r w:rsidRPr="00423C14">
        <w:t>，查看模板类型已配置为</w:t>
      </w:r>
      <w:r w:rsidRPr="00423C14">
        <w:t>“</w:t>
      </w:r>
      <w:r w:rsidRPr="00423C14">
        <w:t>桌面完整复制模板</w:t>
      </w:r>
      <w:r w:rsidRPr="00423C14">
        <w:t>”</w:t>
      </w:r>
      <w:r w:rsidRPr="00423C14">
        <w:t>。</w:t>
      </w:r>
    </w:p>
    <w:p w14:paraId="1BD22CFA" w14:textId="77777777" w:rsidR="00DC3DBD" w:rsidRPr="00F02EF0" w:rsidRDefault="00DC3DBD" w:rsidP="00F02EF0">
      <w:pPr>
        <w:pStyle w:val="3"/>
      </w:pPr>
      <w:bookmarkStart w:id="93" w:name="_Toc465180191"/>
      <w:bookmarkStart w:id="94" w:name="_Toc500186198"/>
      <w:bookmarkStart w:id="95" w:name="_Toc500426394"/>
      <w:r w:rsidRPr="00F02EF0">
        <w:rPr>
          <w:rFonts w:hint="eastAsia"/>
        </w:rPr>
        <w:t>配置</w:t>
      </w:r>
      <w:r w:rsidRPr="00F02EF0">
        <w:rPr>
          <w:rFonts w:hint="eastAsia"/>
        </w:rPr>
        <w:t>OU</w:t>
      </w:r>
      <w:bookmarkEnd w:id="93"/>
      <w:bookmarkEnd w:id="94"/>
      <w:bookmarkEnd w:id="95"/>
    </w:p>
    <w:p w14:paraId="69143042" w14:textId="77777777" w:rsidR="00DC3DBD" w:rsidRPr="00F02EF0" w:rsidRDefault="00DC3DBD" w:rsidP="00F02EF0">
      <w:pPr>
        <w:pStyle w:val="40"/>
        <w:rPr>
          <w:rFonts w:hint="default"/>
        </w:rPr>
      </w:pPr>
      <w:r w:rsidRPr="00F02EF0">
        <w:t>实验任务</w:t>
      </w:r>
    </w:p>
    <w:p w14:paraId="468C5215" w14:textId="77777777" w:rsidR="00DC3DBD" w:rsidRPr="00423C14" w:rsidRDefault="00DC3DBD" w:rsidP="00F02EF0">
      <w:pPr>
        <w:pStyle w:val="4b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系统中配置</w:t>
      </w:r>
      <w:r w:rsidRPr="00423C14">
        <w:rPr>
          <w:rFonts w:hint="eastAsia"/>
        </w:rPr>
        <w:t>OU</w:t>
      </w:r>
      <w:r w:rsidRPr="00423C14">
        <w:rPr>
          <w:rFonts w:hint="eastAsia"/>
        </w:rPr>
        <w:t>信息</w:t>
      </w:r>
      <w:r w:rsidRPr="00423C14">
        <w:t>。</w:t>
      </w:r>
    </w:p>
    <w:p w14:paraId="1035BE02" w14:textId="77777777" w:rsidR="00DC3DBD" w:rsidRPr="00F02EF0" w:rsidRDefault="00DC3DBD" w:rsidP="00F02EF0">
      <w:pPr>
        <w:pStyle w:val="40"/>
        <w:rPr>
          <w:rFonts w:hint="default"/>
        </w:rPr>
      </w:pPr>
      <w:r w:rsidRPr="00F02EF0">
        <w:t>必备事项</w:t>
      </w:r>
    </w:p>
    <w:p w14:paraId="78C7060D" w14:textId="77777777" w:rsidR="00DC3DBD" w:rsidRPr="00423C14" w:rsidRDefault="00DC3DBD" w:rsidP="00F02EF0">
      <w:pPr>
        <w:pStyle w:val="4b"/>
      </w:pPr>
      <w:r w:rsidRPr="00423C14">
        <w:rPr>
          <w:rFonts w:hint="eastAsia"/>
        </w:rPr>
        <w:t>已经在</w:t>
      </w:r>
      <w:r w:rsidRPr="00423C14">
        <w:rPr>
          <w:rFonts w:hint="eastAsia"/>
        </w:rPr>
        <w:t>AD</w:t>
      </w:r>
      <w:r w:rsidRPr="00423C14">
        <w:rPr>
          <w:rFonts w:hint="eastAsia"/>
        </w:rPr>
        <w:t>服务器上完成了用户</w:t>
      </w:r>
      <w:r w:rsidRPr="00423C14">
        <w:rPr>
          <w:rFonts w:hint="eastAsia"/>
        </w:rPr>
        <w:t>OU</w:t>
      </w:r>
      <w:r w:rsidRPr="00423C14">
        <w:rPr>
          <w:rFonts w:hint="eastAsia"/>
        </w:rPr>
        <w:t>创建。</w:t>
      </w:r>
    </w:p>
    <w:p w14:paraId="06400AD3" w14:textId="77777777" w:rsidR="00DC3DBD" w:rsidRPr="00F02EF0" w:rsidRDefault="00DC3DBD" w:rsidP="00F02EF0">
      <w:pPr>
        <w:pStyle w:val="40"/>
        <w:rPr>
          <w:rFonts w:hint="default"/>
        </w:rPr>
      </w:pPr>
      <w:r w:rsidRPr="00F02EF0">
        <w:t>操作步骤</w:t>
      </w:r>
    </w:p>
    <w:p w14:paraId="61EBFBEB" w14:textId="77777777" w:rsidR="00DC3DBD" w:rsidRPr="00F02EF0" w:rsidRDefault="00DC3DBD" w:rsidP="00F02EF0">
      <w:pPr>
        <w:pStyle w:val="5"/>
        <w:rPr>
          <w:rFonts w:hint="default"/>
        </w:rPr>
      </w:pPr>
      <w:r w:rsidRPr="00F02EF0">
        <w:t>在</w:t>
      </w:r>
      <w:r w:rsidRPr="00F02EF0">
        <w:t>AD</w:t>
      </w:r>
      <w:r w:rsidRPr="00F02EF0">
        <w:t>服务</w:t>
      </w:r>
      <w:r w:rsidRPr="00F02EF0">
        <w:rPr>
          <w:rFonts w:hint="default"/>
        </w:rPr>
        <w:t>器</w:t>
      </w:r>
      <w:r w:rsidRPr="00F02EF0">
        <w:t>上</w:t>
      </w:r>
      <w:r w:rsidRPr="00F02EF0">
        <w:rPr>
          <w:rFonts w:hint="default"/>
        </w:rPr>
        <w:t>创建用户</w:t>
      </w:r>
      <w:r w:rsidRPr="00F02EF0">
        <w:t>OU</w:t>
      </w:r>
      <w:r w:rsidRPr="00F02EF0">
        <w:t>、</w:t>
      </w:r>
      <w:r w:rsidRPr="00F02EF0">
        <w:rPr>
          <w:rFonts w:hint="default"/>
        </w:rPr>
        <w:t>用户组和域用户</w:t>
      </w:r>
    </w:p>
    <w:p w14:paraId="352C5A36" w14:textId="77777777" w:rsidR="00DC3DBD" w:rsidRDefault="00DC3DBD" w:rsidP="00F02EF0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F</w:t>
      </w:r>
      <w:r>
        <w:t>usionCompute</w:t>
      </w:r>
      <w:r>
        <w:t>中</w:t>
      </w:r>
      <w:r>
        <w:rPr>
          <w:rFonts w:hint="eastAsia"/>
        </w:rPr>
        <w:t>，通过</w:t>
      </w:r>
      <w:r>
        <w:rPr>
          <w:rFonts w:hint="eastAsia"/>
        </w:rPr>
        <w:t>VNC</w:t>
      </w:r>
      <w:r>
        <w:rPr>
          <w:rFonts w:hint="eastAsia"/>
        </w:rPr>
        <w:t>登录</w:t>
      </w:r>
      <w:r w:rsidRPr="00423C14">
        <w:rPr>
          <w:rFonts w:hint="eastAsia"/>
        </w:rPr>
        <w:t>AD</w:t>
      </w:r>
      <w:r>
        <w:rPr>
          <w:rFonts w:hint="eastAsia"/>
        </w:rPr>
        <w:t>/DNS/DHCP</w:t>
      </w:r>
      <w:r w:rsidRPr="00423C14">
        <w:rPr>
          <w:rFonts w:hint="eastAsia"/>
        </w:rPr>
        <w:t>服务器，选择“开始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管理工具</w:t>
      </w:r>
      <w:r w:rsidRPr="00423C14">
        <w:rPr>
          <w:rFonts w:hint="eastAsia"/>
        </w:rPr>
        <w:t xml:space="preserve"> &gt; Active Directory </w:t>
      </w:r>
      <w:r w:rsidRPr="00423C14">
        <w:rPr>
          <w:rFonts w:hint="eastAsia"/>
        </w:rPr>
        <w:t>用户和计算机”。</w:t>
      </w:r>
    </w:p>
    <w:p w14:paraId="018D9C6B" w14:textId="235122C6" w:rsidR="00DC3DBD" w:rsidRPr="00423C14" w:rsidRDefault="00DC3DBD" w:rsidP="00F02EF0">
      <w:pPr>
        <w:pStyle w:val="1e"/>
        <w:rPr>
          <w:rFonts w:ascii="华文细黑"/>
        </w:rPr>
      </w:pPr>
      <w:r w:rsidRPr="002230EF">
        <w:rPr>
          <w:noProof/>
        </w:rPr>
        <w:lastRenderedPageBreak/>
        <w:drawing>
          <wp:inline distT="0" distB="0" distL="0" distR="0" wp14:anchorId="584E17F2" wp14:editId="12C1E697">
            <wp:extent cx="5454000" cy="2483351"/>
            <wp:effectExtent l="19050" t="19050" r="13970" b="1270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48335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B65D55" w14:textId="77777777" w:rsidR="00DC3DBD" w:rsidRPr="00423C14" w:rsidRDefault="00DC3DBD" w:rsidP="00F02EF0">
      <w:pPr>
        <w:pStyle w:val="30"/>
      </w:pPr>
      <w:r w:rsidRPr="00423C14">
        <w:t>弹出</w:t>
      </w:r>
      <w:r w:rsidRPr="00423C14">
        <w:t xml:space="preserve">“Active Directory </w:t>
      </w:r>
      <w:r w:rsidRPr="00423C14">
        <w:t>用户和计算机</w:t>
      </w:r>
      <w:r w:rsidRPr="00423C14">
        <w:t>”</w:t>
      </w:r>
      <w:r w:rsidRPr="00423C14">
        <w:t>窗口。</w:t>
      </w:r>
    </w:p>
    <w:p w14:paraId="5F276304" w14:textId="77777777" w:rsidR="00DC3DBD" w:rsidRPr="00423C14" w:rsidRDefault="00DC3DBD" w:rsidP="00F02EF0">
      <w:pPr>
        <w:pStyle w:val="30"/>
      </w:pPr>
      <w:r w:rsidRPr="00423C14">
        <w:t>在左侧导航树中，右键单击</w:t>
      </w:r>
      <w:r w:rsidRPr="00423C14">
        <w:t>“</w:t>
      </w:r>
      <w:r w:rsidRPr="00423C14">
        <w:t>已创建好的用户</w:t>
      </w:r>
      <w:r w:rsidRPr="00423C14">
        <w:t>OU</w:t>
      </w:r>
      <w:r w:rsidRPr="00423C14">
        <w:t>的名称</w:t>
      </w:r>
      <w:r w:rsidRPr="00423C14">
        <w:t>”</w:t>
      </w:r>
      <w:r w:rsidRPr="00423C14">
        <w:t>，选择</w:t>
      </w:r>
      <w:r w:rsidRPr="00423C14">
        <w:t>“</w:t>
      </w:r>
      <w:r w:rsidRPr="00423C14">
        <w:t>新建</w:t>
      </w:r>
      <w:r w:rsidRPr="00423C14">
        <w:t xml:space="preserve"> &gt; </w:t>
      </w:r>
      <w:r w:rsidRPr="00423C14">
        <w:t>组</w:t>
      </w:r>
      <w:r w:rsidRPr="00423C14">
        <w:t>”</w:t>
      </w:r>
      <w:r w:rsidRPr="00423C14">
        <w:t>。</w:t>
      </w:r>
    </w:p>
    <w:p w14:paraId="050E6D55" w14:textId="6B140A14" w:rsidR="00DC3DBD" w:rsidRPr="00423C14" w:rsidRDefault="00DC3DBD" w:rsidP="00F02EF0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46F97C0D" wp14:editId="77AB040B">
            <wp:extent cx="5454000" cy="4057701"/>
            <wp:effectExtent l="19050" t="19050" r="13970" b="190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05770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84FBA5" w14:textId="77777777" w:rsidR="00DC3DBD" w:rsidRPr="00423C14" w:rsidRDefault="00DC3DBD" w:rsidP="00F02EF0">
      <w:pPr>
        <w:pStyle w:val="30"/>
      </w:pPr>
      <w:r w:rsidRPr="00423C14">
        <w:t>弹出</w:t>
      </w:r>
      <w:r w:rsidRPr="00423C14">
        <w:t>“</w:t>
      </w:r>
      <w:r w:rsidRPr="00423C14">
        <w:t>新建对象</w:t>
      </w:r>
      <w:r w:rsidRPr="00423C14">
        <w:t xml:space="preserve"> - </w:t>
      </w:r>
      <w:r w:rsidRPr="00423C14">
        <w:t>组</w:t>
      </w:r>
      <w:r w:rsidRPr="00423C14">
        <w:t>”</w:t>
      </w:r>
      <w:r w:rsidRPr="00423C14">
        <w:t>窗口。</w:t>
      </w:r>
    </w:p>
    <w:p w14:paraId="29B6B166" w14:textId="77777777" w:rsidR="00DC3DBD" w:rsidRPr="00423C14" w:rsidRDefault="00DC3DBD" w:rsidP="00F02EF0">
      <w:pPr>
        <w:pStyle w:val="30"/>
      </w:pPr>
      <w:r w:rsidRPr="00423C14">
        <w:t>输入</w:t>
      </w:r>
      <w:r w:rsidRPr="00423C14">
        <w:t>“</w:t>
      </w:r>
      <w:r w:rsidRPr="00423C14">
        <w:t>组名</w:t>
      </w:r>
      <w:r w:rsidRPr="00423C14">
        <w:t>”</w:t>
      </w:r>
      <w:r w:rsidRPr="00423C14">
        <w:t>，</w:t>
      </w:r>
      <w:r w:rsidRPr="00423C14">
        <w:t>“</w:t>
      </w:r>
      <w:r w:rsidRPr="00423C14">
        <w:t>组作用域</w:t>
      </w:r>
      <w:r w:rsidRPr="00423C14">
        <w:t>”</w:t>
      </w:r>
      <w:r w:rsidRPr="00423C14">
        <w:t>和</w:t>
      </w:r>
      <w:r w:rsidRPr="00423C14">
        <w:t>“</w:t>
      </w:r>
      <w:r w:rsidRPr="00423C14">
        <w:t>组类型</w:t>
      </w:r>
      <w:r w:rsidRPr="00423C14">
        <w:t>”</w:t>
      </w:r>
      <w:r w:rsidRPr="00423C14">
        <w:t>使用默认配置，单击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60C06254" w14:textId="2CA34867" w:rsidR="00DC3DBD" w:rsidRPr="00423C14" w:rsidRDefault="00DC3DBD" w:rsidP="00F02EF0">
      <w:pPr>
        <w:pStyle w:val="1e"/>
      </w:pPr>
      <w:r w:rsidRPr="00F02EF0">
        <w:rPr>
          <w:noProof/>
        </w:rPr>
        <w:lastRenderedPageBreak/>
        <w:drawing>
          <wp:inline distT="0" distB="0" distL="0" distR="0" wp14:anchorId="6C18D018" wp14:editId="3F3E2EA9">
            <wp:extent cx="4581525" cy="4293543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30" cy="429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2D45" w14:textId="77777777" w:rsidR="00DC3DBD" w:rsidRPr="00423C14" w:rsidRDefault="00DC3DBD" w:rsidP="00F02EF0">
      <w:pPr>
        <w:pStyle w:val="30"/>
      </w:pPr>
      <w:r w:rsidRPr="00423C14">
        <w:t>完成用户组的创建。在右侧窗格中显示添加结果。</w:t>
      </w:r>
    </w:p>
    <w:p w14:paraId="5C9A9A77" w14:textId="77777777" w:rsidR="00DC3DBD" w:rsidRPr="00423C14" w:rsidRDefault="00DC3DBD" w:rsidP="00F02EF0">
      <w:pPr>
        <w:pStyle w:val="30"/>
      </w:pPr>
      <w:r w:rsidRPr="00423C14">
        <w:t>在左侧导航树中，右键单击</w:t>
      </w:r>
      <w:r w:rsidRPr="00423C14">
        <w:t>“</w:t>
      </w:r>
      <w:r w:rsidRPr="00423C14">
        <w:t>待创建域用户的</w:t>
      </w:r>
      <w:r w:rsidRPr="00423C14">
        <w:t>OU</w:t>
      </w:r>
      <w:r w:rsidRPr="00423C14">
        <w:t>名称</w:t>
      </w:r>
      <w:r w:rsidRPr="00423C14">
        <w:t>”</w:t>
      </w:r>
      <w:r w:rsidRPr="00423C14">
        <w:t>，选择</w:t>
      </w:r>
      <w:r w:rsidRPr="00423C14">
        <w:t>“</w:t>
      </w:r>
      <w:r w:rsidRPr="00423C14">
        <w:t>新建</w:t>
      </w:r>
      <w:r w:rsidRPr="00423C14">
        <w:t xml:space="preserve"> &gt; </w:t>
      </w:r>
      <w:r w:rsidRPr="00423C14">
        <w:t>用户</w:t>
      </w:r>
      <w:r w:rsidRPr="00423C14">
        <w:t>”</w:t>
      </w:r>
      <w:r w:rsidRPr="00423C14">
        <w:t>。</w:t>
      </w:r>
    </w:p>
    <w:p w14:paraId="32249E60" w14:textId="5C7652DC" w:rsidR="00DC3DBD" w:rsidRPr="00423C14" w:rsidRDefault="00DC3DBD" w:rsidP="00F02EF0">
      <w:pPr>
        <w:pStyle w:val="1e"/>
        <w:rPr>
          <w:lang w:val="x-none" w:eastAsia="x-none"/>
        </w:rPr>
      </w:pPr>
      <w:r w:rsidRPr="00974CA7">
        <w:rPr>
          <w:noProof/>
        </w:rPr>
        <w:lastRenderedPageBreak/>
        <w:drawing>
          <wp:inline distT="0" distB="0" distL="0" distR="0" wp14:anchorId="0EF40C9A" wp14:editId="3E2D09E8">
            <wp:extent cx="4838700" cy="3624868"/>
            <wp:effectExtent l="19050" t="19050" r="19050" b="1397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54" cy="36278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DC85DE" w14:textId="77777777" w:rsidR="00DC3DBD" w:rsidRPr="00423C14" w:rsidRDefault="00DC3DBD" w:rsidP="00F02EF0">
      <w:pPr>
        <w:pStyle w:val="30"/>
      </w:pPr>
      <w:r w:rsidRPr="00423C14">
        <w:t>弹出</w:t>
      </w:r>
      <w:r w:rsidRPr="00423C14">
        <w:t>“</w:t>
      </w:r>
      <w:r w:rsidRPr="00423C14">
        <w:t>新建对象</w:t>
      </w:r>
      <w:r w:rsidRPr="00423C14">
        <w:t xml:space="preserve"> - </w:t>
      </w:r>
      <w:r w:rsidRPr="00423C14">
        <w:t>用户</w:t>
      </w:r>
      <w:r w:rsidRPr="00423C14">
        <w:t>”</w:t>
      </w:r>
      <w:r w:rsidRPr="00423C14">
        <w:t>窗口。</w:t>
      </w:r>
    </w:p>
    <w:p w14:paraId="440869F1" w14:textId="77777777" w:rsidR="00DC3DBD" w:rsidRPr="00423C14" w:rsidRDefault="00DC3DBD" w:rsidP="00F02EF0">
      <w:pPr>
        <w:pStyle w:val="30"/>
      </w:pPr>
      <w:r w:rsidRPr="00423C14">
        <w:t>设置</w:t>
      </w:r>
      <w:proofErr w:type="gramStart"/>
      <w:r w:rsidRPr="00423C14">
        <w:t>域用户</w:t>
      </w:r>
      <w:proofErr w:type="gramEnd"/>
      <w:r w:rsidRPr="00423C14">
        <w:t>注册信息。</w:t>
      </w:r>
    </w:p>
    <w:p w14:paraId="11D529A8" w14:textId="6D4EAAD9" w:rsidR="00DC3DBD" w:rsidRPr="00423C14" w:rsidRDefault="00DC3DBD" w:rsidP="00F02EF0">
      <w:pPr>
        <w:pStyle w:val="1e"/>
      </w:pPr>
      <w:r w:rsidRPr="00974CA7">
        <w:rPr>
          <w:noProof/>
        </w:rPr>
        <w:drawing>
          <wp:inline distT="0" distB="0" distL="0" distR="0" wp14:anchorId="4394285E" wp14:editId="69D7F3AA">
            <wp:extent cx="4198216" cy="393382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966" cy="393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C31C" w14:textId="77777777" w:rsidR="00DC3DBD" w:rsidRPr="00F02EF0" w:rsidRDefault="00DC3DBD" w:rsidP="00F02EF0">
      <w:pPr>
        <w:pStyle w:val="30"/>
      </w:pPr>
      <w:r w:rsidRPr="00F02EF0">
        <w:lastRenderedPageBreak/>
        <w:t>单击</w:t>
      </w:r>
      <w:r w:rsidRPr="00F02EF0">
        <w:t>“</w:t>
      </w:r>
      <w:r w:rsidRPr="00F02EF0">
        <w:t>下一步</w:t>
      </w:r>
      <w:r w:rsidRPr="00F02EF0">
        <w:t>”</w:t>
      </w:r>
      <w:r w:rsidRPr="00F02EF0">
        <w:t>。</w:t>
      </w:r>
    </w:p>
    <w:p w14:paraId="0D68E20A" w14:textId="4F90D91E" w:rsidR="00DC3DBD" w:rsidRPr="00423C14" w:rsidRDefault="00DC3DBD" w:rsidP="00F02EF0">
      <w:pPr>
        <w:pStyle w:val="1e"/>
      </w:pPr>
      <w:r w:rsidRPr="00423C14">
        <w:t>在</w:t>
      </w:r>
      <w:r w:rsidRPr="00423C14">
        <w:t>“</w:t>
      </w:r>
      <w:r w:rsidRPr="00423C14">
        <w:t>密码</w:t>
      </w:r>
      <w:r w:rsidRPr="00423C14">
        <w:t xml:space="preserve"> ”</w:t>
      </w:r>
      <w:r w:rsidRPr="00423C14">
        <w:t>、</w:t>
      </w:r>
      <w:r w:rsidRPr="00423C14">
        <w:t>“</w:t>
      </w:r>
      <w:r w:rsidRPr="00423C14">
        <w:t>确认密码</w:t>
      </w:r>
      <w:r w:rsidRPr="00423C14">
        <w:t>”</w:t>
      </w:r>
      <w:r w:rsidRPr="00423C14">
        <w:t>中输入</w:t>
      </w:r>
      <w:proofErr w:type="gramStart"/>
      <w:r w:rsidRPr="00423C14">
        <w:t>域用户</w:t>
      </w:r>
      <w:proofErr w:type="gramEnd"/>
      <w:r w:rsidRPr="00423C14">
        <w:t>的密码。</w:t>
      </w:r>
      <w:r>
        <w:rPr>
          <w:rFonts w:hint="eastAsia"/>
        </w:rPr>
        <w:t>取消</w:t>
      </w:r>
      <w:r>
        <w:t>“</w:t>
      </w:r>
      <w:r>
        <w:rPr>
          <w:rFonts w:hint="eastAsia"/>
        </w:rPr>
        <w:t>用户下次登录时</w:t>
      </w:r>
      <w:r>
        <w:t>须更改密码</w:t>
      </w:r>
      <w:r>
        <w:t>”</w:t>
      </w:r>
      <w:r>
        <w:rPr>
          <w:rFonts w:hint="eastAsia"/>
        </w:rPr>
        <w:t>前</w:t>
      </w:r>
      <w:r>
        <w:t>的勾</w:t>
      </w:r>
      <w:r>
        <w:rPr>
          <w:rFonts w:hint="eastAsia"/>
        </w:rPr>
        <w:t>，</w:t>
      </w:r>
      <w:r>
        <w:t>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0BB45D72" w14:textId="7DA6CB7C" w:rsidR="00DC3DBD" w:rsidRPr="00423C14" w:rsidRDefault="00DC3DBD" w:rsidP="00F02EF0">
      <w:pPr>
        <w:pStyle w:val="1e"/>
      </w:pPr>
      <w:r w:rsidRPr="00974CA7">
        <w:rPr>
          <w:noProof/>
        </w:rPr>
        <w:drawing>
          <wp:inline distT="0" distB="0" distL="0" distR="0" wp14:anchorId="25DD6F5F" wp14:editId="15B30401">
            <wp:extent cx="4205180" cy="3924300"/>
            <wp:effectExtent l="0" t="0" r="508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030" cy="392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1A0A7" w14:textId="77777777" w:rsidR="00DC3DBD" w:rsidRPr="00423C14" w:rsidRDefault="00DC3DBD" w:rsidP="00F02EF0">
      <w:pPr>
        <w:pStyle w:val="30"/>
      </w:pPr>
      <w:r w:rsidRPr="00423C14">
        <w:t>单击</w:t>
      </w:r>
      <w:r w:rsidRPr="00423C14">
        <w:t>“</w:t>
      </w:r>
      <w:r w:rsidRPr="00423C14">
        <w:t>完成</w:t>
      </w:r>
      <w:r w:rsidRPr="00423C14">
        <w:t>”</w:t>
      </w:r>
      <w:r w:rsidRPr="00423C14">
        <w:t>。</w:t>
      </w:r>
    </w:p>
    <w:p w14:paraId="1F2CF006" w14:textId="0FAD4F31" w:rsidR="00DC3DBD" w:rsidRPr="00F02EF0" w:rsidRDefault="00DC3DBD" w:rsidP="00F02EF0">
      <w:pPr>
        <w:pStyle w:val="1e"/>
      </w:pPr>
      <w:r w:rsidRPr="00F02EF0">
        <w:t>完成</w:t>
      </w:r>
      <w:proofErr w:type="gramStart"/>
      <w:r w:rsidRPr="00F02EF0">
        <w:t>域用户</w:t>
      </w:r>
      <w:proofErr w:type="gramEnd"/>
      <w:r w:rsidRPr="00F02EF0">
        <w:t>的创建。在右侧窗格中显示添加结果。</w:t>
      </w:r>
    </w:p>
    <w:p w14:paraId="1A00E95A" w14:textId="77777777" w:rsidR="00DC3DBD" w:rsidRPr="00423C14" w:rsidRDefault="00DC3DBD" w:rsidP="00F02EF0">
      <w:pPr>
        <w:pStyle w:val="30"/>
      </w:pPr>
      <w:r w:rsidRPr="00423C14">
        <w:t>在右侧窗格中，右键单击</w:t>
      </w:r>
      <w:r w:rsidRPr="00423C14">
        <w:t>“</w:t>
      </w:r>
      <w:r w:rsidRPr="00423C14">
        <w:t>待加入用户组的用户名</w:t>
      </w:r>
      <w:r w:rsidRPr="00423C14">
        <w:t>”</w:t>
      </w:r>
      <w:r w:rsidRPr="00423C14">
        <w:t>，选择</w:t>
      </w:r>
      <w:r w:rsidRPr="00423C14">
        <w:t>“</w:t>
      </w:r>
      <w:r w:rsidRPr="00423C14">
        <w:t>添加到组</w:t>
      </w:r>
      <w:r w:rsidRPr="00423C14">
        <w:t>”</w:t>
      </w:r>
      <w:r w:rsidRPr="00423C14">
        <w:t>。</w:t>
      </w:r>
    </w:p>
    <w:p w14:paraId="3004ED00" w14:textId="06C3C074" w:rsidR="00DC3DBD" w:rsidRPr="00423C14" w:rsidRDefault="00DC3DBD" w:rsidP="00F02EF0">
      <w:pPr>
        <w:pStyle w:val="1e"/>
      </w:pPr>
      <w:r w:rsidRPr="00423C14">
        <w:t>弹出</w:t>
      </w:r>
      <w:r w:rsidRPr="00423C14">
        <w:t>“</w:t>
      </w:r>
      <w:r w:rsidRPr="00423C14">
        <w:t>选择组</w:t>
      </w:r>
      <w:r w:rsidRPr="00423C14">
        <w:t>”</w:t>
      </w:r>
      <w:r w:rsidRPr="00423C14">
        <w:t>窗口。</w:t>
      </w:r>
      <w:r w:rsidRPr="00423C14">
        <w:t xml:space="preserve"> </w:t>
      </w:r>
    </w:p>
    <w:p w14:paraId="4804E188" w14:textId="2B4568D7" w:rsidR="00DC3DBD" w:rsidRPr="00423C14" w:rsidRDefault="00DC3DBD" w:rsidP="00F02EF0">
      <w:pPr>
        <w:pStyle w:val="1e"/>
      </w:pPr>
      <w:r w:rsidRPr="00974CA7">
        <w:rPr>
          <w:noProof/>
        </w:rPr>
        <w:lastRenderedPageBreak/>
        <w:drawing>
          <wp:inline distT="0" distB="0" distL="0" distR="0" wp14:anchorId="3B066575" wp14:editId="01F26FAA">
            <wp:extent cx="4246622" cy="3390900"/>
            <wp:effectExtent l="19050" t="19050" r="20955" b="190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3" cy="339313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DF65F0" w14:textId="0BC08569" w:rsidR="00DC3DBD" w:rsidRPr="00F02EF0" w:rsidRDefault="00DC3DBD" w:rsidP="00F02EF0">
      <w:pPr>
        <w:pStyle w:val="30"/>
      </w:pPr>
      <w:r w:rsidRPr="00F02EF0">
        <w:t>在</w:t>
      </w:r>
      <w:r w:rsidRPr="00F02EF0">
        <w:t>“</w:t>
      </w:r>
      <w:r w:rsidRPr="00F02EF0">
        <w:t>输入对象名称来选择</w:t>
      </w:r>
      <w:r w:rsidRPr="00F02EF0">
        <w:t>”</w:t>
      </w:r>
      <w:r w:rsidRPr="00F02EF0">
        <w:t>区域框中，输入用户组名称</w:t>
      </w:r>
      <w:r w:rsidRPr="00F02EF0">
        <w:rPr>
          <w:rFonts w:hint="eastAsia"/>
        </w:rPr>
        <w:t>，单击“检查</w:t>
      </w:r>
      <w:r w:rsidRPr="00F02EF0">
        <w:t>名称</w:t>
      </w:r>
      <w:r w:rsidRPr="00F02EF0">
        <w:rPr>
          <w:rFonts w:hint="eastAsia"/>
        </w:rPr>
        <w:t>”，</w:t>
      </w:r>
      <w:r w:rsidRPr="00F02EF0">
        <w:t>单击</w:t>
      </w:r>
      <w:r w:rsidRPr="00F02EF0">
        <w:t>“</w:t>
      </w:r>
      <w:r w:rsidRPr="00F02EF0">
        <w:t>确定</w:t>
      </w:r>
      <w:r w:rsidRPr="00F02EF0">
        <w:t>”</w:t>
      </w:r>
      <w:r w:rsidRPr="00F02EF0">
        <w:t>。</w:t>
      </w:r>
    </w:p>
    <w:p w14:paraId="5D56931C" w14:textId="0622B6F1" w:rsidR="00DC3DBD" w:rsidRPr="00423C14" w:rsidRDefault="00DC3DBD" w:rsidP="00F02EF0">
      <w:pPr>
        <w:pStyle w:val="1e"/>
      </w:pPr>
      <w:r w:rsidRPr="00974CA7">
        <w:rPr>
          <w:noProof/>
        </w:rPr>
        <w:drawing>
          <wp:inline distT="0" distB="0" distL="0" distR="0" wp14:anchorId="7F6EFA17" wp14:editId="048B07BA">
            <wp:extent cx="4245328" cy="2724150"/>
            <wp:effectExtent l="0" t="0" r="317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257" cy="273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7ABA" w14:textId="77777777" w:rsidR="00DC3DBD" w:rsidRDefault="00DC3DBD" w:rsidP="00F02EF0">
      <w:pPr>
        <w:pStyle w:val="30"/>
      </w:pPr>
      <w:r w:rsidRPr="00423C14">
        <w:t>在弹出的提示框中，单击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完成操作。</w:t>
      </w:r>
    </w:p>
    <w:p w14:paraId="59AF1E71" w14:textId="77777777" w:rsidR="00DC3DBD" w:rsidRPr="00423C14" w:rsidRDefault="00DC3DBD" w:rsidP="00F02EF0">
      <w:pPr>
        <w:pStyle w:val="30"/>
      </w:pPr>
      <w:r>
        <w:rPr>
          <w:rFonts w:hint="eastAsia"/>
        </w:rPr>
        <w:t>重复</w:t>
      </w:r>
      <w:r>
        <w:t>步骤</w:t>
      </w:r>
      <w:r>
        <w:rPr>
          <w:rFonts w:hint="eastAsia"/>
        </w:rPr>
        <w:t>7</w:t>
      </w:r>
      <w:r>
        <w:t>——</w:t>
      </w:r>
      <w:r>
        <w:t>步骤</w:t>
      </w:r>
      <w:r>
        <w:rPr>
          <w:rFonts w:hint="eastAsia"/>
        </w:rPr>
        <w:t>14</w:t>
      </w:r>
      <w:r>
        <w:rPr>
          <w:rFonts w:hint="eastAsia"/>
        </w:rPr>
        <w:t>，完成</w:t>
      </w:r>
      <w:proofErr w:type="gramStart"/>
      <w:r>
        <w:rPr>
          <w:rFonts w:hint="eastAsia"/>
        </w:rPr>
        <w:t>域用户</w:t>
      </w:r>
      <w:proofErr w:type="gramEnd"/>
      <w:r>
        <w:rPr>
          <w:rFonts w:hint="eastAsia"/>
        </w:rPr>
        <w:t>vdsuser02</w:t>
      </w:r>
      <w:r>
        <w:t>，</w:t>
      </w:r>
      <w:r>
        <w:t>vdsuser03</w:t>
      </w:r>
      <w:r>
        <w:rPr>
          <w:rFonts w:hint="eastAsia"/>
        </w:rPr>
        <w:t>的</w:t>
      </w:r>
      <w:r>
        <w:t>创建</w:t>
      </w:r>
      <w:r>
        <w:rPr>
          <w:rFonts w:hint="eastAsia"/>
        </w:rPr>
        <w:t>。</w:t>
      </w:r>
    </w:p>
    <w:p w14:paraId="75E5178A" w14:textId="5FD47ACF" w:rsidR="00DC3DBD" w:rsidRPr="00865247" w:rsidRDefault="00DC3DBD" w:rsidP="00F02EF0">
      <w:pPr>
        <w:pStyle w:val="5"/>
        <w:rPr>
          <w:rFonts w:hint="default"/>
        </w:rPr>
      </w:pPr>
      <w:r w:rsidRPr="00F02EF0">
        <w:t>创建并配置</w:t>
      </w:r>
      <w:r w:rsidRPr="00F02EF0">
        <w:t>OU</w:t>
      </w:r>
    </w:p>
    <w:p w14:paraId="70C51027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登录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系统。</w:t>
      </w:r>
    </w:p>
    <w:p w14:paraId="53098E4B" w14:textId="77777777" w:rsidR="00DC3DBD" w:rsidRDefault="00DC3DBD" w:rsidP="00F02EF0">
      <w:pPr>
        <w:pStyle w:val="30"/>
      </w:pPr>
      <w:r w:rsidRPr="00423C14">
        <w:t>在</w:t>
      </w:r>
      <w:r w:rsidRPr="00423C14">
        <w:t>FusionAccess</w:t>
      </w:r>
      <w:r w:rsidRPr="00423C14">
        <w:t>系统上，选择</w:t>
      </w:r>
      <w:r w:rsidRPr="00423C14">
        <w:t>“</w:t>
      </w:r>
      <w:r w:rsidRPr="00423C14">
        <w:t>系统管理</w:t>
      </w:r>
      <w:r w:rsidRPr="00423C14">
        <w:t>”</w:t>
      </w:r>
      <w:r w:rsidRPr="00423C14">
        <w:t>。</w:t>
      </w:r>
    </w:p>
    <w:p w14:paraId="30A4C344" w14:textId="77777777" w:rsidR="00DC3DBD" w:rsidRPr="00B325EA" w:rsidRDefault="00DC3DBD" w:rsidP="00F02EF0">
      <w:pPr>
        <w:pStyle w:val="30"/>
      </w:pPr>
      <w:r w:rsidRPr="00B325EA">
        <w:t>左侧导航树中，单击</w:t>
      </w:r>
      <w:r w:rsidRPr="00B325EA">
        <w:t>“</w:t>
      </w:r>
      <w:r w:rsidRPr="00B325EA">
        <w:t>域</w:t>
      </w:r>
      <w:r w:rsidRPr="00B325EA">
        <w:t>/OU”</w:t>
      </w:r>
      <w:r w:rsidRPr="00B325EA">
        <w:t>。</w:t>
      </w:r>
    </w:p>
    <w:p w14:paraId="3BE3D062" w14:textId="77777777" w:rsidR="00DC3DBD" w:rsidRDefault="00DC3DBD" w:rsidP="00F02EF0">
      <w:pPr>
        <w:pStyle w:val="30"/>
      </w:pPr>
      <w:r w:rsidRPr="00423C14">
        <w:lastRenderedPageBreak/>
        <w:t>单击</w:t>
      </w:r>
      <w:r w:rsidRPr="00423C14">
        <w:t>“OU</w:t>
      </w:r>
      <w:r>
        <w:rPr>
          <w:rFonts w:hint="eastAsia"/>
        </w:rPr>
        <w:t>配置</w:t>
      </w:r>
      <w:r w:rsidRPr="00423C14">
        <w:t>”</w:t>
      </w:r>
      <w:r>
        <w:rPr>
          <w:rFonts w:hint="eastAsia"/>
        </w:rPr>
        <w:t>下</w:t>
      </w:r>
      <w:r w:rsidRPr="00423C14">
        <w:t>面的</w:t>
      </w:r>
      <w:r w:rsidRPr="00423C14">
        <w:t>“</w:t>
      </w:r>
      <w:r w:rsidRPr="00423C14">
        <w:t>新增</w:t>
      </w:r>
      <w:r w:rsidRPr="00423C14">
        <w:t>”</w:t>
      </w:r>
      <w:r w:rsidRPr="00423C14">
        <w:t>。</w:t>
      </w:r>
    </w:p>
    <w:p w14:paraId="2DBE20C9" w14:textId="47DB62CF" w:rsidR="00DC3DBD" w:rsidRPr="00423C14" w:rsidRDefault="00DC3DBD" w:rsidP="00F02EF0">
      <w:pPr>
        <w:pStyle w:val="1e"/>
        <w:rPr>
          <w:lang w:val="x-none" w:eastAsia="x-none"/>
        </w:rPr>
      </w:pPr>
      <w:r w:rsidRPr="0001657D">
        <w:rPr>
          <w:noProof/>
        </w:rPr>
        <w:drawing>
          <wp:inline distT="0" distB="0" distL="0" distR="0" wp14:anchorId="5F7D3439" wp14:editId="6E1B2DC4">
            <wp:extent cx="5010150" cy="2272645"/>
            <wp:effectExtent l="19050" t="19050" r="19050" b="139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680" cy="227515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FC890C" w14:textId="77777777" w:rsidR="00DC3DBD" w:rsidRPr="00423C14" w:rsidRDefault="00DC3DBD" w:rsidP="00F02EF0">
      <w:pPr>
        <w:pStyle w:val="30"/>
      </w:pPr>
      <w:r w:rsidRPr="00423C14">
        <w:t>填写</w:t>
      </w:r>
      <w:r w:rsidRPr="00423C14">
        <w:t>OU</w:t>
      </w:r>
      <w:r w:rsidRPr="00423C14">
        <w:t>名称，选择域，单击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00227CE3" w14:textId="756CD48E" w:rsidR="00DC3DBD" w:rsidRPr="00423C14" w:rsidRDefault="00DC3DBD" w:rsidP="00F02EF0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61494FE3" wp14:editId="0FBA3415">
            <wp:extent cx="5048250" cy="1981200"/>
            <wp:effectExtent l="19050" t="19050" r="19050" b="190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9812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61DB6C1" w14:textId="77777777" w:rsidR="00DC3DBD" w:rsidRPr="00F02EF0" w:rsidRDefault="00DC3DBD" w:rsidP="00F02EF0">
      <w:pPr>
        <w:pStyle w:val="3"/>
      </w:pPr>
      <w:bookmarkStart w:id="96" w:name="it_58_45_100008__d592e719"/>
      <w:bookmarkStart w:id="97" w:name="d592e719"/>
      <w:bookmarkStart w:id="98" w:name="_Toc465180193"/>
      <w:bookmarkStart w:id="99" w:name="_Toc500186199"/>
      <w:bookmarkStart w:id="100" w:name="_Toc500426395"/>
      <w:bookmarkEnd w:id="96"/>
      <w:bookmarkEnd w:id="97"/>
      <w:r w:rsidRPr="00F02EF0">
        <w:rPr>
          <w:rFonts w:hint="eastAsia"/>
        </w:rPr>
        <w:t>快速发放桌面</w:t>
      </w:r>
      <w:bookmarkEnd w:id="98"/>
      <w:bookmarkEnd w:id="99"/>
      <w:bookmarkEnd w:id="100"/>
    </w:p>
    <w:p w14:paraId="7CF8DCFB" w14:textId="77777777" w:rsidR="00DC3DBD" w:rsidRPr="00F02EF0" w:rsidRDefault="00DC3DBD" w:rsidP="00F02EF0">
      <w:pPr>
        <w:pStyle w:val="40"/>
        <w:rPr>
          <w:rFonts w:hint="default"/>
        </w:rPr>
      </w:pPr>
      <w:r w:rsidRPr="00F02EF0">
        <w:t>实验任务</w:t>
      </w:r>
    </w:p>
    <w:p w14:paraId="724293B9" w14:textId="77777777" w:rsidR="00DC3DBD" w:rsidRPr="00423C14" w:rsidRDefault="00DC3DBD" w:rsidP="00F02EF0">
      <w:pPr>
        <w:pStyle w:val="4b"/>
        <w:rPr>
          <w:sz w:val="18"/>
          <w:szCs w:val="18"/>
        </w:rPr>
      </w:pPr>
      <w:r w:rsidRPr="00423C14">
        <w:t>使用虚拟机模板通过</w:t>
      </w:r>
      <w:r w:rsidRPr="00423C14">
        <w:t>“</w:t>
      </w:r>
      <w:r w:rsidRPr="00423C14">
        <w:t>快速发放</w:t>
      </w:r>
      <w:r w:rsidRPr="00423C14">
        <w:t>”</w:t>
      </w:r>
      <w:r w:rsidRPr="00423C14">
        <w:t>方式快速、批量创建虚拟机。</w:t>
      </w:r>
    </w:p>
    <w:p w14:paraId="7F2A1ADC" w14:textId="77777777" w:rsidR="00DC3DBD" w:rsidRPr="00F02EF0" w:rsidRDefault="00DC3DBD" w:rsidP="00F02EF0">
      <w:pPr>
        <w:pStyle w:val="40"/>
        <w:rPr>
          <w:rFonts w:hint="default"/>
        </w:rPr>
      </w:pPr>
      <w:r w:rsidRPr="00F02EF0">
        <w:t>操作步骤</w:t>
      </w:r>
    </w:p>
    <w:p w14:paraId="0D557777" w14:textId="77777777" w:rsidR="00DC3DBD" w:rsidRPr="00F02EF0" w:rsidRDefault="00DC3DBD" w:rsidP="00F02EF0">
      <w:pPr>
        <w:pStyle w:val="5"/>
        <w:rPr>
          <w:rFonts w:hint="default"/>
        </w:rPr>
      </w:pPr>
      <w:r w:rsidRPr="00F02EF0">
        <w:t>创建并配置虚拟机</w:t>
      </w:r>
    </w:p>
    <w:p w14:paraId="22D4C85B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</w:t>
      </w:r>
      <w:r w:rsidRPr="00423C14">
        <w:t>usionAccess</w:t>
      </w:r>
      <w:r w:rsidRPr="00423C14">
        <w:t>界面，选择</w:t>
      </w:r>
      <w:r w:rsidRPr="00423C14">
        <w:rPr>
          <w:rFonts w:hint="eastAsia"/>
        </w:rPr>
        <w:t>“桌面</w:t>
      </w:r>
      <w:r w:rsidRPr="00423C14">
        <w:t>管理</w:t>
      </w:r>
      <w:r w:rsidRPr="00423C14">
        <w:rPr>
          <w:rFonts w:hint="eastAsia"/>
        </w:rPr>
        <w:t>”。</w:t>
      </w:r>
    </w:p>
    <w:p w14:paraId="58170068" w14:textId="4F5F3A62" w:rsidR="00DC3DBD" w:rsidRPr="00423C14" w:rsidRDefault="00DC3DBD" w:rsidP="00F02EF0">
      <w:pPr>
        <w:pStyle w:val="1e"/>
      </w:pPr>
      <w:r w:rsidRPr="00423C14">
        <w:rPr>
          <w:rFonts w:hint="eastAsia"/>
        </w:rPr>
        <w:t>进入</w:t>
      </w:r>
      <w:r w:rsidRPr="00423C14">
        <w:t>“</w:t>
      </w:r>
      <w:r w:rsidRPr="00423C14">
        <w:rPr>
          <w:rFonts w:hint="eastAsia"/>
        </w:rPr>
        <w:t>桌面</w:t>
      </w:r>
      <w:r w:rsidRPr="00423C14">
        <w:t>管理</w:t>
      </w:r>
      <w:r w:rsidRPr="00423C14">
        <w:t>——</w:t>
      </w:r>
      <w:r w:rsidRPr="00423C14">
        <w:rPr>
          <w:rFonts w:hint="eastAsia"/>
        </w:rPr>
        <w:t>导航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。</w:t>
      </w:r>
    </w:p>
    <w:p w14:paraId="05777C36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单击</w:t>
      </w:r>
      <w:r>
        <w:t>“</w:t>
      </w:r>
      <w:r w:rsidRPr="00423C14">
        <w:rPr>
          <w:rFonts w:hint="eastAsia"/>
        </w:rPr>
        <w:t>虚拟机</w:t>
      </w:r>
      <w:r w:rsidRPr="00423C14">
        <w:t>组</w:t>
      </w:r>
      <w:r w:rsidRPr="00423C14">
        <w:t>——</w:t>
      </w:r>
      <w:r w:rsidRPr="002B4439">
        <w:t>创建虚拟机组</w:t>
      </w:r>
      <w:r w:rsidRPr="00423C14">
        <w:t>”</w:t>
      </w:r>
      <w:r w:rsidRPr="00423C14">
        <w:rPr>
          <w:rFonts w:hint="eastAsia"/>
        </w:rPr>
        <w:t>。</w:t>
      </w:r>
    </w:p>
    <w:p w14:paraId="53E4E2B5" w14:textId="134FA14A" w:rsidR="00DC3DBD" w:rsidRPr="00423C14" w:rsidRDefault="00DC3DBD" w:rsidP="00F02EF0">
      <w:pPr>
        <w:pStyle w:val="1e"/>
      </w:pPr>
      <w:r w:rsidRPr="00423C14">
        <w:rPr>
          <w:rFonts w:hint="eastAsia"/>
        </w:rPr>
        <w:t>进入</w:t>
      </w:r>
      <w:r w:rsidRPr="00423C14">
        <w:t>“</w:t>
      </w:r>
      <w:r w:rsidRPr="00423C14">
        <w:rPr>
          <w:rFonts w:hint="eastAsia"/>
        </w:rPr>
        <w:t>桌面</w:t>
      </w:r>
      <w:r w:rsidRPr="00423C14">
        <w:t>管理</w:t>
      </w:r>
      <w:r w:rsidRPr="00423C14">
        <w:t>——</w:t>
      </w:r>
      <w:r w:rsidRPr="00423C14">
        <w:rPr>
          <w:rFonts w:hint="eastAsia"/>
        </w:rPr>
        <w:t>虚拟机</w:t>
      </w:r>
      <w:r w:rsidRPr="00423C14">
        <w:t>组</w:t>
      </w:r>
      <w:r w:rsidRPr="00423C14">
        <w:t>”</w:t>
      </w:r>
      <w:r w:rsidRPr="00423C14">
        <w:rPr>
          <w:rFonts w:hint="eastAsia"/>
        </w:rPr>
        <w:t>界面</w:t>
      </w:r>
      <w:r w:rsidRPr="002B4439">
        <w:t>。</w:t>
      </w:r>
    </w:p>
    <w:p w14:paraId="0EDA1159" w14:textId="3545B1A7" w:rsidR="00DC3DBD" w:rsidRPr="00423C14" w:rsidRDefault="00DC3DBD" w:rsidP="00F02EF0">
      <w:pPr>
        <w:pStyle w:val="1e"/>
        <w:rPr>
          <w:rFonts w:ascii="华文细黑"/>
        </w:rPr>
      </w:pPr>
      <w:r w:rsidRPr="002B4439">
        <w:rPr>
          <w:noProof/>
        </w:rPr>
        <w:lastRenderedPageBreak/>
        <w:drawing>
          <wp:inline distT="0" distB="0" distL="0" distR="0" wp14:anchorId="548AA7DB" wp14:editId="538EFCB2">
            <wp:extent cx="5454000" cy="1433784"/>
            <wp:effectExtent l="19050" t="19050" r="13970" b="146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4337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ED843C5" w14:textId="2F812B9B" w:rsidR="00DC3DBD" w:rsidRPr="002B4439" w:rsidRDefault="00DC3DBD" w:rsidP="00F02EF0">
      <w:pPr>
        <w:pStyle w:val="30"/>
      </w:pPr>
      <w:r w:rsidRPr="002B4439">
        <w:rPr>
          <w:rFonts w:hint="eastAsia"/>
        </w:rPr>
        <w:t>进入“虚拟机</w:t>
      </w:r>
      <w:r w:rsidRPr="002B4439">
        <w:t>组</w:t>
      </w:r>
      <w:r w:rsidRPr="002B4439">
        <w:rPr>
          <w:rFonts w:hint="eastAsia"/>
        </w:rPr>
        <w:t>”界面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业务</w:t>
      </w:r>
      <w:r>
        <w:t>类型</w:t>
      </w:r>
      <w:r>
        <w:t>”</w:t>
      </w:r>
      <w:r>
        <w:rPr>
          <w:rFonts w:hint="eastAsia"/>
        </w:rPr>
        <w:t>，“</w:t>
      </w:r>
      <w:r>
        <w:t>虚拟机组名称</w:t>
      </w:r>
      <w:r>
        <w:rPr>
          <w:rFonts w:hint="eastAsia"/>
        </w:rPr>
        <w:t>”，“虚拟机</w:t>
      </w:r>
      <w:r>
        <w:t>组类型</w:t>
      </w:r>
      <w:r>
        <w:rPr>
          <w:rFonts w:hint="eastAsia"/>
        </w:rPr>
        <w:t>”，</w:t>
      </w:r>
      <w:r>
        <w:t>单击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29ACBE80" w14:textId="461A7A0F" w:rsidR="00DC3DBD" w:rsidRPr="00423C14" w:rsidRDefault="00DC3DBD" w:rsidP="00F02EF0">
      <w:pPr>
        <w:pStyle w:val="1e"/>
        <w:rPr>
          <w:rFonts w:ascii="华文细黑"/>
        </w:rPr>
      </w:pPr>
      <w:r w:rsidRPr="002B4439">
        <w:rPr>
          <w:noProof/>
        </w:rPr>
        <w:drawing>
          <wp:inline distT="0" distB="0" distL="0" distR="0" wp14:anchorId="66566814" wp14:editId="4BC7ABE6">
            <wp:extent cx="4314825" cy="2247900"/>
            <wp:effectExtent l="19050" t="19050" r="28575" b="190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247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14F77C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</w:t>
      </w:r>
      <w:r w:rsidRPr="00423C14">
        <w:t>usionAccess</w:t>
      </w:r>
      <w:r w:rsidRPr="00423C14">
        <w:rPr>
          <w:rFonts w:hint="eastAsia"/>
        </w:rPr>
        <w:t>界面</w:t>
      </w:r>
      <w:r w:rsidRPr="00423C14">
        <w:t>，</w:t>
      </w: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桌面</w:t>
      </w:r>
      <w:r w:rsidRPr="00423C14">
        <w:t>管理</w:t>
      </w:r>
      <w:r w:rsidRPr="00423C14">
        <w:t>”</w:t>
      </w:r>
      <w:r w:rsidRPr="00423C14">
        <w:rPr>
          <w:rFonts w:hint="eastAsia"/>
        </w:rPr>
        <w:t>。</w:t>
      </w:r>
    </w:p>
    <w:p w14:paraId="366738B9" w14:textId="0972A537" w:rsidR="00DC3DBD" w:rsidRPr="00423C14" w:rsidRDefault="00DC3DBD" w:rsidP="00F02EF0">
      <w:pPr>
        <w:pStyle w:val="1e"/>
      </w:pPr>
      <w:r w:rsidRPr="00423C14">
        <w:rPr>
          <w:rFonts w:hint="eastAsia"/>
        </w:rPr>
        <w:t>进入“桌面</w:t>
      </w:r>
      <w:r w:rsidRPr="00423C14">
        <w:t>管理</w:t>
      </w:r>
      <w:r w:rsidRPr="00423C14">
        <w:t>——</w:t>
      </w:r>
      <w:r w:rsidRPr="00423C14">
        <w:t>导航</w:t>
      </w:r>
      <w:r w:rsidRPr="00423C14">
        <w:rPr>
          <w:rFonts w:hint="eastAsia"/>
        </w:rPr>
        <w:t>”界面</w:t>
      </w:r>
      <w:r w:rsidRPr="00423C14">
        <w:t>。</w:t>
      </w:r>
    </w:p>
    <w:p w14:paraId="30F7E188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在</w:t>
      </w:r>
      <w:r w:rsidRPr="00423C14">
        <w:t>左侧导航栏，</w:t>
      </w: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桌面组——</w:t>
      </w:r>
      <w:r w:rsidRPr="00423C14">
        <w:t>创建</w:t>
      </w:r>
      <w:r w:rsidRPr="00423C14">
        <w:rPr>
          <w:rFonts w:hint="eastAsia"/>
        </w:rPr>
        <w:t>桌面组</w:t>
      </w:r>
      <w:r w:rsidRPr="00423C14">
        <w:t>”</w:t>
      </w:r>
      <w:r w:rsidRPr="00423C14">
        <w:rPr>
          <w:rFonts w:hint="eastAsia"/>
        </w:rPr>
        <w:t>。</w:t>
      </w:r>
    </w:p>
    <w:p w14:paraId="3093ED75" w14:textId="0E38E289" w:rsidR="00DC3DBD" w:rsidRPr="00423C14" w:rsidRDefault="00DC3DBD" w:rsidP="00F02EF0">
      <w:pPr>
        <w:pStyle w:val="1e"/>
      </w:pPr>
      <w:r w:rsidRPr="00423C14">
        <w:rPr>
          <w:rFonts w:hint="eastAsia"/>
        </w:rPr>
        <w:t>进入</w:t>
      </w:r>
      <w:r w:rsidRPr="00423C14">
        <w:t>“</w:t>
      </w:r>
      <w:r w:rsidRPr="00423C14">
        <w:rPr>
          <w:rFonts w:hint="eastAsia"/>
        </w:rPr>
        <w:t>创建</w:t>
      </w:r>
      <w:r w:rsidRPr="00423C14">
        <w:t>桌面组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。</w:t>
      </w:r>
    </w:p>
    <w:p w14:paraId="36096D2F" w14:textId="6B7620AF" w:rsidR="00DC3DBD" w:rsidRPr="00423C14" w:rsidRDefault="00DC3DBD" w:rsidP="00F02EF0">
      <w:pPr>
        <w:pStyle w:val="1e"/>
      </w:pPr>
      <w:r w:rsidRPr="00423C14">
        <w:rPr>
          <w:noProof/>
        </w:rPr>
        <w:drawing>
          <wp:inline distT="0" distB="0" distL="0" distR="0" wp14:anchorId="1BE3BA35" wp14:editId="33F06017">
            <wp:extent cx="5454000" cy="2370897"/>
            <wp:effectExtent l="19050" t="19050" r="13970" b="1079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37089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AE6916" w14:textId="77777777" w:rsidR="00DC3DBD" w:rsidRPr="00423C14" w:rsidRDefault="00DC3DBD" w:rsidP="00F02EF0">
      <w:pPr>
        <w:pStyle w:val="30"/>
        <w:rPr>
          <w:rFonts w:ascii="华文细黑"/>
        </w:rPr>
      </w:pPr>
      <w:r w:rsidRPr="00F02EF0">
        <w:rPr>
          <w:rFonts w:hint="eastAsia"/>
        </w:rPr>
        <w:t>在</w:t>
      </w:r>
      <w:r w:rsidRPr="00F02EF0">
        <w:t>“</w:t>
      </w:r>
      <w:r w:rsidRPr="00F02EF0">
        <w:rPr>
          <w:rFonts w:hint="eastAsia"/>
        </w:rPr>
        <w:t>创建桌面组</w:t>
      </w:r>
      <w:r w:rsidRPr="00F02EF0">
        <w:t>”</w:t>
      </w:r>
      <w:r w:rsidRPr="00F02EF0">
        <w:rPr>
          <w:rFonts w:hint="eastAsia"/>
        </w:rPr>
        <w:t>界面</w:t>
      </w:r>
      <w:r w:rsidRPr="00F02EF0">
        <w:t>，</w:t>
      </w:r>
      <w:r w:rsidRPr="00F02EF0">
        <w:rPr>
          <w:rFonts w:hint="eastAsia"/>
        </w:rPr>
        <w:t>选择</w:t>
      </w:r>
      <w:r w:rsidRPr="00F02EF0">
        <w:t>“desktop”</w:t>
      </w:r>
      <w:r w:rsidRPr="00F02EF0">
        <w:rPr>
          <w:rFonts w:hint="eastAsia"/>
        </w:rPr>
        <w:t>、“桌面组名称”、“桌面组</w:t>
      </w:r>
      <w:r w:rsidRPr="00F02EF0">
        <w:t>类型</w:t>
      </w:r>
      <w:r w:rsidRPr="00F02EF0">
        <w:rPr>
          <w:rFonts w:hint="eastAsia"/>
        </w:rPr>
        <w:t>”和</w:t>
      </w:r>
      <w:r w:rsidRPr="00F02EF0">
        <w:t>“</w:t>
      </w:r>
      <w:r w:rsidRPr="00F02EF0">
        <w:rPr>
          <w:rFonts w:hint="eastAsia"/>
        </w:rPr>
        <w:t>虚拟机</w:t>
      </w:r>
      <w:r w:rsidRPr="00F02EF0">
        <w:t>类型</w:t>
      </w:r>
      <w:r w:rsidRPr="00F02EF0">
        <w:t>”</w:t>
      </w:r>
      <w:r w:rsidRPr="00F02EF0">
        <w:rPr>
          <w:rFonts w:hint="eastAsia"/>
        </w:rPr>
        <w:t>，</w:t>
      </w:r>
      <w:r w:rsidRPr="00F02EF0">
        <w:t>单击</w:t>
      </w:r>
      <w:r w:rsidRPr="00F02EF0">
        <w:t>“</w:t>
      </w:r>
      <w:r w:rsidRPr="00F02EF0">
        <w:rPr>
          <w:rFonts w:hint="eastAsia"/>
        </w:rPr>
        <w:t>完成</w:t>
      </w:r>
      <w:r w:rsidRPr="00F02EF0">
        <w:t>”</w:t>
      </w:r>
      <w:r w:rsidRPr="00423C14">
        <w:rPr>
          <w:rFonts w:ascii="华文细黑" w:hint="eastAsia"/>
        </w:rPr>
        <w:t>。</w:t>
      </w:r>
    </w:p>
    <w:p w14:paraId="18022FA3" w14:textId="5678CA4F" w:rsidR="00DC3DBD" w:rsidRPr="00423C14" w:rsidRDefault="00DC3DBD" w:rsidP="00F02EF0">
      <w:pPr>
        <w:pStyle w:val="1e"/>
        <w:rPr>
          <w:rFonts w:ascii="华文细黑"/>
        </w:rPr>
      </w:pPr>
      <w:r w:rsidRPr="00F51A84">
        <w:rPr>
          <w:noProof/>
        </w:rPr>
        <w:lastRenderedPageBreak/>
        <w:drawing>
          <wp:inline distT="0" distB="0" distL="0" distR="0" wp14:anchorId="0A6B4F29" wp14:editId="130F8BF4">
            <wp:extent cx="5324475" cy="2524125"/>
            <wp:effectExtent l="19050" t="19050" r="28575" b="285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5241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EA2DFF" w14:textId="77777777" w:rsidR="00DC3DBD" w:rsidRPr="00423C14" w:rsidRDefault="00DC3DBD" w:rsidP="00F02EF0">
      <w:pPr>
        <w:pStyle w:val="30"/>
      </w:pPr>
      <w:r w:rsidRPr="00423C14">
        <w:t>在</w:t>
      </w:r>
      <w:r w:rsidRPr="00423C14">
        <w:t>FusionAccess</w:t>
      </w:r>
      <w:r w:rsidRPr="00423C14">
        <w:t>界面，选择</w:t>
      </w:r>
      <w:r w:rsidRPr="00423C14">
        <w:t>“</w:t>
      </w:r>
      <w:r w:rsidRPr="00423C14">
        <w:t>快速发放</w:t>
      </w:r>
      <w:r w:rsidRPr="00423C14">
        <w:t>”</w:t>
      </w:r>
      <w:r w:rsidRPr="00423C14">
        <w:t>。</w:t>
      </w:r>
      <w:r w:rsidRPr="00423C14">
        <w:rPr>
          <w:noProof/>
        </w:rPr>
        <w:t xml:space="preserve">           </w:t>
      </w:r>
    </w:p>
    <w:p w14:paraId="00F368CE" w14:textId="27A31A97" w:rsidR="00DC3DBD" w:rsidRPr="00423C14" w:rsidRDefault="00DC3DBD" w:rsidP="00F02EF0">
      <w:pPr>
        <w:pStyle w:val="1e"/>
      </w:pPr>
      <w:r w:rsidRPr="00423C14">
        <w:t>进入</w:t>
      </w:r>
      <w:r w:rsidRPr="00423C14">
        <w:t>“</w:t>
      </w:r>
      <w:r w:rsidRPr="00423C14">
        <w:t>创建虚拟机</w:t>
      </w:r>
      <w:r w:rsidRPr="00423C14">
        <w:t>”</w:t>
      </w:r>
      <w:r w:rsidRPr="00423C14">
        <w:t>界面。</w:t>
      </w:r>
    </w:p>
    <w:p w14:paraId="15086029" w14:textId="77777777" w:rsidR="00DC3DBD" w:rsidRPr="00423C14" w:rsidRDefault="00DC3DBD" w:rsidP="00F02EF0">
      <w:pPr>
        <w:pStyle w:val="30"/>
      </w:pPr>
      <w:r w:rsidRPr="00423C14">
        <w:rPr>
          <w:rFonts w:hint="eastAsia"/>
        </w:rPr>
        <w:t>创建虚拟机信息。</w:t>
      </w:r>
    </w:p>
    <w:p w14:paraId="7D5DB6A5" w14:textId="2CA2BDD9" w:rsidR="00DC3DBD" w:rsidRPr="00423C14" w:rsidRDefault="00DC3DBD" w:rsidP="00F02EF0">
      <w:pPr>
        <w:pStyle w:val="1e"/>
      </w:pPr>
      <w:r w:rsidRPr="0001657D">
        <w:rPr>
          <w:noProof/>
        </w:rPr>
        <w:lastRenderedPageBreak/>
        <w:drawing>
          <wp:inline distT="0" distB="0" distL="0" distR="0" wp14:anchorId="51C88B72" wp14:editId="63C1D8A7">
            <wp:extent cx="5454000" cy="5107268"/>
            <wp:effectExtent l="19050" t="19050" r="13970" b="177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510726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34D4AA" w14:textId="77777777" w:rsidR="00DC3DBD" w:rsidRDefault="00DC3DBD" w:rsidP="00F02EF0">
      <w:pPr>
        <w:pStyle w:val="30"/>
        <w:rPr>
          <w:lang w:eastAsia="x-none"/>
        </w:rPr>
      </w:pPr>
      <w:r w:rsidRPr="00423C14">
        <w:rPr>
          <w:rFonts w:hint="eastAsia"/>
        </w:rPr>
        <w:t>在</w:t>
      </w:r>
      <w:r w:rsidRPr="00423C14">
        <w:t>虚拟机组名称中，选择</w:t>
      </w:r>
      <w:r w:rsidRPr="00423C14">
        <w:rPr>
          <w:rFonts w:hint="eastAsia"/>
        </w:rPr>
        <w:t>创建</w:t>
      </w:r>
      <w:r w:rsidRPr="00423C14">
        <w:t>好的虚拟机组。</w:t>
      </w:r>
    </w:p>
    <w:p w14:paraId="78CF2B3C" w14:textId="2FA73D81" w:rsidR="00DC3DBD" w:rsidRPr="00423C14" w:rsidRDefault="00DC3DBD" w:rsidP="00F02EF0">
      <w:pPr>
        <w:pStyle w:val="1e"/>
        <w:rPr>
          <w:lang w:val="x-none" w:eastAsia="x-none"/>
        </w:rPr>
      </w:pPr>
      <w:r w:rsidRPr="0001657D">
        <w:rPr>
          <w:noProof/>
        </w:rPr>
        <w:drawing>
          <wp:inline distT="0" distB="0" distL="0" distR="0" wp14:anchorId="159A6D0F" wp14:editId="609326AE">
            <wp:extent cx="5454000" cy="1265103"/>
            <wp:effectExtent l="19050" t="19050" r="13970" b="1143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26510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BAA6D1" w14:textId="77777777" w:rsidR="00DC3DBD" w:rsidRPr="00423C14" w:rsidRDefault="00DC3DBD" w:rsidP="00F02EF0">
      <w:pPr>
        <w:pStyle w:val="30"/>
      </w:pPr>
      <w:r w:rsidRPr="00423C14">
        <w:t>单击</w:t>
      </w:r>
      <w:r w:rsidRPr="00423C14">
        <w:t>“</w:t>
      </w:r>
      <w:r w:rsidRPr="00423C14">
        <w:t>虚拟机模板</w:t>
      </w:r>
      <w:r w:rsidRPr="00423C14">
        <w:t>”</w:t>
      </w:r>
      <w:r w:rsidRPr="00423C14">
        <w:t>后的</w:t>
      </w:r>
      <w:r w:rsidRPr="00423C14">
        <w:t>“</w:t>
      </w:r>
      <w:r>
        <w:rPr>
          <w:rFonts w:hint="eastAsia"/>
        </w:rPr>
        <w:t>选择</w:t>
      </w:r>
      <w:r w:rsidRPr="00423C14">
        <w:t>”</w:t>
      </w:r>
      <w:r w:rsidRPr="00423C14">
        <w:t>，在弹出的窗口中选择所需的虚拟机模板，单击</w:t>
      </w:r>
      <w:r w:rsidRPr="00423C14">
        <w:t>“</w:t>
      </w:r>
      <w:r w:rsidRPr="00423C14">
        <w:t>确认</w:t>
      </w:r>
      <w:r w:rsidRPr="00423C14">
        <w:t>”</w:t>
      </w:r>
      <w:r w:rsidRPr="00423C14">
        <w:t>。</w:t>
      </w:r>
    </w:p>
    <w:p w14:paraId="199E69E2" w14:textId="5D6CA821" w:rsidR="00DC3DBD" w:rsidRPr="00423C14" w:rsidRDefault="00DC3DBD" w:rsidP="00F02EF0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6056875A" wp14:editId="67AA8EB5">
            <wp:extent cx="5454000" cy="646608"/>
            <wp:effectExtent l="19050" t="19050" r="13970" b="203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64660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D50C14A" w14:textId="77777777" w:rsidR="00DC3DBD" w:rsidRPr="00423C14" w:rsidRDefault="00DC3DBD" w:rsidP="00F02EF0">
      <w:pPr>
        <w:pStyle w:val="30"/>
      </w:pPr>
      <w:r w:rsidRPr="00423C14">
        <w:t>选择直接继承模板中的如下参数信息。</w:t>
      </w:r>
    </w:p>
    <w:p w14:paraId="4E142AF1" w14:textId="77777777" w:rsidR="00DC3DBD" w:rsidRPr="00423C14" w:rsidRDefault="00DC3DBD" w:rsidP="00F02EF0">
      <w:pPr>
        <w:pStyle w:val="4b"/>
      </w:pPr>
      <w:r w:rsidRPr="00423C14">
        <w:t>CPU</w:t>
      </w:r>
      <w:r w:rsidRPr="00423C14">
        <w:t>个数</w:t>
      </w:r>
    </w:p>
    <w:p w14:paraId="76C05184" w14:textId="77777777" w:rsidR="00DC3DBD" w:rsidRPr="00423C14" w:rsidRDefault="00DC3DBD" w:rsidP="00F02EF0">
      <w:pPr>
        <w:pStyle w:val="4b"/>
      </w:pPr>
      <w:r w:rsidRPr="00423C14">
        <w:lastRenderedPageBreak/>
        <w:t>内存大小</w:t>
      </w:r>
    </w:p>
    <w:p w14:paraId="4B04195B" w14:textId="77777777" w:rsidR="00DC3DBD" w:rsidRPr="00423C14" w:rsidRDefault="00DC3DBD" w:rsidP="00F02EF0">
      <w:pPr>
        <w:pStyle w:val="4b"/>
      </w:pPr>
      <w:r w:rsidRPr="00423C14">
        <w:t>Qos</w:t>
      </w:r>
      <w:r w:rsidRPr="00423C14">
        <w:t>信息</w:t>
      </w:r>
    </w:p>
    <w:p w14:paraId="774DA12E" w14:textId="77777777" w:rsidR="00DC3DBD" w:rsidRPr="00423C14" w:rsidRDefault="00DC3DBD" w:rsidP="00F02EF0">
      <w:pPr>
        <w:pStyle w:val="4b"/>
      </w:pPr>
      <w:r w:rsidRPr="00423C14">
        <w:t>磁盘个数及磁盘信息</w:t>
      </w:r>
    </w:p>
    <w:p w14:paraId="782D5BD7" w14:textId="0BA6CA9E" w:rsidR="00DC3DBD" w:rsidRPr="00423C14" w:rsidRDefault="00DC3DBD" w:rsidP="00F02EF0">
      <w:pPr>
        <w:pStyle w:val="30"/>
      </w:pPr>
      <w:r w:rsidRPr="00423C14">
        <w:t>在</w:t>
      </w:r>
      <w:r w:rsidRPr="00423C14">
        <w:t>“</w:t>
      </w:r>
      <w:r w:rsidRPr="00423C14">
        <w:t>磁盘</w:t>
      </w:r>
      <w:r w:rsidRPr="00423C14">
        <w:t>”</w:t>
      </w:r>
      <w:r w:rsidRPr="00423C14">
        <w:t>区域，单击</w:t>
      </w:r>
      <w:r w:rsidRPr="00423C14">
        <w:t>“</w:t>
      </w:r>
      <w:r w:rsidRPr="00423C14">
        <w:t>操作</w:t>
      </w:r>
      <w:r w:rsidRPr="00423C14">
        <w:t>”</w:t>
      </w:r>
      <w:r w:rsidRPr="00423C14">
        <w:t>栏的</w:t>
      </w:r>
      <w:r w:rsidRPr="00423C14">
        <w:rPr>
          <w:noProof/>
        </w:rPr>
        <w:drawing>
          <wp:inline distT="0" distB="0" distL="0" distR="0" wp14:anchorId="72937CA8" wp14:editId="5ECD78F9">
            <wp:extent cx="142875" cy="180975"/>
            <wp:effectExtent l="0" t="0" r="952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934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t>，在弹出的对话框中可配置系统磁盘和用户磁盘信息；单击</w:t>
      </w:r>
      <w:r w:rsidRPr="00423C14">
        <w:t>“</w:t>
      </w:r>
      <w:r w:rsidRPr="00423C14">
        <w:t>磁盘</w:t>
      </w:r>
      <w:r w:rsidRPr="00423C14">
        <w:t>”</w:t>
      </w:r>
      <w:r w:rsidRPr="00423C14">
        <w:t>后的</w:t>
      </w:r>
      <w:r w:rsidRPr="00423C14">
        <w:t>“</w:t>
      </w:r>
      <w:r w:rsidRPr="00423C14">
        <w:t>添加</w:t>
      </w:r>
      <w:r w:rsidRPr="00423C14">
        <w:t>”</w:t>
      </w:r>
      <w:r w:rsidRPr="00423C14">
        <w:t>，在弹出的对话框中新增用户磁盘信息</w:t>
      </w:r>
      <w:r w:rsidRPr="00423C14">
        <w:rPr>
          <w:rFonts w:hint="eastAsia"/>
        </w:rPr>
        <w:t>，设置磁盘容量（</w:t>
      </w:r>
      <w:r>
        <w:rPr>
          <w:rFonts w:hint="eastAsia"/>
        </w:rPr>
        <w:t>10</w:t>
      </w:r>
      <w:r w:rsidRPr="00423C14">
        <w:rPr>
          <w:rFonts w:hint="eastAsia"/>
        </w:rPr>
        <w:t>GB</w:t>
      </w:r>
      <w:r w:rsidRPr="00423C14">
        <w:rPr>
          <w:rFonts w:hint="eastAsia"/>
        </w:rPr>
        <w:t>），选择类型为</w:t>
      </w:r>
      <w:r w:rsidRPr="00423C14">
        <w:rPr>
          <w:rFonts w:hint="eastAsia"/>
          <w:b/>
        </w:rPr>
        <w:t>虚拟化</w:t>
      </w:r>
      <w:r w:rsidRPr="00423C14">
        <w:rPr>
          <w:rFonts w:hint="eastAsia"/>
        </w:rPr>
        <w:t>的存储设备。</w:t>
      </w:r>
    </w:p>
    <w:p w14:paraId="20D7487A" w14:textId="0D72F07A" w:rsidR="00DC3DBD" w:rsidRDefault="00DC3DBD" w:rsidP="001E4C0F">
      <w:pPr>
        <w:pStyle w:val="1e"/>
      </w:pPr>
      <w:r w:rsidRPr="00423C14">
        <w:rPr>
          <w:rFonts w:hint="eastAsia"/>
        </w:rPr>
        <w:t>虚拟机模板为完整复制模板，且配置模式支持普通延迟置零时，配置模式推荐设为：普通延迟置零。</w:t>
      </w:r>
      <w:r>
        <w:rPr>
          <w:rFonts w:hint="eastAsia"/>
        </w:rPr>
        <w:t>单击</w:t>
      </w:r>
      <w:r>
        <w:t>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7E042A16" w14:textId="04F92857" w:rsidR="00DC3DBD" w:rsidRDefault="00DC3DBD" w:rsidP="001E4C0F">
      <w:pPr>
        <w:pStyle w:val="1e"/>
        <w:rPr>
          <w:noProof/>
        </w:rPr>
      </w:pPr>
      <w:r w:rsidRPr="0001657D">
        <w:rPr>
          <w:noProof/>
        </w:rPr>
        <w:drawing>
          <wp:inline distT="0" distB="0" distL="0" distR="0" wp14:anchorId="1F2227A1" wp14:editId="646C9FD7">
            <wp:extent cx="5454000" cy="843402"/>
            <wp:effectExtent l="19050" t="19050" r="13970" b="1397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84340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F8FEC" w14:textId="43F41B79" w:rsidR="00DC3DBD" w:rsidRPr="00B77F48" w:rsidRDefault="00DC3DBD" w:rsidP="001E4C0F">
      <w:pPr>
        <w:pStyle w:val="1e"/>
        <w:rPr>
          <w:noProof/>
        </w:rPr>
      </w:pPr>
      <w:r w:rsidRPr="0001657D">
        <w:rPr>
          <w:noProof/>
        </w:rPr>
        <w:drawing>
          <wp:inline distT="0" distB="0" distL="0" distR="0" wp14:anchorId="7C5702DB" wp14:editId="10AA76D3">
            <wp:extent cx="5454000" cy="2858196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5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0303" w14:textId="21B85192" w:rsidR="00DC3DBD" w:rsidRPr="00255373" w:rsidRDefault="00DC3DBD" w:rsidP="001E4C0F">
      <w:pPr>
        <w:pStyle w:val="30"/>
      </w:pPr>
      <w:r w:rsidRPr="00255373">
        <w:t>在</w:t>
      </w:r>
      <w:r w:rsidRPr="00255373">
        <w:t>“</w:t>
      </w:r>
      <w:r w:rsidRPr="00255373">
        <w:t>磁盘</w:t>
      </w:r>
      <w:r w:rsidRPr="00255373">
        <w:t>”</w:t>
      </w:r>
      <w:r w:rsidRPr="00255373">
        <w:t>区域，单击</w:t>
      </w:r>
      <w:r w:rsidRPr="00255373">
        <w:t>“</w:t>
      </w:r>
      <w:r w:rsidRPr="00255373">
        <w:t>操作</w:t>
      </w:r>
      <w:r w:rsidRPr="00255373">
        <w:t>”</w:t>
      </w:r>
      <w:r>
        <w:rPr>
          <w:rFonts w:hint="eastAsia"/>
        </w:rPr>
        <w:t>栏</w:t>
      </w:r>
      <w:r w:rsidRPr="00255373">
        <w:t xml:space="preserve"> </w:t>
      </w:r>
      <w:r w:rsidRPr="00423C14">
        <w:t>的</w:t>
      </w:r>
      <w:r w:rsidRPr="00423C14">
        <w:rPr>
          <w:noProof/>
        </w:rPr>
        <w:drawing>
          <wp:inline distT="0" distB="0" distL="0" distR="0" wp14:anchorId="311594AE" wp14:editId="2500909B">
            <wp:extent cx="142875" cy="18097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934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5373">
        <w:t xml:space="preserve"> </w:t>
      </w:r>
      <w:r w:rsidRPr="00255373">
        <w:t>，在弹出的对话框中可配置</w:t>
      </w:r>
      <w:r>
        <w:rPr>
          <w:rFonts w:hint="eastAsia"/>
        </w:rPr>
        <w:t>网卡信息；</w:t>
      </w:r>
      <w:r w:rsidRPr="00423C14">
        <w:t>单击</w:t>
      </w:r>
      <w:r w:rsidRPr="00423C14">
        <w:t>“</w:t>
      </w:r>
      <w:r w:rsidRPr="00423C14">
        <w:t>网卡</w:t>
      </w:r>
      <w:r w:rsidRPr="00423C14">
        <w:t>”</w:t>
      </w:r>
      <w:r w:rsidRPr="00423C14">
        <w:t>后的</w:t>
      </w:r>
      <w:r w:rsidRPr="00423C14">
        <w:t>“</w:t>
      </w:r>
      <w:r w:rsidRPr="00423C14">
        <w:t>添加</w:t>
      </w:r>
      <w:r w:rsidRPr="00423C14">
        <w:t>”</w:t>
      </w:r>
      <w:r w:rsidRPr="00423C14">
        <w:t>，在弹出的对话框中</w:t>
      </w:r>
      <w:r>
        <w:rPr>
          <w:rFonts w:hint="eastAsia"/>
        </w:rPr>
        <w:t>新增网卡</w:t>
      </w:r>
      <w:r>
        <w:t>并</w:t>
      </w:r>
      <w:r w:rsidRPr="00423C14">
        <w:t>配置网卡信息。</w:t>
      </w:r>
    </w:p>
    <w:p w14:paraId="2E6D5F5C" w14:textId="5FEB1CEA" w:rsidR="00DC3DBD" w:rsidRPr="00423C14" w:rsidRDefault="00DC3DBD" w:rsidP="001E4C0F">
      <w:pPr>
        <w:pStyle w:val="1e"/>
        <w:rPr>
          <w:lang w:val="x-none" w:eastAsia="x-none"/>
        </w:rPr>
      </w:pPr>
      <w:r w:rsidRPr="0001657D">
        <w:rPr>
          <w:noProof/>
        </w:rPr>
        <w:drawing>
          <wp:inline distT="0" distB="0" distL="0" distR="0" wp14:anchorId="23F59A46" wp14:editId="734ADC82">
            <wp:extent cx="5454000" cy="693464"/>
            <wp:effectExtent l="19050" t="19050" r="13970" b="1143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69346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F0267D" w14:textId="62EE027D" w:rsidR="00DC3DBD" w:rsidRPr="00423C14" w:rsidRDefault="00DC3DBD" w:rsidP="001E4C0F">
      <w:pPr>
        <w:pStyle w:val="1e"/>
        <w:rPr>
          <w:lang w:val="x-none" w:eastAsia="x-none"/>
        </w:rPr>
      </w:pPr>
      <w:r w:rsidRPr="0001657D">
        <w:rPr>
          <w:noProof/>
        </w:rPr>
        <w:lastRenderedPageBreak/>
        <w:drawing>
          <wp:inline distT="0" distB="0" distL="0" distR="0" wp14:anchorId="202C38B6" wp14:editId="78CF85F6">
            <wp:extent cx="5454000" cy="4619969"/>
            <wp:effectExtent l="19050" t="19050" r="1397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61996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01499F" w14:textId="77777777" w:rsidR="00DC3DBD" w:rsidRDefault="00DC3DBD" w:rsidP="001E4C0F">
      <w:pPr>
        <w:pStyle w:val="30"/>
      </w:pPr>
      <w:bookmarkStart w:id="101" w:name="_it_52_45_000025_mMcCpPsS_tab_03"/>
      <w:bookmarkEnd w:id="101"/>
      <w:r w:rsidRPr="00423C14">
        <w:t>创建的虚拟机数量</w:t>
      </w:r>
      <w:r w:rsidRPr="00423C14">
        <w:rPr>
          <w:rFonts w:hint="eastAsia"/>
        </w:rPr>
        <w:t>，本实验场景中设置为</w:t>
      </w:r>
      <w:r>
        <w:rPr>
          <w:rFonts w:hint="eastAsia"/>
        </w:rPr>
        <w:t>1</w:t>
      </w:r>
      <w:r w:rsidRPr="00423C14">
        <w:rPr>
          <w:rFonts w:hint="eastAsia"/>
        </w:rPr>
        <w:t>。</w:t>
      </w:r>
    </w:p>
    <w:p w14:paraId="58724C26" w14:textId="138307F6" w:rsidR="00DC3DBD" w:rsidRPr="00423C14" w:rsidRDefault="00DC3DBD" w:rsidP="001E4C0F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5B886A51" wp14:editId="7101F847">
            <wp:extent cx="5454000" cy="374845"/>
            <wp:effectExtent l="19050" t="19050" r="13970" b="2540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748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E04385" w14:textId="77777777" w:rsidR="00DC3DBD" w:rsidRPr="00423C14" w:rsidRDefault="00DC3DBD" w:rsidP="001E4C0F">
      <w:pPr>
        <w:pStyle w:val="30"/>
      </w:pPr>
      <w:r w:rsidRPr="00423C14">
        <w:t>单击</w:t>
      </w:r>
      <w:r w:rsidRPr="00423C14">
        <w:t>“</w:t>
      </w:r>
      <w:r w:rsidRPr="00423C14">
        <w:t>下一步</w:t>
      </w:r>
      <w:r w:rsidRPr="00423C14">
        <w:t>”</w:t>
      </w:r>
      <w:r w:rsidRPr="00423C14">
        <w:t>，进入</w:t>
      </w:r>
      <w:r w:rsidRPr="00423C14">
        <w:t>“</w:t>
      </w:r>
      <w:r w:rsidRPr="00423C14">
        <w:t>配置虚拟机选项</w:t>
      </w:r>
      <w:r w:rsidRPr="00423C14">
        <w:t>”</w:t>
      </w:r>
      <w:r w:rsidRPr="00423C14">
        <w:t>界面。</w:t>
      </w:r>
    </w:p>
    <w:p w14:paraId="3D8B0681" w14:textId="77777777" w:rsidR="00DC3DBD" w:rsidRPr="006E3312" w:rsidRDefault="00DC3DBD" w:rsidP="001E4C0F">
      <w:pPr>
        <w:pStyle w:val="30"/>
      </w:pPr>
      <w:r w:rsidRPr="00423C14">
        <w:t>自定义创建虚拟机命名规则，</w:t>
      </w:r>
      <w:r>
        <w:rPr>
          <w:rFonts w:hint="eastAsia"/>
        </w:rPr>
        <w:t>在</w:t>
      </w:r>
      <w:r w:rsidRPr="00423C14">
        <w:t>下拉框中选择</w:t>
      </w:r>
      <w:r>
        <w:rPr>
          <w:rFonts w:hint="eastAsia"/>
        </w:rPr>
        <w:t>“自定义</w:t>
      </w:r>
      <w:r>
        <w:t>计算机名称</w:t>
      </w:r>
      <w:r>
        <w:rPr>
          <w:rFonts w:hint="eastAsia"/>
        </w:rPr>
        <w:t>”</w:t>
      </w:r>
      <w:r w:rsidRPr="00423C14">
        <w:t>。</w:t>
      </w:r>
    </w:p>
    <w:p w14:paraId="19855DC1" w14:textId="77777777" w:rsidR="00DC3DBD" w:rsidRPr="00423C14" w:rsidRDefault="00DC3DBD" w:rsidP="001E4C0F">
      <w:pPr>
        <w:pStyle w:val="30"/>
      </w:pPr>
      <w:r w:rsidRPr="00423C14">
        <w:t>输入</w:t>
      </w:r>
      <w:r w:rsidRPr="00423C14">
        <w:t>“</w:t>
      </w:r>
      <w:r w:rsidRPr="00423C14">
        <w:t>虚拟机名称前缀</w:t>
      </w:r>
      <w:r w:rsidRPr="00423C14">
        <w:t>”</w:t>
      </w:r>
      <w:r w:rsidRPr="00423C14">
        <w:t>，即虚拟机创建但未分配时的前缀名。</w:t>
      </w:r>
    </w:p>
    <w:p w14:paraId="2C6A7541" w14:textId="739EA66A" w:rsidR="00DC3DBD" w:rsidRPr="00423C14" w:rsidRDefault="00DC3DBD" w:rsidP="001E4C0F">
      <w:pPr>
        <w:pStyle w:val="1e"/>
      </w:pPr>
      <w:r w:rsidRPr="00423C14">
        <w:t>当</w:t>
      </w:r>
      <w:r w:rsidRPr="00423C14">
        <w:t>“</w:t>
      </w:r>
      <w:r w:rsidRPr="00423C14">
        <w:t>虚拟机组类型</w:t>
      </w:r>
      <w:r w:rsidRPr="00423C14">
        <w:t>”</w:t>
      </w:r>
      <w:r w:rsidRPr="00423C14">
        <w:t>选择为</w:t>
      </w:r>
      <w:r w:rsidRPr="00423C14">
        <w:t>“</w:t>
      </w:r>
      <w:r w:rsidRPr="00423C14">
        <w:t>完整复制</w:t>
      </w:r>
      <w:r w:rsidRPr="00423C14">
        <w:t>”</w:t>
      </w:r>
      <w:r w:rsidRPr="00423C14">
        <w:t>时，选配此参数。</w:t>
      </w:r>
    </w:p>
    <w:p w14:paraId="0B2104AD" w14:textId="77777777" w:rsidR="00DC3DBD" w:rsidRPr="00423C14" w:rsidRDefault="00DC3DBD" w:rsidP="001E4C0F">
      <w:pPr>
        <w:pStyle w:val="30"/>
      </w:pPr>
      <w:r w:rsidRPr="00423C14">
        <w:t>选择</w:t>
      </w:r>
      <w:r w:rsidRPr="00423C14">
        <w:t>“</w:t>
      </w:r>
      <w:r w:rsidRPr="00423C14">
        <w:t>域名称</w:t>
      </w:r>
      <w:r w:rsidRPr="00423C14">
        <w:t>”</w:t>
      </w:r>
      <w:r w:rsidRPr="00423C14">
        <w:t>、</w:t>
      </w:r>
      <w:r w:rsidRPr="00423C14">
        <w:t>“OU</w:t>
      </w:r>
      <w:r w:rsidRPr="00423C14">
        <w:t>名称</w:t>
      </w:r>
      <w:r w:rsidRPr="00423C14">
        <w:t>”</w:t>
      </w:r>
      <w:r w:rsidRPr="00423C14">
        <w:t>信息。</w:t>
      </w:r>
    </w:p>
    <w:p w14:paraId="0CBD0DF5" w14:textId="77777777" w:rsidR="00DC3DBD" w:rsidRPr="00423C14" w:rsidRDefault="00DC3DBD" w:rsidP="001E4C0F">
      <w:pPr>
        <w:pStyle w:val="4b"/>
      </w:pPr>
      <w:r w:rsidRPr="00423C14">
        <w:t>“</w:t>
      </w:r>
      <w:r w:rsidRPr="00423C14">
        <w:t>域名称</w:t>
      </w:r>
      <w:r w:rsidRPr="00423C14">
        <w:t>”</w:t>
      </w:r>
      <w:r w:rsidRPr="00423C14">
        <w:t>是通过</w:t>
      </w:r>
      <w:r w:rsidRPr="00423C14">
        <w:t>“</w:t>
      </w:r>
      <w:r w:rsidRPr="00423C14">
        <w:t>系统管理</w:t>
      </w:r>
      <w:r w:rsidRPr="00423C14">
        <w:t xml:space="preserve"> &gt; </w:t>
      </w:r>
      <w:r w:rsidRPr="00423C14">
        <w:t>初始配置</w:t>
      </w:r>
      <w:r w:rsidRPr="00423C14">
        <w:t xml:space="preserve"> &gt; </w:t>
      </w:r>
      <w:r w:rsidRPr="00423C14">
        <w:t>域</w:t>
      </w:r>
      <w:r w:rsidRPr="00423C14">
        <w:t>/OU”</w:t>
      </w:r>
      <w:r w:rsidRPr="00423C14">
        <w:t>提前配置的</w:t>
      </w:r>
      <w:r w:rsidRPr="00423C14">
        <w:t>“</w:t>
      </w:r>
      <w:r w:rsidRPr="00423C14">
        <w:t>域</w:t>
      </w:r>
      <w:r w:rsidRPr="00423C14">
        <w:t>”</w:t>
      </w:r>
      <w:r w:rsidRPr="00423C14">
        <w:t>信息。</w:t>
      </w:r>
    </w:p>
    <w:p w14:paraId="4BCD30D1" w14:textId="77777777" w:rsidR="00DC3DBD" w:rsidRDefault="00DC3DBD" w:rsidP="001E4C0F">
      <w:pPr>
        <w:pStyle w:val="4b"/>
      </w:pPr>
      <w:r w:rsidRPr="00423C14">
        <w:t>“OU</w:t>
      </w:r>
      <w:r w:rsidRPr="00423C14">
        <w:t>名称</w:t>
      </w:r>
      <w:r w:rsidRPr="00423C14">
        <w:t>”</w:t>
      </w:r>
      <w:r w:rsidRPr="00423C14">
        <w:t>是通过</w:t>
      </w:r>
      <w:r w:rsidRPr="00423C14">
        <w:t>“</w:t>
      </w:r>
      <w:r w:rsidRPr="00423C14">
        <w:t>系统管理</w:t>
      </w:r>
      <w:r w:rsidRPr="00423C14">
        <w:t xml:space="preserve"> &gt; </w:t>
      </w:r>
      <w:r w:rsidRPr="00423C14">
        <w:t>初始配置</w:t>
      </w:r>
      <w:r w:rsidRPr="00423C14">
        <w:t xml:space="preserve"> &gt; </w:t>
      </w:r>
      <w:r w:rsidRPr="00423C14">
        <w:t>域</w:t>
      </w:r>
      <w:r w:rsidRPr="00423C14">
        <w:t>/OU”</w:t>
      </w:r>
      <w:r w:rsidRPr="00423C14">
        <w:t>提前配置的虚拟机的</w:t>
      </w:r>
      <w:r w:rsidRPr="00423C14">
        <w:t>“OU</w:t>
      </w:r>
      <w:r w:rsidRPr="00423C14">
        <w:t>名称</w:t>
      </w:r>
      <w:r w:rsidRPr="00423C14">
        <w:t>”</w:t>
      </w:r>
      <w:r w:rsidRPr="00423C14">
        <w:t>。</w:t>
      </w:r>
    </w:p>
    <w:p w14:paraId="19D6A057" w14:textId="1438A631" w:rsidR="00DC3DBD" w:rsidRPr="00423C14" w:rsidRDefault="00DC3DBD" w:rsidP="001E4C0F">
      <w:pPr>
        <w:pStyle w:val="1e"/>
      </w:pPr>
      <w:r w:rsidRPr="00974CA7">
        <w:rPr>
          <w:noProof/>
        </w:rPr>
        <w:lastRenderedPageBreak/>
        <w:drawing>
          <wp:inline distT="0" distB="0" distL="0" distR="0" wp14:anchorId="1B639B37" wp14:editId="3AC22EF2">
            <wp:extent cx="5454000" cy="2524477"/>
            <wp:effectExtent l="19050" t="19050" r="13970" b="285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52447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9D1D7FC" w14:textId="77777777" w:rsidR="00DC3DBD" w:rsidRPr="00423C14" w:rsidRDefault="00DC3DBD" w:rsidP="001E4C0F">
      <w:pPr>
        <w:pStyle w:val="30"/>
      </w:pPr>
      <w:r w:rsidRPr="00423C14">
        <w:t>单击</w:t>
      </w:r>
      <w:r w:rsidRPr="00423C14">
        <w:t>“</w:t>
      </w:r>
      <w:r w:rsidRPr="00423C14">
        <w:t>下一步</w:t>
      </w:r>
      <w:r w:rsidRPr="00423C14">
        <w:t>”</w:t>
      </w:r>
      <w:r w:rsidRPr="00423C14">
        <w:t>。</w:t>
      </w:r>
    </w:p>
    <w:p w14:paraId="6257C918" w14:textId="2E3B2725" w:rsidR="00DC3DBD" w:rsidRPr="00423C14" w:rsidRDefault="00DC3DBD" w:rsidP="001E4C0F">
      <w:pPr>
        <w:pStyle w:val="1e"/>
      </w:pPr>
      <w:r w:rsidRPr="00423C14">
        <w:t>进入</w:t>
      </w:r>
      <w:r w:rsidRPr="00423C14">
        <w:t>“</w:t>
      </w:r>
      <w:r w:rsidRPr="00423C14">
        <w:t>分配桌面</w:t>
      </w:r>
      <w:r w:rsidRPr="00423C14">
        <w:t>”</w:t>
      </w:r>
      <w:r w:rsidRPr="00423C14">
        <w:t>界面。</w:t>
      </w:r>
    </w:p>
    <w:p w14:paraId="5CCA82CC" w14:textId="77777777" w:rsidR="00DC3DBD" w:rsidRPr="001E4C0F" w:rsidRDefault="00DC3DBD" w:rsidP="001E4C0F">
      <w:pPr>
        <w:pStyle w:val="40"/>
        <w:rPr>
          <w:rFonts w:hint="default"/>
        </w:rPr>
      </w:pPr>
      <w:r w:rsidRPr="001E4C0F">
        <w:t>分配桌面</w:t>
      </w:r>
    </w:p>
    <w:p w14:paraId="6008A738" w14:textId="77777777" w:rsidR="00DC3DBD" w:rsidRPr="001E4C0F" w:rsidRDefault="00DC3DBD" w:rsidP="001E4C0F">
      <w:pPr>
        <w:pStyle w:val="5"/>
        <w:rPr>
          <w:rFonts w:hint="default"/>
        </w:rPr>
      </w:pPr>
      <w:r w:rsidRPr="001E4C0F">
        <w:t>实验任务</w:t>
      </w:r>
    </w:p>
    <w:p w14:paraId="47040AC0" w14:textId="77777777" w:rsidR="00DC3DBD" w:rsidRPr="00423C14" w:rsidRDefault="00DC3DBD" w:rsidP="001E4C0F">
      <w:pPr>
        <w:pStyle w:val="4b"/>
      </w:pPr>
      <w:r w:rsidRPr="00423C14">
        <w:rPr>
          <w:rFonts w:hint="eastAsia"/>
        </w:rPr>
        <w:t>将配置</w:t>
      </w:r>
      <w:r w:rsidRPr="00423C14">
        <w:t>好的桌面分配给用户</w:t>
      </w:r>
      <w:r w:rsidRPr="00423C14">
        <w:rPr>
          <w:rFonts w:hint="eastAsia"/>
        </w:rPr>
        <w:t>。</w:t>
      </w:r>
    </w:p>
    <w:p w14:paraId="011D47D0" w14:textId="77777777" w:rsidR="00DC3DBD" w:rsidRPr="001E4C0F" w:rsidRDefault="00DC3DBD" w:rsidP="001E4C0F">
      <w:pPr>
        <w:pStyle w:val="5"/>
        <w:rPr>
          <w:rFonts w:hint="default"/>
        </w:rPr>
      </w:pPr>
      <w:r w:rsidRPr="001E4C0F">
        <w:t>操作</w:t>
      </w:r>
      <w:r w:rsidRPr="001E4C0F">
        <w:rPr>
          <w:rFonts w:hint="default"/>
        </w:rPr>
        <w:t>步骤</w:t>
      </w:r>
    </w:p>
    <w:p w14:paraId="72B6DC5B" w14:textId="318C9B91" w:rsidR="00DC3DBD" w:rsidRPr="001E4C0F" w:rsidRDefault="00DC3DBD" w:rsidP="001E4C0F">
      <w:pPr>
        <w:pStyle w:val="30"/>
      </w:pPr>
      <w:r w:rsidRPr="00423C14">
        <w:t>选择</w:t>
      </w:r>
      <w:r w:rsidRPr="00423C14">
        <w:t>“Desktop”</w:t>
      </w:r>
      <w:r w:rsidRPr="00423C14">
        <w:t>信息。</w:t>
      </w:r>
    </w:p>
    <w:p w14:paraId="6C3087D7" w14:textId="01077241" w:rsidR="00DC3DBD" w:rsidRPr="00423C14" w:rsidRDefault="00DC3DBD" w:rsidP="001E4C0F">
      <w:pPr>
        <w:pStyle w:val="1e"/>
      </w:pPr>
      <w:r w:rsidRPr="00974CA7">
        <w:rPr>
          <w:noProof/>
        </w:rPr>
        <w:drawing>
          <wp:inline distT="0" distB="0" distL="0" distR="0" wp14:anchorId="57465523" wp14:editId="31360917">
            <wp:extent cx="4610100" cy="3009900"/>
            <wp:effectExtent l="19050" t="19050" r="19050" b="190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009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D83BD1" w14:textId="77777777" w:rsidR="00DC3DBD" w:rsidRPr="00423C14" w:rsidRDefault="00DC3DBD" w:rsidP="001E4C0F">
      <w:pPr>
        <w:pStyle w:val="30"/>
      </w:pPr>
      <w:r w:rsidRPr="00423C14">
        <w:rPr>
          <w:rFonts w:hint="eastAsia"/>
        </w:rPr>
        <w:t>分配虚拟机。</w:t>
      </w:r>
    </w:p>
    <w:p w14:paraId="2E7B8C61" w14:textId="77777777" w:rsidR="00DC3DBD" w:rsidRPr="00423C14" w:rsidRDefault="00DC3DBD" w:rsidP="001E4C0F">
      <w:pPr>
        <w:pStyle w:val="1e"/>
        <w:rPr>
          <w:lang w:eastAsia="x-none"/>
        </w:rPr>
      </w:pPr>
      <w:r w:rsidRPr="00423C14">
        <w:rPr>
          <w:rFonts w:hint="eastAsia"/>
          <w:lang w:eastAsia="x-none"/>
        </w:rPr>
        <w:t>添加之前</w:t>
      </w:r>
      <w:r>
        <w:rPr>
          <w:rFonts w:hint="eastAsia"/>
        </w:rPr>
        <w:t>在</w:t>
      </w:r>
      <w:r w:rsidRPr="000C27D5">
        <w:t>AD</w:t>
      </w:r>
      <w:r w:rsidRPr="000C27D5">
        <w:t>服务器</w:t>
      </w:r>
      <w:r>
        <w:rPr>
          <w:rFonts w:hint="eastAsia"/>
        </w:rPr>
        <w:t>上</w:t>
      </w:r>
      <w:r>
        <w:t>已</w:t>
      </w:r>
      <w:r w:rsidRPr="00423C14">
        <w:rPr>
          <w:rFonts w:hint="eastAsia"/>
          <w:lang w:eastAsia="x-none"/>
        </w:rPr>
        <w:t>创建的域用户并选择权限</w:t>
      </w:r>
      <w:r>
        <w:rPr>
          <w:rFonts w:hint="eastAsia"/>
        </w:rPr>
        <w:t>，填写</w:t>
      </w:r>
      <w:r>
        <w:t>计算机名称</w:t>
      </w:r>
      <w:r>
        <w:rPr>
          <w:rFonts w:hint="eastAsia"/>
        </w:rPr>
        <w:t>。例如：添加用户</w:t>
      </w:r>
      <w:r>
        <w:rPr>
          <w:rFonts w:hint="eastAsia"/>
        </w:rPr>
        <w:t>vdesktop\</w:t>
      </w:r>
      <w:r>
        <w:t>vdsuser01</w:t>
      </w:r>
      <w:r w:rsidRPr="000C27D5">
        <w:rPr>
          <w:rFonts w:hint="eastAsia"/>
        </w:rPr>
        <w:t>，</w:t>
      </w:r>
      <w:r>
        <w:rPr>
          <w:rFonts w:hint="eastAsia"/>
        </w:rPr>
        <w:t>设置</w:t>
      </w:r>
      <w:r>
        <w:t>权限组</w:t>
      </w:r>
      <w:r>
        <w:t>administrators</w:t>
      </w:r>
      <w:r w:rsidRPr="000C27D5">
        <w:t>，</w:t>
      </w:r>
      <w:r>
        <w:rPr>
          <w:rFonts w:hint="eastAsia"/>
        </w:rPr>
        <w:t>计算机</w:t>
      </w:r>
      <w:r>
        <w:t>名称</w:t>
      </w:r>
      <w:r>
        <w:rPr>
          <w:rFonts w:hint="eastAsia"/>
        </w:rPr>
        <w:t>F</w:t>
      </w:r>
      <w:r>
        <w:t>ullCopy-01</w:t>
      </w:r>
      <w:r>
        <w:rPr>
          <w:rFonts w:hint="eastAsia"/>
        </w:rPr>
        <w:t>。</w:t>
      </w:r>
    </w:p>
    <w:p w14:paraId="54C53BB4" w14:textId="17E6D6FD" w:rsidR="00DC3DBD" w:rsidRPr="006E3312" w:rsidRDefault="00DC3DBD" w:rsidP="001E4C0F">
      <w:pPr>
        <w:pStyle w:val="1e"/>
        <w:rPr>
          <w:noProof/>
        </w:rPr>
      </w:pPr>
      <w:r w:rsidRPr="00974CA7">
        <w:rPr>
          <w:noProof/>
        </w:rPr>
        <w:lastRenderedPageBreak/>
        <w:drawing>
          <wp:inline distT="0" distB="0" distL="0" distR="0" wp14:anchorId="403CF67B" wp14:editId="107E48CB">
            <wp:extent cx="5454000" cy="665351"/>
            <wp:effectExtent l="19050" t="19050" r="13970" b="209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66535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9059C2" w14:textId="77777777" w:rsidR="00DC3DBD" w:rsidRPr="00423C14" w:rsidRDefault="00DC3DBD" w:rsidP="001E4C0F">
      <w:pPr>
        <w:pStyle w:val="30"/>
      </w:pPr>
      <w:bookmarkStart w:id="102" w:name="step12"/>
      <w:bookmarkEnd w:id="102"/>
      <w:r w:rsidRPr="00423C14">
        <w:t>单击</w:t>
      </w:r>
      <w:r w:rsidRPr="00423C14">
        <w:t>“</w:t>
      </w:r>
      <w:r w:rsidRPr="00423C14">
        <w:t>下一步</w:t>
      </w:r>
      <w:r w:rsidRPr="00423C14">
        <w:t>”</w:t>
      </w:r>
      <w:r w:rsidRPr="00423C14">
        <w:t>。</w:t>
      </w:r>
    </w:p>
    <w:p w14:paraId="15D03A80" w14:textId="07C4B0C2" w:rsidR="00DC3DBD" w:rsidRPr="00423C14" w:rsidRDefault="00DC3DBD" w:rsidP="001E4C0F">
      <w:pPr>
        <w:pStyle w:val="1e"/>
      </w:pPr>
      <w:r w:rsidRPr="00423C14">
        <w:t>进入</w:t>
      </w:r>
      <w:r w:rsidRPr="00423C14">
        <w:t>“</w:t>
      </w:r>
      <w:r w:rsidRPr="00423C14">
        <w:t>确认信息</w:t>
      </w:r>
      <w:r w:rsidRPr="00423C14">
        <w:t>”</w:t>
      </w:r>
      <w:r w:rsidRPr="00423C14">
        <w:t>界面。</w:t>
      </w:r>
    </w:p>
    <w:p w14:paraId="7060FDDD" w14:textId="77777777" w:rsidR="00DC3DBD" w:rsidRPr="00423C14" w:rsidRDefault="00DC3DBD" w:rsidP="001E4C0F">
      <w:pPr>
        <w:pStyle w:val="30"/>
      </w:pPr>
      <w:r w:rsidRPr="00423C14">
        <w:t>在</w:t>
      </w:r>
      <w:r w:rsidRPr="00423C14">
        <w:t>“</w:t>
      </w:r>
      <w:r w:rsidRPr="00423C14">
        <w:t>确认信息</w:t>
      </w:r>
      <w:r w:rsidRPr="00423C14">
        <w:t>”</w:t>
      </w:r>
      <w:r w:rsidRPr="00423C14">
        <w:t>界面检查配置信息后，单击</w:t>
      </w:r>
      <w:r w:rsidRPr="00423C14">
        <w:t>“</w:t>
      </w:r>
      <w:r w:rsidRPr="00423C14">
        <w:t>提交</w:t>
      </w:r>
      <w:r w:rsidRPr="00423C14">
        <w:t>”</w:t>
      </w:r>
      <w:r w:rsidRPr="00423C14">
        <w:t>。</w:t>
      </w:r>
    </w:p>
    <w:p w14:paraId="438E4B3F" w14:textId="4A14592B" w:rsidR="00DC3DBD" w:rsidRDefault="00DC3DBD" w:rsidP="001E4C0F">
      <w:pPr>
        <w:pStyle w:val="1e"/>
      </w:pPr>
      <w:r w:rsidRPr="00423C14">
        <w:t>进入操作成功提示界面。</w:t>
      </w:r>
    </w:p>
    <w:p w14:paraId="44E99291" w14:textId="5EAAB7D5" w:rsidR="00DC3DBD" w:rsidRPr="00423C14" w:rsidRDefault="00DC3DBD" w:rsidP="001E4C0F">
      <w:pPr>
        <w:pStyle w:val="1e"/>
      </w:pPr>
      <w:r w:rsidRPr="00974CA7">
        <w:rPr>
          <w:noProof/>
        </w:rPr>
        <w:drawing>
          <wp:inline distT="0" distB="0" distL="0" distR="0" wp14:anchorId="7DC8B38F" wp14:editId="16BCD98B">
            <wp:extent cx="5454000" cy="3636000"/>
            <wp:effectExtent l="19050" t="19050" r="13970" b="222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6360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FA8A6FB" w14:textId="77777777" w:rsidR="00DC3DBD" w:rsidRDefault="00DC3DBD" w:rsidP="001E4C0F">
      <w:pPr>
        <w:pStyle w:val="30"/>
      </w:pPr>
      <w:r w:rsidRPr="00423C14">
        <w:t>选择</w:t>
      </w:r>
      <w:r w:rsidRPr="00423C14">
        <w:t>“</w:t>
      </w:r>
      <w:r w:rsidRPr="00423C14">
        <w:t>任务中心</w:t>
      </w:r>
      <w:r w:rsidRPr="00423C14">
        <w:t xml:space="preserve"> &gt; </w:t>
      </w:r>
      <w:r w:rsidRPr="00423C14">
        <w:t>任务跟踪</w:t>
      </w:r>
      <w:r w:rsidRPr="00423C14">
        <w:t>”</w:t>
      </w:r>
      <w:r w:rsidRPr="00423C14">
        <w:t>。</w:t>
      </w:r>
    </w:p>
    <w:p w14:paraId="141AD104" w14:textId="77777777" w:rsidR="00DC3DBD" w:rsidRDefault="00DC3DBD" w:rsidP="001E4C0F">
      <w:pPr>
        <w:pStyle w:val="1e"/>
      </w:pPr>
      <w:r w:rsidRPr="00393F01">
        <w:rPr>
          <w:rFonts w:hint="eastAsia"/>
          <w:lang w:eastAsia="x-none"/>
        </w:rPr>
        <w:t>进入“任务跟踪”界面，可查看任务及各子任务的状态。</w:t>
      </w:r>
      <w:r>
        <w:rPr>
          <w:rFonts w:hint="eastAsia"/>
        </w:rPr>
        <w:t>同时</w:t>
      </w:r>
      <w:r>
        <w:t>，可在</w:t>
      </w:r>
      <w:r>
        <w:rPr>
          <w:rFonts w:hint="eastAsia"/>
        </w:rPr>
        <w:t>F</w:t>
      </w:r>
      <w:r>
        <w:t>usionCompute</w:t>
      </w:r>
      <w:r>
        <w:rPr>
          <w:rFonts w:hint="eastAsia"/>
        </w:rPr>
        <w:t>中观察</w:t>
      </w:r>
      <w:r>
        <w:t>虚拟桌面虚拟机的创建过程。</w:t>
      </w:r>
    </w:p>
    <w:p w14:paraId="63D13428" w14:textId="4FF8A09A" w:rsidR="00DC3DBD" w:rsidRDefault="00DC3DBD" w:rsidP="001E4C0F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179D5DDA" wp14:editId="004D3E6C">
            <wp:extent cx="5454000" cy="1030825"/>
            <wp:effectExtent l="19050" t="19050" r="13970" b="171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030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BCADB17" w14:textId="77777777" w:rsidR="00DC3DBD" w:rsidRDefault="00DC3DBD" w:rsidP="001E4C0F">
      <w:pPr>
        <w:pStyle w:val="30"/>
        <w:rPr>
          <w:lang w:eastAsia="x-none"/>
        </w:rPr>
      </w:pPr>
      <w:r>
        <w:rPr>
          <w:rFonts w:hint="eastAsia"/>
        </w:rPr>
        <w:t>待</w:t>
      </w:r>
      <w:r>
        <w:t>任务执行成功后，可在</w:t>
      </w:r>
      <w:r>
        <w:rPr>
          <w:rFonts w:hint="eastAsia"/>
        </w:rPr>
        <w:t>F</w:t>
      </w:r>
      <w:r>
        <w:t>usionCompute</w:t>
      </w:r>
      <w:r>
        <w:t>中，</w:t>
      </w:r>
      <w:r>
        <w:rPr>
          <w:rFonts w:hint="eastAsia"/>
        </w:rPr>
        <w:t>可</w:t>
      </w:r>
      <w:r>
        <w:t>看到发</w:t>
      </w:r>
      <w:r>
        <w:rPr>
          <w:rFonts w:hint="eastAsia"/>
        </w:rPr>
        <w:t>放</w:t>
      </w:r>
      <w:r>
        <w:t>的</w:t>
      </w:r>
      <w:r>
        <w:rPr>
          <w:rFonts w:hint="eastAsia"/>
        </w:rPr>
        <w:t>完整复制虚拟机</w:t>
      </w:r>
      <w:r>
        <w:t>。</w:t>
      </w:r>
      <w:r>
        <w:rPr>
          <w:rFonts w:hint="eastAsia"/>
        </w:rPr>
        <w:t>示例</w:t>
      </w:r>
      <w:r>
        <w:t>：</w:t>
      </w:r>
    </w:p>
    <w:p w14:paraId="52D29497" w14:textId="78EAFD7E" w:rsidR="00DC3DBD" w:rsidRPr="001E4C0F" w:rsidRDefault="00DC3DBD" w:rsidP="001E4C0F">
      <w:pPr>
        <w:pStyle w:val="1e"/>
        <w:rPr>
          <w:lang w:val="x-none" w:eastAsia="x-none"/>
        </w:rPr>
      </w:pPr>
      <w:r w:rsidRPr="00974CA7">
        <w:rPr>
          <w:noProof/>
        </w:rPr>
        <w:lastRenderedPageBreak/>
        <w:drawing>
          <wp:inline distT="0" distB="0" distL="0" distR="0" wp14:anchorId="0B263310" wp14:editId="0923D444">
            <wp:extent cx="5454000" cy="2136619"/>
            <wp:effectExtent l="19050" t="19050" r="13970" b="165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13661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9B3E8B" w14:textId="77777777" w:rsidR="00DC3DBD" w:rsidRPr="001E4C0F" w:rsidRDefault="00DC3DBD" w:rsidP="001E4C0F">
      <w:pPr>
        <w:pStyle w:val="3"/>
      </w:pPr>
      <w:bookmarkStart w:id="103" w:name="_登录桌面"/>
      <w:bookmarkStart w:id="104" w:name="_Toc500186200"/>
      <w:bookmarkStart w:id="105" w:name="_Toc500426396"/>
      <w:bookmarkEnd w:id="103"/>
      <w:r w:rsidRPr="001E4C0F">
        <w:rPr>
          <w:rFonts w:hint="eastAsia"/>
        </w:rPr>
        <w:t>登录</w:t>
      </w:r>
      <w:r w:rsidRPr="001E4C0F">
        <w:t>桌面</w:t>
      </w:r>
      <w:r w:rsidRPr="001E4C0F">
        <w:rPr>
          <w:rFonts w:hint="eastAsia"/>
        </w:rPr>
        <w:t>（</w:t>
      </w:r>
      <w:r w:rsidRPr="001E4C0F">
        <w:t>SC</w:t>
      </w:r>
      <w:r w:rsidRPr="001E4C0F">
        <w:t>方式）</w:t>
      </w:r>
      <w:bookmarkEnd w:id="104"/>
      <w:bookmarkEnd w:id="105"/>
    </w:p>
    <w:p w14:paraId="25BB4499" w14:textId="77777777" w:rsidR="00DC3DBD" w:rsidRPr="001E4C0F" w:rsidRDefault="00DC3DBD" w:rsidP="001E4C0F">
      <w:pPr>
        <w:pStyle w:val="40"/>
        <w:rPr>
          <w:rFonts w:hint="default"/>
        </w:rPr>
      </w:pPr>
      <w:r w:rsidRPr="001E4C0F">
        <w:t>实验任务</w:t>
      </w:r>
    </w:p>
    <w:p w14:paraId="1C435CDA" w14:textId="77777777" w:rsidR="00DC3DBD" w:rsidRPr="00423C14" w:rsidRDefault="00DC3DBD" w:rsidP="001E4C0F">
      <w:pPr>
        <w:pStyle w:val="4b"/>
      </w:pPr>
      <w:r w:rsidRPr="00423C14">
        <w:rPr>
          <w:rFonts w:hint="eastAsia"/>
        </w:rPr>
        <w:t>在实验客户端上使用</w:t>
      </w:r>
      <w:r w:rsidRPr="00423C14">
        <w:rPr>
          <w:rFonts w:hint="eastAsia"/>
        </w:rPr>
        <w:t>SC</w:t>
      </w:r>
      <w:r w:rsidRPr="00423C14">
        <w:rPr>
          <w:rFonts w:hint="eastAsia"/>
        </w:rPr>
        <w:t>方式登录已经创建的虚拟桌面。</w:t>
      </w:r>
    </w:p>
    <w:p w14:paraId="5F4DE4AB" w14:textId="77777777" w:rsidR="00DC3DBD" w:rsidRPr="001E4C0F" w:rsidRDefault="00DC3DBD" w:rsidP="001E4C0F">
      <w:pPr>
        <w:pStyle w:val="40"/>
        <w:rPr>
          <w:rFonts w:hint="default"/>
        </w:rPr>
      </w:pPr>
      <w:r w:rsidRPr="001E4C0F">
        <w:t>操作步骤</w:t>
      </w:r>
    </w:p>
    <w:p w14:paraId="4A4A6D48" w14:textId="77777777" w:rsidR="00DC3DBD" w:rsidRPr="00423C14" w:rsidRDefault="00DC3DBD" w:rsidP="001E4C0F">
      <w:pPr>
        <w:pStyle w:val="30"/>
      </w:pPr>
      <w:r w:rsidRPr="00423C14">
        <w:rPr>
          <w:rFonts w:hint="eastAsia"/>
        </w:rPr>
        <w:t>在实验客户端上</w:t>
      </w:r>
      <w:r w:rsidRPr="00423C14">
        <w:rPr>
          <w:rFonts w:hint="eastAsia"/>
        </w:rPr>
        <w:t>ping WI</w:t>
      </w:r>
      <w:r w:rsidRPr="00423C14">
        <w:rPr>
          <w:rFonts w:hint="eastAsia"/>
        </w:rPr>
        <w:t>服务器地址，如果不能</w:t>
      </w:r>
      <w:r w:rsidRPr="00423C14">
        <w:rPr>
          <w:rFonts w:hint="eastAsia"/>
        </w:rPr>
        <w:t>ping</w:t>
      </w:r>
      <w:proofErr w:type="gramStart"/>
      <w:r w:rsidRPr="00423C14">
        <w:rPr>
          <w:rFonts w:hint="eastAsia"/>
        </w:rPr>
        <w:t>通检查</w:t>
      </w:r>
      <w:proofErr w:type="gramEnd"/>
      <w:r w:rsidRPr="00423C14">
        <w:rPr>
          <w:rFonts w:hint="eastAsia"/>
        </w:rPr>
        <w:t>实验客户端</w:t>
      </w:r>
      <w:r w:rsidRPr="00423C14">
        <w:t>本地</w:t>
      </w:r>
      <w:r w:rsidRPr="00423C14">
        <w:t>IP</w:t>
      </w:r>
      <w:r w:rsidRPr="00423C14">
        <w:t>地址</w:t>
      </w:r>
      <w:r w:rsidRPr="00423C14">
        <w:rPr>
          <w:rFonts w:hint="eastAsia"/>
        </w:rPr>
        <w:t>配置。</w:t>
      </w:r>
    </w:p>
    <w:p w14:paraId="0D3D4753" w14:textId="414830BA" w:rsidR="00DC3DBD" w:rsidRPr="00423C14" w:rsidRDefault="00DC3DBD" w:rsidP="001E4C0F">
      <w:pPr>
        <w:pStyle w:val="30"/>
        <w:rPr>
          <w:lang w:eastAsia="x-none"/>
        </w:rPr>
      </w:pPr>
      <w:r w:rsidRPr="00A123F1">
        <w:rPr>
          <w:lang w:eastAsia="x-none"/>
        </w:rPr>
        <w:t>在</w:t>
      </w:r>
      <w:r w:rsidRPr="00A123F1">
        <w:rPr>
          <w:lang w:eastAsia="x-none"/>
        </w:rPr>
        <w:t>PC</w:t>
      </w:r>
      <w:r w:rsidRPr="00A123F1">
        <w:rPr>
          <w:lang w:eastAsia="x-none"/>
        </w:rPr>
        <w:t>的浏览器中，输入</w:t>
      </w:r>
      <w:r>
        <w:rPr>
          <w:rFonts w:hint="eastAsia"/>
        </w:rPr>
        <w:t>W</w:t>
      </w:r>
      <w:r>
        <w:t>I</w:t>
      </w:r>
      <w:r w:rsidRPr="00A123F1">
        <w:rPr>
          <w:lang w:eastAsia="x-none"/>
        </w:rPr>
        <w:t>服务器</w:t>
      </w:r>
      <w:r>
        <w:rPr>
          <w:rFonts w:hint="eastAsia"/>
        </w:rPr>
        <w:t>的</w:t>
      </w:r>
      <w:r>
        <w:rPr>
          <w:rFonts w:hint="eastAsia"/>
        </w:rPr>
        <w:t>IP</w:t>
      </w:r>
      <w:r w:rsidRPr="00A123F1">
        <w:rPr>
          <w:lang w:eastAsia="x-none"/>
        </w:rPr>
        <w:t>地址，</w:t>
      </w:r>
      <w:r>
        <w:rPr>
          <w:rFonts w:hint="eastAsia"/>
        </w:rPr>
        <w:t>例如</w:t>
      </w:r>
      <w:r w:rsidRPr="00A123F1">
        <w:rPr>
          <w:lang w:eastAsia="x-none"/>
        </w:rPr>
        <w:t>：</w:t>
      </w:r>
      <w:r>
        <w:rPr>
          <w:rFonts w:hint="eastAsia"/>
        </w:rPr>
        <w:t>https:</w:t>
      </w:r>
      <w:r>
        <w:t>//192.168.213.6</w:t>
      </w:r>
      <w:r w:rsidRPr="00423C14">
        <w:rPr>
          <w:lang w:eastAsia="x-none"/>
        </w:rPr>
        <w:t>，按</w:t>
      </w:r>
      <w:r w:rsidRPr="00423C14">
        <w:rPr>
          <w:lang w:eastAsia="x-none"/>
        </w:rPr>
        <w:t>Enter</w:t>
      </w:r>
      <w:r w:rsidRPr="00423C14">
        <w:rPr>
          <w:lang w:eastAsia="x-none"/>
        </w:rPr>
        <w:t>。</w:t>
      </w:r>
    </w:p>
    <w:p w14:paraId="02E5E62A" w14:textId="77777777" w:rsidR="00DC3DBD" w:rsidRPr="004E25B8" w:rsidRDefault="00DC3DBD" w:rsidP="001E4C0F">
      <w:pPr>
        <w:pStyle w:val="30"/>
      </w:pPr>
      <w:r>
        <w:t>在进入的登录界面中，输入用户域</w:t>
      </w:r>
      <w:proofErr w:type="gramStart"/>
      <w:r>
        <w:t>帐号</w:t>
      </w:r>
      <w:proofErr w:type="gramEnd"/>
      <w:r>
        <w:t>和密码</w:t>
      </w:r>
      <w:r>
        <w:rPr>
          <w:rFonts w:hint="eastAsia"/>
        </w:rPr>
        <w:t>，</w:t>
      </w:r>
      <w:r>
        <w:t>点击</w:t>
      </w:r>
      <w:r>
        <w:t>“</w:t>
      </w:r>
      <w:r>
        <w:rPr>
          <w:rFonts w:hint="eastAsia"/>
        </w:rPr>
        <w:t>登录</w:t>
      </w:r>
      <w:r>
        <w:t>”</w:t>
      </w:r>
      <w:r>
        <w:rPr>
          <w:rFonts w:hint="eastAsia"/>
        </w:rPr>
        <w:t>。</w:t>
      </w:r>
    </w:p>
    <w:p w14:paraId="48BB96C6" w14:textId="4BF21188" w:rsidR="00DC3DBD" w:rsidRPr="00423C14" w:rsidRDefault="00DC3DBD" w:rsidP="001E4C0F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5381AF7F" wp14:editId="0375740F">
            <wp:extent cx="4314825" cy="210502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08A4" w14:textId="25F42CD7" w:rsidR="00DC3DBD" w:rsidRDefault="00DC3DBD" w:rsidP="001E4C0F">
      <w:pPr>
        <w:pStyle w:val="30"/>
      </w:pPr>
      <w:r w:rsidRPr="00B56417">
        <w:rPr>
          <w:rFonts w:hint="eastAsia"/>
        </w:rPr>
        <w:t>单击界面上方的“点击这里”下载并安装云客户端。</w:t>
      </w:r>
      <w:r>
        <w:rPr>
          <w:rFonts w:hint="eastAsia"/>
        </w:rPr>
        <w:t>安装完成后</w:t>
      </w:r>
      <w:r>
        <w:t>可</w:t>
      </w:r>
      <w:r w:rsidRPr="00B56417">
        <w:rPr>
          <w:rFonts w:hint="eastAsia"/>
        </w:rPr>
        <w:t>在</w:t>
      </w:r>
      <w:r>
        <w:rPr>
          <w:rFonts w:hint="eastAsia"/>
        </w:rPr>
        <w:t>界面</w:t>
      </w:r>
      <w:r>
        <w:t>上的</w:t>
      </w:r>
      <w:r w:rsidRPr="00B56417">
        <w:rPr>
          <w:rFonts w:hint="eastAsia"/>
        </w:rPr>
        <w:t>虚拟机列表中，</w:t>
      </w:r>
      <w:r>
        <w:rPr>
          <w:rFonts w:hint="eastAsia"/>
        </w:rPr>
        <w:t>选择</w:t>
      </w:r>
      <w:r w:rsidRPr="00B56417">
        <w:rPr>
          <w:rFonts w:hint="eastAsia"/>
        </w:rPr>
        <w:t>待登录的虚拟机图标</w:t>
      </w:r>
      <w:r>
        <w:rPr>
          <w:rFonts w:hint="eastAsia"/>
        </w:rPr>
        <w:t>，</w:t>
      </w:r>
      <w:r w:rsidRPr="00B56417">
        <w:rPr>
          <w:rFonts w:hint="eastAsia"/>
        </w:rPr>
        <w:t>单击</w:t>
      </w:r>
      <w:r w:rsidRPr="00974CA7">
        <w:rPr>
          <w:noProof/>
        </w:rPr>
        <w:drawing>
          <wp:inline distT="0" distB="0" distL="0" distR="0" wp14:anchorId="31368E4D" wp14:editId="5E881756">
            <wp:extent cx="342900" cy="35242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4D1C5CD6" w14:textId="3EDC14B2" w:rsidR="00DC3DBD" w:rsidRDefault="00DC3DBD" w:rsidP="001E4C0F">
      <w:pPr>
        <w:pStyle w:val="1e"/>
        <w:rPr>
          <w:rFonts w:cs="宋体"/>
        </w:rPr>
      </w:pPr>
      <w:r w:rsidRPr="001E4C0F">
        <w:rPr>
          <w:noProof/>
        </w:rPr>
        <w:lastRenderedPageBreak/>
        <w:drawing>
          <wp:inline distT="0" distB="0" distL="0" distR="0" wp14:anchorId="14FE00C8" wp14:editId="6EA3B453">
            <wp:extent cx="3124200" cy="31146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39010" w14:textId="707D2D31" w:rsidR="00DC3DBD" w:rsidRPr="001E4C0F" w:rsidRDefault="00DC3DBD" w:rsidP="001E4C0F">
      <w:pPr>
        <w:pStyle w:val="30"/>
      </w:pPr>
      <w:r w:rsidRPr="00361DE5">
        <w:rPr>
          <w:rFonts w:hint="eastAsia"/>
        </w:rPr>
        <w:t>弹出“</w:t>
      </w:r>
      <w:r w:rsidRPr="00361DE5">
        <w:t>Launch Application”</w:t>
      </w:r>
      <w:r w:rsidRPr="00361DE5">
        <w:t>窗口，选择</w:t>
      </w:r>
      <w:r w:rsidRPr="00361DE5">
        <w:t>Huawei Access Client</w:t>
      </w:r>
      <w:r w:rsidRPr="00361DE5">
        <w:t>客户端，单击</w:t>
      </w:r>
      <w:r w:rsidRPr="00361DE5">
        <w:t>“OK”</w:t>
      </w:r>
      <w:r w:rsidRPr="00361DE5">
        <w:t>，进入虚拟桌面。</w:t>
      </w:r>
    </w:p>
    <w:p w14:paraId="2C2A82C4" w14:textId="1EA86FF7" w:rsidR="00DC3DBD" w:rsidRDefault="00DC3DBD" w:rsidP="001E4C0F">
      <w:pPr>
        <w:pStyle w:val="1e"/>
        <w:rPr>
          <w:noProof/>
        </w:rPr>
      </w:pPr>
      <w:r w:rsidRPr="001E4C0F">
        <w:rPr>
          <w:noProof/>
        </w:rPr>
        <w:drawing>
          <wp:inline distT="0" distB="0" distL="0" distR="0" wp14:anchorId="6F70C634" wp14:editId="3B35AA57">
            <wp:extent cx="2809875" cy="300037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76195" w14:textId="77777777" w:rsidR="00DC3DBD" w:rsidRDefault="00DC3DBD" w:rsidP="00DC3DBD">
      <w:pPr>
        <w:ind w:left="0"/>
        <w:rPr>
          <w:noProof/>
        </w:rPr>
      </w:pPr>
      <w:r>
        <w:rPr>
          <w:noProof/>
        </w:rPr>
        <w:t xml:space="preserve">              </w:t>
      </w:r>
    </w:p>
    <w:p w14:paraId="48977CCD" w14:textId="77777777" w:rsidR="00DC3DBD" w:rsidRDefault="00DC3DBD" w:rsidP="00DC3DBD">
      <w:pPr>
        <w:ind w:left="0"/>
        <w:rPr>
          <w:noProof/>
        </w:rPr>
      </w:pPr>
    </w:p>
    <w:p w14:paraId="769B9F0F" w14:textId="77777777" w:rsidR="00DC3DBD" w:rsidRDefault="00DC3DBD" w:rsidP="00DC3DBD">
      <w:pPr>
        <w:ind w:left="0"/>
        <w:rPr>
          <w:noProof/>
        </w:rPr>
      </w:pPr>
    </w:p>
    <w:p w14:paraId="4B31F371" w14:textId="77777777" w:rsidR="00DC3DBD" w:rsidRDefault="00DC3DBD" w:rsidP="00DC3DBD">
      <w:pPr>
        <w:ind w:left="0"/>
        <w:rPr>
          <w:noProof/>
        </w:rPr>
      </w:pPr>
    </w:p>
    <w:p w14:paraId="56550C98" w14:textId="77777777" w:rsidR="00DC3DBD" w:rsidRPr="00423C14" w:rsidRDefault="00DC3DBD" w:rsidP="00DC3DBD">
      <w:pPr>
        <w:ind w:left="0"/>
        <w:rPr>
          <w:lang w:val="x-none"/>
        </w:rPr>
      </w:pPr>
    </w:p>
    <w:p w14:paraId="17D0F531" w14:textId="77777777" w:rsidR="00DC3DBD" w:rsidRPr="00423C14" w:rsidRDefault="00DC3DBD" w:rsidP="00DC3DBD">
      <w:pPr>
        <w:ind w:left="0"/>
      </w:pPr>
      <w:r>
        <w:t xml:space="preserve">                </w:t>
      </w:r>
    </w:p>
    <w:p w14:paraId="465B27B3" w14:textId="77777777" w:rsidR="00DC3DBD" w:rsidRPr="006E7E11" w:rsidRDefault="00DC3DBD" w:rsidP="006E7E11">
      <w:pPr>
        <w:pStyle w:val="1"/>
      </w:pPr>
      <w:bookmarkStart w:id="106" w:name="_Toc500186201"/>
      <w:bookmarkStart w:id="107" w:name="_Toc500426397"/>
      <w:r w:rsidRPr="006E7E11">
        <w:rPr>
          <w:rFonts w:hint="eastAsia"/>
        </w:rPr>
        <w:lastRenderedPageBreak/>
        <w:t>链接</w:t>
      </w:r>
      <w:r w:rsidRPr="006E7E11">
        <w:t>克隆虚拟机发放</w:t>
      </w:r>
      <w:bookmarkEnd w:id="106"/>
      <w:bookmarkEnd w:id="107"/>
    </w:p>
    <w:p w14:paraId="320EE222" w14:textId="77777777" w:rsidR="00DC3DBD" w:rsidRPr="00423C14" w:rsidRDefault="00DC3DBD" w:rsidP="00DC3DBD"/>
    <w:p w14:paraId="0005FF9B" w14:textId="77777777" w:rsidR="00DC3DBD" w:rsidRPr="006E7E11" w:rsidRDefault="00DC3DBD" w:rsidP="006E7E11">
      <w:pPr>
        <w:pStyle w:val="2"/>
      </w:pPr>
      <w:bookmarkStart w:id="108" w:name="_Toc500186202"/>
      <w:bookmarkStart w:id="109" w:name="_Toc500426398"/>
      <w:r w:rsidRPr="006E7E11">
        <w:t>课程目标</w:t>
      </w:r>
      <w:bookmarkEnd w:id="108"/>
      <w:bookmarkEnd w:id="109"/>
    </w:p>
    <w:p w14:paraId="012B9B34" w14:textId="77777777" w:rsidR="00DC3DBD" w:rsidRPr="00423C14" w:rsidRDefault="00DC3DBD" w:rsidP="001E4C0F">
      <w:pPr>
        <w:pStyle w:val="1e"/>
      </w:pPr>
      <w:r w:rsidRPr="00423C14">
        <w:t>通过本部分的学习，您应该能够：</w:t>
      </w:r>
    </w:p>
    <w:p w14:paraId="00EDCEB8" w14:textId="77777777" w:rsidR="00DC3DBD" w:rsidRPr="00423C14" w:rsidRDefault="00DC3DBD" w:rsidP="001E4C0F">
      <w:pPr>
        <w:pStyle w:val="4b"/>
      </w:pPr>
      <w:r w:rsidRPr="00423C14">
        <w:t>完成</w:t>
      </w:r>
      <w:r w:rsidRPr="00423C14">
        <w:rPr>
          <w:rFonts w:hint="eastAsia"/>
        </w:rPr>
        <w:t>链接</w:t>
      </w:r>
      <w:r w:rsidRPr="00423C14">
        <w:t>克隆</w:t>
      </w:r>
      <w:r w:rsidRPr="00423C14">
        <w:rPr>
          <w:rFonts w:hint="eastAsia"/>
        </w:rPr>
        <w:t>虚拟桌面模板的制作</w:t>
      </w:r>
      <w:r>
        <w:rPr>
          <w:rFonts w:hint="eastAsia"/>
        </w:rPr>
        <w:t>，并</w:t>
      </w:r>
      <w:r>
        <w:t>发放链接克隆虚拟桌面。</w:t>
      </w:r>
    </w:p>
    <w:p w14:paraId="3E202C26" w14:textId="77777777" w:rsidR="00DC3DBD" w:rsidRPr="006E7E11" w:rsidRDefault="00DC3DBD" w:rsidP="006E7E11">
      <w:pPr>
        <w:pStyle w:val="2"/>
      </w:pPr>
      <w:bookmarkStart w:id="110" w:name="_Toc500186203"/>
      <w:bookmarkStart w:id="111" w:name="_Toc500426399"/>
      <w:r w:rsidRPr="006E7E11">
        <w:t>基本信息</w:t>
      </w:r>
      <w:bookmarkEnd w:id="110"/>
      <w:bookmarkEnd w:id="111"/>
    </w:p>
    <w:tbl>
      <w:tblPr>
        <w:tblStyle w:val="V30"/>
        <w:tblW w:w="4110" w:type="pct"/>
        <w:tblLook w:val="01E0" w:firstRow="1" w:lastRow="1" w:firstColumn="1" w:lastColumn="1" w:noHBand="0" w:noVBand="0"/>
      </w:tblPr>
      <w:tblGrid>
        <w:gridCol w:w="1848"/>
        <w:gridCol w:w="3039"/>
        <w:gridCol w:w="3011"/>
      </w:tblGrid>
      <w:tr w:rsidR="00DC3DBD" w:rsidRPr="00423C14" w14:paraId="3D9E806E" w14:textId="77777777" w:rsidTr="006E7E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pct"/>
          </w:tcPr>
          <w:p w14:paraId="734A78A4" w14:textId="77777777" w:rsidR="00DC3DBD" w:rsidRPr="006E7E11" w:rsidRDefault="00DC3DBD" w:rsidP="006E7E11">
            <w:pPr>
              <w:pStyle w:val="59"/>
            </w:pPr>
            <w:r w:rsidRPr="006E7E11">
              <w:rPr>
                <w:rFonts w:hint="eastAsia"/>
              </w:rPr>
              <w:t>系统</w:t>
            </w:r>
          </w:p>
        </w:tc>
        <w:tc>
          <w:tcPr>
            <w:tcW w:w="1924" w:type="pct"/>
          </w:tcPr>
          <w:p w14:paraId="0B03268A" w14:textId="77777777" w:rsidR="00DC3DBD" w:rsidRPr="006E7E11" w:rsidRDefault="00DC3DBD" w:rsidP="006E7E11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E11">
              <w:t>Portal</w:t>
            </w:r>
            <w:r w:rsidRPr="006E7E11">
              <w:t>登录地址</w:t>
            </w:r>
          </w:p>
        </w:tc>
        <w:tc>
          <w:tcPr>
            <w:tcW w:w="1906" w:type="pct"/>
          </w:tcPr>
          <w:p w14:paraId="12EA3275" w14:textId="77777777" w:rsidR="00DC3DBD" w:rsidRPr="006E7E11" w:rsidRDefault="00DC3DBD" w:rsidP="006E7E11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E11">
              <w:t>Portal</w:t>
            </w:r>
            <w:r w:rsidRPr="006E7E11">
              <w:t>帐号</w:t>
            </w:r>
          </w:p>
        </w:tc>
      </w:tr>
      <w:tr w:rsidR="00DC3DBD" w:rsidRPr="00423C14" w14:paraId="125686E0" w14:textId="77777777" w:rsidTr="006E7E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pct"/>
          </w:tcPr>
          <w:p w14:paraId="04B1D235" w14:textId="77777777" w:rsidR="00DC3DBD" w:rsidRPr="006E7E11" w:rsidRDefault="00DC3DBD" w:rsidP="006E7E11">
            <w:pPr>
              <w:pStyle w:val="59"/>
            </w:pPr>
            <w:r w:rsidRPr="006E7E11">
              <w:rPr>
                <w:rFonts w:hint="eastAsia"/>
              </w:rPr>
              <w:t xml:space="preserve">FusionAccess </w:t>
            </w:r>
          </w:p>
        </w:tc>
        <w:tc>
          <w:tcPr>
            <w:tcW w:w="1924" w:type="pct"/>
          </w:tcPr>
          <w:p w14:paraId="34D9F15A" w14:textId="77777777" w:rsidR="00DC3DBD" w:rsidRPr="006E7E11" w:rsidRDefault="00DC3DBD" w:rsidP="006E7E11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06" w:type="pct"/>
          </w:tcPr>
          <w:p w14:paraId="280CE915" w14:textId="77777777" w:rsidR="00DC3DBD" w:rsidRPr="006E7E11" w:rsidRDefault="00DC3DBD" w:rsidP="006E7E11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46108DEA" w14:textId="77777777" w:rsidTr="006E7E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pct"/>
          </w:tcPr>
          <w:p w14:paraId="1C80F45A" w14:textId="77777777" w:rsidR="00DC3DBD" w:rsidRPr="006E7E11" w:rsidRDefault="00DC3DBD" w:rsidP="006E7E11">
            <w:pPr>
              <w:pStyle w:val="59"/>
            </w:pPr>
            <w:r w:rsidRPr="006E7E11">
              <w:rPr>
                <w:rFonts w:hint="eastAsia"/>
              </w:rPr>
              <w:t>FusionCompute</w:t>
            </w:r>
          </w:p>
        </w:tc>
        <w:tc>
          <w:tcPr>
            <w:tcW w:w="1924" w:type="pct"/>
          </w:tcPr>
          <w:p w14:paraId="1A2AE449" w14:textId="77777777" w:rsidR="00DC3DBD" w:rsidRPr="006E7E11" w:rsidRDefault="00DC3DBD" w:rsidP="006E7E11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06" w:type="pct"/>
          </w:tcPr>
          <w:p w14:paraId="7A8471D9" w14:textId="77777777" w:rsidR="00DC3DBD" w:rsidRPr="006E7E11" w:rsidRDefault="00DC3DBD" w:rsidP="006E7E11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2FAEE1C1" w14:textId="77777777" w:rsidTr="006E7E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pct"/>
          </w:tcPr>
          <w:p w14:paraId="04211C0F" w14:textId="77777777" w:rsidR="00DC3DBD" w:rsidRPr="006E7E11" w:rsidRDefault="00DC3DBD" w:rsidP="006E7E11">
            <w:pPr>
              <w:pStyle w:val="59"/>
            </w:pPr>
          </w:p>
        </w:tc>
        <w:tc>
          <w:tcPr>
            <w:tcW w:w="1924" w:type="pct"/>
          </w:tcPr>
          <w:p w14:paraId="053E1AF5" w14:textId="77777777" w:rsidR="00DC3DBD" w:rsidRPr="006E7E11" w:rsidRDefault="00DC3DBD" w:rsidP="006E7E11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06" w:type="pct"/>
          </w:tcPr>
          <w:p w14:paraId="3A9CE2A0" w14:textId="77777777" w:rsidR="00DC3DBD" w:rsidRPr="006E7E11" w:rsidRDefault="00DC3DBD" w:rsidP="006E7E11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317637B" w14:textId="77777777" w:rsidR="00DC3DBD" w:rsidRPr="006E7E11" w:rsidRDefault="00DC3DBD" w:rsidP="006E7E11">
      <w:pPr>
        <w:pStyle w:val="2"/>
      </w:pPr>
      <w:bookmarkStart w:id="112" w:name="_Toc500186204"/>
      <w:bookmarkStart w:id="113" w:name="_Toc500426400"/>
      <w:r w:rsidRPr="006E7E11">
        <w:rPr>
          <w:rFonts w:hint="eastAsia"/>
        </w:rPr>
        <w:t>实验内容</w:t>
      </w:r>
      <w:bookmarkEnd w:id="112"/>
      <w:bookmarkEnd w:id="113"/>
    </w:p>
    <w:p w14:paraId="135052A2" w14:textId="77777777" w:rsidR="00DC3DBD" w:rsidRPr="001E4C0F" w:rsidRDefault="00DC3DBD" w:rsidP="006E7E11">
      <w:pPr>
        <w:pStyle w:val="3"/>
      </w:pPr>
      <w:bookmarkStart w:id="114" w:name="_Toc500186205"/>
      <w:bookmarkStart w:id="115" w:name="_Toc500426401"/>
      <w:r w:rsidRPr="001E4C0F">
        <w:rPr>
          <w:rFonts w:hint="eastAsia"/>
        </w:rPr>
        <w:t>创建虚拟机模板（链接</w:t>
      </w:r>
      <w:r w:rsidRPr="001E4C0F">
        <w:t>克隆</w:t>
      </w:r>
      <w:r w:rsidRPr="001E4C0F">
        <w:rPr>
          <w:rFonts w:hint="eastAsia"/>
        </w:rPr>
        <w:t>）</w:t>
      </w:r>
      <w:bookmarkEnd w:id="114"/>
      <w:bookmarkEnd w:id="115"/>
    </w:p>
    <w:p w14:paraId="0B7EC861" w14:textId="77777777" w:rsidR="00DC3DBD" w:rsidRPr="006E7E11" w:rsidRDefault="00DC3DBD" w:rsidP="006E7E11">
      <w:pPr>
        <w:pStyle w:val="40"/>
        <w:rPr>
          <w:rFonts w:hint="default"/>
        </w:rPr>
      </w:pPr>
      <w:r w:rsidRPr="006E7E11">
        <w:t>实验任务</w:t>
      </w:r>
    </w:p>
    <w:p w14:paraId="19D9D535" w14:textId="305955CE" w:rsidR="00DC3DBD" w:rsidRPr="006E7E11" w:rsidRDefault="00DC3DBD" w:rsidP="006E7E11">
      <w:pPr>
        <w:pStyle w:val="4b"/>
      </w:pPr>
      <w:r w:rsidRPr="006E7E11">
        <w:rPr>
          <w:rFonts w:hint="eastAsia"/>
        </w:rPr>
        <w:t>使用“桌面云制作镜像优化工具”</w:t>
      </w:r>
      <w:r w:rsidRPr="006E7E11">
        <w:rPr>
          <w:rFonts w:hint="eastAsia"/>
        </w:rPr>
        <w:t xml:space="preserve"> </w:t>
      </w:r>
      <w:r w:rsidR="00E718D0">
        <w:rPr>
          <w:rFonts w:hint="eastAsia"/>
        </w:rPr>
        <w:t>配置虚拟机的操作系统。</w:t>
      </w:r>
    </w:p>
    <w:p w14:paraId="54D50CEC" w14:textId="7F49559A" w:rsidR="00DC3DBD" w:rsidRPr="006E7E11" w:rsidRDefault="00E718D0" w:rsidP="006E7E11">
      <w:pPr>
        <w:pStyle w:val="4b"/>
      </w:pPr>
      <w:r>
        <w:rPr>
          <w:rFonts w:hint="eastAsia"/>
        </w:rPr>
        <w:t>安装应用软件。</w:t>
      </w:r>
    </w:p>
    <w:p w14:paraId="0C5D9C32" w14:textId="5ADB7E3D" w:rsidR="00DC3DBD" w:rsidRPr="006E7E11" w:rsidRDefault="00E718D0" w:rsidP="006E7E11">
      <w:pPr>
        <w:pStyle w:val="4b"/>
      </w:pPr>
      <w:r>
        <w:rPr>
          <w:rFonts w:hint="eastAsia"/>
        </w:rPr>
        <w:t>制作虚拟机模板。</w:t>
      </w:r>
    </w:p>
    <w:p w14:paraId="7E3DD133" w14:textId="77777777" w:rsidR="00DC3DBD" w:rsidRPr="001E4C0F" w:rsidRDefault="00DC3DBD" w:rsidP="001E4C0F">
      <w:pPr>
        <w:pStyle w:val="40"/>
        <w:rPr>
          <w:rFonts w:hint="default"/>
        </w:rPr>
      </w:pPr>
      <w:r w:rsidRPr="001E4C0F">
        <w:t>操作步骤</w:t>
      </w:r>
    </w:p>
    <w:p w14:paraId="248F83B8" w14:textId="77777777" w:rsidR="00DC3DBD" w:rsidRPr="001E4C0F" w:rsidRDefault="00DC3DBD" w:rsidP="001E4C0F">
      <w:pPr>
        <w:pStyle w:val="5"/>
        <w:rPr>
          <w:rFonts w:hint="default"/>
        </w:rPr>
      </w:pPr>
      <w:r w:rsidRPr="001E4C0F">
        <w:t>使用模板工具配置虚拟机操作系统</w:t>
      </w:r>
    </w:p>
    <w:p w14:paraId="30BCFCCA" w14:textId="77777777" w:rsidR="00DC3DBD" w:rsidRPr="00A60409" w:rsidRDefault="00DC3DBD" w:rsidP="001E4C0F">
      <w:pPr>
        <w:pStyle w:val="30"/>
      </w:pPr>
      <w:r>
        <w:rPr>
          <w:rFonts w:hint="eastAsia"/>
        </w:rPr>
        <w:t>参考</w:t>
      </w:r>
      <w:r>
        <w:rPr>
          <w:rFonts w:hint="eastAsia"/>
        </w:rPr>
        <w:t>4.3.</w:t>
      </w:r>
      <w:r>
        <w:t>1.2.1</w:t>
      </w:r>
      <w:r>
        <w:rPr>
          <w:rFonts w:hint="eastAsia"/>
        </w:rPr>
        <w:t>中</w:t>
      </w:r>
      <w:r>
        <w:t>的步骤</w:t>
      </w:r>
      <w:r>
        <w:rPr>
          <w:rFonts w:hint="eastAsia"/>
        </w:rPr>
        <w:t>1</w:t>
      </w:r>
      <w:r>
        <w:rPr>
          <w:rFonts w:hint="eastAsia"/>
        </w:rPr>
        <w:t>——步骤</w:t>
      </w:r>
      <w:r>
        <w:rPr>
          <w:rFonts w:hint="eastAsia"/>
        </w:rPr>
        <w:t>5</w:t>
      </w:r>
      <w:r>
        <w:rPr>
          <w:rFonts w:hint="eastAsia"/>
        </w:rPr>
        <w:t>，</w:t>
      </w:r>
      <w:r w:rsidRPr="00A60409">
        <w:rPr>
          <w:rFonts w:hint="eastAsia"/>
        </w:rPr>
        <w:t>在</w:t>
      </w:r>
      <w:r w:rsidRPr="00A60409">
        <w:t>FusionCompute</w:t>
      </w:r>
      <w:r w:rsidRPr="00A60409">
        <w:t>中，</w:t>
      </w:r>
      <w:r>
        <w:t>按模</w:t>
      </w:r>
      <w:r>
        <w:rPr>
          <w:rFonts w:hint="eastAsia"/>
        </w:rPr>
        <w:t>板</w:t>
      </w:r>
      <w:r w:rsidRPr="00A60409">
        <w:t>Vdesktop</w:t>
      </w:r>
      <w:r>
        <w:t xml:space="preserve"> </w:t>
      </w:r>
      <w:r w:rsidRPr="00A60409">
        <w:t>template</w:t>
      </w:r>
      <w:r>
        <w:rPr>
          <w:rFonts w:hint="eastAsia"/>
        </w:rPr>
        <w:t>部署</w:t>
      </w:r>
      <w:r>
        <w:t>一台</w:t>
      </w:r>
      <w:r w:rsidRPr="00A60409">
        <w:t>虚拟机</w:t>
      </w:r>
      <w:r>
        <w:rPr>
          <w:rFonts w:hint="eastAsia"/>
        </w:rPr>
        <w:t>，</w:t>
      </w:r>
      <w:r w:rsidRPr="00A60409">
        <w:t>命名为</w:t>
      </w:r>
      <w:r w:rsidRPr="00A60409">
        <w:t>“</w:t>
      </w:r>
      <w:r w:rsidRPr="00EF3FE2">
        <w:rPr>
          <w:b/>
        </w:rPr>
        <w:t>LinkClone template</w:t>
      </w:r>
      <w:r w:rsidRPr="00A60409">
        <w:t>”</w:t>
      </w:r>
      <w:r>
        <w:rPr>
          <w:rFonts w:hint="eastAsia"/>
        </w:rPr>
        <w:t>。</w:t>
      </w:r>
    </w:p>
    <w:p w14:paraId="5D3AAE25" w14:textId="77777777" w:rsidR="00DC3DBD" w:rsidRDefault="00DC3DBD" w:rsidP="001E4C0F">
      <w:pPr>
        <w:pStyle w:val="30"/>
      </w:pPr>
      <w:r>
        <w:rPr>
          <w:rFonts w:hint="eastAsia"/>
        </w:rPr>
        <w:t>通过</w:t>
      </w:r>
      <w:r>
        <w:rPr>
          <w:rFonts w:hint="eastAsia"/>
        </w:rPr>
        <w:t>VNC</w:t>
      </w:r>
      <w:r>
        <w:rPr>
          <w:rFonts w:hint="eastAsia"/>
        </w:rPr>
        <w:t>登录</w:t>
      </w:r>
      <w:r>
        <w:t>虚拟机</w:t>
      </w:r>
      <w:r>
        <w:t>“LinkClone template”</w:t>
      </w:r>
      <w:r>
        <w:rPr>
          <w:rFonts w:hint="eastAsia"/>
        </w:rPr>
        <w:t>，</w:t>
      </w:r>
      <w:r>
        <w:t>并</w:t>
      </w:r>
      <w:r w:rsidRPr="00423C14">
        <w:rPr>
          <w:rFonts w:hint="eastAsia"/>
        </w:rPr>
        <w:t>将模板工具的</w:t>
      </w:r>
      <w:r w:rsidRPr="00423C14">
        <w:rPr>
          <w:rFonts w:hint="eastAsia"/>
        </w:rPr>
        <w:t>ISO</w:t>
      </w:r>
      <w:r w:rsidRPr="00423C14">
        <w:rPr>
          <w:rFonts w:hint="eastAsia"/>
        </w:rPr>
        <w:t>文件</w:t>
      </w:r>
      <w:r w:rsidRPr="00423C14">
        <w:rPr>
          <w:rFonts w:hint="eastAsia"/>
        </w:rPr>
        <w:t>FusionAccess_Windows_Installer_V100R006C00.iso</w:t>
      </w:r>
      <w:r w:rsidRPr="00423C14">
        <w:rPr>
          <w:rFonts w:hint="eastAsia"/>
        </w:rPr>
        <w:t>挂载到虚拟机中。</w:t>
      </w:r>
    </w:p>
    <w:p w14:paraId="2F379656" w14:textId="24A520B0" w:rsidR="00DC3DBD" w:rsidRPr="00423C14" w:rsidRDefault="00DC3DBD" w:rsidP="001E4C0F">
      <w:pPr>
        <w:pStyle w:val="1e"/>
        <w:rPr>
          <w:rFonts w:ascii="华文细黑"/>
        </w:rPr>
      </w:pPr>
      <w:r w:rsidRPr="00D33804">
        <w:rPr>
          <w:noProof/>
        </w:rPr>
        <w:lastRenderedPageBreak/>
        <w:drawing>
          <wp:inline distT="0" distB="0" distL="0" distR="0" wp14:anchorId="5470B904" wp14:editId="4E28AB69">
            <wp:extent cx="2886075" cy="2962275"/>
            <wp:effectExtent l="19050" t="19050" r="28575" b="285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9622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28F335E" w14:textId="77777777" w:rsidR="00DC3DBD" w:rsidRPr="00423C14" w:rsidRDefault="00DC3DBD" w:rsidP="001E4C0F">
      <w:pPr>
        <w:pStyle w:val="30"/>
      </w:pPr>
      <w:r w:rsidRPr="00423C14">
        <w:rPr>
          <w:rFonts w:hint="eastAsia"/>
        </w:rPr>
        <w:t>在虚拟机中，双击打开光盘。</w:t>
      </w:r>
      <w:r w:rsidRPr="00423C14">
        <w:rPr>
          <w:rFonts w:hint="eastAsia"/>
        </w:rPr>
        <w:t xml:space="preserve"> </w:t>
      </w:r>
    </w:p>
    <w:p w14:paraId="4AB2539F" w14:textId="77777777" w:rsidR="00DC3DBD" w:rsidRPr="00423C14" w:rsidRDefault="00DC3DBD" w:rsidP="001E4C0F">
      <w:pPr>
        <w:pStyle w:val="30"/>
      </w:pPr>
      <w:r w:rsidRPr="00423C14">
        <w:rPr>
          <w:rFonts w:hint="eastAsia"/>
        </w:rPr>
        <w:t>双击“</w:t>
      </w:r>
      <w:r>
        <w:rPr>
          <w:rFonts w:hint="eastAsia"/>
        </w:rPr>
        <w:t>run</w:t>
      </w:r>
      <w:r w:rsidRPr="00423C14">
        <w:rPr>
          <w:rFonts w:hint="eastAsia"/>
        </w:rPr>
        <w:t>”。</w:t>
      </w:r>
    </w:p>
    <w:p w14:paraId="363ED6A1" w14:textId="77777777" w:rsidR="00DC3DBD" w:rsidRPr="00423C14" w:rsidRDefault="00DC3DBD" w:rsidP="001E4C0F">
      <w:pPr>
        <w:pStyle w:val="1e"/>
      </w:pPr>
      <w:r w:rsidRPr="00423C14">
        <w:rPr>
          <w:rFonts w:hint="eastAsia"/>
        </w:rPr>
        <w:t>进入下图所示运行界面。</w:t>
      </w:r>
    </w:p>
    <w:p w14:paraId="23BC9D21" w14:textId="77777777" w:rsidR="00DC3DBD" w:rsidRPr="00423C14" w:rsidRDefault="00DC3DBD" w:rsidP="001E4C0F">
      <w:pPr>
        <w:pStyle w:val="1e"/>
        <w:rPr>
          <w:b/>
          <w:color w:val="0066FF"/>
        </w:rPr>
      </w:pPr>
      <w:r w:rsidRPr="00423C14">
        <w:fldChar w:fldCharType="begin"/>
      </w:r>
      <w:r w:rsidRPr="00423C14">
        <w:instrText xml:space="preserve"> INCLUDEPICTURE "http://localhost:7890/pages/YZF0122G/04/YZF0122G/04/resources/04_desk_r6c00/vm_prov/fig/fig_it_52_45_0000113_01.png" \* MERGEFORMATINET </w:instrText>
      </w:r>
      <w:r w:rsidRPr="00423C14">
        <w:fldChar w:fldCharType="separate"/>
      </w:r>
      <w:r w:rsidR="008C3F5B">
        <w:fldChar w:fldCharType="begin"/>
      </w:r>
      <w:r w:rsidR="008C3F5B">
        <w:instrText xml:space="preserve"> INCLUDEPICTURE  "http://localhost:7890/pages/YZF0122G/04/YZF0122G/04/resources/04_desk_r6c00/vm_prov/fig/fig_it_52_45_0000113_01.png" \* MERGEFORMATINET </w:instrText>
      </w:r>
      <w:r w:rsidR="008C3F5B">
        <w:fldChar w:fldCharType="separate"/>
      </w:r>
      <w:r w:rsidR="00CF198E">
        <w:fldChar w:fldCharType="begin"/>
      </w:r>
      <w:r w:rsidR="00CF198E">
        <w:instrText xml:space="preserve"> INCLUDEPICTURE  "http://localhost:7890/pages/YZF0122G/04/YZF0122G/04/resources/04_desk_r6c00/vm_prov/fig/fig_it_52_45_0000113_01.png" \* MERGEFORMATINET </w:instrText>
      </w:r>
      <w:r w:rsidR="00CF198E">
        <w:fldChar w:fldCharType="separate"/>
      </w:r>
      <w:r w:rsidR="00AB518E">
        <w:fldChar w:fldCharType="begin"/>
      </w:r>
      <w:r w:rsidR="00AB518E">
        <w:instrText xml:space="preserve"> INCLUDEPICTURE  "http://localhost:7890/pages/YZF0122G/04/YZF0122G/04/resources/04_desk_r6c00/vm_prov/fig/fig_it_52_45_0000113_01.png" \* MERGEFORMATINET </w:instrText>
      </w:r>
      <w:r w:rsidR="00AB518E">
        <w:fldChar w:fldCharType="separate"/>
      </w:r>
      <w:r w:rsidR="00BF3F94">
        <w:fldChar w:fldCharType="begin"/>
      </w:r>
      <w:r w:rsidR="00BF3F94">
        <w:instrText xml:space="preserve"> INCLUDEPICTURE  "http://localhost:7890/pages/YZF0122G/04/YZF0122G/04/resources/04_desk_r6c00/vm_prov/fig/fig_it_52_45_0000113_01.png" \* MERGEFORMATINET </w:instrText>
      </w:r>
      <w:r w:rsidR="00BF3F94">
        <w:fldChar w:fldCharType="separate"/>
      </w:r>
      <w:r w:rsidR="00E50F63">
        <w:fldChar w:fldCharType="begin"/>
      </w:r>
      <w:r w:rsidR="00E50F63">
        <w:instrText xml:space="preserve"> INCLUDEPICTURE  "http://localhost:7890/pages/YZF0122G/04/YZF0122G/04/resources/04_desk_r6c00/vm_prov/fig/fig_it_52_45_0000113_01.png" \* MERGEFORMATINET </w:instrText>
      </w:r>
      <w:r w:rsidR="00E50F63">
        <w:fldChar w:fldCharType="separate"/>
      </w:r>
      <w:r w:rsidR="00911424">
        <w:fldChar w:fldCharType="begin"/>
      </w:r>
      <w:r w:rsidR="00911424">
        <w:instrText xml:space="preserve"> INCLUDEPICTURE  "http://localhost:7890/pages/YZF0122G/04/YZF0122G/04/resources/04_desk_r6c00/vm_prov/fig/fig_it_52_45_0000113_01.png" \* MERGEFORMATINET </w:instrText>
      </w:r>
      <w:r w:rsidR="00911424">
        <w:fldChar w:fldCharType="separate"/>
      </w:r>
      <w:r w:rsidR="00E343DB">
        <w:fldChar w:fldCharType="begin"/>
      </w:r>
      <w:r w:rsidR="00E343DB">
        <w:instrText xml:space="preserve"> INCLUDEPICTURE  "http://localhost:7890/pages/YZF0122G/04/YZF0122G/04/resources/04_desk_r6c00/vm_prov/fig/fig_it_52_45_0000113_01.png" \* MERGEFORMATINET </w:instrText>
      </w:r>
      <w:r w:rsidR="00E343DB">
        <w:fldChar w:fldCharType="separate"/>
      </w:r>
      <w:r w:rsidR="0010755E">
        <w:fldChar w:fldCharType="begin"/>
      </w:r>
      <w:r w:rsidR="0010755E">
        <w:instrText xml:space="preserve"> INCLUDEPICTURE  "http://localhost:7890/pages/YZF0122G/04/YZF0122G/04/resources/04_desk_r6c00/vm_prov/fig/fig_it_52_45_0000113_01.png" \* MERGEFORMATINET </w:instrText>
      </w:r>
      <w:r w:rsidR="0010755E">
        <w:fldChar w:fldCharType="separate"/>
      </w:r>
      <w:r w:rsidR="009A581B">
        <w:fldChar w:fldCharType="begin"/>
      </w:r>
      <w:r w:rsidR="009A581B">
        <w:instrText xml:space="preserve"> INCLUDEPICTURE  "http://localhost:7890/pages/YZF0122G/04/YZF0122G/04/resources/04_desk_r6c00/vm_prov/fig/fig_it_52_45_0000113_01.png" \* MERGEFORMATINET </w:instrText>
      </w:r>
      <w:r w:rsidR="009A581B">
        <w:fldChar w:fldCharType="separate"/>
      </w:r>
      <w:r w:rsidR="00EF1737">
        <w:fldChar w:fldCharType="begin"/>
      </w:r>
      <w:r w:rsidR="00EF1737">
        <w:instrText xml:space="preserve"> INCLUDEPICTURE  "http://localhost:7890/pages/YZF0122G/04/YZF0122G/04/resources/04_desk_r6c00/vm_prov/fig/fig_it_52_45_0000113_01.png" \* MERGEFORMATINET </w:instrText>
      </w:r>
      <w:r w:rsidR="00EF1737">
        <w:fldChar w:fldCharType="separate"/>
      </w:r>
      <w:r w:rsidR="00C04564">
        <w:fldChar w:fldCharType="begin"/>
      </w:r>
      <w:r w:rsidR="00C04564">
        <w:instrText xml:space="preserve"> INCLUDEPICTURE  "http://localhost:7890/pages/YZF0122G/04/YZF0122G/04/resources/04_desk_r6c00/vm_prov/fig/fig_it_52_45_0000113_01.png" \* MERGEFORMATINET </w:instrText>
      </w:r>
      <w:r w:rsidR="00C04564">
        <w:fldChar w:fldCharType="separate"/>
      </w:r>
      <w:r w:rsidR="00B16C6B">
        <w:fldChar w:fldCharType="begin"/>
      </w:r>
      <w:r w:rsidR="00B16C6B">
        <w:instrText xml:space="preserve"> INCLUDEPICTURE  "http://localhost:7890/pages/YZF0122G/04/YZF0122G/04/resources/04_desk_r6c00/vm_prov/fig/fig_it_52_45_0000113_01.png" \* MERGEFORMATINET </w:instrText>
      </w:r>
      <w:r w:rsidR="00B16C6B">
        <w:fldChar w:fldCharType="separate"/>
      </w:r>
      <w:r w:rsidR="00AA378E">
        <w:fldChar w:fldCharType="begin"/>
      </w:r>
      <w:r w:rsidR="00AA378E">
        <w:instrText xml:space="preserve"> INCLUDEPICTURE  "http://localhost:7890/pages/YZF0122G/04/YZF0122G/04/resources/04_desk_r6c00/vm_prov/fig/fig_it_52_45_0000113_01.png" \* MERGEFORMATINET </w:instrText>
      </w:r>
      <w:r w:rsidR="00AA378E">
        <w:fldChar w:fldCharType="separate"/>
      </w:r>
      <w:r w:rsidR="00353DE2">
        <w:fldChar w:fldCharType="begin"/>
      </w:r>
      <w:r w:rsidR="00353DE2">
        <w:instrText xml:space="preserve"> INCLUDEPICTURE  "http://localhost:7890/pages/YZF0122G/04/YZF0122G/04/resources/04_desk_r6c00/vm_prov/fig/fig_it_52_45_0000113_01.png" \* MERGEFORMATINET </w:instrText>
      </w:r>
      <w:r w:rsidR="00353DE2">
        <w:fldChar w:fldCharType="separate"/>
      </w:r>
      <w:r w:rsidR="005B65B3">
        <w:fldChar w:fldCharType="begin"/>
      </w:r>
      <w:r w:rsidR="005B65B3">
        <w:instrText xml:space="preserve"> </w:instrText>
      </w:r>
      <w:r w:rsidR="005B65B3">
        <w:instrText>INCLUDEPICTURE  "http://localhost:7890/pages/YZF0122G/04/YZF0122G/04/resources/04_desk_r6c00/vm_prov/fig/fig_it_52_45_0000113_01.png" \* MERGEFORMATINET</w:instrText>
      </w:r>
      <w:r w:rsidR="005B65B3">
        <w:instrText xml:space="preserve"> </w:instrText>
      </w:r>
      <w:r w:rsidR="005B65B3">
        <w:fldChar w:fldCharType="separate"/>
      </w:r>
      <w:r w:rsidR="00AF51EF">
        <w:pict w14:anchorId="0376BFAC">
          <v:shape id="_x0000_i1027" type="#_x0000_t75" style="width:371.95pt;height:229.5pt" o:bordertopcolor="this" o:borderleftcolor="this" o:borderbottomcolor="this" o:borderrightcolor="this">
            <v:imagedata r:id="rId78" r:href="rId120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 w:rsidR="005B65B3">
        <w:fldChar w:fldCharType="end"/>
      </w:r>
      <w:r w:rsidR="00353DE2">
        <w:fldChar w:fldCharType="end"/>
      </w:r>
      <w:r w:rsidR="00AA378E">
        <w:fldChar w:fldCharType="end"/>
      </w:r>
      <w:r w:rsidR="00B16C6B">
        <w:fldChar w:fldCharType="end"/>
      </w:r>
      <w:r w:rsidR="00C04564">
        <w:fldChar w:fldCharType="end"/>
      </w:r>
      <w:r w:rsidR="00EF1737">
        <w:fldChar w:fldCharType="end"/>
      </w:r>
      <w:r w:rsidR="009A581B">
        <w:fldChar w:fldCharType="end"/>
      </w:r>
      <w:r w:rsidR="0010755E">
        <w:fldChar w:fldCharType="end"/>
      </w:r>
      <w:r w:rsidR="00E343DB">
        <w:fldChar w:fldCharType="end"/>
      </w:r>
      <w:r w:rsidR="00911424">
        <w:fldChar w:fldCharType="end"/>
      </w:r>
      <w:r w:rsidR="00E50F63">
        <w:fldChar w:fldCharType="end"/>
      </w:r>
      <w:r w:rsidR="00BF3F94">
        <w:fldChar w:fldCharType="end"/>
      </w:r>
      <w:r w:rsidR="00AB518E">
        <w:fldChar w:fldCharType="end"/>
      </w:r>
      <w:r w:rsidR="00CF198E">
        <w:fldChar w:fldCharType="end"/>
      </w:r>
      <w:r w:rsidR="008C3F5B">
        <w:fldChar w:fldCharType="end"/>
      </w:r>
      <w:r w:rsidRPr="00423C14">
        <w:fldChar w:fldCharType="end"/>
      </w:r>
    </w:p>
    <w:p w14:paraId="15E4CF23" w14:textId="77777777" w:rsidR="00DC3DBD" w:rsidRPr="00423C14" w:rsidRDefault="00DC3DBD" w:rsidP="001E4C0F">
      <w:pPr>
        <w:pStyle w:val="30"/>
      </w:pPr>
      <w:r w:rsidRPr="00423C14">
        <w:rPr>
          <w:rFonts w:hint="eastAsia"/>
        </w:rPr>
        <w:t>单击“制作模板”。</w:t>
      </w:r>
      <w:r w:rsidRPr="00423C14">
        <w:rPr>
          <w:rFonts w:hint="eastAsia"/>
        </w:rPr>
        <w:t xml:space="preserve"> </w:t>
      </w:r>
    </w:p>
    <w:p w14:paraId="05EB2485" w14:textId="77777777" w:rsidR="00DC3DBD" w:rsidRPr="00423C14" w:rsidRDefault="00DC3DBD" w:rsidP="001E4C0F">
      <w:pPr>
        <w:pStyle w:val="1e"/>
      </w:pPr>
      <w:r w:rsidRPr="00423C14">
        <w:rPr>
          <w:rFonts w:hint="eastAsia"/>
        </w:rPr>
        <w:t>进入模板制作流程界面。</w:t>
      </w:r>
    </w:p>
    <w:p w14:paraId="28E4BBA3" w14:textId="77777777" w:rsidR="00DC3DBD" w:rsidRPr="00423C14" w:rsidRDefault="00DC3DBD" w:rsidP="001E4C0F">
      <w:pPr>
        <w:pStyle w:val="30"/>
        <w:rPr>
          <w:lang w:eastAsia="x-none"/>
        </w:rPr>
      </w:pPr>
      <w:r w:rsidRPr="00423C14">
        <w:rPr>
          <w:rFonts w:hint="eastAsia"/>
        </w:rPr>
        <w:t>按照界面</w:t>
      </w:r>
      <w:r w:rsidRPr="00423C14">
        <w:t>提示逐步操作。</w:t>
      </w:r>
      <w:r w:rsidRPr="00423C14">
        <w:rPr>
          <w:rFonts w:hint="eastAsia"/>
        </w:rPr>
        <w:t>在“</w:t>
      </w:r>
      <w:r w:rsidRPr="00423C14">
        <w:rPr>
          <w:rFonts w:hint="eastAsia"/>
        </w:rPr>
        <w:t>FusionA</w:t>
      </w:r>
      <w:r w:rsidRPr="00423C14">
        <w:t>ccess Windows Installer——</w:t>
      </w:r>
      <w:r w:rsidRPr="00423C14">
        <w:rPr>
          <w:rFonts w:hint="eastAsia"/>
        </w:rPr>
        <w:t>部署”界面</w:t>
      </w:r>
      <w:r w:rsidRPr="00423C14">
        <w:t>中，选择</w:t>
      </w:r>
      <w:r w:rsidRPr="00423C14">
        <w:t>“</w:t>
      </w:r>
      <w:r w:rsidRPr="00423C14">
        <w:rPr>
          <w:rFonts w:hint="eastAsia"/>
        </w:rPr>
        <w:t>链接克隆、</w:t>
      </w:r>
      <w:r w:rsidRPr="00423C14">
        <w:t>全内存</w:t>
      </w:r>
      <w:r w:rsidRPr="00423C14">
        <w:t>”</w:t>
      </w:r>
      <w:r w:rsidRPr="00423C14">
        <w:rPr>
          <w:rFonts w:hint="eastAsia"/>
        </w:rPr>
        <w:t>。</w:t>
      </w:r>
    </w:p>
    <w:p w14:paraId="69FF3454" w14:textId="75D340FD" w:rsidR="00DC3DBD" w:rsidRPr="00423C14" w:rsidRDefault="00DC3DBD" w:rsidP="001E4C0F">
      <w:pPr>
        <w:pStyle w:val="1e"/>
        <w:rPr>
          <w:lang w:val="x-none" w:eastAsia="x-none"/>
        </w:rPr>
      </w:pPr>
      <w:r w:rsidRPr="00423C14">
        <w:rPr>
          <w:noProof/>
        </w:rPr>
        <w:lastRenderedPageBreak/>
        <w:drawing>
          <wp:inline distT="0" distB="0" distL="0" distR="0" wp14:anchorId="7DA3EE91" wp14:editId="1F3CAD5B">
            <wp:extent cx="5334000" cy="3619500"/>
            <wp:effectExtent l="19050" t="19050" r="19050" b="190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9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876BBB" w14:textId="77777777" w:rsidR="00DC3DBD" w:rsidRPr="00423C14" w:rsidRDefault="00DC3DBD" w:rsidP="001E4C0F">
      <w:pPr>
        <w:pStyle w:val="30"/>
        <w:rPr>
          <w:lang w:val="x-none" w:eastAsia="x-none"/>
        </w:rPr>
      </w:pPr>
      <w:r w:rsidRPr="00423C14">
        <w:rPr>
          <w:rFonts w:hint="eastAsia"/>
          <w:noProof/>
        </w:rPr>
        <w:t>单击四次</w:t>
      </w:r>
      <w:r w:rsidRPr="00423C14">
        <w:rPr>
          <w:noProof/>
        </w:rPr>
        <w:t>下一步，</w:t>
      </w:r>
      <w:r w:rsidRPr="00423C14">
        <w:rPr>
          <w:rFonts w:hint="eastAsia"/>
          <w:noProof/>
        </w:rPr>
        <w:t>进入</w:t>
      </w:r>
      <w:r w:rsidRPr="00423C14">
        <w:rPr>
          <w:noProof/>
        </w:rPr>
        <w:t>“</w:t>
      </w:r>
      <w:r w:rsidRPr="00423C14">
        <w:rPr>
          <w:rFonts w:hint="eastAsia"/>
          <w:noProof/>
        </w:rPr>
        <w:t>域</w:t>
      </w:r>
      <w:r w:rsidRPr="00423C14">
        <w:rPr>
          <w:noProof/>
        </w:rPr>
        <w:t>配置</w:t>
      </w:r>
      <w:r w:rsidRPr="00423C14">
        <w:rPr>
          <w:noProof/>
        </w:rPr>
        <w:t>”</w:t>
      </w:r>
      <w:r w:rsidRPr="00423C14">
        <w:rPr>
          <w:rFonts w:hint="eastAsia"/>
          <w:noProof/>
        </w:rPr>
        <w:t>。在</w:t>
      </w:r>
      <w:r w:rsidRPr="00423C14">
        <w:rPr>
          <w:noProof/>
        </w:rPr>
        <w:t>下图所示的界面填写以下信息：</w:t>
      </w:r>
    </w:p>
    <w:p w14:paraId="2C3CD062" w14:textId="76E1C861" w:rsidR="00DC3DBD" w:rsidRPr="00207158" w:rsidRDefault="00DC3DBD" w:rsidP="001E4C0F">
      <w:pPr>
        <w:pStyle w:val="1e"/>
        <w:rPr>
          <w:noProof/>
        </w:rPr>
      </w:pPr>
      <w:r w:rsidRPr="00974CA7">
        <w:rPr>
          <w:noProof/>
        </w:rPr>
        <w:drawing>
          <wp:inline distT="0" distB="0" distL="0" distR="0" wp14:anchorId="15041CA7" wp14:editId="54789C68">
            <wp:extent cx="5335200" cy="3565968"/>
            <wp:effectExtent l="19050" t="19050" r="18415" b="158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00" cy="356596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13055C" w14:textId="5BE9B29A" w:rsidR="00DC3DBD" w:rsidRPr="00A60409" w:rsidRDefault="00DC3DBD" w:rsidP="001E4C0F">
      <w:pPr>
        <w:pStyle w:val="4b"/>
        <w:rPr>
          <w:noProof/>
        </w:rPr>
      </w:pPr>
      <w:r w:rsidRPr="00A60409">
        <w:rPr>
          <w:noProof/>
        </w:rPr>
        <w:t>域：虚拟机要加入的域</w:t>
      </w:r>
      <w:r w:rsidRPr="00A60409">
        <w:rPr>
          <w:rFonts w:hint="eastAsia"/>
          <w:noProof/>
        </w:rPr>
        <w:t>，</w:t>
      </w:r>
      <w:r w:rsidRPr="00A60409">
        <w:rPr>
          <w:noProof/>
        </w:rPr>
        <w:t>例如</w:t>
      </w:r>
      <w:r w:rsidRPr="00A60409">
        <w:rPr>
          <w:rFonts w:hint="eastAsia"/>
          <w:noProof/>
        </w:rPr>
        <w:t>：</w:t>
      </w:r>
      <w:r w:rsidRPr="001E4C0F">
        <w:rPr>
          <w:b/>
          <w:noProof/>
        </w:rPr>
        <w:t>vdesktop.huawei.com</w:t>
      </w:r>
    </w:p>
    <w:p w14:paraId="58C17861" w14:textId="56537CDB" w:rsidR="00DC3DBD" w:rsidRPr="00A60409" w:rsidRDefault="00DC3DBD" w:rsidP="001E4C0F">
      <w:pPr>
        <w:pStyle w:val="4b"/>
        <w:rPr>
          <w:noProof/>
        </w:rPr>
      </w:pPr>
      <w:r w:rsidRPr="00A60409">
        <w:rPr>
          <w:noProof/>
        </w:rPr>
        <w:t>域帐号：具有加域权限的域帐号</w:t>
      </w:r>
      <w:r w:rsidRPr="00A60409">
        <w:rPr>
          <w:noProof/>
        </w:rPr>
        <w:t>,</w:t>
      </w:r>
      <w:r w:rsidRPr="00A60409">
        <w:rPr>
          <w:rFonts w:hint="eastAsia"/>
          <w:noProof/>
        </w:rPr>
        <w:t>例如</w:t>
      </w:r>
      <w:r w:rsidRPr="00A60409">
        <w:rPr>
          <w:noProof/>
        </w:rPr>
        <w:t>：</w:t>
      </w:r>
      <w:r w:rsidRPr="001E4C0F">
        <w:rPr>
          <w:b/>
          <w:noProof/>
        </w:rPr>
        <w:t>vdsadmin</w:t>
      </w:r>
    </w:p>
    <w:p w14:paraId="113418E7" w14:textId="7637D0D5" w:rsidR="00DC3DBD" w:rsidRPr="00A60409" w:rsidRDefault="00DC3DBD" w:rsidP="001E4C0F">
      <w:pPr>
        <w:pStyle w:val="4b"/>
        <w:rPr>
          <w:noProof/>
        </w:rPr>
      </w:pPr>
      <w:r w:rsidRPr="00A60409">
        <w:rPr>
          <w:noProof/>
        </w:rPr>
        <w:t>密码：具有加域权限的域帐号的密码</w:t>
      </w:r>
      <w:r w:rsidRPr="00A60409">
        <w:rPr>
          <w:rFonts w:hint="eastAsia"/>
          <w:noProof/>
        </w:rPr>
        <w:t>，</w:t>
      </w:r>
      <w:r w:rsidRPr="00A60409">
        <w:rPr>
          <w:noProof/>
        </w:rPr>
        <w:t>例如：</w:t>
      </w:r>
      <w:r w:rsidRPr="001E4C0F">
        <w:rPr>
          <w:rFonts w:hint="eastAsia"/>
          <w:b/>
          <w:noProof/>
        </w:rPr>
        <w:t>H</w:t>
      </w:r>
      <w:r w:rsidRPr="001E4C0F">
        <w:rPr>
          <w:b/>
          <w:noProof/>
        </w:rPr>
        <w:t>uawei@123</w:t>
      </w:r>
    </w:p>
    <w:p w14:paraId="16AC0C78" w14:textId="2F759E01" w:rsidR="00DC3DBD" w:rsidRPr="00423C14" w:rsidRDefault="00DC3DBD" w:rsidP="001E4C0F">
      <w:pPr>
        <w:pStyle w:val="4b"/>
        <w:rPr>
          <w:noProof/>
        </w:rPr>
      </w:pPr>
      <w:r w:rsidRPr="00423C14">
        <w:rPr>
          <w:noProof/>
        </w:rPr>
        <w:lastRenderedPageBreak/>
        <w:t>域用户（组）：在</w:t>
      </w:r>
      <w:r w:rsidRPr="00423C14">
        <w:rPr>
          <w:noProof/>
        </w:rPr>
        <w:t>AD</w:t>
      </w:r>
      <w:r w:rsidRPr="00423C14">
        <w:rPr>
          <w:noProof/>
        </w:rPr>
        <w:t>服务器上创建的域用户（组）。</w:t>
      </w:r>
      <w:r w:rsidRPr="00423C14">
        <w:rPr>
          <w:rFonts w:hint="eastAsia"/>
          <w:noProof/>
        </w:rPr>
        <w:t>建议</w:t>
      </w:r>
      <w:r w:rsidRPr="00423C14">
        <w:rPr>
          <w:noProof/>
        </w:rPr>
        <w:t>填写</w:t>
      </w:r>
      <w:r w:rsidRPr="00423C14">
        <w:rPr>
          <w:rFonts w:hint="eastAsia"/>
          <w:noProof/>
        </w:rPr>
        <w:t>安全</w:t>
      </w:r>
      <w:r w:rsidRPr="00423C14">
        <w:rPr>
          <w:noProof/>
        </w:rPr>
        <w:t>组名</w:t>
      </w:r>
      <w:r w:rsidRPr="00423C14">
        <w:rPr>
          <w:rFonts w:hint="eastAsia"/>
          <w:noProof/>
        </w:rPr>
        <w:t>，</w:t>
      </w:r>
      <w:r w:rsidRPr="00423C14">
        <w:rPr>
          <w:noProof/>
        </w:rPr>
        <w:t>例如</w:t>
      </w:r>
      <w:r>
        <w:rPr>
          <w:rFonts w:hint="eastAsia"/>
          <w:noProof/>
        </w:rPr>
        <w:t>：</w:t>
      </w:r>
      <w:r w:rsidRPr="001E4C0F">
        <w:rPr>
          <w:b/>
          <w:noProof/>
        </w:rPr>
        <w:t>UserGroup</w:t>
      </w:r>
    </w:p>
    <w:p w14:paraId="6167140F" w14:textId="77777777" w:rsidR="00DC3DBD" w:rsidRPr="00423C14" w:rsidRDefault="00DC3DBD" w:rsidP="001E4C0F">
      <w:pPr>
        <w:pStyle w:val="4b"/>
        <w:rPr>
          <w:lang w:val="x-none" w:eastAsia="x-none"/>
        </w:rPr>
      </w:pPr>
      <w:r w:rsidRPr="00423C14">
        <w:rPr>
          <w:noProof/>
        </w:rPr>
        <w:t>本地权限组：在</w:t>
      </w:r>
      <w:r w:rsidRPr="00423C14">
        <w:rPr>
          <w:noProof/>
        </w:rPr>
        <w:t>“</w:t>
      </w:r>
      <w:r w:rsidRPr="00423C14">
        <w:rPr>
          <w:noProof/>
        </w:rPr>
        <w:t>功能</w:t>
      </w:r>
      <w:r w:rsidRPr="00423C14">
        <w:rPr>
          <w:noProof/>
        </w:rPr>
        <w:t>”</w:t>
      </w:r>
      <w:r w:rsidRPr="00423C14">
        <w:rPr>
          <w:noProof/>
        </w:rPr>
        <w:t>页签勾选</w:t>
      </w:r>
      <w:r w:rsidRPr="00423C14">
        <w:rPr>
          <w:noProof/>
        </w:rPr>
        <w:t>“</w:t>
      </w:r>
      <w:r w:rsidRPr="00423C14">
        <w:rPr>
          <w:noProof/>
        </w:rPr>
        <w:t>配置用户登录</w:t>
      </w:r>
      <w:r w:rsidRPr="00423C14">
        <w:rPr>
          <w:noProof/>
        </w:rPr>
        <w:t>”</w:t>
      </w:r>
      <w:r w:rsidRPr="00423C14">
        <w:rPr>
          <w:noProof/>
        </w:rPr>
        <w:t>的情况下，虚拟机用户才可以添加到</w:t>
      </w:r>
      <w:r w:rsidRPr="00423C14">
        <w:rPr>
          <w:noProof/>
        </w:rPr>
        <w:t>“Users”</w:t>
      </w:r>
      <w:r w:rsidRPr="00423C14">
        <w:rPr>
          <w:noProof/>
        </w:rPr>
        <w:t>组。且</w:t>
      </w:r>
      <w:r w:rsidRPr="00423C14">
        <w:rPr>
          <w:noProof/>
        </w:rPr>
        <w:t>“Users”</w:t>
      </w:r>
      <w:r w:rsidRPr="00423C14">
        <w:rPr>
          <w:noProof/>
        </w:rPr>
        <w:t>组中的用户不具备虚拟机管理员权限，其操作范围受限，例如不能在系统盘存放文件。</w:t>
      </w:r>
    </w:p>
    <w:p w14:paraId="4A7973B1" w14:textId="77777777" w:rsidR="00DC3DBD" w:rsidRPr="001E4C0F" w:rsidRDefault="00DC3DBD" w:rsidP="001E4C0F">
      <w:pPr>
        <w:pStyle w:val="30"/>
      </w:pPr>
      <w:r w:rsidRPr="001E4C0F">
        <w:rPr>
          <w:rFonts w:hint="eastAsia"/>
        </w:rPr>
        <w:t>按照界面提示逐步操作，直到出现如下</w:t>
      </w:r>
      <w:r w:rsidRPr="001E4C0F">
        <w:t>所示界面</w:t>
      </w:r>
      <w:r w:rsidRPr="001E4C0F">
        <w:rPr>
          <w:rFonts w:hint="eastAsia"/>
        </w:rPr>
        <w:t>。</w:t>
      </w:r>
    </w:p>
    <w:p w14:paraId="30582AE3" w14:textId="04E0BB6B" w:rsidR="00DC3DBD" w:rsidRDefault="00DC3DBD" w:rsidP="001E4C0F">
      <w:pPr>
        <w:pStyle w:val="1e"/>
        <w:rPr>
          <w:lang w:val="x-none" w:eastAsia="x-none"/>
        </w:rPr>
      </w:pPr>
      <w:r w:rsidRPr="00423C14">
        <w:rPr>
          <w:noProof/>
        </w:rPr>
        <w:drawing>
          <wp:inline distT="0" distB="0" distL="0" distR="0" wp14:anchorId="59CBDC67" wp14:editId="6E98D66A">
            <wp:extent cx="5454000" cy="3542289"/>
            <wp:effectExtent l="19050" t="19050" r="13970" b="203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54228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721B49" w14:textId="77777777" w:rsidR="00DC3DBD" w:rsidRDefault="00DC3DBD" w:rsidP="001E4C0F">
      <w:pPr>
        <w:pStyle w:val="30"/>
      </w:pPr>
      <w:r w:rsidRPr="00423C14">
        <w:rPr>
          <w:rFonts w:hint="eastAsia"/>
        </w:rPr>
        <w:t>当</w:t>
      </w:r>
      <w:r>
        <w:t>H</w:t>
      </w:r>
      <w:r w:rsidRPr="00C8489A">
        <w:t>D</w:t>
      </w:r>
      <w:r>
        <w:t>A</w:t>
      </w:r>
      <w:r w:rsidRPr="00C8489A">
        <w:t>安装完成后</w:t>
      </w:r>
      <w:r>
        <w:rPr>
          <w:rFonts w:hint="eastAsia"/>
        </w:rPr>
        <w:t>，系统</w:t>
      </w:r>
      <w:r w:rsidRPr="00C8489A">
        <w:t>会要求重启，点击</w:t>
      </w:r>
      <w:r w:rsidRPr="00C8489A">
        <w:t>“</w:t>
      </w:r>
      <w:r w:rsidRPr="00C8489A">
        <w:t>确认</w:t>
      </w:r>
      <w:r w:rsidRPr="00C8489A">
        <w:t>”</w:t>
      </w:r>
      <w:r w:rsidRPr="00423C14">
        <w:rPr>
          <w:rFonts w:hint="eastAsia"/>
        </w:rPr>
        <w:t>。</w:t>
      </w:r>
      <w:r w:rsidRPr="00C8489A">
        <w:t>重启后，桌面会出现如下两个快捷方式图标。</w:t>
      </w:r>
      <w:r>
        <w:rPr>
          <w:rFonts w:hint="eastAsia"/>
        </w:rPr>
        <w:t>在</w:t>
      </w:r>
      <w:r>
        <w:t>完成</w:t>
      </w:r>
      <w:r>
        <w:rPr>
          <w:rFonts w:hint="eastAsia"/>
        </w:rPr>
        <w:t>所有</w:t>
      </w:r>
      <w:r>
        <w:t>安装步骤后，点击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518D8AAC" w14:textId="337DD6A3" w:rsidR="00DC3DBD" w:rsidRDefault="00DC3DBD" w:rsidP="001E4C0F">
      <w:pPr>
        <w:pStyle w:val="1e"/>
        <w:rPr>
          <w:lang w:val="x-none" w:eastAsia="x-none"/>
        </w:rPr>
      </w:pPr>
      <w:r w:rsidRPr="00D33804">
        <w:rPr>
          <w:noProof/>
        </w:rPr>
        <w:drawing>
          <wp:inline distT="0" distB="0" distL="0" distR="0" wp14:anchorId="7CD33BEC" wp14:editId="14BD0BE4">
            <wp:extent cx="638175" cy="1409700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8522" w14:textId="5576C752" w:rsidR="001E4C0F" w:rsidRDefault="006E7E11" w:rsidP="00A30C54">
      <w:pPr>
        <w:pStyle w:val="1e"/>
      </w:pPr>
      <w:r w:rsidRPr="00423C14">
        <w:rPr>
          <w:noProof/>
          <w:sz w:val="18"/>
          <w:szCs w:val="18"/>
        </w:rPr>
        <w:drawing>
          <wp:inline distT="0" distB="0" distL="0" distR="0" wp14:anchorId="5703739D" wp14:editId="3A773B5B">
            <wp:extent cx="457200" cy="152400"/>
            <wp:effectExtent l="0" t="0" r="0" b="0"/>
            <wp:docPr id="231" name="图片 231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C971" w14:textId="100E6776" w:rsidR="00DC3DBD" w:rsidRPr="006E7E11" w:rsidRDefault="00DC3DBD" w:rsidP="006E7E11">
      <w:pPr>
        <w:pStyle w:val="1e"/>
        <w:rPr>
          <w:sz w:val="18"/>
          <w:szCs w:val="18"/>
        </w:rPr>
      </w:pPr>
      <w:r w:rsidRPr="006E7E11">
        <w:rPr>
          <w:rFonts w:hint="eastAsia"/>
          <w:sz w:val="18"/>
          <w:szCs w:val="18"/>
        </w:rPr>
        <w:t>在安装</w:t>
      </w:r>
      <w:r w:rsidRPr="006E7E11">
        <w:rPr>
          <w:sz w:val="18"/>
          <w:szCs w:val="18"/>
        </w:rPr>
        <w:t>HDA</w:t>
      </w:r>
      <w:r w:rsidRPr="006E7E11">
        <w:rPr>
          <w:sz w:val="18"/>
          <w:szCs w:val="18"/>
        </w:rPr>
        <w:t>的过程中会多次出现</w:t>
      </w:r>
      <w:r w:rsidRPr="006E7E11">
        <w:rPr>
          <w:sz w:val="18"/>
          <w:szCs w:val="18"/>
        </w:rPr>
        <w:t>“windows</w:t>
      </w:r>
      <w:r w:rsidRPr="006E7E11">
        <w:rPr>
          <w:sz w:val="18"/>
          <w:szCs w:val="18"/>
        </w:rPr>
        <w:t>安全</w:t>
      </w:r>
      <w:r w:rsidRPr="006E7E11">
        <w:rPr>
          <w:sz w:val="18"/>
          <w:szCs w:val="18"/>
        </w:rPr>
        <w:t>”</w:t>
      </w:r>
      <w:r w:rsidRPr="006E7E11">
        <w:rPr>
          <w:sz w:val="18"/>
          <w:szCs w:val="18"/>
        </w:rPr>
        <w:t>警告窗口，属正常现象，只要每次选择</w:t>
      </w:r>
      <w:r w:rsidRPr="006E7E11">
        <w:rPr>
          <w:sz w:val="18"/>
          <w:szCs w:val="18"/>
        </w:rPr>
        <w:t>“</w:t>
      </w:r>
      <w:r w:rsidRPr="006E7E11">
        <w:rPr>
          <w:sz w:val="18"/>
          <w:szCs w:val="18"/>
        </w:rPr>
        <w:t>始终安装此驱动程序软件</w:t>
      </w:r>
      <w:r w:rsidRPr="006E7E11">
        <w:rPr>
          <w:sz w:val="18"/>
          <w:szCs w:val="18"/>
        </w:rPr>
        <w:t>”</w:t>
      </w:r>
      <w:r w:rsidRPr="006E7E11">
        <w:rPr>
          <w:sz w:val="18"/>
          <w:szCs w:val="18"/>
        </w:rPr>
        <w:t>即可。</w:t>
      </w:r>
    </w:p>
    <w:p w14:paraId="31F5CF8A" w14:textId="77777777" w:rsidR="00DC3DBD" w:rsidRPr="00423C14" w:rsidRDefault="00DC3DBD" w:rsidP="00A30C54">
      <w:pPr>
        <w:pStyle w:val="30"/>
        <w:rPr>
          <w:lang w:eastAsia="x-none"/>
        </w:rPr>
      </w:pPr>
      <w:r w:rsidRPr="00423C14">
        <w:rPr>
          <w:rFonts w:hint="eastAsia"/>
        </w:rPr>
        <w:t>模板</w:t>
      </w:r>
      <w:r w:rsidRPr="00423C14">
        <w:t>安装完成</w:t>
      </w:r>
      <w:r>
        <w:rPr>
          <w:rFonts w:hint="eastAsia"/>
        </w:rPr>
        <w:t>，</w:t>
      </w:r>
      <w:r>
        <w:t>点击</w:t>
      </w:r>
      <w:r>
        <w:t>“</w:t>
      </w:r>
      <w:r>
        <w:rPr>
          <w:rFonts w:hint="eastAsia"/>
        </w:rPr>
        <w:t>完成</w:t>
      </w:r>
      <w:r>
        <w:t>”</w:t>
      </w:r>
      <w:r w:rsidRPr="00423C14">
        <w:t>。</w:t>
      </w:r>
    </w:p>
    <w:p w14:paraId="3E27B2A8" w14:textId="03A9056A" w:rsidR="00DC3DBD" w:rsidRPr="00423C14" w:rsidRDefault="00DC3DBD" w:rsidP="00A30C54">
      <w:pPr>
        <w:pStyle w:val="1e"/>
        <w:rPr>
          <w:lang w:val="x-none" w:eastAsia="x-none"/>
        </w:rPr>
      </w:pPr>
      <w:r>
        <w:rPr>
          <w:noProof/>
        </w:rPr>
        <w:lastRenderedPageBreak/>
        <w:t xml:space="preserve"> </w:t>
      </w:r>
      <w:r w:rsidRPr="00423C14">
        <w:rPr>
          <w:noProof/>
        </w:rPr>
        <w:drawing>
          <wp:inline distT="0" distB="0" distL="0" distR="0" wp14:anchorId="4EAECB23" wp14:editId="7D9180FF">
            <wp:extent cx="5454000" cy="3561031"/>
            <wp:effectExtent l="19050" t="19050" r="13970" b="209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56103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FDA27D" w14:textId="77777777" w:rsidR="00DC3DBD" w:rsidRPr="00A30C54" w:rsidRDefault="00DC3DBD" w:rsidP="00A30C54">
      <w:pPr>
        <w:pStyle w:val="5"/>
        <w:rPr>
          <w:rFonts w:hint="default"/>
        </w:rPr>
      </w:pPr>
      <w:r w:rsidRPr="00A30C54">
        <w:t>安装应用软件（可选）</w:t>
      </w:r>
    </w:p>
    <w:p w14:paraId="044F4585" w14:textId="77777777" w:rsidR="00DC3DBD" w:rsidRPr="00423C14" w:rsidRDefault="00DC3DBD" w:rsidP="00A30C54">
      <w:pPr>
        <w:pStyle w:val="30"/>
      </w:pPr>
      <w:r w:rsidRPr="00423C14">
        <w:rPr>
          <w:rFonts w:hint="eastAsia"/>
        </w:rPr>
        <w:t>在虚拟机上安装应用软件。</w:t>
      </w:r>
      <w:r w:rsidRPr="00423C14">
        <w:rPr>
          <w:rFonts w:hint="eastAsia"/>
        </w:rPr>
        <w:t xml:space="preserve"> </w:t>
      </w:r>
    </w:p>
    <w:p w14:paraId="702AA3F4" w14:textId="77777777" w:rsidR="00DC3DBD" w:rsidRPr="00423C14" w:rsidRDefault="00DC3DBD" w:rsidP="00A30C54">
      <w:pPr>
        <w:pStyle w:val="1e"/>
      </w:pPr>
      <w:r w:rsidRPr="00423C14">
        <w:rPr>
          <w:rFonts w:hint="eastAsia"/>
        </w:rPr>
        <w:t>根据应用软件的格式不同，可采用如下方式进行安装：</w:t>
      </w:r>
      <w:r w:rsidRPr="00423C14">
        <w:rPr>
          <w:rFonts w:hint="eastAsia"/>
        </w:rPr>
        <w:t xml:space="preserve"> </w:t>
      </w:r>
    </w:p>
    <w:p w14:paraId="2EE0C107" w14:textId="77777777" w:rsidR="00DC3DBD" w:rsidRPr="00423C14" w:rsidRDefault="00DC3DBD" w:rsidP="00A30C54">
      <w:pPr>
        <w:pStyle w:val="4b"/>
      </w:pPr>
      <w:r w:rsidRPr="00423C14">
        <w:rPr>
          <w:rFonts w:hint="eastAsia"/>
        </w:rPr>
        <w:t>“</w:t>
      </w:r>
      <w:r w:rsidRPr="00423C14">
        <w:rPr>
          <w:rFonts w:hint="eastAsia"/>
        </w:rPr>
        <w:t>.iso</w:t>
      </w:r>
      <w:r w:rsidRPr="00423C14">
        <w:rPr>
          <w:rFonts w:hint="eastAsia"/>
        </w:rPr>
        <w:t>”文件：挂载光驱后，执行安装程序。</w:t>
      </w:r>
      <w:r w:rsidRPr="00423C14">
        <w:rPr>
          <w:rFonts w:hint="eastAsia"/>
        </w:rPr>
        <w:t xml:space="preserve"> </w:t>
      </w:r>
    </w:p>
    <w:p w14:paraId="7F59E6E8" w14:textId="77777777" w:rsidR="00DC3DBD" w:rsidRPr="00423C14" w:rsidRDefault="00DC3DBD" w:rsidP="00A30C54">
      <w:pPr>
        <w:pStyle w:val="4b"/>
      </w:pPr>
      <w:r w:rsidRPr="00423C14">
        <w:rPr>
          <w:rFonts w:hint="eastAsia"/>
        </w:rPr>
        <w:t>非“</w:t>
      </w:r>
      <w:r w:rsidRPr="00423C14">
        <w:rPr>
          <w:rFonts w:hint="eastAsia"/>
        </w:rPr>
        <w:t>.iso</w:t>
      </w:r>
      <w:r w:rsidRPr="00423C14">
        <w:rPr>
          <w:rFonts w:hint="eastAsia"/>
        </w:rPr>
        <w:t>”文件：在虚拟机“</w:t>
      </w:r>
      <w:r w:rsidRPr="00423C14">
        <w:rPr>
          <w:rFonts w:hint="eastAsia"/>
        </w:rPr>
        <w:t>C:\</w:t>
      </w:r>
      <w:r w:rsidRPr="00423C14">
        <w:rPr>
          <w:rFonts w:hint="eastAsia"/>
        </w:rPr>
        <w:t>”目录下查找应用软件，并执行安装程序。</w:t>
      </w:r>
    </w:p>
    <w:p w14:paraId="36FC496B" w14:textId="77777777" w:rsidR="00DC3DBD" w:rsidRPr="00A30C54" w:rsidRDefault="00DC3DBD" w:rsidP="00A30C54">
      <w:pPr>
        <w:pStyle w:val="5"/>
        <w:rPr>
          <w:rFonts w:hint="default"/>
        </w:rPr>
      </w:pPr>
      <w:r w:rsidRPr="00A30C54">
        <w:t>将虚拟机转化为模板</w:t>
      </w:r>
    </w:p>
    <w:p w14:paraId="07996085" w14:textId="77777777" w:rsidR="00DC3DBD" w:rsidRPr="00423C14" w:rsidRDefault="00DC3DBD" w:rsidP="00A30C54">
      <w:pPr>
        <w:pStyle w:val="30"/>
      </w:pPr>
      <w:r w:rsidRPr="00423C14">
        <w:t>在</w:t>
      </w:r>
      <w:r w:rsidRPr="00423C14">
        <w:t>FusionCompute</w:t>
      </w:r>
      <w:r w:rsidRPr="00423C14">
        <w:t>中，选择</w:t>
      </w:r>
      <w:r w:rsidRPr="00423C14">
        <w:t>“</w:t>
      </w:r>
      <w:r w:rsidRPr="00423C14">
        <w:t>虚拟机和模板</w:t>
      </w:r>
      <w:r>
        <w:t xml:space="preserve"> </w:t>
      </w:r>
      <w:r w:rsidRPr="00423C14">
        <w:t>”</w:t>
      </w:r>
      <w:r>
        <w:rPr>
          <w:rFonts w:hint="eastAsia"/>
        </w:rPr>
        <w:t>界面</w:t>
      </w:r>
      <w:r w:rsidRPr="00423C14">
        <w:t>。</w:t>
      </w:r>
    </w:p>
    <w:p w14:paraId="22188F35" w14:textId="77777777" w:rsidR="00DC3DBD" w:rsidRPr="00C8489A" w:rsidRDefault="00DC3DBD" w:rsidP="00A30C54">
      <w:pPr>
        <w:pStyle w:val="30"/>
      </w:pPr>
      <w:r>
        <w:rPr>
          <w:rFonts w:hint="eastAsia"/>
        </w:rPr>
        <w:t>选择</w:t>
      </w:r>
      <w:r w:rsidRPr="00423C14">
        <w:t>待转为模板的虚拟机</w:t>
      </w:r>
      <w:r>
        <w:rPr>
          <w:rFonts w:hint="eastAsia"/>
        </w:rPr>
        <w:t>“</w:t>
      </w:r>
      <w:r>
        <w:t xml:space="preserve">LinkClone </w:t>
      </w:r>
      <w:r w:rsidRPr="00A60409">
        <w:t>template</w:t>
      </w:r>
      <w:r>
        <w:t>”</w:t>
      </w:r>
      <w:r>
        <w:rPr>
          <w:rFonts w:hint="eastAsia"/>
        </w:rPr>
        <w:t>，</w:t>
      </w:r>
      <w:r w:rsidRPr="00C8489A">
        <w:rPr>
          <w:rFonts w:hint="eastAsia"/>
        </w:rPr>
        <w:t>右键单击</w:t>
      </w:r>
      <w:r>
        <w:rPr>
          <w:rFonts w:hint="eastAsia"/>
        </w:rPr>
        <w:t>，</w:t>
      </w:r>
      <w:r w:rsidRPr="00423C14">
        <w:t>选择</w:t>
      </w:r>
      <w:r w:rsidRPr="00423C14">
        <w:t>“</w:t>
      </w:r>
      <w:r>
        <w:rPr>
          <w:rFonts w:hint="eastAsia"/>
        </w:rPr>
        <w:t>关闭</w:t>
      </w:r>
      <w:r w:rsidRPr="00423C14">
        <w:t>”</w:t>
      </w:r>
      <w:r>
        <w:rPr>
          <w:rFonts w:hint="eastAsia"/>
        </w:rPr>
        <w:t>，弹出</w:t>
      </w:r>
      <w:r>
        <w:t>对话框</w:t>
      </w:r>
      <w:r>
        <w:rPr>
          <w:rFonts w:hint="eastAsia"/>
        </w:rPr>
        <w:t>，</w:t>
      </w:r>
      <w:r>
        <w:t>点击</w:t>
      </w:r>
      <w:r>
        <w:t>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关闭虚拟机</w:t>
      </w:r>
      <w:r>
        <w:rPr>
          <w:rFonts w:hint="eastAsia"/>
        </w:rPr>
        <w:t>。示例</w:t>
      </w:r>
      <w:r>
        <w:t>：</w:t>
      </w:r>
    </w:p>
    <w:p w14:paraId="233AA345" w14:textId="13B7E959" w:rsidR="00DC3DBD" w:rsidRPr="00423C14" w:rsidRDefault="00DC3DBD" w:rsidP="00A30C54">
      <w:pPr>
        <w:pStyle w:val="1e"/>
      </w:pPr>
      <w:r w:rsidRPr="00974CA7">
        <w:rPr>
          <w:noProof/>
        </w:rPr>
        <w:lastRenderedPageBreak/>
        <w:drawing>
          <wp:inline distT="0" distB="0" distL="0" distR="0" wp14:anchorId="22B3E80A" wp14:editId="283EF3B5">
            <wp:extent cx="5454000" cy="2858196"/>
            <wp:effectExtent l="19050" t="19050" r="13970" b="184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5819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965EB1" w14:textId="77777777" w:rsidR="00DC3DBD" w:rsidRPr="00E708B2" w:rsidRDefault="00DC3DBD" w:rsidP="00A30C54">
      <w:pPr>
        <w:pStyle w:val="30"/>
      </w:pPr>
      <w:r w:rsidRPr="00E708B2">
        <w:rPr>
          <w:rFonts w:hint="eastAsia"/>
        </w:rPr>
        <w:t>选择待转为模板的虚拟机“</w:t>
      </w:r>
      <w:r w:rsidRPr="00E708B2">
        <w:t>LinkClone template”</w:t>
      </w:r>
      <w:r w:rsidRPr="00E708B2">
        <w:t>，右键单击，选择</w:t>
      </w:r>
      <w:r w:rsidRPr="00E708B2">
        <w:t>“</w:t>
      </w:r>
      <w:r>
        <w:rPr>
          <w:rFonts w:hint="eastAsia"/>
        </w:rPr>
        <w:t>转为</w:t>
      </w:r>
      <w:r>
        <w:t>模板</w:t>
      </w:r>
      <w:r w:rsidRPr="00E708B2">
        <w:t>”</w:t>
      </w:r>
      <w:r>
        <w:rPr>
          <w:rFonts w:hint="eastAsia"/>
        </w:rPr>
        <w:t>，弹出对话框，</w:t>
      </w:r>
      <w:r w:rsidRPr="00423C14">
        <w:t>单击</w:t>
      </w:r>
      <w:r w:rsidRPr="00423C14">
        <w:t>“</w:t>
      </w:r>
      <w:r w:rsidRPr="00423C14">
        <w:t>确定</w:t>
      </w:r>
      <w:r w:rsidRPr="00423C14">
        <w:t>”</w:t>
      </w:r>
      <w:r>
        <w:rPr>
          <w:rFonts w:hint="eastAsia"/>
        </w:rPr>
        <w:t>。</w:t>
      </w:r>
      <w:r w:rsidRPr="00E708B2">
        <w:t>示例：</w:t>
      </w:r>
    </w:p>
    <w:p w14:paraId="72BB70DB" w14:textId="73D10BA9" w:rsidR="00DC3DBD" w:rsidRDefault="00DC3DBD" w:rsidP="00A30C54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6AD997CE" wp14:editId="048939EC">
            <wp:extent cx="5454000" cy="2895680"/>
            <wp:effectExtent l="19050" t="19050" r="13970" b="190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956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E5897B" w14:textId="77777777" w:rsidR="00DC3DBD" w:rsidRPr="00423C14" w:rsidRDefault="00DC3DBD" w:rsidP="00A30C54">
      <w:pPr>
        <w:pStyle w:val="30"/>
      </w:pPr>
      <w:r w:rsidRPr="00423C14">
        <w:t>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4FD7FA57" w14:textId="77777777" w:rsidR="00DC3DBD" w:rsidRPr="00423C14" w:rsidRDefault="00DC3DBD" w:rsidP="00A30C54">
      <w:pPr>
        <w:pStyle w:val="1e"/>
      </w:pPr>
      <w:r w:rsidRPr="00423C14">
        <w:t>转换成功的模板将出现在</w:t>
      </w:r>
      <w:r w:rsidRPr="00423C14">
        <w:t>“</w:t>
      </w:r>
      <w:r w:rsidRPr="00423C14">
        <w:t>模板和规格</w:t>
      </w:r>
      <w:r w:rsidRPr="00423C14">
        <w:t xml:space="preserve"> &gt; </w:t>
      </w:r>
      <w:r w:rsidRPr="00423C14">
        <w:t>虚拟机模板</w:t>
      </w:r>
      <w:r w:rsidRPr="00423C14">
        <w:t>”</w:t>
      </w:r>
      <w:r w:rsidRPr="00423C14">
        <w:t>界面。</w:t>
      </w:r>
    </w:p>
    <w:p w14:paraId="2BABC076" w14:textId="77777777" w:rsidR="00DC3DBD" w:rsidRPr="00A30C54" w:rsidRDefault="00DC3DBD" w:rsidP="00A30C54">
      <w:pPr>
        <w:pStyle w:val="3"/>
      </w:pPr>
      <w:bookmarkStart w:id="116" w:name="_Toc500186206"/>
      <w:bookmarkStart w:id="117" w:name="_Toc500426402"/>
      <w:r w:rsidRPr="00A30C54">
        <w:t>配置模板</w:t>
      </w:r>
      <w:bookmarkEnd w:id="116"/>
      <w:bookmarkEnd w:id="117"/>
    </w:p>
    <w:p w14:paraId="77033512" w14:textId="77777777" w:rsidR="00DC3DBD" w:rsidRPr="00A30C54" w:rsidRDefault="00DC3DBD" w:rsidP="00A30C54">
      <w:pPr>
        <w:pStyle w:val="40"/>
        <w:rPr>
          <w:rFonts w:hint="default"/>
        </w:rPr>
      </w:pPr>
      <w:r w:rsidRPr="00A30C54">
        <w:t>实验任务</w:t>
      </w:r>
    </w:p>
    <w:p w14:paraId="5117FB4F" w14:textId="77777777" w:rsidR="00DC3DBD" w:rsidRPr="00423C14" w:rsidRDefault="00DC3DBD" w:rsidP="00A30C54">
      <w:pPr>
        <w:pStyle w:val="4b"/>
        <w:rPr>
          <w:sz w:val="18"/>
          <w:szCs w:val="18"/>
        </w:rPr>
      </w:pPr>
      <w:r w:rsidRPr="00423C14">
        <w:rPr>
          <w:rFonts w:hint="eastAsia"/>
        </w:rPr>
        <w:t>登录</w:t>
      </w:r>
      <w:r w:rsidRPr="00423C14">
        <w:t>桌面</w:t>
      </w:r>
      <w:proofErr w:type="gramStart"/>
      <w:r w:rsidRPr="00423C14">
        <w:t>云管理</w:t>
      </w:r>
      <w:proofErr w:type="gramEnd"/>
      <w:r w:rsidRPr="00423C14">
        <w:t>平台配置</w:t>
      </w:r>
      <w:r w:rsidRPr="00423C14">
        <w:rPr>
          <w:rFonts w:hint="eastAsia"/>
        </w:rPr>
        <w:t>链接</w:t>
      </w:r>
      <w:r w:rsidRPr="00423C14">
        <w:t>克隆模板。</w:t>
      </w:r>
    </w:p>
    <w:p w14:paraId="2010E4A3" w14:textId="77777777" w:rsidR="00DC3DBD" w:rsidRPr="00A30C54" w:rsidRDefault="00DC3DBD" w:rsidP="00A30C54">
      <w:pPr>
        <w:pStyle w:val="40"/>
        <w:rPr>
          <w:rFonts w:hint="default"/>
        </w:rPr>
      </w:pPr>
      <w:r w:rsidRPr="00A30C54">
        <w:t>操作步骤</w:t>
      </w:r>
    </w:p>
    <w:p w14:paraId="431FFA03" w14:textId="77777777" w:rsidR="00DC3DBD" w:rsidRPr="00423C14" w:rsidRDefault="00DC3DBD" w:rsidP="00A30C54">
      <w:pPr>
        <w:pStyle w:val="30"/>
      </w:pPr>
      <w:r w:rsidRPr="00423C14">
        <w:rPr>
          <w:rFonts w:hint="eastAsia"/>
        </w:rPr>
        <w:t>登录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。</w:t>
      </w:r>
    </w:p>
    <w:p w14:paraId="3CC712CA" w14:textId="1B5F42BB" w:rsidR="00DC3DBD" w:rsidRPr="00423C14" w:rsidRDefault="00DC3DBD" w:rsidP="00A30C54">
      <w:pPr>
        <w:pStyle w:val="1e"/>
      </w:pPr>
      <w:r w:rsidRPr="00423C14">
        <w:rPr>
          <w:rFonts w:hint="eastAsia"/>
        </w:rPr>
        <w:lastRenderedPageBreak/>
        <w:t>访问地址：</w:t>
      </w:r>
      <w:r w:rsidRPr="00423C14">
        <w:rPr>
          <w:rFonts w:hint="eastAsia"/>
        </w:rPr>
        <w:t xml:space="preserve"> https://ITA</w:t>
      </w:r>
      <w:r w:rsidRPr="00423C14">
        <w:rPr>
          <w:rFonts w:hint="eastAsia"/>
        </w:rPr>
        <w:t>服务器的业务平面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地址</w:t>
      </w:r>
      <w:r w:rsidRPr="00423C14">
        <w:rPr>
          <w:rFonts w:hint="eastAsia"/>
        </w:rPr>
        <w:t>:8448</w:t>
      </w:r>
      <w:r w:rsidRPr="00423C14">
        <w:rPr>
          <w:rFonts w:hint="eastAsia"/>
        </w:rPr>
        <w:t>。</w:t>
      </w:r>
    </w:p>
    <w:p w14:paraId="3C28B716" w14:textId="77777777" w:rsidR="00DC3DBD" w:rsidRPr="00423C14" w:rsidRDefault="00DC3DBD" w:rsidP="00A30C54">
      <w:pPr>
        <w:pStyle w:val="30"/>
      </w:pPr>
      <w:r w:rsidRPr="00423C14">
        <w:t>在</w:t>
      </w:r>
      <w:r w:rsidRPr="00423C14">
        <w:t>FusionAccess</w:t>
      </w:r>
      <w:r w:rsidRPr="00423C14">
        <w:t>界面，选择</w:t>
      </w:r>
      <w:r w:rsidRPr="00423C14">
        <w:t>“</w:t>
      </w:r>
      <w:r w:rsidRPr="00423C14">
        <w:t>桌面管理</w:t>
      </w:r>
      <w:r w:rsidRPr="00423C14">
        <w:t>”</w:t>
      </w:r>
      <w:r w:rsidRPr="00423C14">
        <w:t>。</w:t>
      </w:r>
    </w:p>
    <w:p w14:paraId="01048975" w14:textId="77777777" w:rsidR="00DC3DBD" w:rsidRPr="00423C14" w:rsidRDefault="00DC3DBD" w:rsidP="00A30C54">
      <w:pPr>
        <w:pStyle w:val="30"/>
      </w:pPr>
      <w:r w:rsidRPr="00423C14">
        <w:t>在左侧导航树中，选择</w:t>
      </w:r>
      <w:r w:rsidRPr="00423C14">
        <w:t>“</w:t>
      </w:r>
      <w:r w:rsidRPr="00423C14">
        <w:t>业务配置</w:t>
      </w:r>
      <w:r w:rsidRPr="00423C14">
        <w:t xml:space="preserve"> &gt; </w:t>
      </w:r>
      <w:r w:rsidRPr="00423C14">
        <w:t>虚拟机模板</w:t>
      </w:r>
      <w:r w:rsidRPr="00423C14">
        <w:t>”</w:t>
      </w:r>
      <w:r w:rsidRPr="00423C14">
        <w:t>。</w:t>
      </w:r>
    </w:p>
    <w:p w14:paraId="261A0567" w14:textId="514A1BB6" w:rsidR="00DC3DBD" w:rsidRPr="00423C14" w:rsidRDefault="00DC3DBD" w:rsidP="00A30C54">
      <w:pPr>
        <w:pStyle w:val="1e"/>
      </w:pPr>
      <w:r w:rsidRPr="00974CA7">
        <w:rPr>
          <w:noProof/>
        </w:rPr>
        <w:drawing>
          <wp:inline distT="0" distB="0" distL="0" distR="0" wp14:anchorId="38A1A150" wp14:editId="0D1F9F80">
            <wp:extent cx="5454000" cy="2305299"/>
            <wp:effectExtent l="19050" t="19050" r="13970" b="190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30529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F4E073A" w14:textId="77777777" w:rsidR="00DC3DBD" w:rsidRDefault="00DC3DBD" w:rsidP="00A30C54">
      <w:pPr>
        <w:pStyle w:val="30"/>
      </w:pPr>
      <w:r w:rsidRPr="00423C14">
        <w:t>在右侧窗口中，在待发放虚拟机模板</w:t>
      </w:r>
      <w:r>
        <w:rPr>
          <w:rFonts w:hint="eastAsia"/>
        </w:rPr>
        <w:t>L</w:t>
      </w:r>
      <w:r>
        <w:t>inkclone template</w:t>
      </w:r>
      <w:r w:rsidRPr="00423C14">
        <w:t>所在行，</w:t>
      </w:r>
      <w:r w:rsidRPr="00423C14">
        <w:t>“</w:t>
      </w:r>
      <w:r w:rsidRPr="00423C14">
        <w:t>类型</w:t>
      </w:r>
      <w:r w:rsidRPr="00423C14">
        <w:t>”</w:t>
      </w:r>
      <w:r w:rsidRPr="00423C14">
        <w:t>所在列中选择</w:t>
      </w:r>
      <w:r w:rsidRPr="00423C14">
        <w:t>“</w:t>
      </w:r>
      <w:r w:rsidRPr="00423C14">
        <w:t>桌面</w:t>
      </w:r>
      <w:r w:rsidRPr="00423C14">
        <w:rPr>
          <w:rFonts w:hint="eastAsia"/>
        </w:rPr>
        <w:t>链接</w:t>
      </w:r>
      <w:r w:rsidRPr="00423C14">
        <w:t>克隆模板</w:t>
      </w:r>
      <w:r w:rsidRPr="00423C14">
        <w:t>”</w:t>
      </w:r>
      <w:r w:rsidRPr="00423C14">
        <w:t>，单击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7F7813FF" w14:textId="63592427" w:rsidR="00DC3DBD" w:rsidRPr="00E92568" w:rsidRDefault="00DC3DBD" w:rsidP="00A30C54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2BB64E0F" wp14:editId="21B86845">
            <wp:extent cx="5454000" cy="524784"/>
            <wp:effectExtent l="19050" t="19050" r="13970" b="279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5247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A41094" w14:textId="77777777" w:rsidR="00DC3DBD" w:rsidRPr="00423C14" w:rsidRDefault="00DC3DBD" w:rsidP="00A30C54">
      <w:pPr>
        <w:pStyle w:val="30"/>
        <w:rPr>
          <w:lang w:val="x-none" w:eastAsia="x-none"/>
        </w:rPr>
      </w:pPr>
      <w:r w:rsidRPr="00423C14">
        <w:t>弹出</w:t>
      </w:r>
      <w:r w:rsidRPr="00423C14">
        <w:t>“</w:t>
      </w:r>
      <w:r w:rsidRPr="00423C14">
        <w:t>请确保选择的模板类型同制作模板时镜像工具选择的类型一致</w:t>
      </w:r>
      <w:r w:rsidRPr="00423C14">
        <w:t>”</w:t>
      </w:r>
      <w:r w:rsidRPr="00423C14">
        <w:t>的对</w:t>
      </w:r>
      <w:r w:rsidRPr="00423C14">
        <w:rPr>
          <w:rFonts w:hint="eastAsia"/>
        </w:rPr>
        <w:t xml:space="preserve">  </w:t>
      </w:r>
      <w:r>
        <w:t>话框</w:t>
      </w:r>
      <w:r>
        <w:rPr>
          <w:rFonts w:hint="eastAsia"/>
        </w:rPr>
        <w:t>，</w:t>
      </w:r>
      <w:r w:rsidRPr="00423C14">
        <w:rPr>
          <w:lang w:val="x-none" w:eastAsia="x-none"/>
        </w:rPr>
        <w:t>单击</w:t>
      </w:r>
      <w:r w:rsidRPr="00423C14">
        <w:rPr>
          <w:lang w:val="x-none" w:eastAsia="x-none"/>
        </w:rPr>
        <w:t>“</w:t>
      </w:r>
      <w:r w:rsidRPr="00423C14">
        <w:rPr>
          <w:lang w:val="x-none" w:eastAsia="x-none"/>
        </w:rPr>
        <w:t>确认</w:t>
      </w:r>
      <w:r w:rsidRPr="00423C14">
        <w:rPr>
          <w:lang w:val="x-none" w:eastAsia="x-none"/>
        </w:rPr>
        <w:t>”</w:t>
      </w:r>
      <w:r w:rsidRPr="00423C14">
        <w:rPr>
          <w:lang w:val="x-none" w:eastAsia="x-none"/>
        </w:rPr>
        <w:t>。</w:t>
      </w:r>
    </w:p>
    <w:p w14:paraId="7D1CC9D0" w14:textId="4F05DE5E" w:rsidR="00DC3DBD" w:rsidRPr="00423C14" w:rsidRDefault="00DC3DBD" w:rsidP="00A30C54">
      <w:pPr>
        <w:pStyle w:val="1e"/>
      </w:pPr>
      <w:r w:rsidRPr="00423C14">
        <w:t>弹出</w:t>
      </w:r>
      <w:r w:rsidRPr="00423C14">
        <w:t>“</w:t>
      </w:r>
      <w:r w:rsidRPr="00423C14">
        <w:t>配置模板保存成功</w:t>
      </w:r>
      <w:r w:rsidRPr="00423C14">
        <w:t>”</w:t>
      </w:r>
      <w:r w:rsidRPr="00423C14">
        <w:t>的提示信息。</w:t>
      </w:r>
    </w:p>
    <w:p w14:paraId="54773EC7" w14:textId="77777777" w:rsidR="00DC3DBD" w:rsidRPr="00F2274C" w:rsidRDefault="00DC3DBD" w:rsidP="00A30C54">
      <w:pPr>
        <w:pStyle w:val="30"/>
      </w:pPr>
      <w:r w:rsidRPr="00423C14">
        <w:t>单击</w:t>
      </w:r>
      <w:r w:rsidRPr="00423C14">
        <w:t>“</w:t>
      </w:r>
      <w:r w:rsidRPr="00423C14">
        <w:t>返回</w:t>
      </w:r>
      <w:r w:rsidRPr="00423C14">
        <w:t>”</w:t>
      </w:r>
      <w:r w:rsidRPr="00423C14">
        <w:t>，查看模板类型已配置为</w:t>
      </w:r>
      <w:r w:rsidRPr="00423C14">
        <w:t>“</w:t>
      </w:r>
      <w:r w:rsidRPr="00423C14">
        <w:t>桌面</w:t>
      </w:r>
      <w:r w:rsidRPr="00423C14">
        <w:rPr>
          <w:rFonts w:hint="eastAsia"/>
        </w:rPr>
        <w:t>链接</w:t>
      </w:r>
      <w:r w:rsidRPr="00423C14">
        <w:t>克隆模板</w:t>
      </w:r>
      <w:r w:rsidRPr="00423C14">
        <w:t>”</w:t>
      </w:r>
      <w:r w:rsidRPr="00423C14">
        <w:t>。</w:t>
      </w:r>
      <w:bookmarkStart w:id="118" w:name="_Toc465180192"/>
    </w:p>
    <w:p w14:paraId="7DB028D6" w14:textId="77777777" w:rsidR="00DC3DBD" w:rsidRPr="00A30C54" w:rsidRDefault="00DC3DBD" w:rsidP="00A30C54">
      <w:pPr>
        <w:pStyle w:val="3"/>
      </w:pPr>
      <w:bookmarkStart w:id="119" w:name="_Toc500186207"/>
      <w:bookmarkStart w:id="120" w:name="_Toc500426403"/>
      <w:r w:rsidRPr="00A30C54">
        <w:rPr>
          <w:rFonts w:hint="eastAsia"/>
        </w:rPr>
        <w:t>创建命名规则</w:t>
      </w:r>
      <w:bookmarkEnd w:id="118"/>
      <w:bookmarkEnd w:id="119"/>
      <w:bookmarkEnd w:id="120"/>
    </w:p>
    <w:p w14:paraId="6A1BA40F" w14:textId="6E53A4F8" w:rsidR="00DC3DBD" w:rsidRPr="00A30C54" w:rsidRDefault="00DC3DBD" w:rsidP="00A30C54">
      <w:pPr>
        <w:pStyle w:val="40"/>
        <w:rPr>
          <w:rFonts w:hint="default"/>
        </w:rPr>
      </w:pPr>
      <w:r w:rsidRPr="00A30C54">
        <w:t>实验任务</w:t>
      </w:r>
    </w:p>
    <w:p w14:paraId="4171B947" w14:textId="77777777" w:rsidR="00DC3DBD" w:rsidRPr="00423C14" w:rsidRDefault="00DC3DBD" w:rsidP="00A30C54">
      <w:pPr>
        <w:pStyle w:val="4b"/>
      </w:pPr>
      <w:r w:rsidRPr="00423C14">
        <w:t>通过</w:t>
      </w:r>
      <w:r w:rsidRPr="00423C14">
        <w:t>FusionAccess</w:t>
      </w:r>
      <w:r w:rsidRPr="00423C14">
        <w:t>，配置虚拟机命名规则，用于对分配后的虚拟机的计算机名进行统一命名。</w:t>
      </w:r>
    </w:p>
    <w:p w14:paraId="42DDACDD" w14:textId="77777777" w:rsidR="00DC3DBD" w:rsidRPr="00A30C54" w:rsidRDefault="00DC3DBD" w:rsidP="00A30C54">
      <w:pPr>
        <w:pStyle w:val="40"/>
        <w:rPr>
          <w:rFonts w:hint="default"/>
        </w:rPr>
      </w:pPr>
      <w:r w:rsidRPr="00A30C54">
        <w:t>操作步骤</w:t>
      </w:r>
    </w:p>
    <w:p w14:paraId="4D3D6C7B" w14:textId="77777777" w:rsidR="00DC3DBD" w:rsidRPr="00423C14" w:rsidRDefault="00DC3DBD" w:rsidP="00A30C54">
      <w:pPr>
        <w:pStyle w:val="30"/>
      </w:pPr>
      <w:r w:rsidRPr="00423C14">
        <w:t>在</w:t>
      </w:r>
      <w:r w:rsidRPr="00423C14">
        <w:t>FusionAccess</w:t>
      </w:r>
      <w:r w:rsidRPr="00423C14">
        <w:t>，单击</w:t>
      </w:r>
      <w:r w:rsidRPr="00423C14">
        <w:t>“</w:t>
      </w:r>
      <w:r w:rsidRPr="00423C14">
        <w:t>桌面管理</w:t>
      </w:r>
      <w:r w:rsidRPr="00423C14">
        <w:t>”</w:t>
      </w:r>
      <w:r w:rsidRPr="00423C14">
        <w:t>。</w:t>
      </w:r>
    </w:p>
    <w:p w14:paraId="48778E7D" w14:textId="77777777" w:rsidR="00DC3DBD" w:rsidRPr="00423C14" w:rsidRDefault="00DC3DBD" w:rsidP="00A30C54">
      <w:pPr>
        <w:pStyle w:val="30"/>
      </w:pPr>
      <w:r w:rsidRPr="00423C14">
        <w:t>在左侧导航树中，单击</w:t>
      </w:r>
      <w:r w:rsidRPr="00423C14">
        <w:t>“</w:t>
      </w:r>
      <w:r w:rsidRPr="00423C14">
        <w:t>业务配置</w:t>
      </w:r>
      <w:r w:rsidRPr="00423C14">
        <w:t xml:space="preserve"> &gt; </w:t>
      </w:r>
      <w:r w:rsidRPr="00423C14">
        <w:t>虚拟机命名规则</w:t>
      </w:r>
      <w:r w:rsidRPr="00423C14">
        <w:t>”</w:t>
      </w:r>
      <w:r w:rsidRPr="00423C14">
        <w:t>。</w:t>
      </w:r>
    </w:p>
    <w:p w14:paraId="2DA22927" w14:textId="4BAE8B06" w:rsidR="00DC3DBD" w:rsidRPr="00423C14" w:rsidRDefault="00DC3DBD" w:rsidP="00A30C54">
      <w:pPr>
        <w:pStyle w:val="1e"/>
        <w:rPr>
          <w:lang w:val="x-none" w:eastAsia="x-none"/>
        </w:rPr>
      </w:pPr>
      <w:r w:rsidRPr="00974CA7">
        <w:rPr>
          <w:noProof/>
        </w:rPr>
        <w:lastRenderedPageBreak/>
        <w:drawing>
          <wp:inline distT="0" distB="0" distL="0" distR="0" wp14:anchorId="0BDD60AE" wp14:editId="39DA84D9">
            <wp:extent cx="5454000" cy="2099134"/>
            <wp:effectExtent l="19050" t="19050" r="13970" b="158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09913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118B8B" w14:textId="77777777" w:rsidR="00DC3DBD" w:rsidRPr="00423C14" w:rsidRDefault="00DC3DBD" w:rsidP="00A30C54">
      <w:pPr>
        <w:pStyle w:val="30"/>
      </w:pPr>
      <w:r w:rsidRPr="00423C14">
        <w:t>单击</w:t>
      </w:r>
      <w:r w:rsidRPr="00423C14">
        <w:t>“</w:t>
      </w:r>
      <w:r w:rsidRPr="00423C14">
        <w:t>新增</w:t>
      </w:r>
      <w:r w:rsidRPr="00423C14">
        <w:t>”</w:t>
      </w:r>
      <w:r w:rsidRPr="00423C14">
        <w:t>。</w:t>
      </w:r>
    </w:p>
    <w:p w14:paraId="59232D2F" w14:textId="0F274796" w:rsidR="00DC3DBD" w:rsidRPr="00423C14" w:rsidRDefault="00DC3DBD" w:rsidP="00A30C54">
      <w:pPr>
        <w:pStyle w:val="1e"/>
      </w:pPr>
      <w:r w:rsidRPr="00423C14">
        <w:t>右侧窗</w:t>
      </w:r>
      <w:proofErr w:type="gramStart"/>
      <w:r w:rsidRPr="00423C14">
        <w:t>格显示</w:t>
      </w:r>
      <w:proofErr w:type="gramEnd"/>
      <w:r w:rsidRPr="00423C14">
        <w:t>参数设置界面。</w:t>
      </w:r>
    </w:p>
    <w:p w14:paraId="35894E2C" w14:textId="77777777" w:rsidR="00DC3DBD" w:rsidRPr="00423C14" w:rsidRDefault="00DC3DBD" w:rsidP="00A30C54">
      <w:pPr>
        <w:pStyle w:val="30"/>
      </w:pPr>
      <w:r w:rsidRPr="00423C14">
        <w:t>根据数据规划，填写如下参数。</w:t>
      </w:r>
    </w:p>
    <w:p w14:paraId="6F88CF9D" w14:textId="77777777" w:rsidR="00DC3DBD" w:rsidRPr="00423C14" w:rsidRDefault="00DC3DBD" w:rsidP="00A30C54">
      <w:pPr>
        <w:pStyle w:val="4b"/>
      </w:pPr>
      <w:r w:rsidRPr="00423C14">
        <w:t>是否包含</w:t>
      </w:r>
      <w:r w:rsidRPr="00423C14">
        <w:t>AD</w:t>
      </w:r>
      <w:r w:rsidRPr="00423C14">
        <w:t>域</w:t>
      </w:r>
      <w:proofErr w:type="gramStart"/>
      <w:r w:rsidRPr="00423C14">
        <w:t>帐号</w:t>
      </w:r>
      <w:proofErr w:type="gramEnd"/>
    </w:p>
    <w:p w14:paraId="6E91ADDF" w14:textId="77777777" w:rsidR="00DC3DBD" w:rsidRPr="00423C14" w:rsidRDefault="00DC3DBD" w:rsidP="00A30C54">
      <w:pPr>
        <w:pStyle w:val="4b"/>
      </w:pPr>
      <w:r w:rsidRPr="00423C14">
        <w:t>命名规则名称</w:t>
      </w:r>
    </w:p>
    <w:p w14:paraId="65C83D52" w14:textId="77777777" w:rsidR="00DC3DBD" w:rsidRPr="00423C14" w:rsidRDefault="00DC3DBD" w:rsidP="00A30C54">
      <w:pPr>
        <w:pStyle w:val="4b"/>
      </w:pPr>
      <w:r w:rsidRPr="00423C14">
        <w:t>计算机名前缀</w:t>
      </w:r>
    </w:p>
    <w:p w14:paraId="4DE54FA0" w14:textId="77777777" w:rsidR="00DC3DBD" w:rsidRPr="00423C14" w:rsidRDefault="00DC3DBD" w:rsidP="00A30C54">
      <w:pPr>
        <w:pStyle w:val="4b"/>
      </w:pPr>
      <w:r w:rsidRPr="00423C14">
        <w:t>数字位数</w:t>
      </w:r>
    </w:p>
    <w:p w14:paraId="712C88FC" w14:textId="77777777" w:rsidR="00DC3DBD" w:rsidRPr="00423C14" w:rsidRDefault="00DC3DBD" w:rsidP="00A30C54">
      <w:pPr>
        <w:pStyle w:val="4b"/>
      </w:pPr>
      <w:r w:rsidRPr="00423C14">
        <w:t>“</w:t>
      </w:r>
      <w:r w:rsidRPr="00423C14">
        <w:t>数字位数</w:t>
      </w:r>
      <w:r w:rsidRPr="00423C14">
        <w:t>”</w:t>
      </w:r>
      <w:r w:rsidRPr="00423C14">
        <w:t>编号起始值</w:t>
      </w:r>
    </w:p>
    <w:p w14:paraId="54901FE9" w14:textId="77777777" w:rsidR="00DC3DBD" w:rsidRPr="00423C14" w:rsidRDefault="00DC3DBD" w:rsidP="00A30C54">
      <w:pPr>
        <w:pStyle w:val="4b"/>
      </w:pPr>
      <w:r w:rsidRPr="00423C14">
        <w:t>是否对单个</w:t>
      </w:r>
      <w:proofErr w:type="gramStart"/>
      <w:r w:rsidRPr="00423C14">
        <w:t>域用户</w:t>
      </w:r>
      <w:proofErr w:type="gramEnd"/>
      <w:r w:rsidRPr="00423C14">
        <w:t>递增</w:t>
      </w:r>
    </w:p>
    <w:p w14:paraId="38250AEE" w14:textId="2652AE12" w:rsidR="00DC3DBD" w:rsidRPr="00423C14" w:rsidRDefault="00DC3DBD" w:rsidP="00DC3DBD">
      <w:pPr>
        <w:ind w:left="425" w:firstLine="425"/>
        <w:rPr>
          <w:sz w:val="18"/>
          <w:szCs w:val="18"/>
        </w:rPr>
      </w:pPr>
      <w:r w:rsidRPr="00423C14">
        <w:rPr>
          <w:noProof/>
          <w:sz w:val="18"/>
          <w:szCs w:val="18"/>
        </w:rPr>
        <w:drawing>
          <wp:inline distT="0" distB="0" distL="0" distR="0" wp14:anchorId="46D2B4C6" wp14:editId="0CB199C3">
            <wp:extent cx="457200" cy="152400"/>
            <wp:effectExtent l="0" t="0" r="0" b="0"/>
            <wp:docPr id="112" name="图片 112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2BC6" w14:textId="77777777" w:rsidR="00DC3DBD" w:rsidRPr="006E7E11" w:rsidRDefault="00DC3DBD" w:rsidP="00DC3DBD">
      <w:pPr>
        <w:ind w:left="425" w:firstLine="425"/>
        <w:rPr>
          <w:sz w:val="18"/>
          <w:szCs w:val="18"/>
        </w:rPr>
      </w:pPr>
      <w:r w:rsidRPr="006E7E11">
        <w:rPr>
          <w:sz w:val="18"/>
          <w:szCs w:val="18"/>
        </w:rPr>
        <w:t>选择包含</w:t>
      </w:r>
      <w:r w:rsidRPr="006E7E11">
        <w:rPr>
          <w:sz w:val="18"/>
          <w:szCs w:val="18"/>
        </w:rPr>
        <w:t>AD</w:t>
      </w:r>
      <w:r w:rsidRPr="006E7E11">
        <w:rPr>
          <w:sz w:val="18"/>
          <w:szCs w:val="18"/>
        </w:rPr>
        <w:t>域</w:t>
      </w:r>
      <w:proofErr w:type="gramStart"/>
      <w:r w:rsidRPr="006E7E11">
        <w:rPr>
          <w:sz w:val="18"/>
          <w:szCs w:val="18"/>
        </w:rPr>
        <w:t>帐号</w:t>
      </w:r>
      <w:proofErr w:type="gramEnd"/>
      <w:r w:rsidRPr="006E7E11">
        <w:rPr>
          <w:sz w:val="18"/>
          <w:szCs w:val="18"/>
        </w:rPr>
        <w:t>，才可以配置</w:t>
      </w:r>
      <w:r w:rsidRPr="006E7E11">
        <w:rPr>
          <w:sz w:val="18"/>
          <w:szCs w:val="18"/>
        </w:rPr>
        <w:t>“</w:t>
      </w:r>
      <w:r w:rsidRPr="006E7E11">
        <w:rPr>
          <w:sz w:val="18"/>
          <w:szCs w:val="18"/>
        </w:rPr>
        <w:t>对单个域用户递增</w:t>
      </w:r>
      <w:r w:rsidRPr="006E7E11">
        <w:rPr>
          <w:sz w:val="18"/>
          <w:szCs w:val="18"/>
        </w:rPr>
        <w:t>”</w:t>
      </w:r>
      <w:r w:rsidRPr="006E7E11">
        <w:rPr>
          <w:sz w:val="18"/>
          <w:szCs w:val="18"/>
        </w:rPr>
        <w:t>。</w:t>
      </w:r>
    </w:p>
    <w:p w14:paraId="13990035" w14:textId="15B74203" w:rsidR="00DC3DBD" w:rsidRPr="00423C14" w:rsidRDefault="00DC3DBD" w:rsidP="00A30C54">
      <w:pPr>
        <w:pStyle w:val="1e"/>
      </w:pPr>
      <w:r w:rsidRPr="005E7E27">
        <w:rPr>
          <w:noProof/>
        </w:rPr>
        <w:drawing>
          <wp:inline distT="0" distB="0" distL="0" distR="0" wp14:anchorId="1C6DE74C" wp14:editId="47655694">
            <wp:extent cx="4791075" cy="2314575"/>
            <wp:effectExtent l="19050" t="19050" r="28575" b="285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314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A9AA59" w14:textId="77777777" w:rsidR="00DC3DBD" w:rsidRPr="00423C14" w:rsidRDefault="00DC3DBD" w:rsidP="00A30C54">
      <w:pPr>
        <w:pStyle w:val="30"/>
      </w:pPr>
      <w:r w:rsidRPr="00423C14">
        <w:t>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5AF91046" w14:textId="78E28A7E" w:rsidR="00DC3DBD" w:rsidRPr="00423C14" w:rsidRDefault="00DC3DBD" w:rsidP="00A30C54">
      <w:pPr>
        <w:pStyle w:val="1e"/>
      </w:pPr>
      <w:r w:rsidRPr="00423C14">
        <w:t>弹出提示框。</w:t>
      </w:r>
    </w:p>
    <w:p w14:paraId="1FF227B8" w14:textId="77777777" w:rsidR="00DC3DBD" w:rsidRPr="00423C14" w:rsidRDefault="00DC3DBD" w:rsidP="00A30C54">
      <w:pPr>
        <w:pStyle w:val="30"/>
      </w:pPr>
      <w:r w:rsidRPr="00423C14">
        <w:t>单击</w:t>
      </w:r>
      <w:r w:rsidRPr="00423C14">
        <w:t>“</w:t>
      </w:r>
      <w:r w:rsidRPr="00423C14">
        <w:t>确认</w:t>
      </w:r>
      <w:r w:rsidRPr="00423C14">
        <w:t>”</w:t>
      </w:r>
      <w:r w:rsidRPr="00423C14">
        <w:t>。</w:t>
      </w:r>
    </w:p>
    <w:p w14:paraId="27EA92F7" w14:textId="25E7EDFC" w:rsidR="00DC3DBD" w:rsidRDefault="00DC3DBD" w:rsidP="00A30C54">
      <w:pPr>
        <w:pStyle w:val="1e"/>
      </w:pPr>
      <w:r w:rsidRPr="00423C14">
        <w:t>界面提示新增命名规则保存成功。</w:t>
      </w:r>
    </w:p>
    <w:p w14:paraId="6D14CE64" w14:textId="77777777" w:rsidR="00DC3DBD" w:rsidRPr="006E7E11" w:rsidRDefault="00DC3DBD" w:rsidP="006E7E11">
      <w:pPr>
        <w:pStyle w:val="3"/>
      </w:pPr>
      <w:bookmarkStart w:id="121" w:name="_Toc500186208"/>
      <w:bookmarkStart w:id="122" w:name="_Toc500426404"/>
      <w:r w:rsidRPr="006E7E11">
        <w:rPr>
          <w:rFonts w:hint="eastAsia"/>
        </w:rPr>
        <w:lastRenderedPageBreak/>
        <w:t>发放链接</w:t>
      </w:r>
      <w:r w:rsidRPr="006E7E11">
        <w:t>克隆桌面</w:t>
      </w:r>
      <w:bookmarkEnd w:id="121"/>
      <w:bookmarkEnd w:id="122"/>
    </w:p>
    <w:p w14:paraId="523EC92A" w14:textId="77777777" w:rsidR="00DC3DBD" w:rsidRPr="006E7E11" w:rsidRDefault="00DC3DBD" w:rsidP="006E7E11">
      <w:pPr>
        <w:pStyle w:val="40"/>
        <w:rPr>
          <w:rFonts w:hint="default"/>
        </w:rPr>
      </w:pPr>
      <w:r w:rsidRPr="006E7E11">
        <w:t>实验任务</w:t>
      </w:r>
    </w:p>
    <w:p w14:paraId="4DB82D65" w14:textId="77777777" w:rsidR="00DC3DBD" w:rsidRPr="00423C14" w:rsidRDefault="00DC3DBD" w:rsidP="006E7E11">
      <w:pPr>
        <w:pStyle w:val="4b"/>
        <w:rPr>
          <w:sz w:val="18"/>
          <w:szCs w:val="18"/>
        </w:rPr>
      </w:pPr>
      <w:r w:rsidRPr="00423C14">
        <w:t>使用虚拟机模板通过</w:t>
      </w:r>
      <w:r w:rsidRPr="00423C14">
        <w:t>“</w:t>
      </w:r>
      <w:r w:rsidRPr="00423C14">
        <w:t>快速发放</w:t>
      </w:r>
      <w:r w:rsidRPr="00423C14">
        <w:t>”</w:t>
      </w:r>
      <w:r w:rsidRPr="00423C14">
        <w:t>方式快速、批量创建虚拟机。</w:t>
      </w:r>
    </w:p>
    <w:p w14:paraId="2DB24D11" w14:textId="77777777" w:rsidR="00DC3DBD" w:rsidRPr="006E7E11" w:rsidRDefault="00DC3DBD" w:rsidP="006E7E11">
      <w:pPr>
        <w:pStyle w:val="40"/>
        <w:rPr>
          <w:rFonts w:hint="default"/>
        </w:rPr>
      </w:pPr>
      <w:r w:rsidRPr="006E7E11">
        <w:t>操作步骤</w:t>
      </w:r>
    </w:p>
    <w:p w14:paraId="2C4342B2" w14:textId="77777777" w:rsidR="00DC3DBD" w:rsidRPr="006E7E11" w:rsidRDefault="00DC3DBD" w:rsidP="006E7E11">
      <w:pPr>
        <w:pStyle w:val="5"/>
        <w:rPr>
          <w:rFonts w:hint="default"/>
        </w:rPr>
      </w:pPr>
      <w:r w:rsidRPr="006E7E11">
        <w:t>创建并配置虚拟机</w:t>
      </w:r>
    </w:p>
    <w:p w14:paraId="2B625F03" w14:textId="77777777" w:rsidR="00DC3DBD" w:rsidRPr="00423C14" w:rsidRDefault="00DC3DBD" w:rsidP="006E7E11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</w:t>
      </w:r>
      <w:r w:rsidRPr="00423C14">
        <w:t>usionAccess</w:t>
      </w:r>
      <w:r w:rsidRPr="00423C14">
        <w:t>界面，选择</w:t>
      </w:r>
      <w:r w:rsidRPr="00423C14">
        <w:rPr>
          <w:rFonts w:hint="eastAsia"/>
        </w:rPr>
        <w:t>“桌面</w:t>
      </w:r>
      <w:r w:rsidRPr="00423C14">
        <w:t>管理</w:t>
      </w:r>
      <w:r w:rsidRPr="00423C14">
        <w:rPr>
          <w:rFonts w:hint="eastAsia"/>
        </w:rPr>
        <w:t>”。</w:t>
      </w:r>
    </w:p>
    <w:p w14:paraId="77E3C057" w14:textId="7FCE2FA4" w:rsidR="00DC3DBD" w:rsidRPr="00423C14" w:rsidRDefault="00DC3DBD" w:rsidP="006E7E11">
      <w:pPr>
        <w:pStyle w:val="1e"/>
      </w:pPr>
      <w:r w:rsidRPr="00423C14">
        <w:rPr>
          <w:rFonts w:hint="eastAsia"/>
        </w:rPr>
        <w:t>进入</w:t>
      </w:r>
      <w:r w:rsidRPr="00423C14">
        <w:t>“</w:t>
      </w:r>
      <w:r w:rsidRPr="00423C14">
        <w:rPr>
          <w:rFonts w:hint="eastAsia"/>
        </w:rPr>
        <w:t>桌面</w:t>
      </w:r>
      <w:r w:rsidRPr="00423C14">
        <w:t>管理</w:t>
      </w:r>
      <w:r w:rsidRPr="00423C14">
        <w:t>——</w:t>
      </w:r>
      <w:r w:rsidRPr="00423C14">
        <w:rPr>
          <w:rFonts w:hint="eastAsia"/>
        </w:rPr>
        <w:t>导航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。</w:t>
      </w:r>
    </w:p>
    <w:p w14:paraId="7756CA08" w14:textId="77777777" w:rsidR="00DC3DBD" w:rsidRPr="00423C14" w:rsidRDefault="00DC3DBD" w:rsidP="006E7E11">
      <w:pPr>
        <w:pStyle w:val="30"/>
      </w:pP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所有</w:t>
      </w:r>
      <w:r w:rsidRPr="00423C14">
        <w:t>计算机</w:t>
      </w:r>
      <w:r w:rsidRPr="00423C14">
        <w:t>——</w:t>
      </w:r>
      <w:r w:rsidRPr="00423C14">
        <w:rPr>
          <w:rFonts w:hint="eastAsia"/>
        </w:rPr>
        <w:t>虚拟机</w:t>
      </w:r>
      <w:r w:rsidRPr="00423C14">
        <w:t>组</w:t>
      </w:r>
      <w:r w:rsidRPr="00423C14">
        <w:t>”</w:t>
      </w:r>
      <w:r w:rsidRPr="00423C14">
        <w:rPr>
          <w:rFonts w:hint="eastAsia"/>
        </w:rPr>
        <w:t>。</w:t>
      </w:r>
    </w:p>
    <w:p w14:paraId="57917BA2" w14:textId="6112B1A0" w:rsidR="00DC3DBD" w:rsidRPr="00423C14" w:rsidRDefault="00DC3DBD" w:rsidP="006E7E11">
      <w:pPr>
        <w:pStyle w:val="1e"/>
      </w:pPr>
      <w:r w:rsidRPr="00423C14">
        <w:rPr>
          <w:rFonts w:hint="eastAsia"/>
        </w:rPr>
        <w:t>进入</w:t>
      </w:r>
      <w:r w:rsidRPr="00423C14">
        <w:t>“</w:t>
      </w:r>
      <w:r w:rsidRPr="00423C14">
        <w:rPr>
          <w:rFonts w:hint="eastAsia"/>
        </w:rPr>
        <w:t>桌面</w:t>
      </w:r>
      <w:r w:rsidRPr="00423C14">
        <w:t>管理</w:t>
      </w:r>
      <w:r w:rsidRPr="00423C14">
        <w:t>——</w:t>
      </w:r>
      <w:r w:rsidRPr="00423C14">
        <w:rPr>
          <w:rFonts w:hint="eastAsia"/>
        </w:rPr>
        <w:t>虚拟机</w:t>
      </w:r>
      <w:r w:rsidRPr="00423C14">
        <w:t>组</w:t>
      </w:r>
      <w:r w:rsidRPr="00423C14">
        <w:t>”</w:t>
      </w:r>
      <w:r w:rsidRPr="00423C14">
        <w:rPr>
          <w:rFonts w:hint="eastAsia"/>
        </w:rPr>
        <w:t>界面</w:t>
      </w:r>
      <w:r w:rsidRPr="00423C14">
        <w:t>。</w:t>
      </w:r>
    </w:p>
    <w:p w14:paraId="0340D0E5" w14:textId="6729164A" w:rsidR="00DC3DBD" w:rsidRPr="00423C14" w:rsidRDefault="00DC3DBD" w:rsidP="006E7E11">
      <w:pPr>
        <w:pStyle w:val="1e"/>
        <w:rPr>
          <w:rFonts w:ascii="华文细黑"/>
        </w:rPr>
      </w:pPr>
      <w:r w:rsidRPr="003A2D91">
        <w:rPr>
          <w:noProof/>
        </w:rPr>
        <w:drawing>
          <wp:inline distT="0" distB="0" distL="0" distR="0" wp14:anchorId="3F4F2082" wp14:editId="36DF7600">
            <wp:extent cx="5454000" cy="1361153"/>
            <wp:effectExtent l="19050" t="19050" r="13970" b="1079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36115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A88E7" w14:textId="77777777" w:rsidR="00DC3DBD" w:rsidRPr="00423C14" w:rsidRDefault="00DC3DBD" w:rsidP="006E7E11">
      <w:pPr>
        <w:pStyle w:val="30"/>
      </w:pPr>
      <w:r w:rsidRPr="00423C14">
        <w:rPr>
          <w:rFonts w:hint="eastAsia"/>
        </w:rPr>
        <w:t>单击</w:t>
      </w:r>
      <w:r w:rsidRPr="00423C14">
        <w:t>“</w:t>
      </w:r>
      <w:r w:rsidRPr="00423C14">
        <w:rPr>
          <w:rFonts w:hint="eastAsia"/>
        </w:rPr>
        <w:t>创建</w:t>
      </w:r>
      <w:r w:rsidRPr="00423C14">
        <w:t>虚拟机组</w:t>
      </w:r>
      <w:r w:rsidRPr="00423C14">
        <w:t>”</w:t>
      </w:r>
      <w:r w:rsidRPr="00423C14">
        <w:rPr>
          <w:rFonts w:hint="eastAsia"/>
        </w:rPr>
        <w:t>。</w:t>
      </w:r>
    </w:p>
    <w:p w14:paraId="0B82EA1A" w14:textId="35BEAE53" w:rsidR="00DC3DBD" w:rsidRPr="006E7E11" w:rsidRDefault="00DC3DBD" w:rsidP="006E7E11">
      <w:pPr>
        <w:pStyle w:val="1e"/>
      </w:pPr>
      <w:r w:rsidRPr="006E7E11">
        <w:rPr>
          <w:rFonts w:hint="eastAsia"/>
        </w:rPr>
        <w:t>进入“虚拟机</w:t>
      </w:r>
      <w:r w:rsidRPr="006E7E11">
        <w:t>组</w:t>
      </w:r>
      <w:r w:rsidRPr="006E7E11">
        <w:rPr>
          <w:rFonts w:hint="eastAsia"/>
        </w:rPr>
        <w:t>”界面</w:t>
      </w:r>
      <w:r w:rsidRPr="006E7E11">
        <w:t>。</w:t>
      </w:r>
    </w:p>
    <w:p w14:paraId="385BAC4E" w14:textId="0C0F5D56" w:rsidR="00DC3DBD" w:rsidRPr="00423C14" w:rsidRDefault="00DC3DBD" w:rsidP="006E7E11">
      <w:pPr>
        <w:pStyle w:val="1e"/>
        <w:rPr>
          <w:rFonts w:ascii="华文细黑"/>
        </w:rPr>
      </w:pPr>
      <w:r w:rsidRPr="004C13D3">
        <w:rPr>
          <w:noProof/>
        </w:rPr>
        <w:drawing>
          <wp:inline distT="0" distB="0" distL="0" distR="0" wp14:anchorId="599EE328" wp14:editId="3BC4E844">
            <wp:extent cx="4410075" cy="2381250"/>
            <wp:effectExtent l="19050" t="19050" r="28575" b="190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EE0367" w14:textId="77777777" w:rsidR="00DC3DBD" w:rsidRPr="00423C14" w:rsidRDefault="00DC3DBD" w:rsidP="006E7E11">
      <w:pPr>
        <w:pStyle w:val="30"/>
      </w:pPr>
      <w:r w:rsidRPr="00423C14">
        <w:rPr>
          <w:rFonts w:hint="eastAsia"/>
        </w:rPr>
        <w:t>选择</w:t>
      </w:r>
      <w:r w:rsidRPr="00423C14">
        <w:t>“</w:t>
      </w:r>
      <w:r w:rsidRPr="00423C14">
        <w:rPr>
          <w:rFonts w:hint="eastAsia"/>
        </w:rPr>
        <w:t>业务类型</w:t>
      </w:r>
      <w:r w:rsidRPr="00423C14">
        <w:t>”</w:t>
      </w:r>
      <w:r w:rsidRPr="00423C14">
        <w:rPr>
          <w:rFonts w:hint="eastAsia"/>
        </w:rPr>
        <w:t>为“</w:t>
      </w:r>
      <w:r w:rsidRPr="00423C14">
        <w:rPr>
          <w:rFonts w:hint="eastAsia"/>
        </w:rPr>
        <w:t>VDI</w:t>
      </w:r>
      <w:r w:rsidRPr="00423C14">
        <w:rPr>
          <w:rFonts w:hint="eastAsia"/>
        </w:rPr>
        <w:t>”，填写</w:t>
      </w:r>
      <w:r w:rsidRPr="00423C14">
        <w:t>虚拟机组名称并将虚拟机组类型选择为</w:t>
      </w:r>
      <w:r w:rsidRPr="00423C14">
        <w:t>“</w:t>
      </w:r>
      <w:r w:rsidRPr="00423C14">
        <w:rPr>
          <w:rFonts w:hint="eastAsia"/>
        </w:rPr>
        <w:t>链接</w:t>
      </w:r>
      <w:r w:rsidRPr="00423C14">
        <w:t>克隆</w:t>
      </w:r>
      <w:r w:rsidRPr="00423C14">
        <w:t>”</w:t>
      </w:r>
      <w:r w:rsidRPr="00423C14">
        <w:rPr>
          <w:rFonts w:hint="eastAsia"/>
        </w:rPr>
        <w:t>。</w:t>
      </w:r>
    </w:p>
    <w:p w14:paraId="590562CE" w14:textId="77777777" w:rsidR="00DC3DBD" w:rsidRPr="006E7E11" w:rsidRDefault="00DC3DBD" w:rsidP="006E7E11">
      <w:pPr>
        <w:pStyle w:val="30"/>
      </w:pPr>
      <w:r w:rsidRPr="006E7E11">
        <w:rPr>
          <w:rFonts w:hint="eastAsia"/>
        </w:rPr>
        <w:t>单击</w:t>
      </w:r>
      <w:r w:rsidRPr="006E7E11">
        <w:t>“</w:t>
      </w:r>
      <w:r w:rsidRPr="006E7E11">
        <w:rPr>
          <w:rFonts w:hint="eastAsia"/>
        </w:rPr>
        <w:t>完成</w:t>
      </w:r>
      <w:r w:rsidRPr="006E7E11">
        <w:t>”</w:t>
      </w:r>
      <w:r w:rsidRPr="006E7E11">
        <w:rPr>
          <w:rFonts w:hint="eastAsia"/>
        </w:rPr>
        <w:t>。</w:t>
      </w:r>
    </w:p>
    <w:p w14:paraId="3EAC5140" w14:textId="77777777" w:rsidR="00DC3DBD" w:rsidRPr="006E7E11" w:rsidRDefault="00DC3DBD" w:rsidP="006E7E11">
      <w:pPr>
        <w:pStyle w:val="30"/>
      </w:pPr>
      <w:r w:rsidRPr="006E7E11">
        <w:t>在</w:t>
      </w:r>
      <w:r w:rsidRPr="006E7E11">
        <w:t>FusionAccess</w:t>
      </w:r>
      <w:r w:rsidRPr="006E7E11">
        <w:t>界面，选择</w:t>
      </w:r>
      <w:r w:rsidRPr="006E7E11">
        <w:t>“</w:t>
      </w:r>
      <w:r w:rsidRPr="006E7E11">
        <w:t>快速发放</w:t>
      </w:r>
      <w:r w:rsidRPr="006E7E11">
        <w:t>”</w:t>
      </w:r>
      <w:r w:rsidRPr="006E7E11">
        <w:t>。</w:t>
      </w:r>
    </w:p>
    <w:p w14:paraId="73B5EAF9" w14:textId="6F327533" w:rsidR="00DC3DBD" w:rsidRPr="00423C14" w:rsidRDefault="00DC3DBD" w:rsidP="006E7E11">
      <w:pPr>
        <w:pStyle w:val="1e"/>
      </w:pPr>
      <w:r w:rsidRPr="00423C14">
        <w:t>进入</w:t>
      </w:r>
      <w:r w:rsidRPr="00423C14">
        <w:t>“</w:t>
      </w:r>
      <w:r w:rsidRPr="00423C14">
        <w:t>创建虚拟机</w:t>
      </w:r>
      <w:r w:rsidRPr="00423C14">
        <w:t>”</w:t>
      </w:r>
      <w:r w:rsidRPr="00423C14">
        <w:t>界面。</w:t>
      </w:r>
    </w:p>
    <w:p w14:paraId="250453C9" w14:textId="77777777" w:rsidR="00DC3DBD" w:rsidRDefault="00DC3DBD" w:rsidP="006E7E11">
      <w:pPr>
        <w:pStyle w:val="30"/>
      </w:pPr>
      <w:r w:rsidRPr="00423C14">
        <w:rPr>
          <w:rFonts w:hint="eastAsia"/>
        </w:rPr>
        <w:t>创建虚拟机信息。</w:t>
      </w:r>
    </w:p>
    <w:p w14:paraId="320F0D47" w14:textId="2FFDE76D" w:rsidR="00DC3DBD" w:rsidRDefault="00DC3DBD" w:rsidP="006E7E11">
      <w:pPr>
        <w:pStyle w:val="1e"/>
        <w:rPr>
          <w:lang w:val="x-none" w:eastAsia="x-none"/>
        </w:rPr>
      </w:pPr>
      <w:r w:rsidRPr="0001657D">
        <w:rPr>
          <w:noProof/>
        </w:rPr>
        <w:lastRenderedPageBreak/>
        <w:drawing>
          <wp:inline distT="0" distB="0" distL="0" distR="0" wp14:anchorId="3F7D5DC2" wp14:editId="019ACE2F">
            <wp:extent cx="5454000" cy="4657454"/>
            <wp:effectExtent l="19050" t="19050" r="13970" b="1016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65745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7D2CAC" w14:textId="77777777" w:rsidR="00DC3DBD" w:rsidRPr="0003418C" w:rsidRDefault="00DC3DBD" w:rsidP="006E7E11">
      <w:pPr>
        <w:pStyle w:val="30"/>
        <w:rPr>
          <w:lang w:eastAsia="x-none"/>
        </w:rPr>
      </w:pPr>
      <w:r w:rsidRPr="00423C14">
        <w:rPr>
          <w:rFonts w:hint="eastAsia"/>
        </w:rPr>
        <w:t>在</w:t>
      </w:r>
      <w:r w:rsidRPr="00423C14">
        <w:t>虚拟机组名称中，选择</w:t>
      </w:r>
      <w:r w:rsidRPr="00423C14">
        <w:rPr>
          <w:rFonts w:hint="eastAsia"/>
        </w:rPr>
        <w:t>创建</w:t>
      </w:r>
      <w:r w:rsidRPr="00423C14">
        <w:t>好的虚拟机组</w:t>
      </w:r>
      <w:r w:rsidRPr="005E055F">
        <w:rPr>
          <w:rFonts w:hint="eastAsia"/>
        </w:rPr>
        <w:t>L</w:t>
      </w:r>
      <w:r w:rsidRPr="005E055F">
        <w:t>inkClone VM Group</w:t>
      </w:r>
      <w:r w:rsidRPr="00423C14">
        <w:t>。</w:t>
      </w:r>
    </w:p>
    <w:p w14:paraId="0B2767BA" w14:textId="47CBF263" w:rsidR="00DC3DBD" w:rsidRPr="005E055F" w:rsidRDefault="00DC3DBD" w:rsidP="005E055F">
      <w:pPr>
        <w:pStyle w:val="30"/>
      </w:pPr>
      <w:r w:rsidRPr="005E055F">
        <w:t>单击</w:t>
      </w:r>
      <w:r w:rsidRPr="005E055F">
        <w:t>“</w:t>
      </w:r>
      <w:r w:rsidRPr="005E055F">
        <w:t>虚拟机模板</w:t>
      </w:r>
      <w:r w:rsidRPr="005E055F">
        <w:t>”</w:t>
      </w:r>
      <w:r w:rsidRPr="005E055F">
        <w:t>后的</w:t>
      </w:r>
      <w:r w:rsidRPr="005E055F">
        <w:t>“</w:t>
      </w:r>
      <w:r w:rsidRPr="005E055F">
        <w:rPr>
          <w:rFonts w:hint="eastAsia"/>
        </w:rPr>
        <w:t>选择</w:t>
      </w:r>
      <w:r w:rsidRPr="005E055F">
        <w:t>”</w:t>
      </w:r>
      <w:r w:rsidRPr="005E055F">
        <w:t>，在弹出的窗口中选择所需的虚拟机模板</w:t>
      </w:r>
      <w:r w:rsidRPr="005E055F">
        <w:rPr>
          <w:rFonts w:hint="eastAsia"/>
        </w:rPr>
        <w:t>L</w:t>
      </w:r>
      <w:r w:rsidRPr="005E055F">
        <w:t xml:space="preserve">inkclone </w:t>
      </w:r>
      <w:r w:rsidR="005E055F" w:rsidRPr="005E055F">
        <w:t xml:space="preserve"> </w:t>
      </w:r>
      <w:r w:rsidRPr="005E055F">
        <w:t>template</w:t>
      </w:r>
      <w:r w:rsidRPr="005E055F">
        <w:t>，单击</w:t>
      </w:r>
      <w:r w:rsidRPr="005E055F">
        <w:t>“</w:t>
      </w:r>
      <w:r w:rsidRPr="005E055F">
        <w:t>确认</w:t>
      </w:r>
      <w:r w:rsidRPr="005E055F">
        <w:t>”</w:t>
      </w:r>
      <w:r w:rsidRPr="005E055F">
        <w:t>。</w:t>
      </w:r>
    </w:p>
    <w:p w14:paraId="01C3089D" w14:textId="064EA83E" w:rsidR="00DC3DBD" w:rsidRPr="00423C14" w:rsidRDefault="00DC3DBD" w:rsidP="005E055F">
      <w:pPr>
        <w:pStyle w:val="1e"/>
        <w:rPr>
          <w:lang w:val="x-none" w:eastAsia="x-none"/>
        </w:rPr>
      </w:pPr>
      <w:r w:rsidRPr="00974CA7">
        <w:rPr>
          <w:noProof/>
        </w:rPr>
        <w:lastRenderedPageBreak/>
        <w:drawing>
          <wp:inline distT="0" distB="0" distL="0" distR="0" wp14:anchorId="4782A85A" wp14:editId="36BC82BF">
            <wp:extent cx="5454000" cy="3785938"/>
            <wp:effectExtent l="19050" t="19050" r="13970" b="2413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78593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2E31CC" w14:textId="77777777" w:rsidR="00DC3DBD" w:rsidRPr="00423C14" w:rsidRDefault="00DC3DBD" w:rsidP="005E055F">
      <w:pPr>
        <w:pStyle w:val="30"/>
      </w:pPr>
      <w:r w:rsidRPr="00423C14">
        <w:t>选择直接继承模板中的如下参数信息。</w:t>
      </w:r>
    </w:p>
    <w:p w14:paraId="313932E2" w14:textId="77777777" w:rsidR="00DC3DBD" w:rsidRPr="005E055F" w:rsidRDefault="00DC3DBD" w:rsidP="005E055F">
      <w:pPr>
        <w:pStyle w:val="4b"/>
      </w:pPr>
      <w:r w:rsidRPr="005E055F">
        <w:t>CPU</w:t>
      </w:r>
      <w:r w:rsidRPr="005E055F">
        <w:t>个数</w:t>
      </w:r>
    </w:p>
    <w:p w14:paraId="7A61D56D" w14:textId="77777777" w:rsidR="00DC3DBD" w:rsidRPr="005E055F" w:rsidRDefault="00DC3DBD" w:rsidP="005E055F">
      <w:pPr>
        <w:pStyle w:val="4b"/>
      </w:pPr>
      <w:r w:rsidRPr="005E055F">
        <w:t>内存大小</w:t>
      </w:r>
    </w:p>
    <w:p w14:paraId="1645A1D3" w14:textId="77777777" w:rsidR="00DC3DBD" w:rsidRPr="005E055F" w:rsidRDefault="00DC3DBD" w:rsidP="005E055F">
      <w:pPr>
        <w:pStyle w:val="4b"/>
      </w:pPr>
      <w:r w:rsidRPr="005E055F">
        <w:t>Qos</w:t>
      </w:r>
      <w:r w:rsidRPr="005E055F">
        <w:t>信息</w:t>
      </w:r>
    </w:p>
    <w:p w14:paraId="085DCC6F" w14:textId="77777777" w:rsidR="00DC3DBD" w:rsidRPr="005E055F" w:rsidRDefault="00DC3DBD" w:rsidP="005E055F">
      <w:pPr>
        <w:pStyle w:val="4b"/>
      </w:pPr>
      <w:r w:rsidRPr="005E055F">
        <w:t>磁盘个数及磁盘信息</w:t>
      </w:r>
    </w:p>
    <w:p w14:paraId="11787B52" w14:textId="301DE6FA" w:rsidR="00DC3DBD" w:rsidRDefault="00DC3DBD" w:rsidP="005E055F">
      <w:pPr>
        <w:pStyle w:val="30"/>
      </w:pPr>
      <w:r w:rsidRPr="00423C14">
        <w:t>在</w:t>
      </w:r>
      <w:r w:rsidRPr="00423C14">
        <w:t>“</w:t>
      </w:r>
      <w:r w:rsidRPr="00423C14">
        <w:t>磁盘</w:t>
      </w:r>
      <w:r w:rsidRPr="00423C14">
        <w:t>”</w:t>
      </w:r>
      <w:r w:rsidRPr="00423C14">
        <w:t>区域，单击</w:t>
      </w:r>
      <w:r w:rsidRPr="00423C14">
        <w:t>“</w:t>
      </w:r>
      <w:r w:rsidRPr="00423C14">
        <w:t>操作</w:t>
      </w:r>
      <w:r w:rsidRPr="00423C14">
        <w:t>”</w:t>
      </w:r>
      <w:r w:rsidRPr="00423C14">
        <w:t>栏的</w:t>
      </w:r>
      <w:r w:rsidRPr="00423C14">
        <w:rPr>
          <w:noProof/>
        </w:rPr>
        <w:drawing>
          <wp:inline distT="0" distB="0" distL="0" distR="0" wp14:anchorId="7A816C78" wp14:editId="23132277">
            <wp:extent cx="142875" cy="1809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934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t>，在弹出的对话框中可配置系统磁盘和用户磁盘信息；单击</w:t>
      </w:r>
      <w:r w:rsidRPr="00423C14">
        <w:t>“</w:t>
      </w:r>
      <w:r w:rsidRPr="00423C14">
        <w:t>磁盘</w:t>
      </w:r>
      <w:r w:rsidRPr="00423C14">
        <w:t>”</w:t>
      </w:r>
      <w:r w:rsidRPr="00423C14">
        <w:t>后的</w:t>
      </w:r>
      <w:r w:rsidRPr="00423C14">
        <w:t>“</w:t>
      </w:r>
      <w:r w:rsidRPr="00423C14">
        <w:t>添加</w:t>
      </w:r>
      <w:r w:rsidRPr="00423C14">
        <w:t>”</w:t>
      </w:r>
      <w:r w:rsidRPr="00423C14">
        <w:t>，在弹出的对话框中新增用户磁盘信息</w:t>
      </w:r>
      <w:r w:rsidRPr="00423C14">
        <w:rPr>
          <w:rFonts w:hint="eastAsia"/>
        </w:rPr>
        <w:t>，设置磁盘容量（</w:t>
      </w:r>
      <w:r>
        <w:rPr>
          <w:rFonts w:hint="eastAsia"/>
        </w:rPr>
        <w:t>10</w:t>
      </w:r>
      <w:r w:rsidRPr="00423C14">
        <w:rPr>
          <w:rFonts w:hint="eastAsia"/>
        </w:rPr>
        <w:t>GB</w:t>
      </w:r>
      <w:r w:rsidRPr="00423C14">
        <w:rPr>
          <w:rFonts w:hint="eastAsia"/>
        </w:rPr>
        <w:t>），选择类型为</w:t>
      </w:r>
      <w:r w:rsidRPr="00423C14">
        <w:rPr>
          <w:rFonts w:hint="eastAsia"/>
          <w:b/>
        </w:rPr>
        <w:t>虚拟化</w:t>
      </w:r>
      <w:r>
        <w:rPr>
          <w:rFonts w:hint="eastAsia"/>
        </w:rPr>
        <w:t>的存储设备。</w:t>
      </w:r>
    </w:p>
    <w:p w14:paraId="561FA6B8" w14:textId="70F6EAD4" w:rsidR="00DC3DBD" w:rsidRPr="008022BF" w:rsidRDefault="00DC3DBD" w:rsidP="005E055F">
      <w:pPr>
        <w:pStyle w:val="1e"/>
        <w:rPr>
          <w:lang w:val="x-none" w:eastAsia="x-none"/>
        </w:rPr>
      </w:pPr>
      <w:r w:rsidRPr="0001657D">
        <w:rPr>
          <w:noProof/>
        </w:rPr>
        <w:drawing>
          <wp:inline distT="0" distB="0" distL="0" distR="0" wp14:anchorId="522B2763" wp14:editId="61DE737D">
            <wp:extent cx="5454000" cy="843402"/>
            <wp:effectExtent l="19050" t="19050" r="13970" b="139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84340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4BC7F3" w14:textId="3B9376F8" w:rsidR="00DC3DBD" w:rsidRPr="00423C14" w:rsidRDefault="00DC3DBD" w:rsidP="005E055F">
      <w:pPr>
        <w:pStyle w:val="1e"/>
        <w:rPr>
          <w:lang w:val="x-none" w:eastAsia="x-none"/>
        </w:rPr>
      </w:pPr>
      <w:r w:rsidRPr="0001657D">
        <w:rPr>
          <w:noProof/>
        </w:rPr>
        <w:lastRenderedPageBreak/>
        <w:drawing>
          <wp:inline distT="0" distB="0" distL="0" distR="0" wp14:anchorId="5C92DB1A" wp14:editId="019D82AE">
            <wp:extent cx="5126400" cy="2686515"/>
            <wp:effectExtent l="19050" t="19050" r="17145" b="190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400" cy="2686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42665B" w14:textId="77777777" w:rsidR="00DC3DBD" w:rsidRPr="00423C14" w:rsidRDefault="00DC3DBD" w:rsidP="005E055F">
      <w:pPr>
        <w:pStyle w:val="30"/>
      </w:pPr>
      <w:r w:rsidRPr="00423C14">
        <w:t>单击</w:t>
      </w:r>
      <w:r w:rsidRPr="00423C14">
        <w:t>“</w:t>
      </w:r>
      <w:r w:rsidRPr="00423C14">
        <w:t>网卡</w:t>
      </w:r>
      <w:r w:rsidRPr="00423C14">
        <w:t>”</w:t>
      </w:r>
      <w:r w:rsidRPr="00423C14">
        <w:t>后的</w:t>
      </w:r>
      <w:r w:rsidRPr="00423C14">
        <w:t>“</w:t>
      </w:r>
      <w:r w:rsidRPr="00423C14">
        <w:t>添加</w:t>
      </w:r>
      <w:r w:rsidRPr="00423C14">
        <w:t>”</w:t>
      </w:r>
      <w:r w:rsidRPr="00423C14">
        <w:t>，在弹出的对话框中配置网卡信息。</w:t>
      </w:r>
    </w:p>
    <w:p w14:paraId="7B5D89EC" w14:textId="6CC2DF68" w:rsidR="00DC3DBD" w:rsidRDefault="00DC3DBD" w:rsidP="005E055F">
      <w:pPr>
        <w:pStyle w:val="1e"/>
        <w:rPr>
          <w:noProof/>
        </w:rPr>
      </w:pPr>
      <w:r w:rsidRPr="0001657D">
        <w:rPr>
          <w:noProof/>
        </w:rPr>
        <w:drawing>
          <wp:inline distT="0" distB="0" distL="0" distR="0" wp14:anchorId="08EC61FF" wp14:editId="5C754377">
            <wp:extent cx="5126400" cy="651810"/>
            <wp:effectExtent l="19050" t="19050" r="17145" b="152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400" cy="6518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810CE8" w14:textId="67F8B9EA" w:rsidR="00DC3DBD" w:rsidRPr="00423C14" w:rsidRDefault="00DC3DBD" w:rsidP="005E055F">
      <w:pPr>
        <w:pStyle w:val="1e"/>
        <w:rPr>
          <w:lang w:val="x-none" w:eastAsia="x-none"/>
        </w:rPr>
      </w:pPr>
      <w:r w:rsidRPr="0001657D">
        <w:rPr>
          <w:noProof/>
        </w:rPr>
        <w:drawing>
          <wp:inline distT="0" distB="0" distL="0" distR="0" wp14:anchorId="6F78162D" wp14:editId="6D9E53A6">
            <wp:extent cx="5127503" cy="4343400"/>
            <wp:effectExtent l="19050" t="19050" r="16510" b="190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458" cy="434929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D908F5" w14:textId="77777777" w:rsidR="00DC3DBD" w:rsidRPr="00423C14" w:rsidRDefault="00DC3DBD" w:rsidP="005E055F">
      <w:pPr>
        <w:pStyle w:val="30"/>
      </w:pPr>
      <w:r w:rsidRPr="00423C14">
        <w:lastRenderedPageBreak/>
        <w:t>创建的虚拟机数量</w:t>
      </w:r>
      <w:r w:rsidRPr="00423C14">
        <w:rPr>
          <w:rFonts w:hint="eastAsia"/>
        </w:rPr>
        <w:t>，本实验场景中设置为</w:t>
      </w:r>
      <w:r w:rsidRPr="00423C14">
        <w:rPr>
          <w:rFonts w:hint="eastAsia"/>
        </w:rPr>
        <w:t>2</w:t>
      </w:r>
      <w:r w:rsidRPr="00423C14">
        <w:rPr>
          <w:rFonts w:hint="eastAsia"/>
        </w:rPr>
        <w:t>。</w:t>
      </w:r>
    </w:p>
    <w:p w14:paraId="6C396F53" w14:textId="77777777" w:rsidR="00DC3DBD" w:rsidRPr="00423C14" w:rsidRDefault="00DC3DBD" w:rsidP="005E055F">
      <w:pPr>
        <w:pStyle w:val="30"/>
        <w:rPr>
          <w:lang w:val="x-none" w:eastAsia="x-none"/>
        </w:rPr>
      </w:pPr>
      <w:r w:rsidRPr="00423C14">
        <w:rPr>
          <w:lang w:val="x-none" w:eastAsia="x-none"/>
        </w:rPr>
        <w:t>单击</w:t>
      </w:r>
      <w:r w:rsidRPr="00423C14">
        <w:rPr>
          <w:lang w:val="x-none" w:eastAsia="x-none"/>
        </w:rPr>
        <w:t>“</w:t>
      </w:r>
      <w:r w:rsidRPr="00423C14">
        <w:rPr>
          <w:lang w:val="x-none" w:eastAsia="x-none"/>
        </w:rPr>
        <w:t>下一步</w:t>
      </w:r>
      <w:r w:rsidRPr="00423C14">
        <w:rPr>
          <w:lang w:val="x-none" w:eastAsia="x-none"/>
        </w:rPr>
        <w:t>”</w:t>
      </w:r>
      <w:r w:rsidRPr="00423C14">
        <w:rPr>
          <w:lang w:val="x-none" w:eastAsia="x-none"/>
        </w:rPr>
        <w:t>，进入</w:t>
      </w:r>
      <w:r w:rsidRPr="00423C14">
        <w:rPr>
          <w:lang w:val="x-none" w:eastAsia="x-none"/>
        </w:rPr>
        <w:t>“</w:t>
      </w:r>
      <w:r w:rsidRPr="00423C14">
        <w:rPr>
          <w:lang w:val="x-none" w:eastAsia="x-none"/>
        </w:rPr>
        <w:t>配置虚拟机选项</w:t>
      </w:r>
      <w:r w:rsidRPr="00423C14">
        <w:rPr>
          <w:lang w:val="x-none" w:eastAsia="x-none"/>
        </w:rPr>
        <w:t>”</w:t>
      </w:r>
      <w:r w:rsidRPr="00423C14">
        <w:rPr>
          <w:lang w:val="x-none" w:eastAsia="x-none"/>
        </w:rPr>
        <w:t>界面。</w:t>
      </w:r>
    </w:p>
    <w:p w14:paraId="5B3BA769" w14:textId="37B00000" w:rsidR="00DC3DBD" w:rsidRPr="005E055F" w:rsidRDefault="00DC3DBD" w:rsidP="005E055F">
      <w:pPr>
        <w:pStyle w:val="30"/>
        <w:rPr>
          <w:lang w:val="x-none" w:eastAsia="x-none"/>
        </w:rPr>
      </w:pPr>
      <w:r>
        <w:rPr>
          <w:rFonts w:hint="eastAsia"/>
          <w:lang w:val="x-none"/>
        </w:rPr>
        <w:t>选择</w:t>
      </w:r>
      <w:r w:rsidRPr="00423C14">
        <w:rPr>
          <w:lang w:val="x-none" w:eastAsia="x-none"/>
        </w:rPr>
        <w:t>虚拟机命名规则，下</w:t>
      </w:r>
      <w:r>
        <w:rPr>
          <w:lang w:val="x-none" w:eastAsia="x-none"/>
        </w:rPr>
        <w:t>拉框中选择已</w:t>
      </w:r>
      <w:r>
        <w:rPr>
          <w:lang w:val="x-none"/>
        </w:rPr>
        <w:t>创建</w:t>
      </w:r>
      <w:r>
        <w:rPr>
          <w:rFonts w:hint="eastAsia"/>
          <w:lang w:val="x-none"/>
        </w:rPr>
        <w:t>的规则</w:t>
      </w:r>
      <w:r w:rsidRPr="00423C14">
        <w:rPr>
          <w:lang w:val="x-none" w:eastAsia="x-none"/>
        </w:rPr>
        <w:t>。</w:t>
      </w:r>
    </w:p>
    <w:p w14:paraId="1A924196" w14:textId="127F8D13" w:rsidR="00DC3DBD" w:rsidRPr="00423C14" w:rsidRDefault="00DC3DBD" w:rsidP="005E055F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6CF7B26F" wp14:editId="55FFDEF7">
            <wp:extent cx="5454000" cy="2427124"/>
            <wp:effectExtent l="19050" t="19050" r="13970" b="1143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42712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EAD42E" w14:textId="77777777" w:rsidR="00DC3DBD" w:rsidRPr="00423C14" w:rsidRDefault="00DC3DBD" w:rsidP="005E055F">
      <w:pPr>
        <w:pStyle w:val="30"/>
      </w:pPr>
      <w:r w:rsidRPr="00423C14">
        <w:t>选择</w:t>
      </w:r>
      <w:r w:rsidRPr="00423C14">
        <w:t>“</w:t>
      </w:r>
      <w:r w:rsidRPr="00423C14">
        <w:t>域名称</w:t>
      </w:r>
      <w:r w:rsidRPr="00423C14">
        <w:t>”</w:t>
      </w:r>
      <w:r w:rsidRPr="00423C14">
        <w:t>、</w:t>
      </w:r>
      <w:r w:rsidRPr="00423C14">
        <w:t>“OU</w:t>
      </w:r>
      <w:r w:rsidRPr="00423C14">
        <w:t>名称</w:t>
      </w:r>
      <w:r w:rsidRPr="00423C14">
        <w:t>”</w:t>
      </w:r>
      <w:r w:rsidRPr="00423C14">
        <w:t>信息。</w:t>
      </w:r>
    </w:p>
    <w:p w14:paraId="06DAEDDD" w14:textId="77777777" w:rsidR="00DC3DBD" w:rsidRPr="00423C14" w:rsidRDefault="00DC3DBD" w:rsidP="005E055F">
      <w:pPr>
        <w:pStyle w:val="4b"/>
      </w:pPr>
      <w:r w:rsidRPr="00423C14">
        <w:t>“</w:t>
      </w:r>
      <w:r w:rsidRPr="00423C14">
        <w:t>域名称</w:t>
      </w:r>
      <w:r w:rsidRPr="00423C14">
        <w:t>”</w:t>
      </w:r>
      <w:r w:rsidRPr="00423C14">
        <w:t>是通过</w:t>
      </w:r>
      <w:r w:rsidRPr="00423C14">
        <w:t>“</w:t>
      </w:r>
      <w:r w:rsidRPr="00423C14">
        <w:t>系统管理</w:t>
      </w:r>
      <w:r w:rsidRPr="00423C14">
        <w:t xml:space="preserve"> &gt; </w:t>
      </w:r>
      <w:r w:rsidRPr="00423C14">
        <w:t>初始配置</w:t>
      </w:r>
      <w:r w:rsidRPr="00423C14">
        <w:t xml:space="preserve"> &gt; </w:t>
      </w:r>
      <w:r w:rsidRPr="00423C14">
        <w:t>域</w:t>
      </w:r>
      <w:r w:rsidRPr="00423C14">
        <w:t>/OU”</w:t>
      </w:r>
      <w:r w:rsidRPr="00423C14">
        <w:t>提前配置的</w:t>
      </w:r>
      <w:r w:rsidRPr="00423C14">
        <w:t>“</w:t>
      </w:r>
      <w:r w:rsidRPr="00423C14">
        <w:t>域</w:t>
      </w:r>
      <w:r w:rsidRPr="00423C14">
        <w:t>”</w:t>
      </w:r>
      <w:r w:rsidRPr="00423C14">
        <w:t>信息。</w:t>
      </w:r>
    </w:p>
    <w:p w14:paraId="17E3E239" w14:textId="77777777" w:rsidR="00DC3DBD" w:rsidRPr="00423C14" w:rsidRDefault="00DC3DBD" w:rsidP="005E055F">
      <w:pPr>
        <w:pStyle w:val="4b"/>
      </w:pPr>
      <w:r w:rsidRPr="00423C14">
        <w:t>“OU</w:t>
      </w:r>
      <w:r w:rsidRPr="00423C14">
        <w:t>名称</w:t>
      </w:r>
      <w:r w:rsidRPr="00423C14">
        <w:t>”</w:t>
      </w:r>
      <w:r w:rsidRPr="00423C14">
        <w:t>是通过</w:t>
      </w:r>
      <w:r w:rsidRPr="00423C14">
        <w:t>“</w:t>
      </w:r>
      <w:r w:rsidRPr="00423C14">
        <w:t>系统管理</w:t>
      </w:r>
      <w:r w:rsidRPr="00423C14">
        <w:t xml:space="preserve"> &gt; </w:t>
      </w:r>
      <w:r w:rsidRPr="00423C14">
        <w:t>初始配置</w:t>
      </w:r>
      <w:r w:rsidRPr="00423C14">
        <w:t xml:space="preserve"> &gt; </w:t>
      </w:r>
      <w:r w:rsidRPr="00423C14">
        <w:t>域</w:t>
      </w:r>
      <w:r w:rsidRPr="00423C14">
        <w:t>/OU”</w:t>
      </w:r>
      <w:r w:rsidRPr="00423C14">
        <w:t>提前配置的虚拟机的</w:t>
      </w:r>
      <w:r w:rsidRPr="00423C14">
        <w:t>“OU</w:t>
      </w:r>
      <w:r w:rsidRPr="00423C14">
        <w:t>名称</w:t>
      </w:r>
      <w:r w:rsidRPr="00423C14">
        <w:t>”</w:t>
      </w:r>
      <w:r w:rsidRPr="00423C14">
        <w:t>。</w:t>
      </w:r>
    </w:p>
    <w:p w14:paraId="1C6A5B42" w14:textId="77777777" w:rsidR="00DC3DBD" w:rsidRPr="00423C14" w:rsidRDefault="00DC3DBD" w:rsidP="005E055F">
      <w:pPr>
        <w:pStyle w:val="30"/>
      </w:pPr>
      <w:r w:rsidRPr="00423C14">
        <w:t>单击</w:t>
      </w:r>
      <w:r w:rsidRPr="00423C14">
        <w:t>“</w:t>
      </w:r>
      <w:r w:rsidRPr="00423C14">
        <w:t>下一步</w:t>
      </w:r>
      <w:r w:rsidRPr="00423C14">
        <w:t>”</w:t>
      </w:r>
      <w:r w:rsidRPr="00423C14">
        <w:t>。</w:t>
      </w:r>
    </w:p>
    <w:p w14:paraId="373BAF72" w14:textId="54198D16" w:rsidR="00DC3DBD" w:rsidRPr="00423C14" w:rsidRDefault="00DC3DBD" w:rsidP="005E055F">
      <w:pPr>
        <w:pStyle w:val="1e"/>
      </w:pPr>
      <w:r w:rsidRPr="00423C14">
        <w:t>进入</w:t>
      </w:r>
      <w:r w:rsidRPr="00423C14">
        <w:t>“</w:t>
      </w:r>
      <w:r w:rsidRPr="00423C14">
        <w:t>分配桌面</w:t>
      </w:r>
      <w:r w:rsidRPr="00423C14">
        <w:t>”</w:t>
      </w:r>
      <w:r w:rsidRPr="00423C14">
        <w:t>界面。</w:t>
      </w:r>
    </w:p>
    <w:p w14:paraId="07C6724C" w14:textId="77777777" w:rsidR="00DC3DBD" w:rsidRPr="005E055F" w:rsidRDefault="00DC3DBD" w:rsidP="005E055F">
      <w:pPr>
        <w:pStyle w:val="5"/>
        <w:rPr>
          <w:rFonts w:hint="default"/>
        </w:rPr>
      </w:pPr>
      <w:r w:rsidRPr="005E055F">
        <w:t>分配桌面</w:t>
      </w:r>
    </w:p>
    <w:p w14:paraId="54999B2B" w14:textId="325EBFD3" w:rsidR="00DC3DBD" w:rsidRPr="005E055F" w:rsidRDefault="00DC3DBD" w:rsidP="005E055F">
      <w:pPr>
        <w:pStyle w:val="30"/>
      </w:pPr>
      <w:r w:rsidRPr="009C66A6">
        <w:t>在</w:t>
      </w:r>
      <w:r w:rsidRPr="009C66A6">
        <w:t>“Desktop”</w:t>
      </w:r>
      <w:r w:rsidRPr="009C66A6">
        <w:t>中选择已配置的</w:t>
      </w:r>
      <w:r w:rsidRPr="009C66A6">
        <w:t>DesktopID</w:t>
      </w:r>
      <w:r w:rsidRPr="009C66A6">
        <w:rPr>
          <w:rFonts w:hint="eastAsia"/>
        </w:rPr>
        <w:t>，</w:t>
      </w:r>
      <w:r w:rsidRPr="009C66A6">
        <w:t>在</w:t>
      </w:r>
      <w:r w:rsidRPr="009C66A6">
        <w:t>“</w:t>
      </w:r>
      <w:r w:rsidRPr="009C66A6">
        <w:t>选择桌面组</w:t>
      </w:r>
      <w:r w:rsidRPr="009C66A6">
        <w:t>”</w:t>
      </w:r>
      <w:r w:rsidRPr="009C66A6">
        <w:t>栏选择</w:t>
      </w:r>
      <w:r w:rsidRPr="009C66A6">
        <w:t>“</w:t>
      </w:r>
      <w:r w:rsidRPr="009C66A6">
        <w:t>选择已有桌面组</w:t>
      </w:r>
      <w:r w:rsidRPr="009C66A6">
        <w:t>”</w:t>
      </w:r>
      <w:r w:rsidRPr="009C66A6">
        <w:t>并在</w:t>
      </w:r>
      <w:r w:rsidRPr="009C66A6">
        <w:t>“</w:t>
      </w:r>
      <w:r w:rsidRPr="009C66A6">
        <w:t>桌面组名称</w:t>
      </w:r>
      <w:r w:rsidRPr="009C66A6">
        <w:t>”</w:t>
      </w:r>
      <w:r w:rsidRPr="009C66A6">
        <w:t>处进行选择（若无，则选择</w:t>
      </w:r>
      <w:r w:rsidRPr="009C66A6">
        <w:t>“</w:t>
      </w:r>
      <w:r w:rsidRPr="009C66A6">
        <w:t>创建新桌面组</w:t>
      </w:r>
      <w:r w:rsidRPr="009C66A6">
        <w:rPr>
          <w:rFonts w:hint="eastAsia"/>
        </w:rPr>
        <w:t>”，</w:t>
      </w:r>
      <w:r w:rsidRPr="009C66A6">
        <w:t>并填写</w:t>
      </w:r>
      <w:r w:rsidRPr="009C66A6">
        <w:rPr>
          <w:rFonts w:hint="eastAsia"/>
        </w:rPr>
        <w:t>桌面组</w:t>
      </w:r>
      <w:r w:rsidRPr="009C66A6">
        <w:t>名称</w:t>
      </w:r>
      <w:r w:rsidRPr="009C66A6">
        <w:rPr>
          <w:rFonts w:hint="eastAsia"/>
        </w:rPr>
        <w:t>，</w:t>
      </w:r>
      <w:r w:rsidRPr="009C66A6">
        <w:t>选择桌面</w:t>
      </w:r>
      <w:proofErr w:type="gramStart"/>
      <w:r w:rsidRPr="009C66A6">
        <w:t>组类型</w:t>
      </w:r>
      <w:proofErr w:type="gramEnd"/>
      <w:r w:rsidRPr="009C66A6">
        <w:t>即可）。</w:t>
      </w:r>
    </w:p>
    <w:p w14:paraId="23E29C1C" w14:textId="6277BFAF" w:rsidR="00DC3DBD" w:rsidRPr="00423C14" w:rsidRDefault="00DC3DBD" w:rsidP="005E055F">
      <w:pPr>
        <w:pStyle w:val="1e"/>
      </w:pPr>
      <w:r w:rsidRPr="005E055F">
        <w:rPr>
          <w:noProof/>
        </w:rPr>
        <w:drawing>
          <wp:inline distT="0" distB="0" distL="0" distR="0" wp14:anchorId="7585305A" wp14:editId="258CF5B4">
            <wp:extent cx="5454000" cy="1349443"/>
            <wp:effectExtent l="19050" t="19050" r="13970" b="222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34944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8BAFB2" w14:textId="77777777" w:rsidR="00DC3DBD" w:rsidRDefault="00DC3DBD" w:rsidP="005E055F">
      <w:pPr>
        <w:pStyle w:val="30"/>
        <w:rPr>
          <w:lang w:eastAsia="x-none"/>
        </w:rPr>
      </w:pPr>
      <w:r w:rsidRPr="000C27D5">
        <w:rPr>
          <w:rFonts w:hint="eastAsia"/>
        </w:rPr>
        <w:t xml:space="preserve"> </w:t>
      </w:r>
      <w:proofErr w:type="gramStart"/>
      <w:r>
        <w:rPr>
          <w:rFonts w:hint="eastAsia"/>
        </w:rPr>
        <w:t>选择分</w:t>
      </w:r>
      <w:proofErr w:type="gramEnd"/>
      <w:r>
        <w:rPr>
          <w:rFonts w:hint="eastAsia"/>
        </w:rPr>
        <w:t>配给</w:t>
      </w:r>
      <w:r>
        <w:t>用户组</w:t>
      </w:r>
      <w:r>
        <w:rPr>
          <w:rFonts w:hint="eastAsia"/>
        </w:rPr>
        <w:t>的</w:t>
      </w:r>
      <w:r>
        <w:t>虚拟机数量</w:t>
      </w:r>
      <w:r>
        <w:rPr>
          <w:rFonts w:hint="eastAsia"/>
        </w:rPr>
        <w:t>（只能小于或等于本次快速发放业务将</w:t>
      </w:r>
      <w:r>
        <w:t>创建的虚拟机数量</w:t>
      </w:r>
      <w:r>
        <w:rPr>
          <w:rFonts w:hint="eastAsia"/>
        </w:rPr>
        <w:t>），在</w:t>
      </w:r>
      <w:r w:rsidRPr="000C27D5">
        <w:rPr>
          <w:rFonts w:hint="eastAsia"/>
        </w:rPr>
        <w:t>“添加用户（组）”处，填写</w:t>
      </w:r>
      <w:r w:rsidRPr="000C27D5">
        <w:t>AD</w:t>
      </w:r>
      <w:r w:rsidRPr="000C27D5">
        <w:t>服务器</w:t>
      </w:r>
      <w:r>
        <w:rPr>
          <w:rFonts w:hint="eastAsia"/>
        </w:rPr>
        <w:t>上</w:t>
      </w:r>
      <w:r>
        <w:t>已</w:t>
      </w:r>
      <w:r>
        <w:rPr>
          <w:rFonts w:hint="eastAsia"/>
        </w:rPr>
        <w:t>创建</w:t>
      </w:r>
      <w:r w:rsidRPr="000C27D5">
        <w:t>的用户（组）名，例如：</w:t>
      </w:r>
      <w:r>
        <w:t>vdesktop\vdsuser02</w:t>
      </w:r>
      <w:r w:rsidRPr="000C27D5">
        <w:t>。</w:t>
      </w:r>
    </w:p>
    <w:p w14:paraId="54E00B1E" w14:textId="0EF0645D" w:rsidR="00DC3DBD" w:rsidRPr="00423C14" w:rsidRDefault="00DC3DBD" w:rsidP="005E055F">
      <w:pPr>
        <w:pStyle w:val="1e"/>
      </w:pPr>
      <w:r w:rsidRPr="005E055F">
        <w:rPr>
          <w:noProof/>
        </w:rPr>
        <w:lastRenderedPageBreak/>
        <w:drawing>
          <wp:inline distT="0" distB="0" distL="0" distR="0" wp14:anchorId="119CD96B" wp14:editId="01D97444">
            <wp:extent cx="5454000" cy="918371"/>
            <wp:effectExtent l="19050" t="19050" r="13970" b="152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9183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17545E" w14:textId="77777777" w:rsidR="00DC3DBD" w:rsidRPr="00423C14" w:rsidRDefault="00DC3DBD" w:rsidP="005E055F">
      <w:pPr>
        <w:pStyle w:val="30"/>
      </w:pPr>
      <w:r w:rsidRPr="00423C14">
        <w:t>单击</w:t>
      </w:r>
      <w:r w:rsidRPr="00423C14">
        <w:t>“</w:t>
      </w:r>
      <w:r w:rsidRPr="00423C14">
        <w:t>下一步</w:t>
      </w:r>
      <w:r w:rsidRPr="00423C14">
        <w:t>”</w:t>
      </w:r>
      <w:r w:rsidRPr="00423C14">
        <w:t>。</w:t>
      </w:r>
    </w:p>
    <w:p w14:paraId="440C6527" w14:textId="0E4E00D7" w:rsidR="00DC3DBD" w:rsidRPr="00423C14" w:rsidRDefault="00DC3DBD" w:rsidP="005E055F">
      <w:pPr>
        <w:pStyle w:val="1e"/>
      </w:pPr>
      <w:r w:rsidRPr="00423C14">
        <w:t>进入</w:t>
      </w:r>
      <w:r w:rsidRPr="00423C14">
        <w:t>“</w:t>
      </w:r>
      <w:r w:rsidRPr="00423C14">
        <w:t>确认信息</w:t>
      </w:r>
      <w:r w:rsidRPr="00423C14">
        <w:t>”</w:t>
      </w:r>
      <w:r w:rsidRPr="00423C14">
        <w:t>界面。</w:t>
      </w:r>
    </w:p>
    <w:p w14:paraId="2A915C31" w14:textId="77777777" w:rsidR="00DC3DBD" w:rsidRPr="00423C14" w:rsidRDefault="00DC3DBD" w:rsidP="005E055F">
      <w:pPr>
        <w:pStyle w:val="30"/>
      </w:pPr>
      <w:r w:rsidRPr="00423C14">
        <w:t>在</w:t>
      </w:r>
      <w:r w:rsidRPr="00423C14">
        <w:t>“</w:t>
      </w:r>
      <w:r w:rsidRPr="00423C14">
        <w:t>确认信息</w:t>
      </w:r>
      <w:r w:rsidRPr="00423C14">
        <w:t>”</w:t>
      </w:r>
      <w:r w:rsidRPr="00423C14">
        <w:t>界面检查配置信息后，单击</w:t>
      </w:r>
      <w:r w:rsidRPr="00423C14">
        <w:t>“</w:t>
      </w:r>
      <w:r w:rsidRPr="00423C14">
        <w:t>提交</w:t>
      </w:r>
      <w:r w:rsidRPr="00423C14">
        <w:t>”</w:t>
      </w:r>
      <w:r w:rsidRPr="00423C14">
        <w:t>。</w:t>
      </w:r>
    </w:p>
    <w:p w14:paraId="1B2F291A" w14:textId="76807CB5" w:rsidR="00DC3DBD" w:rsidRDefault="00DC3DBD" w:rsidP="005E055F">
      <w:pPr>
        <w:pStyle w:val="1e"/>
      </w:pPr>
      <w:r w:rsidRPr="00423C14">
        <w:t>进入操作成功提示界面。</w:t>
      </w:r>
    </w:p>
    <w:p w14:paraId="7B4880EA" w14:textId="39D0DEA7" w:rsidR="00DC3DBD" w:rsidRPr="00423C14" w:rsidRDefault="00DC3DBD" w:rsidP="005E055F">
      <w:pPr>
        <w:pStyle w:val="1e"/>
      </w:pPr>
      <w:r w:rsidRPr="005E7E27">
        <w:rPr>
          <w:noProof/>
        </w:rPr>
        <w:drawing>
          <wp:inline distT="0" distB="0" distL="0" distR="0" wp14:anchorId="494DA6ED" wp14:editId="6440C0E1">
            <wp:extent cx="5454000" cy="3411093"/>
            <wp:effectExtent l="19050" t="19050" r="13970" b="184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1109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86933C" w14:textId="77777777" w:rsidR="00DC3DBD" w:rsidRDefault="00DC3DBD" w:rsidP="005E055F">
      <w:pPr>
        <w:pStyle w:val="30"/>
      </w:pPr>
      <w:r w:rsidRPr="00423C14">
        <w:t>选择</w:t>
      </w:r>
      <w:r w:rsidRPr="00423C14">
        <w:t>“</w:t>
      </w:r>
      <w:r w:rsidRPr="00423C14">
        <w:t>任务中心</w:t>
      </w:r>
      <w:r w:rsidRPr="00423C14">
        <w:t xml:space="preserve"> &gt; </w:t>
      </w:r>
      <w:r w:rsidRPr="00423C14">
        <w:t>任务跟踪</w:t>
      </w:r>
      <w:r w:rsidRPr="00423C14">
        <w:t>”</w:t>
      </w:r>
      <w:r w:rsidRPr="00423C14">
        <w:t>。</w:t>
      </w:r>
    </w:p>
    <w:p w14:paraId="70CB32F2" w14:textId="77777777" w:rsidR="00DC3DBD" w:rsidRDefault="00DC3DBD" w:rsidP="005E055F">
      <w:pPr>
        <w:pStyle w:val="1e"/>
        <w:rPr>
          <w:lang w:val="x-none" w:eastAsia="x-none"/>
        </w:rPr>
      </w:pPr>
      <w:r w:rsidRPr="00423C14">
        <w:t>进入</w:t>
      </w:r>
      <w:r w:rsidRPr="00423C14">
        <w:t>“</w:t>
      </w:r>
      <w:r w:rsidRPr="00423C14">
        <w:t>任务跟踪</w:t>
      </w:r>
      <w:r w:rsidRPr="00423C14">
        <w:t>”</w:t>
      </w:r>
      <w:r w:rsidRPr="00423C14">
        <w:t>界面，可查看任务及各</w:t>
      </w:r>
      <w:proofErr w:type="gramStart"/>
      <w:r w:rsidRPr="00423C14">
        <w:t>子任务</w:t>
      </w:r>
      <w:proofErr w:type="gramEnd"/>
      <w:r w:rsidRPr="00423C14">
        <w:t>的状态</w:t>
      </w:r>
      <w:r>
        <w:rPr>
          <w:rFonts w:hint="eastAsia"/>
        </w:rPr>
        <w:t>。</w:t>
      </w:r>
    </w:p>
    <w:p w14:paraId="3E6E5910" w14:textId="77777777" w:rsidR="00DC3DBD" w:rsidRPr="00F76F12" w:rsidRDefault="00DC3DBD" w:rsidP="005E055F">
      <w:pPr>
        <w:pStyle w:val="30"/>
      </w:pPr>
      <w:r w:rsidRPr="00F76F12">
        <w:rPr>
          <w:rFonts w:hint="eastAsia"/>
        </w:rPr>
        <w:t>待任务执行成功后，可在</w:t>
      </w:r>
      <w:r w:rsidRPr="00F76F12">
        <w:t>FusionCompute</w:t>
      </w:r>
      <w:r w:rsidRPr="00F76F12">
        <w:t>中，</w:t>
      </w:r>
      <w:r>
        <w:rPr>
          <w:rFonts w:hint="eastAsia"/>
        </w:rPr>
        <w:t>可</w:t>
      </w:r>
      <w:r w:rsidRPr="00F76F12">
        <w:t>看到发放的</w:t>
      </w:r>
      <w:r>
        <w:rPr>
          <w:rFonts w:hint="eastAsia"/>
        </w:rPr>
        <w:t>链接</w:t>
      </w:r>
      <w:r>
        <w:t>克隆</w:t>
      </w:r>
      <w:r w:rsidRPr="00F76F12">
        <w:t>虚拟机。示例：</w:t>
      </w:r>
    </w:p>
    <w:p w14:paraId="14F2ACE5" w14:textId="3DAACDC8" w:rsidR="00DC3DBD" w:rsidRPr="005E055F" w:rsidRDefault="00DC3DBD" w:rsidP="005E055F">
      <w:pPr>
        <w:pStyle w:val="1e"/>
        <w:rPr>
          <w:lang w:val="x-none" w:eastAsia="x-none"/>
        </w:rPr>
      </w:pPr>
      <w:r w:rsidRPr="005E7E27">
        <w:rPr>
          <w:noProof/>
        </w:rPr>
        <w:lastRenderedPageBreak/>
        <w:drawing>
          <wp:inline distT="0" distB="0" distL="0" distR="0" wp14:anchorId="4309AFC2" wp14:editId="7AF607F3">
            <wp:extent cx="5454000" cy="2052278"/>
            <wp:effectExtent l="19050" t="19050" r="13970" b="2476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05227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DF9CFE" w14:textId="77777777" w:rsidR="00DC3DBD" w:rsidRPr="005E055F" w:rsidRDefault="00DC3DBD" w:rsidP="005E055F">
      <w:pPr>
        <w:pStyle w:val="3"/>
      </w:pPr>
      <w:bookmarkStart w:id="123" w:name="_Toc500186209"/>
      <w:bookmarkStart w:id="124" w:name="_Toc500426405"/>
      <w:r w:rsidRPr="005E055F">
        <w:rPr>
          <w:rFonts w:hint="eastAsia"/>
        </w:rPr>
        <w:t>登录链接</w:t>
      </w:r>
      <w:r w:rsidRPr="005E055F">
        <w:t>克隆桌面</w:t>
      </w:r>
      <w:bookmarkEnd w:id="123"/>
      <w:bookmarkEnd w:id="124"/>
    </w:p>
    <w:p w14:paraId="699680E8" w14:textId="77777777" w:rsidR="00DC3DBD" w:rsidRPr="005E055F" w:rsidRDefault="00DC3DBD" w:rsidP="005E055F">
      <w:pPr>
        <w:pStyle w:val="40"/>
        <w:rPr>
          <w:rFonts w:hint="default"/>
        </w:rPr>
      </w:pPr>
      <w:r w:rsidRPr="005E055F">
        <w:t>实验任务</w:t>
      </w:r>
    </w:p>
    <w:p w14:paraId="4DDC2CCE" w14:textId="77777777" w:rsidR="00DC3DBD" w:rsidRPr="00423C14" w:rsidRDefault="00DC3DBD" w:rsidP="005E055F">
      <w:pPr>
        <w:pStyle w:val="4b"/>
        <w:rPr>
          <w:sz w:val="18"/>
          <w:szCs w:val="18"/>
        </w:rPr>
      </w:pPr>
      <w:r w:rsidRPr="00423C14">
        <w:rPr>
          <w:rFonts w:hint="eastAsia"/>
        </w:rPr>
        <w:t>登录发放</w:t>
      </w:r>
      <w:r w:rsidRPr="00423C14">
        <w:t>完毕的链接克隆桌面。</w:t>
      </w:r>
    </w:p>
    <w:p w14:paraId="12AFC397" w14:textId="77777777" w:rsidR="00DC3DBD" w:rsidRPr="005E055F" w:rsidRDefault="00DC3DBD" w:rsidP="005E055F">
      <w:pPr>
        <w:pStyle w:val="40"/>
        <w:rPr>
          <w:rFonts w:hint="default"/>
        </w:rPr>
      </w:pPr>
      <w:r w:rsidRPr="005E055F">
        <w:t>操作步骤</w:t>
      </w:r>
    </w:p>
    <w:p w14:paraId="5E9FD55D" w14:textId="1BBBDA2F" w:rsidR="00DC3DBD" w:rsidRDefault="00DC3DBD" w:rsidP="005E055F">
      <w:pPr>
        <w:pStyle w:val="4b"/>
        <w:rPr>
          <w:noProof/>
        </w:rPr>
      </w:pPr>
      <w:r w:rsidRPr="00423C14">
        <w:rPr>
          <w:rFonts w:hint="eastAsia"/>
          <w:noProof/>
        </w:rPr>
        <w:t>详情</w:t>
      </w:r>
      <w:r w:rsidRPr="00423C14">
        <w:rPr>
          <w:noProof/>
        </w:rPr>
        <w:t>可参照步骤</w:t>
      </w:r>
      <w:r>
        <w:rPr>
          <w:noProof/>
        </w:rPr>
        <w:t>4.3.5.2</w:t>
      </w:r>
      <w:r>
        <w:rPr>
          <w:rFonts w:hint="eastAsia"/>
          <w:noProof/>
        </w:rPr>
        <w:t>。</w:t>
      </w:r>
    </w:p>
    <w:p w14:paraId="10AE0070" w14:textId="77777777" w:rsidR="005E055F" w:rsidRDefault="005E055F" w:rsidP="005E055F">
      <w:pPr>
        <w:pStyle w:val="4b"/>
        <w:numPr>
          <w:ilvl w:val="0"/>
          <w:numId w:val="0"/>
        </w:numPr>
        <w:ind w:left="1446" w:hanging="425"/>
        <w:rPr>
          <w:noProof/>
        </w:rPr>
      </w:pPr>
    </w:p>
    <w:p w14:paraId="7E538779" w14:textId="77777777" w:rsidR="005E055F" w:rsidRDefault="005E055F" w:rsidP="005E055F">
      <w:pPr>
        <w:pStyle w:val="4b"/>
        <w:numPr>
          <w:ilvl w:val="0"/>
          <w:numId w:val="0"/>
        </w:numPr>
        <w:ind w:left="1446" w:hanging="425"/>
        <w:rPr>
          <w:noProof/>
        </w:rPr>
      </w:pPr>
    </w:p>
    <w:p w14:paraId="65813566" w14:textId="77777777" w:rsidR="005E055F" w:rsidRDefault="005E055F" w:rsidP="005E055F">
      <w:pPr>
        <w:pStyle w:val="4b"/>
        <w:numPr>
          <w:ilvl w:val="0"/>
          <w:numId w:val="0"/>
        </w:numPr>
        <w:ind w:left="1446" w:hanging="425"/>
        <w:rPr>
          <w:noProof/>
        </w:rPr>
      </w:pPr>
    </w:p>
    <w:p w14:paraId="34C9478C" w14:textId="77777777" w:rsidR="00DC3DBD" w:rsidRDefault="00DC3DBD" w:rsidP="00DC3DBD"/>
    <w:p w14:paraId="28CA9BE1" w14:textId="77777777" w:rsidR="00DC3DBD" w:rsidRDefault="00DC3DBD" w:rsidP="00DC3DBD"/>
    <w:p w14:paraId="7FCACE4B" w14:textId="77777777" w:rsidR="00DC3DBD" w:rsidRDefault="00DC3DBD" w:rsidP="00DC3DBD"/>
    <w:p w14:paraId="2258FEFF" w14:textId="77777777" w:rsidR="00DC3DBD" w:rsidRDefault="00DC3DBD" w:rsidP="00DC3DBD"/>
    <w:p w14:paraId="4B3B37E8" w14:textId="77777777" w:rsidR="00DC3DBD" w:rsidRDefault="00DC3DBD" w:rsidP="00DC3DBD"/>
    <w:p w14:paraId="39DC8CC2" w14:textId="77777777" w:rsidR="00DC3DBD" w:rsidRDefault="00DC3DBD" w:rsidP="00DC3DBD"/>
    <w:p w14:paraId="5D10C145" w14:textId="77777777" w:rsidR="00DC3DBD" w:rsidRPr="00423C14" w:rsidRDefault="00DC3DBD" w:rsidP="00DC3DBD"/>
    <w:p w14:paraId="66D36941" w14:textId="77777777" w:rsidR="00DC3DBD" w:rsidRPr="005E055F" w:rsidRDefault="00DC3DBD" w:rsidP="005E055F">
      <w:pPr>
        <w:pStyle w:val="1"/>
      </w:pPr>
      <w:bookmarkStart w:id="125" w:name="_Toc500186210"/>
      <w:bookmarkStart w:id="126" w:name="_Toc500426406"/>
      <w:r w:rsidRPr="005E055F">
        <w:rPr>
          <w:rFonts w:hint="eastAsia"/>
        </w:rPr>
        <w:lastRenderedPageBreak/>
        <w:t>应用虚拟</w:t>
      </w:r>
      <w:proofErr w:type="gramStart"/>
      <w:r w:rsidRPr="005E055F">
        <w:rPr>
          <w:rFonts w:hint="eastAsia"/>
        </w:rPr>
        <w:t>化部署</w:t>
      </w:r>
      <w:proofErr w:type="gramEnd"/>
      <w:r w:rsidRPr="005E055F">
        <w:t>与发布</w:t>
      </w:r>
      <w:r w:rsidRPr="005E055F">
        <w:rPr>
          <w:rFonts w:hint="eastAsia"/>
        </w:rPr>
        <w:t>（可选）</w:t>
      </w:r>
      <w:bookmarkEnd w:id="125"/>
      <w:bookmarkEnd w:id="126"/>
    </w:p>
    <w:p w14:paraId="5779BFBF" w14:textId="77777777" w:rsidR="00DC3DBD" w:rsidRPr="005E055F" w:rsidRDefault="00DC3DBD" w:rsidP="005E055F">
      <w:pPr>
        <w:pStyle w:val="2"/>
      </w:pPr>
      <w:bookmarkStart w:id="127" w:name="_Toc465180213"/>
      <w:bookmarkStart w:id="128" w:name="_Toc500186211"/>
      <w:bookmarkStart w:id="129" w:name="_Toc500426407"/>
      <w:r w:rsidRPr="005E055F">
        <w:rPr>
          <w:rFonts w:hint="eastAsia"/>
        </w:rPr>
        <w:t>课程目标</w:t>
      </w:r>
      <w:bookmarkEnd w:id="127"/>
      <w:bookmarkEnd w:id="128"/>
      <w:bookmarkEnd w:id="129"/>
    </w:p>
    <w:p w14:paraId="74BDFA1F" w14:textId="77777777" w:rsidR="00DC3DBD" w:rsidRPr="00423C14" w:rsidRDefault="00DC3DBD" w:rsidP="005E055F">
      <w:pPr>
        <w:pStyle w:val="1e"/>
      </w:pPr>
      <w:r w:rsidRPr="00423C14">
        <w:t>通过本部分的学习，您应该能够：</w:t>
      </w:r>
    </w:p>
    <w:p w14:paraId="37315B24" w14:textId="7D74E8B5" w:rsidR="00DC3DBD" w:rsidRPr="00423C14" w:rsidRDefault="00DC3DBD" w:rsidP="005E055F">
      <w:pPr>
        <w:pStyle w:val="4b"/>
      </w:pPr>
      <w:r w:rsidRPr="00423C14">
        <w:rPr>
          <w:rFonts w:hint="eastAsia"/>
        </w:rPr>
        <w:t>掌握</w:t>
      </w:r>
      <w:r w:rsidRPr="00423C14">
        <w:rPr>
          <w:rFonts w:hint="eastAsia"/>
        </w:rPr>
        <w:t>APS</w:t>
      </w:r>
      <w:r w:rsidR="00E718D0">
        <w:rPr>
          <w:rFonts w:hint="eastAsia"/>
        </w:rPr>
        <w:t>服务器的部署方法。</w:t>
      </w:r>
    </w:p>
    <w:p w14:paraId="7B8252DC" w14:textId="4817DC25" w:rsidR="00DC3DBD" w:rsidRPr="00423C14" w:rsidRDefault="00E718D0" w:rsidP="005E055F">
      <w:pPr>
        <w:pStyle w:val="4b"/>
      </w:pPr>
      <w:r>
        <w:rPr>
          <w:rFonts w:hint="eastAsia"/>
        </w:rPr>
        <w:t>掌握应用的发放方法。</w:t>
      </w:r>
    </w:p>
    <w:p w14:paraId="51B1B982" w14:textId="77777777" w:rsidR="00DC3DBD" w:rsidRPr="00423C14" w:rsidRDefault="00DC3DBD" w:rsidP="005E055F">
      <w:pPr>
        <w:pStyle w:val="4b"/>
      </w:pPr>
      <w:r w:rsidRPr="00423C14">
        <w:rPr>
          <w:rFonts w:hint="eastAsia"/>
        </w:rPr>
        <w:t>掌握应用调整与回收的方法。</w:t>
      </w:r>
    </w:p>
    <w:p w14:paraId="2A26862C" w14:textId="77777777" w:rsidR="00DC3DBD" w:rsidRPr="005E055F" w:rsidRDefault="00DC3DBD" w:rsidP="005E055F">
      <w:pPr>
        <w:pStyle w:val="2"/>
      </w:pPr>
      <w:bookmarkStart w:id="130" w:name="_Toc465180214"/>
      <w:bookmarkStart w:id="131" w:name="_Toc500186212"/>
      <w:bookmarkStart w:id="132" w:name="_Toc500426408"/>
      <w:r w:rsidRPr="005E055F">
        <w:rPr>
          <w:rFonts w:hint="eastAsia"/>
        </w:rPr>
        <w:t>基本信息</w:t>
      </w:r>
      <w:bookmarkEnd w:id="130"/>
      <w:bookmarkEnd w:id="131"/>
      <w:bookmarkEnd w:id="132"/>
    </w:p>
    <w:tbl>
      <w:tblPr>
        <w:tblStyle w:val="V30"/>
        <w:tblW w:w="4110" w:type="pct"/>
        <w:tblLook w:val="01E0" w:firstRow="1" w:lastRow="1" w:firstColumn="1" w:lastColumn="1" w:noHBand="0" w:noVBand="0"/>
      </w:tblPr>
      <w:tblGrid>
        <w:gridCol w:w="1589"/>
        <w:gridCol w:w="3169"/>
        <w:gridCol w:w="3140"/>
      </w:tblGrid>
      <w:tr w:rsidR="00DC3DBD" w:rsidRPr="00423C14" w14:paraId="154C1E64" w14:textId="77777777" w:rsidTr="005E05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22F60693" w14:textId="77777777" w:rsidR="00DC3DBD" w:rsidRPr="005E055F" w:rsidRDefault="00DC3DBD" w:rsidP="005E055F">
            <w:pPr>
              <w:pStyle w:val="59"/>
            </w:pPr>
            <w:r w:rsidRPr="005E055F">
              <w:rPr>
                <w:rFonts w:hint="eastAsia"/>
              </w:rPr>
              <w:t>系统</w:t>
            </w:r>
          </w:p>
        </w:tc>
        <w:tc>
          <w:tcPr>
            <w:tcW w:w="2017" w:type="pct"/>
          </w:tcPr>
          <w:p w14:paraId="5366FEE8" w14:textId="77777777" w:rsidR="00DC3DBD" w:rsidRPr="005E055F" w:rsidRDefault="00DC3DBD" w:rsidP="005E055F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055F">
              <w:t>Portal</w:t>
            </w:r>
            <w:r w:rsidRPr="005E055F">
              <w:t>登录地址</w:t>
            </w:r>
          </w:p>
        </w:tc>
        <w:tc>
          <w:tcPr>
            <w:tcW w:w="1998" w:type="pct"/>
          </w:tcPr>
          <w:p w14:paraId="314DEB64" w14:textId="77777777" w:rsidR="00DC3DBD" w:rsidRPr="005E055F" w:rsidRDefault="00DC3DBD" w:rsidP="005E055F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055F">
              <w:t>Portal</w:t>
            </w:r>
            <w:r w:rsidRPr="005E055F">
              <w:t>帐号</w:t>
            </w:r>
          </w:p>
        </w:tc>
      </w:tr>
      <w:tr w:rsidR="00DC3DBD" w:rsidRPr="00423C14" w14:paraId="10D043A2" w14:textId="77777777" w:rsidTr="005E05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2436AB9C" w14:textId="77777777" w:rsidR="00DC3DBD" w:rsidRPr="005E055F" w:rsidRDefault="00DC3DBD" w:rsidP="005E055F">
            <w:pPr>
              <w:pStyle w:val="59"/>
            </w:pPr>
            <w:r w:rsidRPr="005E055F">
              <w:rPr>
                <w:rFonts w:hint="eastAsia"/>
              </w:rPr>
              <w:t>FusinAccess</w:t>
            </w:r>
          </w:p>
        </w:tc>
        <w:tc>
          <w:tcPr>
            <w:tcW w:w="2017" w:type="pct"/>
          </w:tcPr>
          <w:p w14:paraId="60624BDF" w14:textId="77777777" w:rsidR="00DC3DBD" w:rsidRPr="005E055F" w:rsidRDefault="00DC3DBD" w:rsidP="005E055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36059FCD" w14:textId="77777777" w:rsidR="00DC3DBD" w:rsidRPr="005E055F" w:rsidRDefault="00DC3DBD" w:rsidP="005E055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627699ED" w14:textId="77777777" w:rsidTr="005E05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20BF4E42" w14:textId="77777777" w:rsidR="00DC3DBD" w:rsidRPr="005E055F" w:rsidRDefault="00DC3DBD" w:rsidP="005E055F">
            <w:pPr>
              <w:pStyle w:val="59"/>
            </w:pPr>
            <w:r w:rsidRPr="005E055F">
              <w:rPr>
                <w:rFonts w:hint="eastAsia"/>
              </w:rPr>
              <w:t>FusionCompute</w:t>
            </w:r>
          </w:p>
        </w:tc>
        <w:tc>
          <w:tcPr>
            <w:tcW w:w="2017" w:type="pct"/>
          </w:tcPr>
          <w:p w14:paraId="6629FA7D" w14:textId="77777777" w:rsidR="00DC3DBD" w:rsidRPr="005E055F" w:rsidRDefault="00DC3DBD" w:rsidP="005E055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737B764F" w14:textId="77777777" w:rsidR="00DC3DBD" w:rsidRPr="005E055F" w:rsidRDefault="00DC3DBD" w:rsidP="005E055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2F8A2365" w14:textId="77777777" w:rsidTr="005E05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7AFC0238" w14:textId="77777777" w:rsidR="00DC3DBD" w:rsidRPr="005E055F" w:rsidRDefault="00DC3DBD" w:rsidP="005E055F">
            <w:pPr>
              <w:pStyle w:val="59"/>
            </w:pPr>
            <w:r w:rsidRPr="005E055F">
              <w:rPr>
                <w:rFonts w:hint="eastAsia"/>
              </w:rPr>
              <w:t xml:space="preserve">AD </w:t>
            </w:r>
            <w:r w:rsidRPr="005E055F">
              <w:rPr>
                <w:rFonts w:hint="eastAsia"/>
              </w:rPr>
              <w:t>服务器</w:t>
            </w:r>
          </w:p>
        </w:tc>
        <w:tc>
          <w:tcPr>
            <w:tcW w:w="2017" w:type="pct"/>
          </w:tcPr>
          <w:p w14:paraId="30EE187A" w14:textId="77777777" w:rsidR="00DC3DBD" w:rsidRPr="005E055F" w:rsidRDefault="00DC3DBD" w:rsidP="005E055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392DDD28" w14:textId="77777777" w:rsidR="00DC3DBD" w:rsidRPr="005E055F" w:rsidRDefault="00DC3DBD" w:rsidP="005E055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17CA7B1" w14:textId="77777777" w:rsidR="00DC3DBD" w:rsidRPr="005E055F" w:rsidRDefault="00DC3DBD" w:rsidP="005E055F">
      <w:pPr>
        <w:pStyle w:val="2"/>
      </w:pPr>
      <w:bookmarkStart w:id="133" w:name="_Toc465180215"/>
      <w:bookmarkStart w:id="134" w:name="_Toc500186213"/>
      <w:bookmarkStart w:id="135" w:name="_Toc500426409"/>
      <w:r w:rsidRPr="005E055F">
        <w:rPr>
          <w:rFonts w:hint="eastAsia"/>
        </w:rPr>
        <w:t>实验内容</w:t>
      </w:r>
      <w:bookmarkEnd w:id="133"/>
      <w:bookmarkEnd w:id="134"/>
      <w:bookmarkEnd w:id="135"/>
    </w:p>
    <w:p w14:paraId="063A0E84" w14:textId="77777777" w:rsidR="00DC3DBD" w:rsidRPr="005E055F" w:rsidRDefault="00DC3DBD" w:rsidP="005E055F">
      <w:pPr>
        <w:pStyle w:val="3"/>
      </w:pPr>
      <w:bookmarkStart w:id="136" w:name="_Toc465180216"/>
      <w:bookmarkStart w:id="137" w:name="_Toc500186214"/>
      <w:bookmarkStart w:id="138" w:name="_Toc500426410"/>
      <w:r w:rsidRPr="005E055F">
        <w:rPr>
          <w:rFonts w:hint="eastAsia"/>
        </w:rPr>
        <w:t>部署</w:t>
      </w:r>
      <w:r w:rsidRPr="005E055F">
        <w:rPr>
          <w:rFonts w:hint="eastAsia"/>
        </w:rPr>
        <w:t>APS</w:t>
      </w:r>
      <w:r w:rsidRPr="005E055F">
        <w:rPr>
          <w:rFonts w:hint="eastAsia"/>
        </w:rPr>
        <w:t>服务器</w:t>
      </w:r>
      <w:bookmarkEnd w:id="136"/>
      <w:bookmarkEnd w:id="137"/>
      <w:bookmarkEnd w:id="138"/>
    </w:p>
    <w:p w14:paraId="7C4B8FED" w14:textId="77777777" w:rsidR="00DC3DBD" w:rsidRPr="005E055F" w:rsidRDefault="00DC3DBD" w:rsidP="005E055F">
      <w:pPr>
        <w:pStyle w:val="40"/>
        <w:rPr>
          <w:rFonts w:hint="default"/>
        </w:rPr>
      </w:pPr>
      <w:r w:rsidRPr="005E055F">
        <w:t>实验任务</w:t>
      </w:r>
    </w:p>
    <w:p w14:paraId="79DD7D37" w14:textId="77777777" w:rsidR="00DC3DBD" w:rsidRPr="00423C14" w:rsidRDefault="00DC3DBD" w:rsidP="005E055F">
      <w:pPr>
        <w:pStyle w:val="4b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FusionCompute</w:t>
      </w:r>
      <w:r w:rsidRPr="00423C14">
        <w:rPr>
          <w:rFonts w:hint="eastAsia"/>
        </w:rPr>
        <w:t>中创建</w:t>
      </w:r>
      <w:r w:rsidRPr="00423C14">
        <w:rPr>
          <w:rFonts w:hint="eastAsia"/>
        </w:rPr>
        <w:t>APS</w:t>
      </w:r>
      <w:r w:rsidRPr="00423C14">
        <w:rPr>
          <w:rFonts w:hint="eastAsia"/>
        </w:rPr>
        <w:t>服务器</w:t>
      </w:r>
      <w:proofErr w:type="gramStart"/>
      <w:r w:rsidRPr="00423C14">
        <w:rPr>
          <w:rFonts w:hint="eastAsia"/>
        </w:rPr>
        <w:t>裸</w:t>
      </w:r>
      <w:proofErr w:type="gramEnd"/>
      <w:r w:rsidRPr="00423C14">
        <w:rPr>
          <w:rFonts w:hint="eastAsia"/>
        </w:rPr>
        <w:t>虚拟机，在裸虚拟机中安装</w:t>
      </w:r>
      <w:r w:rsidRPr="00423C14">
        <w:rPr>
          <w:rFonts w:hint="eastAsia"/>
        </w:rPr>
        <w:t>Windows Server 2012 R2</w:t>
      </w:r>
      <w:r w:rsidRPr="00423C14">
        <w:rPr>
          <w:rFonts w:hint="eastAsia"/>
        </w:rPr>
        <w:t>操作系统，完成</w:t>
      </w:r>
      <w:r w:rsidRPr="00423C14">
        <w:rPr>
          <w:rFonts w:hint="eastAsia"/>
        </w:rPr>
        <w:t>APS</w:t>
      </w:r>
      <w:r w:rsidRPr="00423C14">
        <w:rPr>
          <w:rFonts w:hint="eastAsia"/>
        </w:rPr>
        <w:t>服务器模板创建，以及完成虚拟机组和应用组的创建，向虚拟机组中添加</w:t>
      </w:r>
      <w:r w:rsidRPr="00423C14">
        <w:rPr>
          <w:rFonts w:hint="eastAsia"/>
        </w:rPr>
        <w:t>APS</w:t>
      </w:r>
      <w:r w:rsidRPr="00423C14">
        <w:rPr>
          <w:rFonts w:hint="eastAsia"/>
        </w:rPr>
        <w:t>服务器。</w:t>
      </w:r>
    </w:p>
    <w:p w14:paraId="4119AC94" w14:textId="77777777" w:rsidR="00DC3DBD" w:rsidRPr="005E055F" w:rsidRDefault="00DC3DBD" w:rsidP="005E055F">
      <w:pPr>
        <w:pStyle w:val="40"/>
        <w:rPr>
          <w:rFonts w:hint="default"/>
        </w:rPr>
      </w:pPr>
      <w:r w:rsidRPr="005E055F">
        <w:t>操作步骤</w:t>
      </w:r>
    </w:p>
    <w:p w14:paraId="10FE7E83" w14:textId="77777777" w:rsidR="00DC3DBD" w:rsidRPr="005E055F" w:rsidRDefault="00DC3DBD" w:rsidP="005E055F">
      <w:pPr>
        <w:pStyle w:val="5"/>
        <w:rPr>
          <w:rFonts w:hint="default"/>
        </w:rPr>
      </w:pPr>
      <w:r w:rsidRPr="005E055F">
        <w:t>创建</w:t>
      </w:r>
      <w:r w:rsidRPr="005E055F">
        <w:rPr>
          <w:rFonts w:hint="default"/>
        </w:rPr>
        <w:t>虚拟机</w:t>
      </w:r>
    </w:p>
    <w:p w14:paraId="0E482BC7" w14:textId="77777777" w:rsidR="00DC3DBD" w:rsidRPr="00423C14" w:rsidRDefault="00DC3DBD" w:rsidP="005E055F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FusionCompute</w:t>
      </w:r>
      <w:r w:rsidRPr="00423C14">
        <w:rPr>
          <w:rFonts w:hint="eastAsia"/>
        </w:rPr>
        <w:t>中，选择“虚拟机和模板”。</w:t>
      </w:r>
      <w:r w:rsidRPr="00423C14">
        <w:rPr>
          <w:rFonts w:hint="eastAsia"/>
        </w:rPr>
        <w:t xml:space="preserve"> </w:t>
      </w:r>
    </w:p>
    <w:p w14:paraId="01C43003" w14:textId="77777777" w:rsidR="00DC3DBD" w:rsidRPr="00423C14" w:rsidRDefault="00DC3DBD" w:rsidP="005E055F">
      <w:pPr>
        <w:pStyle w:val="30"/>
      </w:pPr>
      <w:r w:rsidRPr="00423C14">
        <w:rPr>
          <w:rFonts w:hint="eastAsia"/>
        </w:rPr>
        <w:t>在“虚拟机和模板——概要”界面，单击“创建虚拟机”。</w:t>
      </w:r>
    </w:p>
    <w:p w14:paraId="5E7297D6" w14:textId="77777777" w:rsidR="00DC3DBD" w:rsidRPr="00423C14" w:rsidRDefault="00DC3DBD" w:rsidP="005E055F">
      <w:pPr>
        <w:pStyle w:val="30"/>
      </w:pPr>
      <w:r w:rsidRPr="00423C14">
        <w:rPr>
          <w:rFonts w:hint="eastAsia"/>
          <w:sz w:val="20"/>
        </w:rPr>
        <w:t>选择虚拟机</w:t>
      </w:r>
      <w:r w:rsidRPr="00423C14">
        <w:rPr>
          <w:sz w:val="20"/>
        </w:rPr>
        <w:t>创建类型</w:t>
      </w:r>
      <w:r w:rsidRPr="00423C14">
        <w:rPr>
          <w:rFonts w:hint="eastAsia"/>
          <w:sz w:val="20"/>
        </w:rPr>
        <w:t>为</w:t>
      </w:r>
      <w:r w:rsidRPr="00423C14">
        <w:rPr>
          <w:sz w:val="20"/>
        </w:rPr>
        <w:t>“</w:t>
      </w:r>
      <w:r w:rsidRPr="00423C14">
        <w:rPr>
          <w:rFonts w:hint="eastAsia"/>
          <w:sz w:val="20"/>
        </w:rPr>
        <w:t>创建新</w:t>
      </w:r>
      <w:r w:rsidRPr="00423C14">
        <w:rPr>
          <w:sz w:val="20"/>
        </w:rPr>
        <w:t>虚拟机</w:t>
      </w:r>
      <w:r w:rsidRPr="00423C14">
        <w:rPr>
          <w:sz w:val="20"/>
        </w:rPr>
        <w:t>”</w:t>
      </w:r>
      <w:r w:rsidRPr="00423C14">
        <w:rPr>
          <w:rFonts w:hint="eastAsia"/>
          <w:sz w:val="20"/>
        </w:rPr>
        <w:t>。单击“下一步”。</w:t>
      </w:r>
    </w:p>
    <w:p w14:paraId="6D37E826" w14:textId="77777777" w:rsidR="00DC3DBD" w:rsidRPr="00423C14" w:rsidRDefault="00DC3DBD" w:rsidP="005E055F">
      <w:pPr>
        <w:pStyle w:val="30"/>
      </w:pPr>
      <w:r w:rsidRPr="00423C14">
        <w:rPr>
          <w:rFonts w:hint="eastAsia"/>
        </w:rPr>
        <w:t>进入“选择</w:t>
      </w:r>
      <w:r w:rsidRPr="00423C14">
        <w:t>名称和文件夹</w:t>
      </w:r>
      <w:r w:rsidRPr="00423C14">
        <w:rPr>
          <w:rFonts w:hint="eastAsia"/>
        </w:rPr>
        <w:t>”界面</w:t>
      </w:r>
      <w:r w:rsidRPr="00423C14">
        <w:t>。</w:t>
      </w:r>
      <w:r w:rsidRPr="00423C14">
        <w:rPr>
          <w:rFonts w:hint="eastAsia"/>
        </w:rPr>
        <w:t>填写</w:t>
      </w:r>
      <w:r w:rsidRPr="00423C14">
        <w:t>名称为</w:t>
      </w:r>
      <w:r w:rsidRPr="00423C14">
        <w:t>“APS S</w:t>
      </w:r>
      <w:r w:rsidRPr="00423C14">
        <w:rPr>
          <w:rFonts w:hint="eastAsia"/>
        </w:rPr>
        <w:t>erver</w:t>
      </w:r>
      <w:r>
        <w:t xml:space="preserve"> t</w:t>
      </w:r>
      <w:r w:rsidRPr="00423C14">
        <w:t>emplate”</w:t>
      </w:r>
      <w:r w:rsidRPr="00423C14">
        <w:rPr>
          <w:rFonts w:hint="eastAsia"/>
        </w:rPr>
        <w:t>。</w:t>
      </w:r>
    </w:p>
    <w:p w14:paraId="14D1F0DE" w14:textId="77777777" w:rsidR="00DC3DBD" w:rsidRPr="00423C14" w:rsidRDefault="00DC3DBD" w:rsidP="005E055F">
      <w:pPr>
        <w:pStyle w:val="30"/>
      </w:pPr>
      <w:r w:rsidRPr="00423C14">
        <w:lastRenderedPageBreak/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  <w:r w:rsidRPr="00423C14">
        <w:rPr>
          <w:rFonts w:hint="eastAsia"/>
        </w:rPr>
        <w:t>。</w:t>
      </w:r>
    </w:p>
    <w:p w14:paraId="55124040" w14:textId="2C6A7662" w:rsidR="00DC3DBD" w:rsidRPr="00423C14" w:rsidRDefault="00DC3DBD" w:rsidP="005E055F">
      <w:pPr>
        <w:pStyle w:val="1e"/>
      </w:pPr>
      <w:r w:rsidRPr="00423C14">
        <w:rPr>
          <w:rFonts w:hint="eastAsia"/>
        </w:rPr>
        <w:t>进入“选择</w:t>
      </w:r>
      <w:r w:rsidRPr="00423C14">
        <w:t>计算资源</w:t>
      </w:r>
      <w:r w:rsidRPr="00423C14">
        <w:rPr>
          <w:rFonts w:hint="eastAsia"/>
        </w:rPr>
        <w:t>”界面</w:t>
      </w:r>
      <w:r w:rsidRPr="00423C14">
        <w:t>。</w:t>
      </w:r>
    </w:p>
    <w:p w14:paraId="3837BBA8" w14:textId="77777777" w:rsidR="00DC3DBD" w:rsidRPr="00423C14" w:rsidRDefault="00DC3DBD" w:rsidP="005E055F">
      <w:pPr>
        <w:pStyle w:val="30"/>
      </w:pPr>
      <w:r w:rsidRPr="00423C14">
        <w:t>选择</w:t>
      </w:r>
      <w:r w:rsidRPr="00423C14">
        <w:rPr>
          <w:rFonts w:hint="eastAsia"/>
        </w:rPr>
        <w:t>“</w:t>
      </w:r>
      <w:r w:rsidRPr="00423C14">
        <w:rPr>
          <w:rFonts w:hint="eastAsia"/>
        </w:rPr>
        <w:t>M</w:t>
      </w:r>
      <w:r w:rsidRPr="00423C14">
        <w:t>anagementCluster</w:t>
      </w:r>
      <w:r w:rsidRPr="00423C14">
        <w:rPr>
          <w:rFonts w:hint="eastAsia"/>
        </w:rPr>
        <w:t>”。</w:t>
      </w:r>
      <w:r w:rsidRPr="00423C14"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  <w:r w:rsidRPr="00423C14">
        <w:rPr>
          <w:rFonts w:hint="eastAsia"/>
        </w:rPr>
        <w:t>。</w:t>
      </w:r>
    </w:p>
    <w:p w14:paraId="4D26DECB" w14:textId="0B4C5875" w:rsidR="00DC3DBD" w:rsidRPr="00423C14" w:rsidRDefault="00DC3DBD" w:rsidP="005E055F">
      <w:pPr>
        <w:pStyle w:val="1e"/>
      </w:pPr>
      <w:r w:rsidRPr="00423C14">
        <w:rPr>
          <w:rFonts w:hint="eastAsia"/>
        </w:rPr>
        <w:t>进入“选择</w:t>
      </w:r>
      <w:r w:rsidRPr="00423C14">
        <w:t>数据存储界面</w:t>
      </w:r>
      <w:r w:rsidRPr="00423C14">
        <w:rPr>
          <w:rFonts w:hint="eastAsia"/>
        </w:rPr>
        <w:t>”。</w:t>
      </w:r>
      <w:r w:rsidRPr="00423C14">
        <w:t>选择</w:t>
      </w:r>
      <w:r w:rsidRPr="00423C14">
        <w:rPr>
          <w:rFonts w:hint="eastAsia"/>
        </w:rPr>
        <w:t>虚拟机</w:t>
      </w:r>
      <w:r w:rsidRPr="00423C14">
        <w:t>所用的数据存储</w:t>
      </w:r>
      <w:r w:rsidRPr="00423C14">
        <w:rPr>
          <w:rFonts w:hint="eastAsia"/>
        </w:rPr>
        <w:t>。</w:t>
      </w:r>
      <w:r w:rsidRPr="00423C14">
        <w:t>单击</w:t>
      </w:r>
      <w:r w:rsidRPr="00423C14">
        <w:rPr>
          <w:rFonts w:hint="eastAsia"/>
        </w:rPr>
        <w:t>“下一步”。</w:t>
      </w:r>
    </w:p>
    <w:p w14:paraId="673DE584" w14:textId="77777777" w:rsidR="00DC3DBD" w:rsidRPr="00423C14" w:rsidRDefault="00DC3DBD" w:rsidP="005E055F">
      <w:pPr>
        <w:pStyle w:val="30"/>
      </w:pPr>
      <w:r w:rsidRPr="00423C14">
        <w:rPr>
          <w:rFonts w:hint="eastAsia"/>
        </w:rPr>
        <w:t>进入“选择</w:t>
      </w:r>
      <w:r w:rsidRPr="00423C14">
        <w:t>操作系统</w:t>
      </w:r>
      <w:r w:rsidRPr="00423C14">
        <w:rPr>
          <w:rFonts w:hint="eastAsia"/>
        </w:rPr>
        <w:t>”界面</w:t>
      </w:r>
      <w:r w:rsidRPr="00423C14">
        <w:t>。选择</w:t>
      </w:r>
      <w:r w:rsidRPr="00423C14">
        <w:rPr>
          <w:rFonts w:hint="eastAsia"/>
        </w:rPr>
        <w:t>“</w:t>
      </w:r>
      <w:r w:rsidRPr="00423C14">
        <w:rPr>
          <w:rFonts w:hint="eastAsia"/>
        </w:rPr>
        <w:t>W</w:t>
      </w:r>
      <w:r w:rsidRPr="00423C14">
        <w:t>indows</w:t>
      </w:r>
      <w:r w:rsidRPr="00423C14">
        <w:rPr>
          <w:rFonts w:hint="eastAsia"/>
        </w:rPr>
        <w:t>”和“</w:t>
      </w:r>
      <w:r w:rsidRPr="00423C14">
        <w:rPr>
          <w:rFonts w:hint="eastAsia"/>
        </w:rPr>
        <w:t xml:space="preserve">Windows Server </w:t>
      </w:r>
      <w:r w:rsidRPr="00423C14">
        <w:t xml:space="preserve">2012 </w:t>
      </w:r>
      <w:r>
        <w:t xml:space="preserve">R2 </w:t>
      </w:r>
      <w:r w:rsidRPr="00423C14">
        <w:t>Strandard 64bit</w:t>
      </w:r>
      <w:r w:rsidRPr="00423C14">
        <w:rPr>
          <w:rFonts w:hint="eastAsia"/>
        </w:rPr>
        <w:t>”。</w:t>
      </w:r>
      <w:r w:rsidRPr="00423C14">
        <w:t>单击</w:t>
      </w:r>
      <w:r w:rsidRPr="00423C14">
        <w:t>“</w:t>
      </w:r>
      <w:r w:rsidRPr="00423C14">
        <w:rPr>
          <w:rFonts w:hint="eastAsia"/>
        </w:rPr>
        <w:t>下一步</w:t>
      </w:r>
      <w:r w:rsidRPr="00423C14">
        <w:t>”</w:t>
      </w:r>
      <w:r w:rsidRPr="00423C14">
        <w:rPr>
          <w:rFonts w:hint="eastAsia"/>
        </w:rPr>
        <w:t>。</w:t>
      </w:r>
    </w:p>
    <w:p w14:paraId="0886D959" w14:textId="1D14A2ED" w:rsidR="00DC3DBD" w:rsidRDefault="00DC3DBD" w:rsidP="005E055F">
      <w:pPr>
        <w:pStyle w:val="1e"/>
      </w:pPr>
      <w:r w:rsidRPr="00423C14">
        <w:rPr>
          <w:rFonts w:hint="eastAsia"/>
        </w:rPr>
        <w:t>进入“虚拟机</w:t>
      </w:r>
      <w:r w:rsidRPr="00423C14">
        <w:t>配置</w:t>
      </w:r>
      <w:r w:rsidRPr="00423C14">
        <w:rPr>
          <w:rFonts w:hint="eastAsia"/>
        </w:rPr>
        <w:t>”界面</w:t>
      </w:r>
      <w:r w:rsidRPr="00423C14">
        <w:t>。</w:t>
      </w:r>
    </w:p>
    <w:p w14:paraId="384CEB52" w14:textId="3DC834B0" w:rsidR="00DC3DBD" w:rsidRPr="00423C14" w:rsidRDefault="00DC3DBD" w:rsidP="005E055F">
      <w:pPr>
        <w:pStyle w:val="1e"/>
      </w:pPr>
      <w:r w:rsidRPr="00974CA7">
        <w:rPr>
          <w:noProof/>
        </w:rPr>
        <w:drawing>
          <wp:inline distT="0" distB="0" distL="0" distR="0" wp14:anchorId="65A88143" wp14:editId="6C34923A">
            <wp:extent cx="5454000" cy="4020216"/>
            <wp:effectExtent l="19050" t="19050" r="13970" b="184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02021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EC8745" w14:textId="77777777" w:rsidR="00DC3DBD" w:rsidRPr="00423C14" w:rsidRDefault="00DC3DBD" w:rsidP="005E055F">
      <w:pPr>
        <w:pStyle w:val="30"/>
      </w:pPr>
      <w:r w:rsidRPr="00423C14">
        <w:rPr>
          <w:rFonts w:hint="eastAsia"/>
        </w:rPr>
        <w:t>根据如下参数及规划的数据设置虚拟机信息。</w:t>
      </w:r>
    </w:p>
    <w:p w14:paraId="020E6425" w14:textId="77777777" w:rsidR="00DC3DBD" w:rsidRPr="00423C14" w:rsidRDefault="00DC3DBD" w:rsidP="005E055F">
      <w:pPr>
        <w:pStyle w:val="4b"/>
      </w:pPr>
      <w:r w:rsidRPr="00423C14">
        <w:rPr>
          <w:rFonts w:hint="eastAsia"/>
        </w:rPr>
        <w:t>硬件：</w:t>
      </w:r>
      <w:r w:rsidRPr="00423C14">
        <w:rPr>
          <w:rFonts w:hint="eastAsia"/>
        </w:rPr>
        <w:t xml:space="preserve"> </w:t>
      </w:r>
    </w:p>
    <w:p w14:paraId="7D249F80" w14:textId="77777777" w:rsidR="00DC3DBD" w:rsidRPr="00423C14" w:rsidRDefault="00DC3DBD" w:rsidP="005E055F">
      <w:pPr>
        <w:pStyle w:val="4b"/>
      </w:pPr>
      <w:r w:rsidRPr="00423C14">
        <w:rPr>
          <w:rFonts w:hint="eastAsia"/>
        </w:rPr>
        <w:t>CPU</w:t>
      </w:r>
      <w:r w:rsidRPr="00423C14">
        <w:rPr>
          <w:rFonts w:hint="eastAsia"/>
        </w:rPr>
        <w:t>（个）：</w:t>
      </w:r>
      <w:r w:rsidRPr="00423C14">
        <w:rPr>
          <w:rFonts w:hint="eastAsia"/>
        </w:rPr>
        <w:t>6</w:t>
      </w:r>
      <w:r w:rsidRPr="00423C14">
        <w:rPr>
          <w:rFonts w:hint="eastAsia"/>
        </w:rPr>
        <w:t>个。</w:t>
      </w:r>
      <w:r w:rsidRPr="00423C14">
        <w:rPr>
          <w:rFonts w:hint="eastAsia"/>
        </w:rPr>
        <w:t xml:space="preserve"> </w:t>
      </w:r>
    </w:p>
    <w:p w14:paraId="0107FD53" w14:textId="77777777" w:rsidR="00DC3DBD" w:rsidRPr="00423C14" w:rsidRDefault="00DC3DBD" w:rsidP="005E055F">
      <w:pPr>
        <w:pStyle w:val="4b"/>
      </w:pPr>
      <w:r w:rsidRPr="00423C14">
        <w:rPr>
          <w:rFonts w:hint="eastAsia"/>
        </w:rPr>
        <w:t>内存：</w:t>
      </w:r>
      <w:r w:rsidRPr="00423C14">
        <w:rPr>
          <w:rFonts w:hint="eastAsia"/>
        </w:rPr>
        <w:t>24GB</w:t>
      </w:r>
      <w:r w:rsidRPr="00423C14">
        <w:rPr>
          <w:rFonts w:hint="eastAsia"/>
        </w:rPr>
        <w:t>。</w:t>
      </w:r>
    </w:p>
    <w:p w14:paraId="2A8DFB19" w14:textId="77777777" w:rsidR="00DC3DBD" w:rsidRPr="00423C14" w:rsidRDefault="00DC3DBD" w:rsidP="005E055F">
      <w:pPr>
        <w:pStyle w:val="4b"/>
      </w:pPr>
      <w:r>
        <w:rPr>
          <w:rFonts w:hint="eastAsia"/>
        </w:rPr>
        <w:t>磁盘数量</w:t>
      </w:r>
      <w:r w:rsidRPr="00423C14">
        <w:rPr>
          <w:rFonts w:hint="eastAsia"/>
        </w:rPr>
        <w:t>：</w:t>
      </w:r>
      <w:r>
        <w:rPr>
          <w:rFonts w:hint="eastAsia"/>
        </w:rPr>
        <w:t>1</w:t>
      </w:r>
      <w:r w:rsidRPr="00423C14">
        <w:rPr>
          <w:rFonts w:hint="eastAsia"/>
        </w:rPr>
        <w:t>。（在</w:t>
      </w:r>
      <w:r w:rsidRPr="00423C14">
        <w:t>下方</w:t>
      </w:r>
      <w:r w:rsidRPr="00423C14">
        <w:rPr>
          <w:rFonts w:hint="eastAsia"/>
        </w:rPr>
        <w:t>“新设备”选择</w:t>
      </w:r>
      <w:r w:rsidRPr="00423C14">
        <w:t>磁盘单击添加即可</w:t>
      </w:r>
      <w:r w:rsidRPr="00423C14">
        <w:rPr>
          <w:rFonts w:hint="eastAsia"/>
        </w:rPr>
        <w:t>添加</w:t>
      </w:r>
      <w:r w:rsidRPr="00423C14">
        <w:t>数量</w:t>
      </w:r>
      <w:r w:rsidRPr="00423C14">
        <w:rPr>
          <w:rFonts w:hint="eastAsia"/>
        </w:rPr>
        <w:t>）容量：操作系统默认安装在第一块磁盘，建议设置为</w:t>
      </w:r>
      <w:r w:rsidRPr="00423C14">
        <w:rPr>
          <w:rFonts w:hint="eastAsia"/>
        </w:rPr>
        <w:t>80GB</w:t>
      </w:r>
      <w:r w:rsidRPr="00423C14">
        <w:rPr>
          <w:rFonts w:hint="eastAsia"/>
        </w:rPr>
        <w:t>。</w:t>
      </w:r>
      <w:r w:rsidRPr="00423C14">
        <w:rPr>
          <w:rFonts w:hint="eastAsia"/>
        </w:rPr>
        <w:t xml:space="preserve"> </w:t>
      </w:r>
      <w:r w:rsidRPr="00423C14">
        <w:rPr>
          <w:rFonts w:hint="eastAsia"/>
        </w:rPr>
        <w:t>数据盘</w:t>
      </w:r>
      <w:r w:rsidRPr="00423C14">
        <w:t>的</w:t>
      </w:r>
      <w:r w:rsidRPr="00423C14">
        <w:t>“</w:t>
      </w:r>
      <w:r w:rsidRPr="00423C14">
        <w:rPr>
          <w:rFonts w:hint="eastAsia"/>
        </w:rPr>
        <w:t>配置</w:t>
      </w:r>
      <w:r w:rsidRPr="00423C14">
        <w:t>模式</w:t>
      </w:r>
      <w:r w:rsidRPr="00423C14">
        <w:t>”</w:t>
      </w:r>
      <w:r w:rsidRPr="00423C14">
        <w:rPr>
          <w:rFonts w:hint="eastAsia"/>
        </w:rPr>
        <w:t>选项</w:t>
      </w:r>
      <w:r w:rsidRPr="00423C14">
        <w:t>中若</w:t>
      </w:r>
      <w:r w:rsidRPr="00423C14">
        <w:rPr>
          <w:rFonts w:hint="eastAsia"/>
        </w:rPr>
        <w:t>“普通</w:t>
      </w:r>
      <w:r w:rsidRPr="00423C14">
        <w:t>延迟置</w:t>
      </w:r>
      <w:r w:rsidRPr="00423C14">
        <w:rPr>
          <w:rFonts w:hint="eastAsia"/>
        </w:rPr>
        <w:t>零”可选</w:t>
      </w:r>
      <w:r w:rsidRPr="00423C14">
        <w:t>，则推荐</w:t>
      </w:r>
      <w:r w:rsidRPr="00423C14">
        <w:rPr>
          <w:rFonts w:hint="eastAsia"/>
        </w:rPr>
        <w:t>配置</w:t>
      </w:r>
      <w:r w:rsidRPr="00423C14">
        <w:t>为</w:t>
      </w:r>
      <w:r w:rsidRPr="00423C14">
        <w:t>“</w:t>
      </w:r>
      <w:r w:rsidRPr="00423C14">
        <w:rPr>
          <w:rFonts w:hint="eastAsia"/>
        </w:rPr>
        <w:t>普通</w:t>
      </w:r>
      <w:r w:rsidRPr="00423C14">
        <w:t>延迟置</w:t>
      </w:r>
      <w:r w:rsidRPr="00423C14">
        <w:rPr>
          <w:rFonts w:hint="eastAsia"/>
        </w:rPr>
        <w:t>零</w:t>
      </w:r>
      <w:r w:rsidRPr="00423C14">
        <w:t>”</w:t>
      </w:r>
      <w:r w:rsidRPr="00423C14">
        <w:rPr>
          <w:rFonts w:hint="eastAsia"/>
        </w:rPr>
        <w:t>。</w:t>
      </w:r>
    </w:p>
    <w:p w14:paraId="23E6AC6D" w14:textId="77777777" w:rsidR="00DC3DBD" w:rsidRDefault="00DC3DBD" w:rsidP="005E055F">
      <w:pPr>
        <w:pStyle w:val="4b"/>
      </w:pPr>
      <w:r w:rsidRPr="00423C14">
        <w:rPr>
          <w:rFonts w:hint="eastAsia"/>
        </w:rPr>
        <w:t>网卡</w:t>
      </w:r>
      <w:r w:rsidRPr="00423C14">
        <w:t>数量：</w:t>
      </w:r>
      <w:r w:rsidRPr="00423C14">
        <w:rPr>
          <w:rFonts w:hint="eastAsia"/>
        </w:rPr>
        <w:t>1</w:t>
      </w:r>
      <w:r w:rsidRPr="00423C14">
        <w:rPr>
          <w:rFonts w:hint="eastAsia"/>
        </w:rPr>
        <w:t>。该网卡</w:t>
      </w:r>
      <w:r w:rsidRPr="00423C14">
        <w:t>所在</w:t>
      </w:r>
      <w:r w:rsidRPr="00423C14">
        <w:rPr>
          <w:rFonts w:hint="eastAsia"/>
        </w:rPr>
        <w:t>端口</w:t>
      </w:r>
      <w:r w:rsidRPr="00423C14">
        <w:t>组：选择用户虚拟机使用的业务平面分布式交换机和端口组。</w:t>
      </w:r>
    </w:p>
    <w:p w14:paraId="6371955E" w14:textId="77777777" w:rsidR="00DC3DBD" w:rsidRDefault="00DC3DBD" w:rsidP="00DC3DBD">
      <w:pPr>
        <w:snapToGrid/>
        <w:spacing w:before="144" w:line="240" w:lineRule="auto"/>
        <w:ind w:left="2126"/>
        <w:rPr>
          <w:sz w:val="20"/>
        </w:rPr>
      </w:pPr>
    </w:p>
    <w:p w14:paraId="123506FA" w14:textId="77777777" w:rsidR="00DC3DBD" w:rsidRDefault="00DC3DBD" w:rsidP="005E055F">
      <w:pPr>
        <w:snapToGrid/>
        <w:spacing w:before="144" w:line="240" w:lineRule="auto"/>
        <w:ind w:left="0"/>
        <w:rPr>
          <w:sz w:val="20"/>
        </w:rPr>
      </w:pPr>
    </w:p>
    <w:p w14:paraId="17596124" w14:textId="198AA5E3" w:rsidR="00DC3DBD" w:rsidRPr="00FC6598" w:rsidRDefault="00DC3DBD" w:rsidP="005E055F">
      <w:pPr>
        <w:pStyle w:val="1e"/>
        <w:rPr>
          <w:noProof/>
        </w:rPr>
      </w:pPr>
      <w:r w:rsidRPr="00974CA7">
        <w:rPr>
          <w:noProof/>
        </w:rPr>
        <w:lastRenderedPageBreak/>
        <w:drawing>
          <wp:inline distT="0" distB="0" distL="0" distR="0" wp14:anchorId="0C73D4BD" wp14:editId="485B6143">
            <wp:extent cx="5454000" cy="4001474"/>
            <wp:effectExtent l="19050" t="19050" r="13970" b="184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001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F05E05" w14:textId="77777777" w:rsidR="00DC3DBD" w:rsidRPr="00423C14" w:rsidRDefault="00DC3DBD" w:rsidP="005E055F">
      <w:pPr>
        <w:pStyle w:val="30"/>
      </w:pPr>
      <w:r w:rsidRPr="00423C14">
        <w:rPr>
          <w:rFonts w:hint="eastAsia"/>
        </w:rPr>
        <w:t>单击“下一步”。</w:t>
      </w:r>
    </w:p>
    <w:p w14:paraId="5253CBA5" w14:textId="77777777" w:rsidR="00DC3DBD" w:rsidRPr="00423C14" w:rsidRDefault="00DC3DBD" w:rsidP="005E055F">
      <w:pPr>
        <w:pStyle w:val="1e"/>
      </w:pPr>
      <w:r w:rsidRPr="00423C14">
        <w:rPr>
          <w:rFonts w:hint="eastAsia"/>
        </w:rPr>
        <w:t>进入“信息确认”界面，核对创建任务信息。</w:t>
      </w:r>
      <w:r w:rsidRPr="00423C14">
        <w:rPr>
          <w:rFonts w:hint="eastAsia"/>
        </w:rPr>
        <w:t xml:space="preserve"> </w:t>
      </w:r>
    </w:p>
    <w:p w14:paraId="73B84D02" w14:textId="77777777" w:rsidR="00DC3DBD" w:rsidRPr="00423C14" w:rsidRDefault="00DC3DBD" w:rsidP="005E055F">
      <w:pPr>
        <w:pStyle w:val="1e"/>
      </w:pPr>
      <w:r w:rsidRPr="00423C14">
        <w:rPr>
          <w:rFonts w:hint="eastAsia"/>
        </w:rPr>
        <w:t>勾选“创建完成后直接启动虚拟机”。</w:t>
      </w:r>
    </w:p>
    <w:p w14:paraId="006F3E4A" w14:textId="5C62922E" w:rsidR="00DC3DBD" w:rsidRPr="00423C14" w:rsidRDefault="00DC3DBD" w:rsidP="005E055F">
      <w:pPr>
        <w:pStyle w:val="1e"/>
        <w:rPr>
          <w:sz w:val="20"/>
        </w:rPr>
      </w:pPr>
      <w:r w:rsidRPr="00974CA7">
        <w:rPr>
          <w:noProof/>
        </w:rPr>
        <w:drawing>
          <wp:inline distT="0" distB="0" distL="0" distR="0" wp14:anchorId="52B511A1" wp14:editId="1F7E71C5">
            <wp:extent cx="5454000" cy="1105794"/>
            <wp:effectExtent l="19050" t="19050" r="13970" b="184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10579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6B55A66" w14:textId="77777777" w:rsidR="00DC3DBD" w:rsidRPr="00423C14" w:rsidRDefault="00DC3DBD" w:rsidP="005E055F">
      <w:pPr>
        <w:pStyle w:val="30"/>
      </w:pPr>
      <w:r w:rsidRPr="00423C14">
        <w:rPr>
          <w:rFonts w:hint="eastAsia"/>
        </w:rPr>
        <w:t>单击“完成”。</w:t>
      </w:r>
    </w:p>
    <w:p w14:paraId="3659D9C4" w14:textId="77777777" w:rsidR="00DC3DBD" w:rsidRPr="00423C14" w:rsidRDefault="00DC3DBD" w:rsidP="005E055F">
      <w:pPr>
        <w:pStyle w:val="30"/>
      </w:pPr>
      <w:r w:rsidRPr="00423C14">
        <w:rPr>
          <w:rFonts w:hint="eastAsia"/>
        </w:rPr>
        <w:t>在弹出的提示框中，单击“确定”。</w:t>
      </w:r>
      <w:r w:rsidRPr="00423C14">
        <w:rPr>
          <w:rFonts w:hint="eastAsia"/>
        </w:rPr>
        <w:t xml:space="preserve"> </w:t>
      </w:r>
    </w:p>
    <w:p w14:paraId="300409EC" w14:textId="77777777" w:rsidR="00DC3DBD" w:rsidRPr="00423C14" w:rsidRDefault="00DC3DBD" w:rsidP="005E055F">
      <w:pPr>
        <w:pStyle w:val="1e"/>
      </w:pPr>
      <w:r w:rsidRPr="00423C14">
        <w:rPr>
          <w:rFonts w:hint="eastAsia"/>
        </w:rPr>
        <w:t>开始创建虚拟机。</w:t>
      </w:r>
    </w:p>
    <w:p w14:paraId="25FD74C8" w14:textId="2340C6A2" w:rsidR="00DC3DBD" w:rsidRPr="008E00DC" w:rsidRDefault="00DC3DBD" w:rsidP="008E00DC">
      <w:pPr>
        <w:pStyle w:val="5"/>
        <w:rPr>
          <w:rFonts w:hint="default"/>
        </w:rPr>
      </w:pPr>
      <w:r w:rsidRPr="008E00DC">
        <w:t>通过</w:t>
      </w:r>
      <w:r w:rsidRPr="008E00DC">
        <w:t>FusionCompute</w:t>
      </w:r>
      <w:r w:rsidR="005E055F" w:rsidRPr="008E00DC">
        <w:t>，在裸虚拟机上安装操作系统</w:t>
      </w:r>
    </w:p>
    <w:p w14:paraId="0775F287" w14:textId="77777777" w:rsidR="00DC3DBD" w:rsidRPr="00423C14" w:rsidRDefault="00DC3DBD" w:rsidP="008E00DC">
      <w:pPr>
        <w:pStyle w:val="30"/>
      </w:pPr>
      <w:bookmarkStart w:id="139" w:name="it_52_24_160043__d754e61"/>
      <w:bookmarkStart w:id="140" w:name="d754e61"/>
      <w:bookmarkStart w:id="141" w:name="it_52_24_160043__d754e63"/>
      <w:bookmarkStart w:id="142" w:name="d754e63"/>
      <w:bookmarkEnd w:id="139"/>
      <w:bookmarkEnd w:id="140"/>
      <w:bookmarkEnd w:id="141"/>
      <w:bookmarkEnd w:id="142"/>
      <w:r w:rsidRPr="00423C14">
        <w:rPr>
          <w:rFonts w:hint="eastAsia"/>
        </w:rPr>
        <w:t>在</w:t>
      </w:r>
      <w:r w:rsidRPr="00423C14">
        <w:rPr>
          <w:rFonts w:hint="eastAsia"/>
        </w:rPr>
        <w:t>FusionCompute</w:t>
      </w:r>
      <w:r w:rsidRPr="00423C14">
        <w:rPr>
          <w:rFonts w:hint="eastAsia"/>
        </w:rPr>
        <w:t>界面上，选择“虚拟机和模板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虚拟机”，在刚创建的裸虚拟机所在行，单击“</w:t>
      </w:r>
      <w:r w:rsidRPr="00423C14">
        <w:rPr>
          <w:rFonts w:hint="eastAsia"/>
        </w:rPr>
        <w:t>VNC</w:t>
      </w:r>
      <w:r w:rsidRPr="00423C14">
        <w:rPr>
          <w:rFonts w:hint="eastAsia"/>
        </w:rPr>
        <w:t>登录”。</w:t>
      </w:r>
      <w:r w:rsidRPr="00423C14">
        <w:rPr>
          <w:rFonts w:hint="eastAsia"/>
        </w:rPr>
        <w:t xml:space="preserve"> </w:t>
      </w:r>
    </w:p>
    <w:p w14:paraId="52E5DEA9" w14:textId="127AA8CC" w:rsidR="00DC3DBD" w:rsidRPr="00423C14" w:rsidRDefault="00DC3DBD" w:rsidP="008E00DC">
      <w:pPr>
        <w:pStyle w:val="1e"/>
      </w:pPr>
      <w:r w:rsidRPr="00423C14">
        <w:rPr>
          <w:rFonts w:hint="eastAsia"/>
        </w:rPr>
        <w:t>弹出</w:t>
      </w:r>
      <w:r w:rsidRPr="00423C14">
        <w:rPr>
          <w:rFonts w:hint="eastAsia"/>
        </w:rPr>
        <w:t>VNC</w:t>
      </w:r>
      <w:r w:rsidRPr="00423C14">
        <w:rPr>
          <w:rFonts w:hint="eastAsia"/>
        </w:rPr>
        <w:t>登录窗口，进入虚拟机界面。</w:t>
      </w:r>
    </w:p>
    <w:p w14:paraId="579BED62" w14:textId="77777777" w:rsidR="00DC3DBD" w:rsidRPr="00423C14" w:rsidRDefault="00DC3DBD" w:rsidP="008E00DC">
      <w:pPr>
        <w:pStyle w:val="30"/>
      </w:pPr>
      <w:bookmarkStart w:id="143" w:name="it_52_24_160043__d754e85"/>
      <w:bookmarkStart w:id="144" w:name="d754e85"/>
      <w:bookmarkEnd w:id="143"/>
      <w:bookmarkEnd w:id="144"/>
      <w:r w:rsidRPr="00423C14">
        <w:rPr>
          <w:rFonts w:hint="eastAsia"/>
        </w:rPr>
        <w:t>在</w:t>
      </w:r>
      <w:r w:rsidRPr="00423C14">
        <w:rPr>
          <w:rFonts w:hint="eastAsia"/>
        </w:rPr>
        <w:t>VNC</w:t>
      </w:r>
      <w:r w:rsidRPr="00423C14">
        <w:rPr>
          <w:rFonts w:hint="eastAsia"/>
        </w:rPr>
        <w:t>登录窗口上方，单击</w:t>
      </w:r>
      <w:r w:rsidRPr="00423C14">
        <w:fldChar w:fldCharType="begin"/>
      </w:r>
      <w:r w:rsidRPr="00423C14">
        <w:instrText xml:space="preserve"> INCLUDEPICTURE "http://localhost:7890/pages/YZE0605P/06/YZE0605P/06/resources/04_desk_r5c30/vm_prov/fig/image_it_59_23_000062_01.png" \* MERGEFORMATINET </w:instrText>
      </w:r>
      <w:r w:rsidRPr="00423C14">
        <w:fldChar w:fldCharType="separate"/>
      </w:r>
      <w:r w:rsidR="008C3F5B">
        <w:fldChar w:fldCharType="begin"/>
      </w:r>
      <w:r w:rsidR="008C3F5B">
        <w:instrText xml:space="preserve"> INCLUDEPICTURE  "http://localhost:7890/pages/YZE0605P/06/YZE0605P/06/resources/04_desk_r5c30/vm_prov/fig/image_it_59_23_000062_01.png" \* MERGEFORMATINET </w:instrText>
      </w:r>
      <w:r w:rsidR="008C3F5B">
        <w:fldChar w:fldCharType="separate"/>
      </w:r>
      <w:r w:rsidR="00CF198E">
        <w:fldChar w:fldCharType="begin"/>
      </w:r>
      <w:r w:rsidR="00CF198E">
        <w:instrText xml:space="preserve"> INCLUDEPICTURE  "http://localhost:7890/pages/YZE0605P/06/YZE0605P/06/resources/04_desk_r5c30/vm_prov/fig/image_it_59_23_000062_01.png" \* MERGEFORMATINET </w:instrText>
      </w:r>
      <w:r w:rsidR="00CF198E">
        <w:fldChar w:fldCharType="separate"/>
      </w:r>
      <w:r w:rsidR="00AB518E">
        <w:fldChar w:fldCharType="begin"/>
      </w:r>
      <w:r w:rsidR="00AB518E">
        <w:instrText xml:space="preserve"> INCLUDEPICTURE  "http://localhost:7890/pages/YZE0605P/06/YZE0605P/06/resources/04_desk_r5c30/vm_prov/fig/image_it_59_23_000062_01.png" \* MERGEFORMATINET </w:instrText>
      </w:r>
      <w:r w:rsidR="00AB518E">
        <w:fldChar w:fldCharType="separate"/>
      </w:r>
      <w:r w:rsidR="00BF3F94">
        <w:fldChar w:fldCharType="begin"/>
      </w:r>
      <w:r w:rsidR="00BF3F94">
        <w:instrText xml:space="preserve"> INCLUDEPICTURE  "http://localhost:7890/pages/YZE0605P/06/YZE0605P/06/resources/04_desk_r5c30/vm_prov/fig/image_it_59_23_000062_01.png" \* MERGEFORMATINET </w:instrText>
      </w:r>
      <w:r w:rsidR="00BF3F94">
        <w:fldChar w:fldCharType="separate"/>
      </w:r>
      <w:r w:rsidR="00E50F63">
        <w:fldChar w:fldCharType="begin"/>
      </w:r>
      <w:r w:rsidR="00E50F63">
        <w:instrText xml:space="preserve"> INCLUDEPICTURE  "http://localhost:7890/pages/YZE0605P/06/YZE0605P/06/resources/04_desk_r5c30/vm_prov/fig/image_it_59_23_000062_01.png" \* MERGEFORMATINET </w:instrText>
      </w:r>
      <w:r w:rsidR="00E50F63">
        <w:fldChar w:fldCharType="separate"/>
      </w:r>
      <w:r w:rsidR="00911424">
        <w:fldChar w:fldCharType="begin"/>
      </w:r>
      <w:r w:rsidR="00911424">
        <w:instrText xml:space="preserve"> INCLUDEPICTURE  "http://localhost:7890/pages/YZE0605P/06/YZE0605P/06/resources/04_desk_r5c30/vm_prov/fig/image_it_59_23_000062_01.png" \* MERGEFORMATINET </w:instrText>
      </w:r>
      <w:r w:rsidR="00911424">
        <w:fldChar w:fldCharType="separate"/>
      </w:r>
      <w:r w:rsidR="00E343DB">
        <w:fldChar w:fldCharType="begin"/>
      </w:r>
      <w:r w:rsidR="00E343DB">
        <w:instrText xml:space="preserve"> INCLUDEPICTURE  "http://localhost:7890/pages/YZE0605P/06/YZE0605P/06/resources/04_desk_r5c30/vm_prov/fig/image_it_59_23_000062_01.png" \* MERGEFORMATINET </w:instrText>
      </w:r>
      <w:r w:rsidR="00E343DB">
        <w:fldChar w:fldCharType="separate"/>
      </w:r>
      <w:r w:rsidR="0010755E">
        <w:fldChar w:fldCharType="begin"/>
      </w:r>
      <w:r w:rsidR="0010755E">
        <w:instrText xml:space="preserve"> INCLUDEPICTURE  "http://localhost:7890/pages/YZE0605P/06/YZE0605P/06/resources/04_desk_r5c30/vm_prov/fig/image_it_59_23_000062_01.png" \* MERGEFORMATINET </w:instrText>
      </w:r>
      <w:r w:rsidR="0010755E">
        <w:fldChar w:fldCharType="separate"/>
      </w:r>
      <w:r w:rsidR="009A581B">
        <w:fldChar w:fldCharType="begin"/>
      </w:r>
      <w:r w:rsidR="009A581B">
        <w:instrText xml:space="preserve"> INCLUDEPICTURE  "http://localhost:7890/pages/YZE0605P/06/YZE0605P/06/resources/04_desk_r5c30/vm_prov/fig/image_it_59_23_000062_01.png" \* MERGEFORMATINET </w:instrText>
      </w:r>
      <w:r w:rsidR="009A581B">
        <w:fldChar w:fldCharType="separate"/>
      </w:r>
      <w:r w:rsidR="00EF1737">
        <w:fldChar w:fldCharType="begin"/>
      </w:r>
      <w:r w:rsidR="00EF1737">
        <w:instrText xml:space="preserve"> INCLUDEPICTURE  "http://localhost:7890/pages/YZE0605P/06/YZE0605P/06/resources/04_desk_r5c30/vm_prov/fig/image_it_59_23_000062_01.png" \* MERGEFORMATINET </w:instrText>
      </w:r>
      <w:r w:rsidR="00EF1737">
        <w:fldChar w:fldCharType="separate"/>
      </w:r>
      <w:r w:rsidR="00C04564">
        <w:fldChar w:fldCharType="begin"/>
      </w:r>
      <w:r w:rsidR="00C04564">
        <w:instrText xml:space="preserve"> INCLUDEPICTURE  "http://localhost:7890/pages/YZE0605P/06/YZE0605P/06/resources/04_desk_r5c30/vm_prov/fig/image_it_59_23_000062_01.png" \* MERGEFORMATINET </w:instrText>
      </w:r>
      <w:r w:rsidR="00C04564">
        <w:fldChar w:fldCharType="separate"/>
      </w:r>
      <w:r w:rsidR="00B16C6B">
        <w:fldChar w:fldCharType="begin"/>
      </w:r>
      <w:r w:rsidR="00B16C6B">
        <w:instrText xml:space="preserve"> INCLUDEPICTURE  "http://localhost:7890/pages/YZE0605P/06/YZE0605P/06/resources/04_desk_r5c30/vm_prov/fig/image_it_59_23_000062_01.png" \* MERGEFORMATINET </w:instrText>
      </w:r>
      <w:r w:rsidR="00B16C6B">
        <w:fldChar w:fldCharType="separate"/>
      </w:r>
      <w:r w:rsidR="00AA378E">
        <w:fldChar w:fldCharType="begin"/>
      </w:r>
      <w:r w:rsidR="00AA378E">
        <w:instrText xml:space="preserve"> INCLUDEPICTURE  "http://localhost:7890/pages/YZE0605P/06/YZE0605P/06/resources/04_desk_r5c30/vm_prov/fig/image_it_59_23_000062_01.png" \* MERGEFORMATINET </w:instrText>
      </w:r>
      <w:r w:rsidR="00AA378E">
        <w:fldChar w:fldCharType="separate"/>
      </w:r>
      <w:r w:rsidR="00353DE2">
        <w:fldChar w:fldCharType="begin"/>
      </w:r>
      <w:r w:rsidR="00353DE2">
        <w:instrText xml:space="preserve"> INCLUDEPICTURE  "http://localhost:7890/pages/YZE0605P/06/YZE0605P/06/resources/04_desk_r5c30/vm_prov/fig/image_it_59_23_000062_01.png" \* MERGEFORMATINET </w:instrText>
      </w:r>
      <w:r w:rsidR="00353DE2">
        <w:fldChar w:fldCharType="separate"/>
      </w:r>
      <w:r w:rsidR="005B65B3">
        <w:fldChar w:fldCharType="begin"/>
      </w:r>
      <w:r w:rsidR="005B65B3">
        <w:instrText xml:space="preserve"> </w:instrText>
      </w:r>
      <w:r w:rsidR="005B65B3">
        <w:instrText>INCLUDEPICTURE  "http://localhost:7890/pages/YZE0605P/06/YZE0605P/06/resources/04_desk_r5c30/vm_prov/fig/image_it_59_23_000062_01.png" \* MERGEFORMATINET</w:instrText>
      </w:r>
      <w:r w:rsidR="005B65B3">
        <w:instrText xml:space="preserve"> </w:instrText>
      </w:r>
      <w:r w:rsidR="005B65B3">
        <w:fldChar w:fldCharType="separate"/>
      </w:r>
      <w:r w:rsidR="005B65B3">
        <w:pict w14:anchorId="07722575">
          <v:shape id="_x0000_i1028" type="#_x0000_t75" style="width:19.65pt;height:18.1pt">
            <v:imagedata r:id="rId142" r:href="rId143"/>
          </v:shape>
        </w:pict>
      </w:r>
      <w:r w:rsidR="005B65B3">
        <w:fldChar w:fldCharType="end"/>
      </w:r>
      <w:r w:rsidR="00353DE2">
        <w:fldChar w:fldCharType="end"/>
      </w:r>
      <w:r w:rsidR="00AA378E">
        <w:fldChar w:fldCharType="end"/>
      </w:r>
      <w:r w:rsidR="00B16C6B">
        <w:fldChar w:fldCharType="end"/>
      </w:r>
      <w:r w:rsidR="00C04564">
        <w:fldChar w:fldCharType="end"/>
      </w:r>
      <w:r w:rsidR="00EF1737">
        <w:fldChar w:fldCharType="end"/>
      </w:r>
      <w:r w:rsidR="009A581B">
        <w:fldChar w:fldCharType="end"/>
      </w:r>
      <w:r w:rsidR="0010755E">
        <w:fldChar w:fldCharType="end"/>
      </w:r>
      <w:r w:rsidR="00E343DB">
        <w:fldChar w:fldCharType="end"/>
      </w:r>
      <w:r w:rsidR="00911424">
        <w:fldChar w:fldCharType="end"/>
      </w:r>
      <w:r w:rsidR="00E50F63">
        <w:fldChar w:fldCharType="end"/>
      </w:r>
      <w:r w:rsidR="00BF3F94">
        <w:fldChar w:fldCharType="end"/>
      </w:r>
      <w:r w:rsidR="00AB518E">
        <w:fldChar w:fldCharType="end"/>
      </w:r>
      <w:r w:rsidR="00CF198E">
        <w:fldChar w:fldCharType="end"/>
      </w:r>
      <w:r w:rsidR="008C3F5B">
        <w:fldChar w:fldCharType="end"/>
      </w:r>
      <w:r w:rsidRPr="00423C14">
        <w:fldChar w:fldCharType="end"/>
      </w:r>
      <w:r w:rsidRPr="00423C14">
        <w:rPr>
          <w:rFonts w:hint="eastAsia"/>
        </w:rPr>
        <w:t>，在弹出的菜单中单击“挂载光驱</w:t>
      </w:r>
      <w:r w:rsidRPr="00423C14">
        <w:rPr>
          <w:rFonts w:hint="eastAsia"/>
        </w:rPr>
        <w:t>(</w:t>
      </w:r>
      <w:r w:rsidRPr="00423C14">
        <w:rPr>
          <w:rFonts w:hint="eastAsia"/>
        </w:rPr>
        <w:t>本地</w:t>
      </w:r>
      <w:r w:rsidRPr="00423C14">
        <w:rPr>
          <w:rFonts w:hint="eastAsia"/>
        </w:rPr>
        <w:t>)</w:t>
      </w:r>
      <w:r w:rsidRPr="00423C14">
        <w:rPr>
          <w:rFonts w:hint="eastAsia"/>
        </w:rPr>
        <w:t>”。</w:t>
      </w:r>
      <w:r w:rsidRPr="00423C14">
        <w:rPr>
          <w:rFonts w:hint="eastAsia"/>
        </w:rPr>
        <w:t xml:space="preserve"> </w:t>
      </w:r>
    </w:p>
    <w:p w14:paraId="13EEA956" w14:textId="77777777" w:rsidR="00DC3DBD" w:rsidRDefault="00DC3DBD" w:rsidP="008E00DC">
      <w:pPr>
        <w:pStyle w:val="30"/>
      </w:pPr>
      <w:r w:rsidRPr="00423C14">
        <w:rPr>
          <w:rFonts w:hint="eastAsia"/>
        </w:rPr>
        <w:lastRenderedPageBreak/>
        <w:t>选择“文件</w:t>
      </w:r>
      <w:r>
        <w:rPr>
          <w:rFonts w:hint="eastAsia"/>
        </w:rPr>
        <w:t>（</w:t>
      </w:r>
      <w:r>
        <w:rPr>
          <w:rFonts w:hint="eastAsia"/>
        </w:rPr>
        <w:t>*.</w:t>
      </w:r>
      <w:r>
        <w:t>iso</w:t>
      </w:r>
      <w:r>
        <w:rPr>
          <w:rFonts w:hint="eastAsia"/>
        </w:rPr>
        <w:t>）</w:t>
      </w:r>
      <w:r w:rsidRPr="00423C14">
        <w:rPr>
          <w:rFonts w:hint="eastAsia"/>
        </w:rPr>
        <w:t>”，单击“浏览”，选择存放在本地的</w:t>
      </w:r>
      <w:r w:rsidRPr="00423C14">
        <w:rPr>
          <w:rFonts w:hint="eastAsia"/>
        </w:rPr>
        <w:t>Windows</w:t>
      </w:r>
      <w:r w:rsidRPr="00423C14">
        <w:t xml:space="preserve"> Server </w:t>
      </w:r>
      <w:r w:rsidRPr="00423C14">
        <w:rPr>
          <w:rFonts w:hint="eastAsia"/>
        </w:rPr>
        <w:t>2012</w:t>
      </w:r>
      <w:r w:rsidRPr="00423C14">
        <w:rPr>
          <w:rFonts w:hint="eastAsia"/>
        </w:rPr>
        <w:t>操作系统</w:t>
      </w:r>
      <w:r w:rsidRPr="00423C14">
        <w:rPr>
          <w:rFonts w:hint="eastAsia"/>
        </w:rPr>
        <w:t>ISO</w:t>
      </w:r>
      <w:r w:rsidRPr="00423C14">
        <w:rPr>
          <w:rFonts w:hint="eastAsia"/>
        </w:rPr>
        <w:t>文件。</w:t>
      </w:r>
      <w:r w:rsidRPr="00423C14">
        <w:rPr>
          <w:rFonts w:hint="eastAsia"/>
        </w:rPr>
        <w:t xml:space="preserve"> </w:t>
      </w:r>
    </w:p>
    <w:p w14:paraId="45E30ED3" w14:textId="62F1C56D" w:rsidR="00DC3DBD" w:rsidRPr="00423C14" w:rsidRDefault="00DC3DBD" w:rsidP="008E00DC">
      <w:pPr>
        <w:pStyle w:val="1e"/>
      </w:pPr>
      <w:r w:rsidRPr="008E00DC">
        <w:rPr>
          <w:noProof/>
        </w:rPr>
        <w:drawing>
          <wp:inline distT="0" distB="0" distL="0" distR="0" wp14:anchorId="4113B66C" wp14:editId="23A72B72">
            <wp:extent cx="2876550" cy="2952750"/>
            <wp:effectExtent l="19050" t="19050" r="19050" b="190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9527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BC928A" w14:textId="77777777" w:rsidR="00DC3DBD" w:rsidRPr="006A4D15" w:rsidRDefault="00DC3DBD" w:rsidP="008E00DC">
      <w:pPr>
        <w:pStyle w:val="30"/>
      </w:pPr>
      <w:r w:rsidRPr="00423C14">
        <w:rPr>
          <w:rFonts w:hint="eastAsia"/>
        </w:rPr>
        <w:t>勾选“立即重启虚拟机，安装操作系统”。</w:t>
      </w:r>
    </w:p>
    <w:p w14:paraId="074E8277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单击“确认”。</w:t>
      </w:r>
      <w:r w:rsidRPr="00423C14">
        <w:rPr>
          <w:rFonts w:hint="eastAsia"/>
        </w:rPr>
        <w:t xml:space="preserve"> </w:t>
      </w:r>
    </w:p>
    <w:p w14:paraId="69EFC9E6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弹出挂载光驱成功的提示框。</w:t>
      </w:r>
    </w:p>
    <w:p w14:paraId="2F215F03" w14:textId="77777777" w:rsidR="00DC3DBD" w:rsidRPr="00423C14" w:rsidRDefault="00DC3DBD" w:rsidP="008E00DC">
      <w:pPr>
        <w:pStyle w:val="30"/>
      </w:pPr>
      <w:bookmarkStart w:id="145" w:name="it_52_24_160043__d754e122"/>
      <w:bookmarkStart w:id="146" w:name="d754e122"/>
      <w:bookmarkEnd w:id="145"/>
      <w:bookmarkEnd w:id="146"/>
      <w:r w:rsidRPr="00423C14">
        <w:rPr>
          <w:rFonts w:hint="eastAsia"/>
        </w:rPr>
        <w:t>单击“确定”。</w:t>
      </w:r>
      <w:r w:rsidRPr="00423C14">
        <w:rPr>
          <w:rFonts w:hint="eastAsia"/>
        </w:rPr>
        <w:t xml:space="preserve"> </w:t>
      </w:r>
    </w:p>
    <w:p w14:paraId="2E46C37E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完成挂载光驱。</w:t>
      </w:r>
    </w:p>
    <w:p w14:paraId="6BC68499" w14:textId="77777777" w:rsidR="00DC3DBD" w:rsidRPr="00423C14" w:rsidRDefault="00DC3DBD" w:rsidP="008E00DC">
      <w:pPr>
        <w:pStyle w:val="30"/>
      </w:pPr>
      <w:bookmarkStart w:id="147" w:name="it_52_24_160043__installOS"/>
      <w:bookmarkStart w:id="148" w:name="installOS"/>
      <w:bookmarkEnd w:id="147"/>
      <w:bookmarkEnd w:id="148"/>
      <w:r w:rsidRPr="00423C14">
        <w:rPr>
          <w:rFonts w:hint="eastAsia"/>
        </w:rPr>
        <w:t>在虚拟机界面，根据操作系统安装指引完成操作系统的安装和配置。</w:t>
      </w:r>
      <w:r w:rsidRPr="00423C14">
        <w:rPr>
          <w:rFonts w:hint="eastAsia"/>
        </w:rPr>
        <w:t xml:space="preserve"> </w:t>
      </w:r>
    </w:p>
    <w:p w14:paraId="39D9DAE4" w14:textId="77777777" w:rsidR="00DC3DBD" w:rsidRDefault="00DC3DBD" w:rsidP="008E00DC">
      <w:pPr>
        <w:pStyle w:val="1e"/>
      </w:pPr>
      <w:r w:rsidRPr="00423C14">
        <w:rPr>
          <w:rFonts w:hint="eastAsia"/>
        </w:rPr>
        <w:t>选择</w:t>
      </w:r>
      <w:r w:rsidRPr="00423C14">
        <w:t>WindowsServer 2012</w:t>
      </w:r>
      <w:r w:rsidRPr="00423C14">
        <w:rPr>
          <w:rFonts w:hint="eastAsia"/>
        </w:rPr>
        <w:t>标准版带图形界面。</w:t>
      </w:r>
    </w:p>
    <w:p w14:paraId="5E440A9E" w14:textId="6DB9242E" w:rsidR="00DC3DBD" w:rsidRPr="00423C14" w:rsidRDefault="00DC3DBD" w:rsidP="008E00DC">
      <w:pPr>
        <w:pStyle w:val="1e"/>
      </w:pPr>
      <w:r w:rsidRPr="00974CA7">
        <w:rPr>
          <w:noProof/>
        </w:rPr>
        <w:lastRenderedPageBreak/>
        <w:drawing>
          <wp:inline distT="0" distB="0" distL="0" distR="0" wp14:anchorId="2C4A1A90" wp14:editId="583CC41E">
            <wp:extent cx="5454000" cy="4085814"/>
            <wp:effectExtent l="19050" t="19050" r="1397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0858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5843E9" w14:textId="77777777" w:rsidR="00DC3DBD" w:rsidRPr="00423C14" w:rsidRDefault="00DC3DBD" w:rsidP="008E00DC">
      <w:pPr>
        <w:pStyle w:val="30"/>
      </w:pPr>
      <w:bookmarkStart w:id="149" w:name="it_52_24_160043__d754e159"/>
      <w:bookmarkStart w:id="150" w:name="d754e159"/>
      <w:bookmarkEnd w:id="149"/>
      <w:bookmarkEnd w:id="150"/>
      <w:r w:rsidRPr="00423C14">
        <w:rPr>
          <w:rFonts w:hint="eastAsia"/>
        </w:rPr>
        <w:t>在</w:t>
      </w:r>
      <w:r w:rsidRPr="00423C14">
        <w:rPr>
          <w:rFonts w:hint="eastAsia"/>
        </w:rPr>
        <w:t>VNC</w:t>
      </w:r>
      <w:r w:rsidRPr="00423C14">
        <w:rPr>
          <w:rFonts w:hint="eastAsia"/>
        </w:rPr>
        <w:t>登录窗口，单击</w:t>
      </w:r>
      <w:r w:rsidRPr="00423C14">
        <w:fldChar w:fldCharType="begin"/>
      </w:r>
      <w:r w:rsidRPr="00423C14">
        <w:instrText xml:space="preserve"> INCLUDEPICTURE "http://localhost:7890/pages/YZE0605P/06/YZE0605P/06/resources/04_desk_r5c30/vm_prov/fig/image_it_59_23_000062_01.png" \* MERGEFORMATINET </w:instrText>
      </w:r>
      <w:r w:rsidRPr="00423C14">
        <w:fldChar w:fldCharType="separate"/>
      </w:r>
      <w:r w:rsidR="008C3F5B">
        <w:fldChar w:fldCharType="begin"/>
      </w:r>
      <w:r w:rsidR="008C3F5B">
        <w:instrText xml:space="preserve"> INCLUDEPICTURE  "http://localhost:7890/pages/YZE0605P/06/YZE0605P/06/resources/04_desk_r5c30/vm_prov/fig/image_it_59_23_000062_01.png" \* MERGEFORMATINET </w:instrText>
      </w:r>
      <w:r w:rsidR="008C3F5B">
        <w:fldChar w:fldCharType="separate"/>
      </w:r>
      <w:r w:rsidR="00CF198E">
        <w:fldChar w:fldCharType="begin"/>
      </w:r>
      <w:r w:rsidR="00CF198E">
        <w:instrText xml:space="preserve"> INCLUDEPICTURE  "http://localhost:7890/pages/YZE0605P/06/YZE0605P/06/resources/04_desk_r5c30/vm_prov/fig/image_it_59_23_000062_01.png" \* MERGEFORMATINET </w:instrText>
      </w:r>
      <w:r w:rsidR="00CF198E">
        <w:fldChar w:fldCharType="separate"/>
      </w:r>
      <w:r w:rsidR="00AB518E">
        <w:fldChar w:fldCharType="begin"/>
      </w:r>
      <w:r w:rsidR="00AB518E">
        <w:instrText xml:space="preserve"> INCLUDEPICTURE  "http://localhost:7890/pages/YZE0605P/06/YZE0605P/06/resources/04_desk_r5c30/vm_prov/fig/image_it_59_23_000062_01.png" \* MERGEFORMATINET </w:instrText>
      </w:r>
      <w:r w:rsidR="00AB518E">
        <w:fldChar w:fldCharType="separate"/>
      </w:r>
      <w:r w:rsidR="00BF3F94">
        <w:fldChar w:fldCharType="begin"/>
      </w:r>
      <w:r w:rsidR="00BF3F94">
        <w:instrText xml:space="preserve"> INCLUDEPICTURE  "http://localhost:7890/pages/YZE0605P/06/YZE0605P/06/resources/04_desk_r5c30/vm_prov/fig/image_it_59_23_000062_01.png" \* MERGEFORMATINET </w:instrText>
      </w:r>
      <w:r w:rsidR="00BF3F94">
        <w:fldChar w:fldCharType="separate"/>
      </w:r>
      <w:r w:rsidR="00E50F63">
        <w:fldChar w:fldCharType="begin"/>
      </w:r>
      <w:r w:rsidR="00E50F63">
        <w:instrText xml:space="preserve"> INCLUDEPICTURE  "http://localhost:7890/pages/YZE0605P/06/YZE0605P/06/resources/04_desk_r5c30/vm_prov/fig/image_it_59_23_000062_01.png" \* MERGEFORMATINET </w:instrText>
      </w:r>
      <w:r w:rsidR="00E50F63">
        <w:fldChar w:fldCharType="separate"/>
      </w:r>
      <w:r w:rsidR="00911424">
        <w:fldChar w:fldCharType="begin"/>
      </w:r>
      <w:r w:rsidR="00911424">
        <w:instrText xml:space="preserve"> INCLUDEPICTURE  "http://localhost:7890/pages/YZE0605P/06/YZE0605P/06/resources/04_desk_r5c30/vm_prov/fig/image_it_59_23_000062_01.png" \* MERGEFORMATINET </w:instrText>
      </w:r>
      <w:r w:rsidR="00911424">
        <w:fldChar w:fldCharType="separate"/>
      </w:r>
      <w:r w:rsidR="00E343DB">
        <w:fldChar w:fldCharType="begin"/>
      </w:r>
      <w:r w:rsidR="00E343DB">
        <w:instrText xml:space="preserve"> INCLUDEPICTURE  "http://localhost:7890/pages/YZE0605P/06/YZE0605P/06/resources/04_desk_r5c30/vm_prov/fig/image_it_59_23_000062_01.png" \* MERGEFORMATINET </w:instrText>
      </w:r>
      <w:r w:rsidR="00E343DB">
        <w:fldChar w:fldCharType="separate"/>
      </w:r>
      <w:r w:rsidR="0010755E">
        <w:fldChar w:fldCharType="begin"/>
      </w:r>
      <w:r w:rsidR="0010755E">
        <w:instrText xml:space="preserve"> INCLUDEPICTURE  "http://localhost:7890/pages/YZE0605P/06/YZE0605P/06/resources/04_desk_r5c30/vm_prov/fig/image_it_59_23_000062_01.png" \* MERGEFORMATINET </w:instrText>
      </w:r>
      <w:r w:rsidR="0010755E">
        <w:fldChar w:fldCharType="separate"/>
      </w:r>
      <w:r w:rsidR="009A581B">
        <w:fldChar w:fldCharType="begin"/>
      </w:r>
      <w:r w:rsidR="009A581B">
        <w:instrText xml:space="preserve"> INCLUDEPICTURE  "http://localhost:7890/pages/YZE0605P/06/YZE0605P/06/resources/04_desk_r5c30/vm_prov/fig/image_it_59_23_000062_01.png" \* MERGEFORMATINET </w:instrText>
      </w:r>
      <w:r w:rsidR="009A581B">
        <w:fldChar w:fldCharType="separate"/>
      </w:r>
      <w:r w:rsidR="00EF1737">
        <w:fldChar w:fldCharType="begin"/>
      </w:r>
      <w:r w:rsidR="00EF1737">
        <w:instrText xml:space="preserve"> INCLUDEPICTURE  "http://localhost:7890/pages/YZE0605P/06/YZE0605P/06/resources/04_desk_r5c30/vm_prov/fig/image_it_59_23_000062_01.png" \* MERGEFORMATINET </w:instrText>
      </w:r>
      <w:r w:rsidR="00EF1737">
        <w:fldChar w:fldCharType="separate"/>
      </w:r>
      <w:r w:rsidR="00C04564">
        <w:fldChar w:fldCharType="begin"/>
      </w:r>
      <w:r w:rsidR="00C04564">
        <w:instrText xml:space="preserve"> INCLUDEPICTURE  "http://localhost:7890/pages/YZE0605P/06/YZE0605P/06/resources/04_desk_r5c30/vm_prov/fig/image_it_59_23_000062_01.png" \* MERGEFORMATINET </w:instrText>
      </w:r>
      <w:r w:rsidR="00C04564">
        <w:fldChar w:fldCharType="separate"/>
      </w:r>
      <w:r w:rsidR="00B16C6B">
        <w:fldChar w:fldCharType="begin"/>
      </w:r>
      <w:r w:rsidR="00B16C6B">
        <w:instrText xml:space="preserve"> INCLUDEPICTURE  "http://localhost:7890/pages/YZE0605P/06/YZE0605P/06/resources/04_desk_r5c30/vm_prov/fig/image_it_59_23_000062_01.png" \* MERGEFORMATINET </w:instrText>
      </w:r>
      <w:r w:rsidR="00B16C6B">
        <w:fldChar w:fldCharType="separate"/>
      </w:r>
      <w:r w:rsidR="00AA378E">
        <w:fldChar w:fldCharType="begin"/>
      </w:r>
      <w:r w:rsidR="00AA378E">
        <w:instrText xml:space="preserve"> INCLUDEPICTURE  "http://localhost:7890/pages/YZE0605P/06/YZE0605P/06/resources/04_desk_r5c30/vm_prov/fig/image_it_59_23_000062_01.png" \* MERGEFORMATINET </w:instrText>
      </w:r>
      <w:r w:rsidR="00AA378E">
        <w:fldChar w:fldCharType="separate"/>
      </w:r>
      <w:r w:rsidR="00353DE2">
        <w:fldChar w:fldCharType="begin"/>
      </w:r>
      <w:r w:rsidR="00353DE2">
        <w:instrText xml:space="preserve"> INCLUDEPICTURE  "http://localhost:7890/pages/YZE0605P/06/YZE0605P/06/resources/04_desk_r5c30/vm_prov/fig/image_it_59_23_000062_01.png" \* MERGEFORMATINET </w:instrText>
      </w:r>
      <w:r w:rsidR="00353DE2">
        <w:fldChar w:fldCharType="separate"/>
      </w:r>
      <w:r w:rsidR="005B65B3">
        <w:fldChar w:fldCharType="begin"/>
      </w:r>
      <w:r w:rsidR="005B65B3">
        <w:instrText xml:space="preserve"> </w:instrText>
      </w:r>
      <w:r w:rsidR="005B65B3">
        <w:instrText>INCLUDEPICTURE  "http://localhost:7890/pages/YZE0605P/06/YZE0605P/06/resources/04_desk_r5c30/vm_prov/fig/image_it_59_23_000062_01.png" \* MERGEFORMATINET</w:instrText>
      </w:r>
      <w:r w:rsidR="005B65B3">
        <w:instrText xml:space="preserve"> </w:instrText>
      </w:r>
      <w:r w:rsidR="005B65B3">
        <w:fldChar w:fldCharType="separate"/>
      </w:r>
      <w:r w:rsidR="005B65B3">
        <w:pict w14:anchorId="31E9CB2C">
          <v:shape id="_x0000_i1029" type="#_x0000_t75" style="width:19.65pt;height:18.1pt">
            <v:imagedata r:id="rId142" r:href="rId146"/>
          </v:shape>
        </w:pict>
      </w:r>
      <w:r w:rsidR="005B65B3">
        <w:fldChar w:fldCharType="end"/>
      </w:r>
      <w:r w:rsidR="00353DE2">
        <w:fldChar w:fldCharType="end"/>
      </w:r>
      <w:r w:rsidR="00AA378E">
        <w:fldChar w:fldCharType="end"/>
      </w:r>
      <w:r w:rsidR="00B16C6B">
        <w:fldChar w:fldCharType="end"/>
      </w:r>
      <w:r w:rsidR="00C04564">
        <w:fldChar w:fldCharType="end"/>
      </w:r>
      <w:r w:rsidR="00EF1737">
        <w:fldChar w:fldCharType="end"/>
      </w:r>
      <w:r w:rsidR="009A581B">
        <w:fldChar w:fldCharType="end"/>
      </w:r>
      <w:r w:rsidR="0010755E">
        <w:fldChar w:fldCharType="end"/>
      </w:r>
      <w:r w:rsidR="00E343DB">
        <w:fldChar w:fldCharType="end"/>
      </w:r>
      <w:r w:rsidR="00911424">
        <w:fldChar w:fldCharType="end"/>
      </w:r>
      <w:r w:rsidR="00E50F63">
        <w:fldChar w:fldCharType="end"/>
      </w:r>
      <w:r w:rsidR="00BF3F94">
        <w:fldChar w:fldCharType="end"/>
      </w:r>
      <w:r w:rsidR="00AB518E">
        <w:fldChar w:fldCharType="end"/>
      </w:r>
      <w:r w:rsidR="00CF198E">
        <w:fldChar w:fldCharType="end"/>
      </w:r>
      <w:r w:rsidR="008C3F5B">
        <w:fldChar w:fldCharType="end"/>
      </w:r>
      <w:r w:rsidRPr="00423C14">
        <w:fldChar w:fldCharType="end"/>
      </w:r>
      <w:r w:rsidRPr="00423C14">
        <w:rPr>
          <w:rFonts w:hint="eastAsia"/>
        </w:rPr>
        <w:t>，在弹出的菜单中单击“卸载光驱”。</w:t>
      </w:r>
      <w:r w:rsidRPr="00423C14">
        <w:rPr>
          <w:rFonts w:hint="eastAsia"/>
        </w:rPr>
        <w:t xml:space="preserve"> </w:t>
      </w:r>
    </w:p>
    <w:p w14:paraId="1C322CCB" w14:textId="2E3C9FFF" w:rsidR="00DC3DBD" w:rsidRPr="00423C14" w:rsidRDefault="00DC3DBD" w:rsidP="008E00DC">
      <w:pPr>
        <w:pStyle w:val="1e"/>
      </w:pPr>
      <w:r w:rsidRPr="00423C14">
        <w:rPr>
          <w:rFonts w:hint="eastAsia"/>
        </w:rPr>
        <w:t>弹出对话框。</w:t>
      </w:r>
    </w:p>
    <w:p w14:paraId="4BED37FE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单击“是”。</w:t>
      </w:r>
      <w:r w:rsidRPr="00423C14">
        <w:rPr>
          <w:rFonts w:hint="eastAsia"/>
        </w:rPr>
        <w:t xml:space="preserve"> </w:t>
      </w:r>
    </w:p>
    <w:p w14:paraId="6689F9B7" w14:textId="40535EEC" w:rsidR="00DC3DBD" w:rsidRPr="00423C14" w:rsidRDefault="00DC3DBD" w:rsidP="008E00DC">
      <w:pPr>
        <w:pStyle w:val="1e"/>
      </w:pPr>
      <w:r w:rsidRPr="00423C14">
        <w:rPr>
          <w:rFonts w:hint="eastAsia"/>
        </w:rPr>
        <w:t>弹出提示框。</w:t>
      </w:r>
    </w:p>
    <w:p w14:paraId="563DD7A4" w14:textId="77777777" w:rsidR="00DC3DBD" w:rsidRPr="00423C14" w:rsidRDefault="00DC3DBD" w:rsidP="008E00DC">
      <w:pPr>
        <w:pStyle w:val="30"/>
      </w:pPr>
      <w:bookmarkStart w:id="151" w:name="it_52_24_160043__d754e183"/>
      <w:bookmarkStart w:id="152" w:name="d754e183"/>
      <w:bookmarkEnd w:id="151"/>
      <w:bookmarkEnd w:id="152"/>
      <w:r w:rsidRPr="00423C14">
        <w:rPr>
          <w:rFonts w:hint="eastAsia"/>
        </w:rPr>
        <w:t>单击“确定”。</w:t>
      </w:r>
      <w:r w:rsidRPr="00423C14">
        <w:rPr>
          <w:rFonts w:hint="eastAsia"/>
        </w:rPr>
        <w:t xml:space="preserve"> </w:t>
      </w:r>
    </w:p>
    <w:p w14:paraId="1D869994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完成卸载光驱。</w:t>
      </w:r>
      <w:bookmarkStart w:id="153" w:name="it_52_24_160043__copy"/>
      <w:bookmarkStart w:id="154" w:name="copy"/>
      <w:bookmarkEnd w:id="153"/>
      <w:bookmarkEnd w:id="154"/>
    </w:p>
    <w:p w14:paraId="4FBE84ED" w14:textId="77777777" w:rsidR="00DC3DBD" w:rsidRPr="00423C14" w:rsidRDefault="00DC3DBD" w:rsidP="00DC3DBD">
      <w:pPr>
        <w:ind w:left="1710"/>
      </w:pPr>
    </w:p>
    <w:p w14:paraId="5AFE60D9" w14:textId="77777777" w:rsidR="00DC3DBD" w:rsidRPr="008E00DC" w:rsidRDefault="00DC3DBD" w:rsidP="008E00DC">
      <w:pPr>
        <w:pStyle w:val="5"/>
        <w:rPr>
          <w:rFonts w:hint="default"/>
        </w:rPr>
      </w:pPr>
      <w:bookmarkStart w:id="155" w:name="it_52_24_160043__install_pvdriver"/>
      <w:bookmarkStart w:id="156" w:name="install_pvdriver"/>
      <w:bookmarkEnd w:id="155"/>
      <w:bookmarkEnd w:id="156"/>
      <w:r w:rsidRPr="008E00DC">
        <w:t>安装</w:t>
      </w:r>
      <w:r w:rsidRPr="008E00DC">
        <w:t>PV Driver</w:t>
      </w:r>
    </w:p>
    <w:p w14:paraId="6BD63C1F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FusionCompute</w:t>
      </w:r>
      <w:r>
        <w:rPr>
          <w:rFonts w:hint="eastAsia"/>
        </w:rPr>
        <w:t>中，在“虚拟机和</w:t>
      </w:r>
      <w:r>
        <w:t>模板</w:t>
      </w:r>
      <w:r>
        <w:rPr>
          <w:rFonts w:hint="eastAsia"/>
        </w:rPr>
        <w:t>”界面</w:t>
      </w:r>
      <w:r>
        <w:t>，选择</w:t>
      </w:r>
      <w:proofErr w:type="gramStart"/>
      <w:r>
        <w:rPr>
          <w:rFonts w:hint="eastAsia"/>
        </w:rPr>
        <w:t>待操作</w:t>
      </w:r>
      <w:proofErr w:type="gramEnd"/>
      <w:r>
        <w:rPr>
          <w:rFonts w:hint="eastAsia"/>
        </w:rPr>
        <w:t>的虚拟机</w:t>
      </w:r>
      <w:r>
        <w:rPr>
          <w:rFonts w:hint="eastAsia"/>
        </w:rPr>
        <w:t>APS S</w:t>
      </w:r>
      <w:r>
        <w:t>erver template</w:t>
      </w:r>
      <w:r>
        <w:rPr>
          <w:rFonts w:hint="eastAsia"/>
        </w:rPr>
        <w:t>，单击右键</w:t>
      </w:r>
      <w:r>
        <w:t>，选择</w:t>
      </w:r>
      <w:r>
        <w:rPr>
          <w:rFonts w:hint="eastAsia"/>
        </w:rPr>
        <w:t>“</w:t>
      </w:r>
      <w:r w:rsidRPr="00423C14">
        <w:rPr>
          <w:rFonts w:hint="eastAsia"/>
        </w:rPr>
        <w:t xml:space="preserve"> </w:t>
      </w:r>
      <w:r w:rsidRPr="00423C14">
        <w:rPr>
          <w:rFonts w:hint="eastAsia"/>
        </w:rPr>
        <w:t>挂载</w:t>
      </w:r>
      <w:r w:rsidRPr="00423C14">
        <w:rPr>
          <w:rFonts w:hint="eastAsia"/>
        </w:rPr>
        <w:t>tools</w:t>
      </w:r>
      <w:r w:rsidRPr="00423C14">
        <w:rPr>
          <w:rFonts w:hint="eastAsia"/>
        </w:rPr>
        <w:t>”，连续两次单击“确定”。</w:t>
      </w:r>
      <w:r w:rsidRPr="00423C14">
        <w:rPr>
          <w:rFonts w:hint="eastAsia"/>
        </w:rPr>
        <w:t xml:space="preserve"> </w:t>
      </w:r>
    </w:p>
    <w:p w14:paraId="14CD628E" w14:textId="51A048ED" w:rsidR="00DC3DBD" w:rsidRPr="00423C14" w:rsidRDefault="00DC3DBD" w:rsidP="008E00DC">
      <w:pPr>
        <w:pStyle w:val="1e"/>
      </w:pPr>
      <w:r w:rsidRPr="00974CA7">
        <w:rPr>
          <w:noProof/>
        </w:rPr>
        <w:lastRenderedPageBreak/>
        <w:drawing>
          <wp:inline distT="0" distB="0" distL="0" distR="0" wp14:anchorId="71242E0C" wp14:editId="3692EAF7">
            <wp:extent cx="5454000" cy="2886309"/>
            <wp:effectExtent l="19050" t="19050" r="1397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8630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4AADA4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进入虚拟机光盘目录，右键单击“</w:t>
      </w:r>
      <w:r w:rsidRPr="00423C14">
        <w:rPr>
          <w:rFonts w:hint="eastAsia"/>
        </w:rPr>
        <w:t>Setup</w:t>
      </w:r>
      <w:r w:rsidRPr="00423C14">
        <w:rPr>
          <w:rFonts w:hint="eastAsia"/>
        </w:rPr>
        <w:t>”，并选择“以管理员身份运行”，根据界面提示按照默认设置完成软件安装。</w:t>
      </w:r>
      <w:r w:rsidRPr="00423C14">
        <w:rPr>
          <w:rFonts w:hint="eastAsia"/>
        </w:rPr>
        <w:t xml:space="preserve"> </w:t>
      </w:r>
    </w:p>
    <w:p w14:paraId="19F42E11" w14:textId="4A3F0CE8" w:rsidR="00DC3DBD" w:rsidRPr="00423C14" w:rsidRDefault="00DC3DBD" w:rsidP="008E00DC">
      <w:pPr>
        <w:pStyle w:val="1e"/>
      </w:pPr>
      <w:r w:rsidRPr="00423C14">
        <w:rPr>
          <w:noProof/>
        </w:rPr>
        <w:drawing>
          <wp:inline distT="0" distB="0" distL="0" distR="0" wp14:anchorId="1407851D" wp14:editId="58531609">
            <wp:extent cx="5454000" cy="4085814"/>
            <wp:effectExtent l="19050" t="19050" r="13970" b="1016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0858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981293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软件安装完成后，</w:t>
      </w:r>
      <w:proofErr w:type="gramStart"/>
      <w:r w:rsidRPr="00423C14">
        <w:rPr>
          <w:rFonts w:hint="eastAsia"/>
        </w:rPr>
        <w:t>请严格</w:t>
      </w:r>
      <w:proofErr w:type="gramEnd"/>
      <w:r w:rsidRPr="00423C14">
        <w:rPr>
          <w:rFonts w:hint="eastAsia"/>
        </w:rPr>
        <w:t>按照界面提示执行重启操作，重</w:t>
      </w:r>
      <w:proofErr w:type="gramStart"/>
      <w:r w:rsidRPr="00423C14">
        <w:rPr>
          <w:rFonts w:hint="eastAsia"/>
        </w:rPr>
        <w:t>启完成</w:t>
      </w:r>
      <w:proofErr w:type="gramEnd"/>
      <w:r w:rsidRPr="00423C14">
        <w:rPr>
          <w:rFonts w:hint="eastAsia"/>
        </w:rPr>
        <w:t>后请以“</w:t>
      </w:r>
      <w:r w:rsidRPr="00423C14">
        <w:rPr>
          <w:rFonts w:hint="eastAsia"/>
        </w:rPr>
        <w:t>Administrator</w:t>
      </w:r>
      <w:r w:rsidRPr="00423C14">
        <w:rPr>
          <w:rFonts w:hint="eastAsia"/>
        </w:rPr>
        <w:t>”</w:t>
      </w:r>
      <w:proofErr w:type="gramStart"/>
      <w:r w:rsidRPr="00423C14">
        <w:rPr>
          <w:rFonts w:hint="eastAsia"/>
        </w:rPr>
        <w:t>帐户</w:t>
      </w:r>
      <w:proofErr w:type="gramEnd"/>
      <w:r w:rsidRPr="00423C14">
        <w:rPr>
          <w:rFonts w:hint="eastAsia"/>
        </w:rPr>
        <w:t>登录虚拟机。</w:t>
      </w:r>
      <w:r w:rsidRPr="00423C14">
        <w:rPr>
          <w:rFonts w:hint="eastAsia"/>
        </w:rPr>
        <w:t xml:space="preserve"> </w:t>
      </w:r>
    </w:p>
    <w:p w14:paraId="300D676C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FusionCompute</w:t>
      </w:r>
      <w:r>
        <w:rPr>
          <w:rFonts w:hint="eastAsia"/>
        </w:rPr>
        <w:t>中，选择</w:t>
      </w:r>
      <w:proofErr w:type="gramStart"/>
      <w:r w:rsidRPr="00423C14">
        <w:rPr>
          <w:rFonts w:hint="eastAsia"/>
        </w:rPr>
        <w:t>待操作</w:t>
      </w:r>
      <w:proofErr w:type="gramEnd"/>
      <w:r w:rsidRPr="00423C14">
        <w:rPr>
          <w:rFonts w:hint="eastAsia"/>
        </w:rPr>
        <w:t>的虚拟机，</w:t>
      </w:r>
      <w:r>
        <w:rPr>
          <w:rFonts w:hint="eastAsia"/>
        </w:rPr>
        <w:t>右键</w:t>
      </w:r>
      <w:r w:rsidRPr="00423C14">
        <w:rPr>
          <w:rFonts w:hint="eastAsia"/>
        </w:rPr>
        <w:t>单击</w:t>
      </w:r>
      <w:r>
        <w:rPr>
          <w:rFonts w:hint="eastAsia"/>
        </w:rPr>
        <w:t>选择“</w:t>
      </w:r>
      <w:r w:rsidRPr="00423C14">
        <w:rPr>
          <w:rFonts w:hint="eastAsia"/>
        </w:rPr>
        <w:t xml:space="preserve"> </w:t>
      </w:r>
      <w:r w:rsidRPr="00423C14">
        <w:rPr>
          <w:rFonts w:hint="eastAsia"/>
        </w:rPr>
        <w:t>卸载</w:t>
      </w:r>
      <w:r w:rsidRPr="00423C14">
        <w:rPr>
          <w:rFonts w:hint="eastAsia"/>
        </w:rPr>
        <w:t>tools</w:t>
      </w:r>
      <w:r w:rsidRPr="00423C14">
        <w:rPr>
          <w:rFonts w:hint="eastAsia"/>
        </w:rPr>
        <w:t>”，卸载光驱。</w:t>
      </w:r>
    </w:p>
    <w:p w14:paraId="0D4561CB" w14:textId="77777777" w:rsidR="00DC3DBD" w:rsidRPr="008E00DC" w:rsidRDefault="00DC3DBD" w:rsidP="008E00DC">
      <w:pPr>
        <w:pStyle w:val="5"/>
        <w:rPr>
          <w:rFonts w:hint="default"/>
        </w:rPr>
      </w:pPr>
      <w:r w:rsidRPr="008E00DC">
        <w:lastRenderedPageBreak/>
        <w:t>创建虚拟机本地帐号</w:t>
      </w:r>
    </w:p>
    <w:p w14:paraId="39C56E21" w14:textId="1A7381A2" w:rsidR="00DC3DBD" w:rsidRPr="008E00DC" w:rsidRDefault="008E00DC" w:rsidP="00DC3DBD">
      <w:pPr>
        <w:ind w:left="927"/>
        <w:rPr>
          <w:sz w:val="18"/>
          <w:szCs w:val="18"/>
        </w:rPr>
      </w:pPr>
      <w:r w:rsidRPr="00423C14">
        <w:rPr>
          <w:noProof/>
          <w:sz w:val="18"/>
          <w:szCs w:val="18"/>
        </w:rPr>
        <w:drawing>
          <wp:inline distT="0" distB="0" distL="0" distR="0" wp14:anchorId="58A37483" wp14:editId="11B9A820">
            <wp:extent cx="457200" cy="152400"/>
            <wp:effectExtent l="0" t="0" r="0" b="0"/>
            <wp:docPr id="232" name="图片 232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C978" w14:textId="77777777" w:rsidR="00DC3DBD" w:rsidRPr="008E00DC" w:rsidRDefault="00DC3DBD" w:rsidP="008E00DC">
      <w:pPr>
        <w:pStyle w:val="1e"/>
        <w:rPr>
          <w:sz w:val="18"/>
          <w:szCs w:val="18"/>
        </w:rPr>
      </w:pPr>
      <w:r w:rsidRPr="008E00DC">
        <w:rPr>
          <w:rFonts w:hint="eastAsia"/>
          <w:sz w:val="18"/>
          <w:szCs w:val="18"/>
        </w:rPr>
        <w:t>由于后续发布应用时的用户（组）为普通用户（组），在需要更新、增加应用的场景下，需要具有管理员权限的用户</w:t>
      </w:r>
      <w:proofErr w:type="gramStart"/>
      <w:r w:rsidRPr="008E00DC">
        <w:rPr>
          <w:rFonts w:hint="eastAsia"/>
          <w:sz w:val="18"/>
          <w:szCs w:val="18"/>
        </w:rPr>
        <w:t>帐号</w:t>
      </w:r>
      <w:proofErr w:type="gramEnd"/>
      <w:r w:rsidRPr="008E00DC">
        <w:rPr>
          <w:rFonts w:hint="eastAsia"/>
          <w:sz w:val="18"/>
          <w:szCs w:val="18"/>
        </w:rPr>
        <w:t>登录到</w:t>
      </w:r>
      <w:r w:rsidRPr="008E00DC">
        <w:rPr>
          <w:rFonts w:hint="eastAsia"/>
          <w:sz w:val="18"/>
          <w:szCs w:val="18"/>
        </w:rPr>
        <w:t>APS</w:t>
      </w:r>
      <w:r w:rsidRPr="008E00DC">
        <w:rPr>
          <w:rFonts w:hint="eastAsia"/>
          <w:sz w:val="18"/>
          <w:szCs w:val="18"/>
        </w:rPr>
        <w:t>虚拟机完成相关操作，本操作是在模板虚拟机中创建一个本地</w:t>
      </w:r>
      <w:proofErr w:type="gramStart"/>
      <w:r w:rsidRPr="008E00DC">
        <w:rPr>
          <w:rFonts w:hint="eastAsia"/>
          <w:sz w:val="18"/>
          <w:szCs w:val="18"/>
        </w:rPr>
        <w:t>帐号</w:t>
      </w:r>
      <w:proofErr w:type="gramEnd"/>
      <w:r w:rsidRPr="008E00DC">
        <w:rPr>
          <w:rFonts w:hint="eastAsia"/>
          <w:sz w:val="18"/>
          <w:szCs w:val="18"/>
        </w:rPr>
        <w:t>，并加入到</w:t>
      </w:r>
      <w:r w:rsidRPr="008E00DC">
        <w:rPr>
          <w:rFonts w:hint="eastAsia"/>
          <w:sz w:val="18"/>
          <w:szCs w:val="18"/>
        </w:rPr>
        <w:t>Administrators</w:t>
      </w:r>
      <w:r w:rsidRPr="008E00DC">
        <w:rPr>
          <w:rFonts w:hint="eastAsia"/>
          <w:sz w:val="18"/>
          <w:szCs w:val="18"/>
        </w:rPr>
        <w:t>组中，用于运维在</w:t>
      </w:r>
      <w:r w:rsidRPr="008E00DC">
        <w:rPr>
          <w:rFonts w:hint="eastAsia"/>
          <w:sz w:val="18"/>
          <w:szCs w:val="18"/>
        </w:rPr>
        <w:t>FusionAccess</w:t>
      </w:r>
      <w:r w:rsidRPr="008E00DC">
        <w:rPr>
          <w:rFonts w:hint="eastAsia"/>
          <w:sz w:val="18"/>
          <w:szCs w:val="18"/>
        </w:rPr>
        <w:t>上创建和托管的</w:t>
      </w:r>
      <w:r w:rsidRPr="008E00DC">
        <w:rPr>
          <w:rFonts w:hint="eastAsia"/>
          <w:sz w:val="18"/>
          <w:szCs w:val="18"/>
        </w:rPr>
        <w:t>APS</w:t>
      </w:r>
      <w:r w:rsidRPr="008E00DC">
        <w:rPr>
          <w:rFonts w:hint="eastAsia"/>
          <w:sz w:val="18"/>
          <w:szCs w:val="18"/>
        </w:rPr>
        <w:t>虚拟机。</w:t>
      </w:r>
    </w:p>
    <w:p w14:paraId="4623E67F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在虚拟机操作系统中，单击</w:t>
      </w:r>
      <w:r w:rsidRPr="00423C14">
        <w:fldChar w:fldCharType="begin"/>
      </w:r>
      <w:r w:rsidRPr="00423C14">
        <w:instrText xml:space="preserve"> INCLUDEPICTURE "http://localhost:7890/pages/YZF0122G/04/YZF0122G/04/resources/04_desk_r6c00/sbc/fig/fig_59_71_000027_001.png" \* MERGEFORMATINET </w:instrText>
      </w:r>
      <w:r w:rsidRPr="00423C14">
        <w:fldChar w:fldCharType="separate"/>
      </w:r>
      <w:r w:rsidR="008C3F5B">
        <w:fldChar w:fldCharType="begin"/>
      </w:r>
      <w:r w:rsidR="008C3F5B">
        <w:instrText xml:space="preserve"> INCLUDEPICTURE  "http://localhost:7890/pages/YZF0122G/04/YZF0122G/04/resources/04_desk_r6c00/sbc/fig/fig_59_71_000027_001.png" \* MERGEFORMATINET </w:instrText>
      </w:r>
      <w:r w:rsidR="008C3F5B">
        <w:fldChar w:fldCharType="separate"/>
      </w:r>
      <w:r w:rsidR="00CF198E">
        <w:fldChar w:fldCharType="begin"/>
      </w:r>
      <w:r w:rsidR="00CF198E">
        <w:instrText xml:space="preserve"> INCLUDEPICTURE  "http://localhost:7890/pages/YZF0122G/04/YZF0122G/04/resources/04_desk_r6c00/sbc/fig/fig_59_71_000027_001.png" \* MERGEFORMATINET </w:instrText>
      </w:r>
      <w:r w:rsidR="00CF198E">
        <w:fldChar w:fldCharType="separate"/>
      </w:r>
      <w:r w:rsidR="00AB518E">
        <w:fldChar w:fldCharType="begin"/>
      </w:r>
      <w:r w:rsidR="00AB518E">
        <w:instrText xml:space="preserve"> INCLUDEPICTURE  "http://localhost:7890/pages/YZF0122G/04/YZF0122G/04/resources/04_desk_r6c00/sbc/fig/fig_59_71_000027_001.png" \* MERGEFORMATINET </w:instrText>
      </w:r>
      <w:r w:rsidR="00AB518E">
        <w:fldChar w:fldCharType="separate"/>
      </w:r>
      <w:r w:rsidR="00BF3F94">
        <w:fldChar w:fldCharType="begin"/>
      </w:r>
      <w:r w:rsidR="00BF3F94">
        <w:instrText xml:space="preserve"> INCLUDEPICTURE  "http://localhost:7890/pages/YZF0122G/04/YZF0122G/04/resources/04_desk_r6c00/sbc/fig/fig_59_71_000027_001.png" \* MERGEFORMATINET </w:instrText>
      </w:r>
      <w:r w:rsidR="00BF3F94">
        <w:fldChar w:fldCharType="separate"/>
      </w:r>
      <w:r w:rsidR="00E50F63">
        <w:fldChar w:fldCharType="begin"/>
      </w:r>
      <w:r w:rsidR="00E50F63">
        <w:instrText xml:space="preserve"> INCLUDEPICTURE  "http://localhost:7890/pages/YZF0122G/04/YZF0122G/04/resources/04_desk_r6c00/sbc/fig/fig_59_71_000027_001.png" \* MERGEFORMATINET </w:instrText>
      </w:r>
      <w:r w:rsidR="00E50F63">
        <w:fldChar w:fldCharType="separate"/>
      </w:r>
      <w:r w:rsidR="00911424">
        <w:fldChar w:fldCharType="begin"/>
      </w:r>
      <w:r w:rsidR="00911424">
        <w:instrText xml:space="preserve"> INCLUDEPICTURE  "http://localhost:7890/pages/YZF0122G/04/YZF0122G/04/resources/04_desk_r6c00/sbc/fig/fig_59_71_000027_001.png" \* MERGEFORMATINET </w:instrText>
      </w:r>
      <w:r w:rsidR="00911424">
        <w:fldChar w:fldCharType="separate"/>
      </w:r>
      <w:r w:rsidR="00E343DB">
        <w:fldChar w:fldCharType="begin"/>
      </w:r>
      <w:r w:rsidR="00E343DB">
        <w:instrText xml:space="preserve"> INCLUDEPICTURE  "http://localhost:7890/pages/YZF0122G/04/YZF0122G/04/resources/04_desk_r6c00/sbc/fig/fig_59_71_000027_001.png" \* MERGEFORMATINET </w:instrText>
      </w:r>
      <w:r w:rsidR="00E343DB">
        <w:fldChar w:fldCharType="separate"/>
      </w:r>
      <w:r w:rsidR="0010755E">
        <w:fldChar w:fldCharType="begin"/>
      </w:r>
      <w:r w:rsidR="0010755E">
        <w:instrText xml:space="preserve"> INCLUDEPICTURE  "http://localhost:7890/pages/YZF0122G/04/YZF0122G/04/resources/04_desk_r6c00/sbc/fig/fig_59_71_000027_001.png" \* MERGEFORMATINET </w:instrText>
      </w:r>
      <w:r w:rsidR="0010755E">
        <w:fldChar w:fldCharType="separate"/>
      </w:r>
      <w:r w:rsidR="009A581B">
        <w:fldChar w:fldCharType="begin"/>
      </w:r>
      <w:r w:rsidR="009A581B">
        <w:instrText xml:space="preserve"> INCLUDEPICTURE  "http://localhost:7890/pages/YZF0122G/04/YZF0122G/04/resources/04_desk_r6c00/sbc/fig/fig_59_71_000027_001.png" \* MERGEFORMATINET </w:instrText>
      </w:r>
      <w:r w:rsidR="009A581B">
        <w:fldChar w:fldCharType="separate"/>
      </w:r>
      <w:r w:rsidR="00EF1737">
        <w:fldChar w:fldCharType="begin"/>
      </w:r>
      <w:r w:rsidR="00EF1737">
        <w:instrText xml:space="preserve"> INCLUDEPICTURE  "http://localhost:7890/pages/YZF0122G/04/YZF0122G/04/resources/04_desk_r6c00/sbc/fig/fig_59_71_000027_001.png" \* MERGEFORMATINET </w:instrText>
      </w:r>
      <w:r w:rsidR="00EF1737">
        <w:fldChar w:fldCharType="separate"/>
      </w:r>
      <w:r w:rsidR="00C04564">
        <w:fldChar w:fldCharType="begin"/>
      </w:r>
      <w:r w:rsidR="00C04564">
        <w:instrText xml:space="preserve"> INCLUDEPICTURE  "http://localhost:7890/pages/YZF0122G/04/YZF0122G/04/resources/04_desk_r6c00/sbc/fig/fig_59_71_000027_001.png" \* MERGEFORMATINET </w:instrText>
      </w:r>
      <w:r w:rsidR="00C04564">
        <w:fldChar w:fldCharType="separate"/>
      </w:r>
      <w:r w:rsidR="00B16C6B">
        <w:fldChar w:fldCharType="begin"/>
      </w:r>
      <w:r w:rsidR="00B16C6B">
        <w:instrText xml:space="preserve"> INCLUDEPICTURE  "http://localhost:7890/pages/YZF0122G/04/YZF0122G/04/resources/04_desk_r6c00/sbc/fig/fig_59_71_000027_001.png" \* MERGEFORMATINET </w:instrText>
      </w:r>
      <w:r w:rsidR="00B16C6B">
        <w:fldChar w:fldCharType="separate"/>
      </w:r>
      <w:r w:rsidR="00AA378E">
        <w:fldChar w:fldCharType="begin"/>
      </w:r>
      <w:r w:rsidR="00AA378E">
        <w:instrText xml:space="preserve"> INCLUDEPICTURE  "http://localhost:7890/pages/YZF0122G/04/YZF0122G/04/resources/04_desk_r6c00/sbc/fig/fig_59_71_000027_001.png" \* MERGEFORMATINET </w:instrText>
      </w:r>
      <w:r w:rsidR="00AA378E">
        <w:fldChar w:fldCharType="separate"/>
      </w:r>
      <w:r w:rsidR="00353DE2">
        <w:fldChar w:fldCharType="begin"/>
      </w:r>
      <w:r w:rsidR="00353DE2">
        <w:instrText xml:space="preserve"> INCLUDEPICTURE  "http://localhost:7890/pages/YZF0122G/04/YZF0122G/04/resources/04_desk_r6c00/sbc/fig/fig_59_71_000027_001.png" \* MERGEFORMATINET </w:instrText>
      </w:r>
      <w:r w:rsidR="00353DE2">
        <w:fldChar w:fldCharType="separate"/>
      </w:r>
      <w:r w:rsidR="005B65B3">
        <w:fldChar w:fldCharType="begin"/>
      </w:r>
      <w:r w:rsidR="005B65B3">
        <w:instrText xml:space="preserve"> </w:instrText>
      </w:r>
      <w:r w:rsidR="005B65B3">
        <w:instrText>INCLUDEPICTURE  "http://localhost:7890/pages/YZF0122G/04/YZF0122G</w:instrText>
      </w:r>
      <w:r w:rsidR="005B65B3">
        <w:instrText>/04/resources/04_desk_r6c00/sbc/fig/fig_59_71_000027_001.png" \* MERGEFORMATINET</w:instrText>
      </w:r>
      <w:r w:rsidR="005B65B3">
        <w:instrText xml:space="preserve"> </w:instrText>
      </w:r>
      <w:r w:rsidR="005B65B3">
        <w:fldChar w:fldCharType="separate"/>
      </w:r>
      <w:r w:rsidR="005B65B3">
        <w:pict w14:anchorId="79EB5016">
          <v:shape id="_x0000_i1030" type="#_x0000_t75" style="width:24.65pt;height:20.4pt">
            <v:imagedata r:id="rId149" r:href="rId150"/>
          </v:shape>
        </w:pict>
      </w:r>
      <w:r w:rsidR="005B65B3">
        <w:fldChar w:fldCharType="end"/>
      </w:r>
      <w:r w:rsidR="00353DE2">
        <w:fldChar w:fldCharType="end"/>
      </w:r>
      <w:r w:rsidR="00AA378E">
        <w:fldChar w:fldCharType="end"/>
      </w:r>
      <w:r w:rsidR="00B16C6B">
        <w:fldChar w:fldCharType="end"/>
      </w:r>
      <w:r w:rsidR="00C04564">
        <w:fldChar w:fldCharType="end"/>
      </w:r>
      <w:r w:rsidR="00EF1737">
        <w:fldChar w:fldCharType="end"/>
      </w:r>
      <w:r w:rsidR="009A581B">
        <w:fldChar w:fldCharType="end"/>
      </w:r>
      <w:r w:rsidR="0010755E">
        <w:fldChar w:fldCharType="end"/>
      </w:r>
      <w:r w:rsidR="00E343DB">
        <w:fldChar w:fldCharType="end"/>
      </w:r>
      <w:r w:rsidR="00911424">
        <w:fldChar w:fldCharType="end"/>
      </w:r>
      <w:r w:rsidR="00E50F63">
        <w:fldChar w:fldCharType="end"/>
      </w:r>
      <w:r w:rsidR="00BF3F94">
        <w:fldChar w:fldCharType="end"/>
      </w:r>
      <w:r w:rsidR="00AB518E">
        <w:fldChar w:fldCharType="end"/>
      </w:r>
      <w:r w:rsidR="00CF198E">
        <w:fldChar w:fldCharType="end"/>
      </w:r>
      <w:r w:rsidR="008C3F5B">
        <w:fldChar w:fldCharType="end"/>
      </w:r>
      <w:r w:rsidRPr="00423C14">
        <w:fldChar w:fldCharType="end"/>
      </w:r>
      <w:r w:rsidRPr="00423C14">
        <w:rPr>
          <w:rFonts w:hint="eastAsia"/>
        </w:rPr>
        <w:t>，输入</w:t>
      </w:r>
      <w:r w:rsidRPr="00423C14">
        <w:rPr>
          <w:rFonts w:hint="eastAsia"/>
        </w:rPr>
        <w:t>compmgmt.msc</w:t>
      </w:r>
      <w:r w:rsidRPr="00423C14">
        <w:rPr>
          <w:rFonts w:hint="eastAsia"/>
        </w:rPr>
        <w:t>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”，打开“计算机管理”窗口。</w:t>
      </w:r>
      <w:r w:rsidRPr="00423C14">
        <w:rPr>
          <w:rFonts w:hint="eastAsia"/>
        </w:rPr>
        <w:t xml:space="preserve"> </w:t>
      </w:r>
    </w:p>
    <w:p w14:paraId="6A4E712C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在左侧导航树中，选择“系统工具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本地用户和组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用户”。</w:t>
      </w:r>
      <w:r w:rsidRPr="00423C14">
        <w:rPr>
          <w:rFonts w:hint="eastAsia"/>
        </w:rPr>
        <w:t xml:space="preserve"> </w:t>
      </w:r>
    </w:p>
    <w:p w14:paraId="5E58996C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右键“用户”，单击“新用户”。</w:t>
      </w:r>
      <w:r w:rsidRPr="00423C14">
        <w:rPr>
          <w:rFonts w:hint="eastAsia"/>
        </w:rPr>
        <w:t xml:space="preserve"> </w:t>
      </w:r>
    </w:p>
    <w:p w14:paraId="0802A86B" w14:textId="77777777" w:rsidR="00DC3DBD" w:rsidRDefault="00DC3DBD" w:rsidP="008E00DC">
      <w:pPr>
        <w:pStyle w:val="1e"/>
      </w:pPr>
      <w:r w:rsidRPr="00423C14">
        <w:rPr>
          <w:rFonts w:hint="eastAsia"/>
        </w:rPr>
        <w:t>弹出“新用户”窗口。</w:t>
      </w:r>
    </w:p>
    <w:p w14:paraId="6903BEBA" w14:textId="07F39214" w:rsidR="00DC3DBD" w:rsidRPr="00423C14" w:rsidRDefault="00DC3DBD" w:rsidP="008E00DC">
      <w:pPr>
        <w:pStyle w:val="1e"/>
      </w:pPr>
      <w:r w:rsidRPr="00974CA7">
        <w:rPr>
          <w:noProof/>
        </w:rPr>
        <w:drawing>
          <wp:inline distT="0" distB="0" distL="0" distR="0" wp14:anchorId="536C5932" wp14:editId="7A0A0BE7">
            <wp:extent cx="5454000" cy="3092474"/>
            <wp:effectExtent l="19050" t="19050" r="13970" b="1270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092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FB8C5B4" w14:textId="77777777" w:rsidR="00DC3DBD" w:rsidRDefault="00DC3DBD" w:rsidP="008E00DC">
      <w:pPr>
        <w:pStyle w:val="30"/>
      </w:pPr>
      <w:r w:rsidRPr="00423C14">
        <w:rPr>
          <w:rFonts w:hint="eastAsia"/>
        </w:rPr>
        <w:t>输入用户名（例：</w:t>
      </w:r>
      <w:r w:rsidRPr="00423C14">
        <w:rPr>
          <w:rFonts w:hint="eastAsia"/>
        </w:rPr>
        <w:t>sbcadmin</w:t>
      </w:r>
      <w:r w:rsidRPr="00423C14">
        <w:rPr>
          <w:rFonts w:hint="eastAsia"/>
        </w:rPr>
        <w:t>）、密码</w:t>
      </w:r>
      <w:r>
        <w:rPr>
          <w:rFonts w:hint="eastAsia"/>
        </w:rPr>
        <w:t>(Huawei</w:t>
      </w:r>
      <w:r>
        <w:t>@123</w:t>
      </w:r>
      <w:r w:rsidRPr="00423C14">
        <w:rPr>
          <w:rFonts w:hint="eastAsia"/>
        </w:rPr>
        <w:t>)</w:t>
      </w:r>
      <w:r>
        <w:rPr>
          <w:rFonts w:hint="eastAsia"/>
        </w:rPr>
        <w:t>等信息，去勾选“用户下次登录须更改密码”，单击“创建”。</w:t>
      </w:r>
    </w:p>
    <w:p w14:paraId="7E8565F3" w14:textId="258683E6" w:rsidR="00DC3DBD" w:rsidRPr="00423C14" w:rsidRDefault="00DC3DBD" w:rsidP="008E00DC">
      <w:pPr>
        <w:pStyle w:val="1e"/>
      </w:pPr>
      <w:r w:rsidRPr="008E00DC">
        <w:rPr>
          <w:noProof/>
        </w:rPr>
        <w:lastRenderedPageBreak/>
        <w:drawing>
          <wp:inline distT="0" distB="0" distL="0" distR="0" wp14:anchorId="7EA6C115" wp14:editId="5697881D">
            <wp:extent cx="3845163" cy="4248150"/>
            <wp:effectExtent l="0" t="0" r="317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586" cy="425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1A21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单击“关闭”，关闭“新用户”窗口。</w:t>
      </w:r>
      <w:r w:rsidRPr="00423C14">
        <w:rPr>
          <w:rFonts w:hint="eastAsia"/>
        </w:rPr>
        <w:t xml:space="preserve"> </w:t>
      </w:r>
    </w:p>
    <w:p w14:paraId="7EE851C1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在左侧导航树中，选择“系统工具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本地用户和组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组”。</w:t>
      </w:r>
      <w:r w:rsidRPr="00423C14">
        <w:rPr>
          <w:rFonts w:hint="eastAsia"/>
        </w:rPr>
        <w:t xml:space="preserve"> </w:t>
      </w:r>
    </w:p>
    <w:p w14:paraId="31955D4A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在右侧的窗口中，右键“</w:t>
      </w:r>
      <w:r>
        <w:rPr>
          <w:rFonts w:hint="eastAsia"/>
        </w:rPr>
        <w:t>Administrato</w:t>
      </w:r>
      <w:r>
        <w:t>rs</w:t>
      </w:r>
      <w:r w:rsidRPr="00423C14">
        <w:rPr>
          <w:rFonts w:hint="eastAsia"/>
        </w:rPr>
        <w:t>”，单击“添加到组”。</w:t>
      </w:r>
      <w:r w:rsidRPr="00423C14">
        <w:rPr>
          <w:rFonts w:hint="eastAsia"/>
        </w:rPr>
        <w:t xml:space="preserve"> </w:t>
      </w:r>
    </w:p>
    <w:p w14:paraId="4A28A33E" w14:textId="77777777" w:rsidR="00DC3DBD" w:rsidRDefault="00DC3DBD" w:rsidP="008E00DC">
      <w:pPr>
        <w:pStyle w:val="1e"/>
      </w:pPr>
      <w:r w:rsidRPr="00423C14">
        <w:rPr>
          <w:rFonts w:hint="eastAsia"/>
        </w:rPr>
        <w:t>弹出“</w:t>
      </w:r>
      <w:r w:rsidRPr="00423C14">
        <w:rPr>
          <w:rFonts w:hint="eastAsia"/>
        </w:rPr>
        <w:t>Administrators</w:t>
      </w:r>
      <w:r w:rsidRPr="00423C14">
        <w:rPr>
          <w:rFonts w:hint="eastAsia"/>
        </w:rPr>
        <w:t>属性”窗口。</w:t>
      </w:r>
    </w:p>
    <w:p w14:paraId="140B66AE" w14:textId="0A735FDA" w:rsidR="00DC3DBD" w:rsidRPr="00423C14" w:rsidRDefault="00DC3DBD" w:rsidP="008E00DC">
      <w:pPr>
        <w:pStyle w:val="1e"/>
      </w:pPr>
      <w:r w:rsidRPr="00974CA7">
        <w:rPr>
          <w:noProof/>
        </w:rPr>
        <w:drawing>
          <wp:inline distT="0" distB="0" distL="0" distR="0" wp14:anchorId="5E4A2E60" wp14:editId="49B63E28">
            <wp:extent cx="5454000" cy="2389639"/>
            <wp:effectExtent l="19050" t="19050" r="13970" b="1079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3896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6EDCEF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单击“添加”，在“输入对象名称来选择”页签中输入创建的用户名，单击两次“确定”。</w:t>
      </w:r>
      <w:r w:rsidRPr="00423C14">
        <w:rPr>
          <w:rFonts w:hint="eastAsia"/>
        </w:rPr>
        <w:t xml:space="preserve"> </w:t>
      </w:r>
    </w:p>
    <w:p w14:paraId="7C1E6761" w14:textId="6F7B6E7A" w:rsidR="00DC3DBD" w:rsidRDefault="00DC3DBD" w:rsidP="008E00DC">
      <w:pPr>
        <w:pStyle w:val="1e"/>
      </w:pPr>
      <w:r w:rsidRPr="00423C14">
        <w:rPr>
          <w:rFonts w:hint="eastAsia"/>
        </w:rPr>
        <w:lastRenderedPageBreak/>
        <w:t>完成本地</w:t>
      </w:r>
      <w:proofErr w:type="gramStart"/>
      <w:r w:rsidRPr="00423C14">
        <w:rPr>
          <w:rFonts w:hint="eastAsia"/>
        </w:rPr>
        <w:t>帐号</w:t>
      </w:r>
      <w:proofErr w:type="gramEnd"/>
      <w:r w:rsidRPr="00423C14">
        <w:rPr>
          <w:rFonts w:hint="eastAsia"/>
        </w:rPr>
        <w:t>的创建。</w:t>
      </w:r>
    </w:p>
    <w:p w14:paraId="3570FB09" w14:textId="62B6972D" w:rsidR="00DC3DBD" w:rsidRPr="00423C14" w:rsidRDefault="00DC3DBD" w:rsidP="008E00DC">
      <w:pPr>
        <w:pStyle w:val="1e"/>
      </w:pPr>
      <w:r w:rsidRPr="00974CA7">
        <w:rPr>
          <w:noProof/>
        </w:rPr>
        <w:drawing>
          <wp:inline distT="0" distB="0" distL="0" distR="0" wp14:anchorId="5EE1FA81" wp14:editId="65B86B75">
            <wp:extent cx="4682293" cy="4724400"/>
            <wp:effectExtent l="19050" t="19050" r="23495" b="190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18" cy="473098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5B596B" w14:textId="77777777" w:rsidR="00DC3DBD" w:rsidRPr="008E00DC" w:rsidRDefault="00DC3DBD" w:rsidP="008E00DC">
      <w:pPr>
        <w:pStyle w:val="5"/>
        <w:rPr>
          <w:rFonts w:hint="default"/>
        </w:rPr>
      </w:pPr>
      <w:r w:rsidRPr="008E00DC">
        <w:t>使用模板工具配置虚拟机操作系统</w:t>
      </w:r>
    </w:p>
    <w:p w14:paraId="2D822CD9" w14:textId="77777777" w:rsidR="00DC3DBD" w:rsidRDefault="00DC3DBD" w:rsidP="008E00DC">
      <w:pPr>
        <w:pStyle w:val="30"/>
      </w:pPr>
      <w:r w:rsidRPr="00423C14">
        <w:rPr>
          <w:rFonts w:hint="eastAsia"/>
        </w:rPr>
        <w:t>将模板工具的</w:t>
      </w:r>
      <w:r w:rsidRPr="00423C14">
        <w:rPr>
          <w:rFonts w:hint="eastAsia"/>
        </w:rPr>
        <w:t>ISO</w:t>
      </w:r>
      <w:r w:rsidRPr="00423C14">
        <w:rPr>
          <w:rFonts w:hint="eastAsia"/>
        </w:rPr>
        <w:t>文件</w:t>
      </w:r>
      <w:r w:rsidRPr="008E00DC">
        <w:rPr>
          <w:rFonts w:hint="eastAsia"/>
          <w:b/>
        </w:rPr>
        <w:t>FusionAccess_Windows_Installer_V100R006C00.iso</w:t>
      </w:r>
      <w:r w:rsidRPr="00423C14">
        <w:rPr>
          <w:rFonts w:hint="eastAsia"/>
        </w:rPr>
        <w:t>挂载到虚拟机中。</w:t>
      </w:r>
      <w:r w:rsidRPr="00423C14">
        <w:rPr>
          <w:rFonts w:hint="eastAsia"/>
        </w:rPr>
        <w:t xml:space="preserve"> </w:t>
      </w:r>
    </w:p>
    <w:p w14:paraId="75FF458A" w14:textId="10450CCC" w:rsidR="00DC3DBD" w:rsidRPr="00423C14" w:rsidRDefault="00DC3DBD" w:rsidP="008E00DC">
      <w:pPr>
        <w:pStyle w:val="1e"/>
      </w:pPr>
      <w:r w:rsidRPr="00D33804">
        <w:rPr>
          <w:noProof/>
        </w:rPr>
        <w:lastRenderedPageBreak/>
        <w:drawing>
          <wp:inline distT="0" distB="0" distL="0" distR="0" wp14:anchorId="1E541AB4" wp14:editId="1041F5F2">
            <wp:extent cx="2886075" cy="2962275"/>
            <wp:effectExtent l="19050" t="19050" r="28575" b="285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9622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1BAEA0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在虚拟机中，双击打开光盘。</w:t>
      </w:r>
      <w:r w:rsidRPr="00423C14">
        <w:rPr>
          <w:rFonts w:hint="eastAsia"/>
        </w:rPr>
        <w:t xml:space="preserve"> </w:t>
      </w:r>
    </w:p>
    <w:p w14:paraId="0A0714C2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双击“</w:t>
      </w:r>
      <w:r w:rsidRPr="00951DB9">
        <w:rPr>
          <w:rFonts w:hint="eastAsia"/>
        </w:rPr>
        <w:t>run</w:t>
      </w:r>
      <w:r w:rsidRPr="00951DB9">
        <w:rPr>
          <w:rFonts w:hint="eastAsia"/>
        </w:rPr>
        <w:t>”</w:t>
      </w:r>
      <w:r w:rsidRPr="00423C14">
        <w:rPr>
          <w:rFonts w:hint="eastAsia"/>
        </w:rPr>
        <w:t>。</w:t>
      </w:r>
      <w:r w:rsidRPr="00423C14">
        <w:rPr>
          <w:rFonts w:hint="eastAsia"/>
        </w:rPr>
        <w:t xml:space="preserve"> </w:t>
      </w:r>
    </w:p>
    <w:p w14:paraId="4CB407C7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进入如下图所示运行界面。</w:t>
      </w:r>
    </w:p>
    <w:bookmarkStart w:id="157" w:name="it_52_24_160046__d535e93"/>
    <w:bookmarkStart w:id="158" w:name="d535e93"/>
    <w:bookmarkEnd w:id="157"/>
    <w:bookmarkEnd w:id="158"/>
    <w:p w14:paraId="319B4B10" w14:textId="77777777" w:rsidR="00DC3DBD" w:rsidRPr="00423C14" w:rsidRDefault="00DC3DBD" w:rsidP="008E00DC">
      <w:pPr>
        <w:pStyle w:val="1e"/>
      </w:pPr>
      <w:r w:rsidRPr="008E00DC">
        <w:fldChar w:fldCharType="begin"/>
      </w:r>
      <w:r w:rsidRPr="008E00DC">
        <w:instrText xml:space="preserve"> INCLUDEPICTURE "http://localhost:7890/pages/YZF0122G/04/YZF0122G/04/resources/04_desk_r6c00/vm_prov/fig/fig_it_52_45_0000113_01.png" \* MERGEFORMATINET </w:instrText>
      </w:r>
      <w:r w:rsidRPr="008E00DC">
        <w:fldChar w:fldCharType="separate"/>
      </w:r>
      <w:r w:rsidR="008C3F5B" w:rsidRPr="008E00DC">
        <w:fldChar w:fldCharType="begin"/>
      </w:r>
      <w:r w:rsidR="008C3F5B" w:rsidRPr="008E00DC">
        <w:instrText xml:space="preserve"> INCLUDEPICTURE  "http://localhost:7890/pages/YZF0122G/04/YZF0122G/04/resources/04_desk_r6c00/vm_prov/fig/fig_it_52_45_0000113_01.png" \* MERGEFORMATINET </w:instrText>
      </w:r>
      <w:r w:rsidR="008C3F5B" w:rsidRPr="008E00DC">
        <w:fldChar w:fldCharType="separate"/>
      </w:r>
      <w:r w:rsidR="00CF198E">
        <w:fldChar w:fldCharType="begin"/>
      </w:r>
      <w:r w:rsidR="00CF198E">
        <w:instrText xml:space="preserve"> INCLUDEPICTURE  "http://localhost:7890/pages/YZF0122G/04/YZF0122G/04/resources/04_desk_r6c00/vm_prov/fig/fig_it_52_45_0000113_01.png" \* MERGEFORMATINET </w:instrText>
      </w:r>
      <w:r w:rsidR="00CF198E">
        <w:fldChar w:fldCharType="separate"/>
      </w:r>
      <w:r w:rsidR="00AB518E">
        <w:fldChar w:fldCharType="begin"/>
      </w:r>
      <w:r w:rsidR="00AB518E">
        <w:instrText xml:space="preserve"> INCLUDEPICTURE  "http://localhost:7890/pages/YZF0122G/04/YZF0122G/04/resources/04_desk_r6c00/vm_prov/fig/fig_it_52_45_0000113_01.png" \* MERGEFORMATINET </w:instrText>
      </w:r>
      <w:r w:rsidR="00AB518E">
        <w:fldChar w:fldCharType="separate"/>
      </w:r>
      <w:r w:rsidR="00BF3F94">
        <w:fldChar w:fldCharType="begin"/>
      </w:r>
      <w:r w:rsidR="00BF3F94">
        <w:instrText xml:space="preserve"> INCLUDEPICTURE  "http://localhost:7890/pages/YZF0122G/04/YZF0122G/04/resources/04_desk_r6c00/vm_prov/fig/fig_it_52_45_0000113_01.png" \* MERGEFORMATINET </w:instrText>
      </w:r>
      <w:r w:rsidR="00BF3F94">
        <w:fldChar w:fldCharType="separate"/>
      </w:r>
      <w:r w:rsidR="00E50F63">
        <w:fldChar w:fldCharType="begin"/>
      </w:r>
      <w:r w:rsidR="00E50F63">
        <w:instrText xml:space="preserve"> INCLUDEPICTURE  "http://localhost:7890/pages/YZF0122G/04/YZF0122G/04/resources/04_desk_r6c00/vm_prov/fig/fig_it_52_45_0000113_01.png" \* MERGEFORMATINET </w:instrText>
      </w:r>
      <w:r w:rsidR="00E50F63">
        <w:fldChar w:fldCharType="separate"/>
      </w:r>
      <w:r w:rsidR="00911424">
        <w:fldChar w:fldCharType="begin"/>
      </w:r>
      <w:r w:rsidR="00911424">
        <w:instrText xml:space="preserve"> INCLUDEPICTURE  "http://localhost:7890/pages/YZF0122G/04/YZF0122G/04/resources/04_desk_r6c00/vm_prov/fig/fig_it_52_45_0000113_01.png" \* MERGEFORMATINET </w:instrText>
      </w:r>
      <w:r w:rsidR="00911424">
        <w:fldChar w:fldCharType="separate"/>
      </w:r>
      <w:r w:rsidR="00E343DB">
        <w:fldChar w:fldCharType="begin"/>
      </w:r>
      <w:r w:rsidR="00E343DB">
        <w:instrText xml:space="preserve"> INCLUDEPICTURE  "http://localhost:7890/pages/YZF0122G/04/YZF0122G/04/resources/04_desk_r6c00/vm_prov/fig/fig_it_52_45_0000113_01.png" \* MERGEFORMATINET </w:instrText>
      </w:r>
      <w:r w:rsidR="00E343DB">
        <w:fldChar w:fldCharType="separate"/>
      </w:r>
      <w:r w:rsidR="0010755E">
        <w:fldChar w:fldCharType="begin"/>
      </w:r>
      <w:r w:rsidR="0010755E">
        <w:instrText xml:space="preserve"> INCLUDEPICTURE  "http://localhost:7890/pages/YZF0122G/04/YZF0122G/04/resources/04_desk_r6c00/vm_prov/fig/fig_it_52_45_0000113_01.png" \* MERGEFORMATINET </w:instrText>
      </w:r>
      <w:r w:rsidR="0010755E">
        <w:fldChar w:fldCharType="separate"/>
      </w:r>
      <w:r w:rsidR="009A581B">
        <w:fldChar w:fldCharType="begin"/>
      </w:r>
      <w:r w:rsidR="009A581B">
        <w:instrText xml:space="preserve"> INCLUDEPICTURE  "http://localhost:7890/pages/YZF0122G/04/YZF0122G/04/resources/04_desk_r6c00/vm_prov/fig/fig_it_52_45_0000113_01.png" \* MERGEFORMATINET </w:instrText>
      </w:r>
      <w:r w:rsidR="009A581B">
        <w:fldChar w:fldCharType="separate"/>
      </w:r>
      <w:r w:rsidR="00EF1737">
        <w:fldChar w:fldCharType="begin"/>
      </w:r>
      <w:r w:rsidR="00EF1737">
        <w:instrText xml:space="preserve"> INCLUDEPICTURE  "http://localhost:7890/pages/YZF0122G/04/YZF0122G/04/resources/04_desk_r6c00/vm_prov/fig/fig_it_52_45_0000113_01.png" \* MERGEFORMATINET </w:instrText>
      </w:r>
      <w:r w:rsidR="00EF1737">
        <w:fldChar w:fldCharType="separate"/>
      </w:r>
      <w:r w:rsidR="00C04564">
        <w:fldChar w:fldCharType="begin"/>
      </w:r>
      <w:r w:rsidR="00C04564">
        <w:instrText xml:space="preserve"> INCLUDEPICTURE  "http://localhost:7890/pages/YZF0122G/04/YZF0122G/04/resources/04_desk_r6c00/vm_prov/fig/fig_it_52_45_0000113_01.png" \* MERGEFORMATINET </w:instrText>
      </w:r>
      <w:r w:rsidR="00C04564">
        <w:fldChar w:fldCharType="separate"/>
      </w:r>
      <w:r w:rsidR="00B16C6B">
        <w:fldChar w:fldCharType="begin"/>
      </w:r>
      <w:r w:rsidR="00B16C6B">
        <w:instrText xml:space="preserve"> INCLUDEPICTURE  "http://localhost:7890/pages/YZF0122G/04/YZF0122G/04/resources/04_desk_r6c00/vm_prov/fig/fig_it_52_45_0000113_01.png" \* MERGEFORMATINET </w:instrText>
      </w:r>
      <w:r w:rsidR="00B16C6B">
        <w:fldChar w:fldCharType="separate"/>
      </w:r>
      <w:r w:rsidR="00AA378E">
        <w:fldChar w:fldCharType="begin"/>
      </w:r>
      <w:r w:rsidR="00AA378E">
        <w:instrText xml:space="preserve"> INCLUDEPICTURE  "http://localhost:7890/pages/YZF0122G/04/YZF0122G/04/resources/04_desk_r6c00/vm_prov/fig/fig_it_52_45_0000113_01.png" \* MERGEFORMATINET </w:instrText>
      </w:r>
      <w:r w:rsidR="00AA378E">
        <w:fldChar w:fldCharType="separate"/>
      </w:r>
      <w:r w:rsidR="00353DE2">
        <w:fldChar w:fldCharType="begin"/>
      </w:r>
      <w:r w:rsidR="00353DE2">
        <w:instrText xml:space="preserve"> INCLUDEPICTURE  "http://localhost:7890/pages/YZF0122G/04/YZF0122G/04/resources/04_desk_r6c00/vm_prov/fig/fig_it_52_45_0000113_01.png" \* MERGEFORMATINET </w:instrText>
      </w:r>
      <w:r w:rsidR="00353DE2">
        <w:fldChar w:fldCharType="separate"/>
      </w:r>
      <w:r w:rsidR="005B65B3">
        <w:fldChar w:fldCharType="begin"/>
      </w:r>
      <w:r w:rsidR="005B65B3">
        <w:instrText xml:space="preserve"> </w:instrText>
      </w:r>
      <w:r w:rsidR="005B65B3">
        <w:instrText>INCLUDEPICTURE  "http://localhost:7890/pages/YZF0122G/04/YZF0122G/04/resources/04_desk_r6c00/vm_prov/fig/fig_it_52_45_0000113_01.png" \* MERGEFORMA</w:instrText>
      </w:r>
      <w:r w:rsidR="005B65B3">
        <w:instrText>TINET</w:instrText>
      </w:r>
      <w:r w:rsidR="005B65B3">
        <w:instrText xml:space="preserve"> </w:instrText>
      </w:r>
      <w:r w:rsidR="005B65B3">
        <w:fldChar w:fldCharType="separate"/>
      </w:r>
      <w:r w:rsidR="00AF51EF">
        <w:pict w14:anchorId="1B913E30">
          <v:shape id="_x0000_i1031" type="#_x0000_t75" style="width:382.7pt;height:236.4pt" o:bordertopcolor="this" o:borderleftcolor="this" o:borderbottomcolor="this" o:borderrightcolor="this">
            <v:imagedata r:id="rId78" r:href="rId155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 w:rsidR="005B65B3">
        <w:fldChar w:fldCharType="end"/>
      </w:r>
      <w:r w:rsidR="00353DE2">
        <w:fldChar w:fldCharType="end"/>
      </w:r>
      <w:r w:rsidR="00AA378E">
        <w:fldChar w:fldCharType="end"/>
      </w:r>
      <w:r w:rsidR="00B16C6B">
        <w:fldChar w:fldCharType="end"/>
      </w:r>
      <w:r w:rsidR="00C04564">
        <w:fldChar w:fldCharType="end"/>
      </w:r>
      <w:r w:rsidR="00EF1737">
        <w:fldChar w:fldCharType="end"/>
      </w:r>
      <w:r w:rsidR="009A581B">
        <w:fldChar w:fldCharType="end"/>
      </w:r>
      <w:r w:rsidR="0010755E">
        <w:fldChar w:fldCharType="end"/>
      </w:r>
      <w:r w:rsidR="00E343DB">
        <w:fldChar w:fldCharType="end"/>
      </w:r>
      <w:r w:rsidR="00911424">
        <w:fldChar w:fldCharType="end"/>
      </w:r>
      <w:r w:rsidR="00E50F63">
        <w:fldChar w:fldCharType="end"/>
      </w:r>
      <w:r w:rsidR="00BF3F94">
        <w:fldChar w:fldCharType="end"/>
      </w:r>
      <w:r w:rsidR="00AB518E">
        <w:fldChar w:fldCharType="end"/>
      </w:r>
      <w:r w:rsidR="00CF198E">
        <w:fldChar w:fldCharType="end"/>
      </w:r>
      <w:r w:rsidR="008C3F5B" w:rsidRPr="008E00DC">
        <w:fldChar w:fldCharType="end"/>
      </w:r>
      <w:r w:rsidRPr="008E00DC">
        <w:fldChar w:fldCharType="end"/>
      </w:r>
    </w:p>
    <w:p w14:paraId="2D9B82A0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单击“制作模板”，按照界面提示进行完整复制模板的制作。</w:t>
      </w:r>
      <w:r w:rsidRPr="00423C14">
        <w:rPr>
          <w:rFonts w:hint="eastAsia"/>
        </w:rPr>
        <w:t xml:space="preserve"> </w:t>
      </w:r>
    </w:p>
    <w:p w14:paraId="41EEF77C" w14:textId="44089DC4" w:rsidR="00DC3DBD" w:rsidRPr="008E00DC" w:rsidRDefault="00DC3DBD" w:rsidP="008E00DC">
      <w:pPr>
        <w:pStyle w:val="1e"/>
      </w:pPr>
      <w:r w:rsidRPr="008E00DC">
        <w:rPr>
          <w:rFonts w:hint="eastAsia"/>
        </w:rPr>
        <w:t>选择</w:t>
      </w:r>
      <w:r w:rsidRPr="008E00DC">
        <w:rPr>
          <w:rFonts w:hint="eastAsia"/>
        </w:rPr>
        <w:t>FusionSphere(FusionCompute)</w:t>
      </w:r>
      <w:r w:rsidRPr="008E00DC">
        <w:rPr>
          <w:rFonts w:hint="eastAsia"/>
        </w:rPr>
        <w:t>选项。</w:t>
      </w:r>
    </w:p>
    <w:p w14:paraId="07993534" w14:textId="77777777" w:rsidR="00DC3DBD" w:rsidRPr="00423C14" w:rsidRDefault="00DC3DBD" w:rsidP="008E00DC">
      <w:pPr>
        <w:pStyle w:val="30"/>
      </w:pPr>
      <w:r>
        <w:rPr>
          <w:rFonts w:hint="eastAsia"/>
        </w:rPr>
        <w:t>选择完整复制选项。</w:t>
      </w:r>
    </w:p>
    <w:p w14:paraId="1B9AC79C" w14:textId="5C3BF71C" w:rsidR="00DC3DBD" w:rsidRPr="00423C14" w:rsidRDefault="00DC3DBD" w:rsidP="008E00DC">
      <w:pPr>
        <w:pStyle w:val="1e"/>
        <w:rPr>
          <w:lang w:val="x-none"/>
        </w:rPr>
      </w:pPr>
      <w:r w:rsidRPr="00423C14">
        <w:rPr>
          <w:rFonts w:hint="eastAsia"/>
          <w:noProof/>
        </w:rPr>
        <w:lastRenderedPageBreak/>
        <w:drawing>
          <wp:inline distT="0" distB="0" distL="0" distR="0" wp14:anchorId="2E0B8643" wp14:editId="54EB26CA">
            <wp:extent cx="4000500" cy="2838450"/>
            <wp:effectExtent l="19050" t="19050" r="19050" b="190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838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E87C99" w14:textId="77777777" w:rsidR="00DC3DBD" w:rsidRPr="00423C14" w:rsidRDefault="00DC3DBD" w:rsidP="008E00DC">
      <w:pPr>
        <w:pStyle w:val="30"/>
      </w:pPr>
      <w:r w:rsidRPr="00423C14">
        <w:t>选择</w:t>
      </w:r>
      <w:r w:rsidRPr="00423C14">
        <w:t>“</w:t>
      </w:r>
      <w:r w:rsidRPr="00423C14">
        <w:t>应用虚拟化</w:t>
      </w:r>
      <w:r w:rsidRPr="00423C14">
        <w:t>”</w:t>
      </w:r>
      <w:r w:rsidRPr="00423C14">
        <w:t>选项</w:t>
      </w:r>
      <w:r>
        <w:rPr>
          <w:rFonts w:hint="eastAsia"/>
        </w:rPr>
        <w:t>。</w:t>
      </w:r>
    </w:p>
    <w:p w14:paraId="4100B3A7" w14:textId="015D8A96" w:rsidR="00DC3DBD" w:rsidRPr="00423C14" w:rsidRDefault="00DC3DBD" w:rsidP="008E00DC">
      <w:pPr>
        <w:pStyle w:val="1e"/>
        <w:rPr>
          <w:lang w:val="x-none"/>
        </w:rPr>
      </w:pPr>
      <w:r w:rsidRPr="00423C14">
        <w:rPr>
          <w:rFonts w:hint="eastAsia"/>
          <w:noProof/>
        </w:rPr>
        <w:drawing>
          <wp:inline distT="0" distB="0" distL="0" distR="0" wp14:anchorId="0B2A957B" wp14:editId="1428EECA">
            <wp:extent cx="4010025" cy="2838450"/>
            <wp:effectExtent l="19050" t="19050" r="28575" b="190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838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F8DEBD" w14:textId="77777777" w:rsidR="00DC3DBD" w:rsidRPr="00423C14" w:rsidRDefault="00DC3DBD" w:rsidP="008E00DC">
      <w:pPr>
        <w:pStyle w:val="30"/>
      </w:pPr>
      <w:r>
        <w:rPr>
          <w:rFonts w:hint="eastAsia"/>
        </w:rPr>
        <w:t>依次</w:t>
      </w:r>
      <w:r>
        <w:t>点击下一步，</w:t>
      </w:r>
      <w:r>
        <w:rPr>
          <w:rFonts w:hint="eastAsia"/>
        </w:rPr>
        <w:t>直到</w:t>
      </w:r>
      <w:r>
        <w:t>出现该界面，</w:t>
      </w:r>
      <w:r w:rsidRPr="00423C14">
        <w:t>点击右下角的</w:t>
      </w:r>
      <w:r w:rsidRPr="00423C14">
        <w:t>“</w:t>
      </w:r>
      <w:r w:rsidRPr="00423C14">
        <w:t>安装</w:t>
      </w:r>
      <w:r w:rsidRPr="00423C14">
        <w:t>”</w:t>
      </w:r>
      <w:r>
        <w:t>按钮</w:t>
      </w:r>
      <w:r>
        <w:rPr>
          <w:rFonts w:hint="eastAsia"/>
        </w:rPr>
        <w:t>。</w:t>
      </w:r>
    </w:p>
    <w:p w14:paraId="3085E708" w14:textId="2334B2B9" w:rsidR="00DC3DBD" w:rsidRPr="00423C14" w:rsidRDefault="00DC3DBD" w:rsidP="008E00DC">
      <w:pPr>
        <w:pStyle w:val="1e"/>
        <w:rPr>
          <w:lang w:val="x-none" w:eastAsia="x-none"/>
        </w:rPr>
      </w:pPr>
      <w:r w:rsidRPr="00423C14">
        <w:rPr>
          <w:rFonts w:hint="eastAsia"/>
          <w:noProof/>
        </w:rPr>
        <w:lastRenderedPageBreak/>
        <w:drawing>
          <wp:inline distT="0" distB="0" distL="0" distR="0" wp14:anchorId="7BB53AB0" wp14:editId="09B94264">
            <wp:extent cx="3810000" cy="2686050"/>
            <wp:effectExtent l="19050" t="19050" r="19050" b="190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FCE6BD" w14:textId="77777777" w:rsidR="00DC3DBD" w:rsidRPr="00A60E37" w:rsidRDefault="00DC3DBD" w:rsidP="008E00DC">
      <w:pPr>
        <w:pStyle w:val="30"/>
      </w:pPr>
      <w:r>
        <w:rPr>
          <w:rFonts w:hint="eastAsia"/>
        </w:rPr>
        <w:t>安装</w:t>
      </w:r>
      <w:r>
        <w:t>过程中</w:t>
      </w:r>
      <w:r>
        <w:rPr>
          <w:rFonts w:hint="eastAsia"/>
        </w:rPr>
        <w:t>按</w:t>
      </w:r>
      <w:r>
        <w:t>要求进行重启，重启</w:t>
      </w:r>
      <w:r>
        <w:rPr>
          <w:rFonts w:hint="eastAsia"/>
        </w:rPr>
        <w:t>后</w:t>
      </w:r>
      <w:r>
        <w:t>继续安装，直到出</w:t>
      </w:r>
      <w:r>
        <w:rPr>
          <w:rFonts w:hint="eastAsia"/>
        </w:rPr>
        <w:t>现</w:t>
      </w:r>
      <w:r>
        <w:t>如下图所示界面</w:t>
      </w:r>
      <w:r>
        <w:rPr>
          <w:rFonts w:hint="eastAsia"/>
        </w:rPr>
        <w:t>。</w:t>
      </w:r>
    </w:p>
    <w:p w14:paraId="502CA96A" w14:textId="053B0B21" w:rsidR="00DC3DBD" w:rsidRPr="00423C14" w:rsidRDefault="00DC3DBD" w:rsidP="008E00DC">
      <w:pPr>
        <w:pStyle w:val="1e"/>
        <w:rPr>
          <w:lang w:val="x-none"/>
        </w:rPr>
      </w:pPr>
      <w:r w:rsidRPr="00423C14">
        <w:rPr>
          <w:rFonts w:hint="eastAsia"/>
          <w:noProof/>
        </w:rPr>
        <w:drawing>
          <wp:inline distT="0" distB="0" distL="0" distR="0" wp14:anchorId="72997C2D" wp14:editId="157D5BE5">
            <wp:extent cx="4067175" cy="2876550"/>
            <wp:effectExtent l="19050" t="19050" r="28575" b="190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87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6C2FA8" w14:textId="77777777" w:rsidR="00DC3DBD" w:rsidRPr="00594D73" w:rsidRDefault="00DC3DBD" w:rsidP="008E00DC">
      <w:pPr>
        <w:pStyle w:val="30"/>
        <w:rPr>
          <w:lang w:val="x-none"/>
        </w:rPr>
      </w:pPr>
      <w:r w:rsidRPr="00423C14">
        <w:t>点击</w:t>
      </w:r>
      <w:r w:rsidRPr="00423C14">
        <w:t>“</w:t>
      </w:r>
      <w:r w:rsidRPr="00423C14">
        <w:t>封装系统</w:t>
      </w:r>
      <w:r w:rsidRPr="00423C14">
        <w:t>”</w:t>
      </w:r>
      <w:r w:rsidRPr="00423C14">
        <w:t>，进行系统封装。</w:t>
      </w:r>
    </w:p>
    <w:p w14:paraId="3D6D2C4E" w14:textId="2977E237" w:rsidR="00DC3DBD" w:rsidRDefault="00DC3DBD" w:rsidP="008E00DC">
      <w:pPr>
        <w:pStyle w:val="1e"/>
        <w:rPr>
          <w:lang w:val="x-none" w:eastAsia="x-none"/>
        </w:rPr>
      </w:pPr>
      <w:r w:rsidRPr="00423C14">
        <w:rPr>
          <w:rFonts w:hint="eastAsia"/>
          <w:noProof/>
        </w:rPr>
        <w:lastRenderedPageBreak/>
        <w:drawing>
          <wp:inline distT="0" distB="0" distL="0" distR="0" wp14:anchorId="053DCF80" wp14:editId="2F213EED">
            <wp:extent cx="4048125" cy="2857500"/>
            <wp:effectExtent l="19050" t="19050" r="28575" b="190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857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4971DF" w14:textId="77777777" w:rsidR="00DC3DBD" w:rsidRPr="00594D73" w:rsidRDefault="00DC3DBD" w:rsidP="008E00DC">
      <w:pPr>
        <w:pStyle w:val="30"/>
      </w:pPr>
      <w:r>
        <w:rPr>
          <w:rFonts w:hint="eastAsia"/>
        </w:rPr>
        <w:t>封装</w:t>
      </w:r>
      <w:r>
        <w:t>完成后，</w:t>
      </w:r>
      <w:r w:rsidRPr="00423C14">
        <w:rPr>
          <w:rFonts w:hint="eastAsia"/>
        </w:rPr>
        <w:t>单击“完成”退出配置工具。</w:t>
      </w:r>
    </w:p>
    <w:p w14:paraId="3CA24111" w14:textId="613C61CA" w:rsidR="00DC3DBD" w:rsidRPr="00423C14" w:rsidRDefault="00DC3DBD" w:rsidP="008E00DC">
      <w:pPr>
        <w:pStyle w:val="1e"/>
        <w:rPr>
          <w:lang w:val="x-none"/>
        </w:rPr>
      </w:pPr>
      <w:r w:rsidRPr="00423C14">
        <w:rPr>
          <w:rFonts w:hint="eastAsia"/>
          <w:noProof/>
        </w:rPr>
        <w:drawing>
          <wp:inline distT="0" distB="0" distL="0" distR="0" wp14:anchorId="2F4E0C6F" wp14:editId="69B1B367">
            <wp:extent cx="4067175" cy="2886075"/>
            <wp:effectExtent l="19050" t="19050" r="28575" b="285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886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A706D6" w14:textId="77777777" w:rsidR="00DC3DBD" w:rsidRPr="008E00DC" w:rsidRDefault="00DC3DBD" w:rsidP="008E00DC">
      <w:pPr>
        <w:pStyle w:val="5"/>
        <w:rPr>
          <w:rFonts w:hint="default"/>
        </w:rPr>
      </w:pPr>
      <w:r w:rsidRPr="008E00DC">
        <w:t>安装应用软件（可选）</w:t>
      </w:r>
    </w:p>
    <w:p w14:paraId="1DBE1B88" w14:textId="77777777" w:rsidR="00DC3DBD" w:rsidRPr="008E00DC" w:rsidRDefault="00DC3DBD" w:rsidP="008E00DC">
      <w:pPr>
        <w:pStyle w:val="30"/>
      </w:pPr>
      <w:r w:rsidRPr="008E00DC">
        <w:rPr>
          <w:rFonts w:hint="eastAsia"/>
        </w:rPr>
        <w:t>在虚拟机上安装应用软件。</w:t>
      </w:r>
    </w:p>
    <w:p w14:paraId="2132F771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根据应用软件的格式不同，可采用如下方式进行安装：</w:t>
      </w:r>
      <w:r w:rsidRPr="00423C14">
        <w:rPr>
          <w:rFonts w:hint="eastAsia"/>
        </w:rPr>
        <w:t xml:space="preserve"> </w:t>
      </w:r>
    </w:p>
    <w:p w14:paraId="3B4B6505" w14:textId="77777777" w:rsidR="00DC3DBD" w:rsidRPr="00423C14" w:rsidRDefault="00DC3DBD" w:rsidP="008E00DC">
      <w:pPr>
        <w:pStyle w:val="4b"/>
      </w:pPr>
      <w:r w:rsidRPr="00423C14">
        <w:rPr>
          <w:rFonts w:hint="eastAsia"/>
        </w:rPr>
        <w:t>“</w:t>
      </w:r>
      <w:r w:rsidRPr="00423C14">
        <w:rPr>
          <w:rFonts w:hint="eastAsia"/>
        </w:rPr>
        <w:t>.iso</w:t>
      </w:r>
      <w:r w:rsidRPr="00423C14">
        <w:rPr>
          <w:rFonts w:hint="eastAsia"/>
        </w:rPr>
        <w:t>”文件：挂载光驱后，执行安装程序。</w:t>
      </w:r>
      <w:r w:rsidRPr="00423C14">
        <w:rPr>
          <w:rFonts w:hint="eastAsia"/>
        </w:rPr>
        <w:t xml:space="preserve"> </w:t>
      </w:r>
    </w:p>
    <w:p w14:paraId="566F48C8" w14:textId="77777777" w:rsidR="00DC3DBD" w:rsidRPr="00423C14" w:rsidRDefault="00DC3DBD" w:rsidP="008E00DC">
      <w:pPr>
        <w:pStyle w:val="4b"/>
      </w:pPr>
      <w:r w:rsidRPr="00423C14">
        <w:rPr>
          <w:rFonts w:hint="eastAsia"/>
        </w:rPr>
        <w:t>非“</w:t>
      </w:r>
      <w:r w:rsidRPr="00423C14">
        <w:rPr>
          <w:rFonts w:hint="eastAsia"/>
        </w:rPr>
        <w:t>.iso</w:t>
      </w:r>
      <w:r w:rsidRPr="00423C14">
        <w:rPr>
          <w:rFonts w:hint="eastAsia"/>
        </w:rPr>
        <w:t>”文件：在虚拟机“</w:t>
      </w:r>
      <w:r w:rsidRPr="00423C14">
        <w:rPr>
          <w:rFonts w:hint="eastAsia"/>
        </w:rPr>
        <w:t>C:\</w:t>
      </w:r>
      <w:r w:rsidRPr="00423C14">
        <w:rPr>
          <w:rFonts w:hint="eastAsia"/>
        </w:rPr>
        <w:t>”目录下查找应用软件，并执行安装程序。</w:t>
      </w:r>
    </w:p>
    <w:p w14:paraId="064803F1" w14:textId="77777777" w:rsidR="00DC3DBD" w:rsidRPr="008E00DC" w:rsidRDefault="00DC3DBD" w:rsidP="008E00DC">
      <w:pPr>
        <w:pStyle w:val="5"/>
        <w:rPr>
          <w:rFonts w:hint="default"/>
        </w:rPr>
      </w:pPr>
      <w:r w:rsidRPr="008E00DC">
        <w:t>将虚拟机转化为模板</w:t>
      </w:r>
    </w:p>
    <w:p w14:paraId="13CBDB84" w14:textId="77777777" w:rsidR="00DC3DBD" w:rsidRPr="00423C14" w:rsidRDefault="00DC3DBD" w:rsidP="008E00DC">
      <w:pPr>
        <w:pStyle w:val="30"/>
      </w:pPr>
      <w:bookmarkStart w:id="159" w:name="it_52_24_160111__FC_changetotmp"/>
      <w:bookmarkStart w:id="160" w:name="FC_changetotmp"/>
      <w:bookmarkEnd w:id="159"/>
      <w:bookmarkEnd w:id="160"/>
      <w:r w:rsidRPr="00423C14">
        <w:rPr>
          <w:rFonts w:hint="eastAsia"/>
        </w:rPr>
        <w:t>在</w:t>
      </w:r>
      <w:r w:rsidRPr="00423C14">
        <w:rPr>
          <w:rFonts w:hint="eastAsia"/>
        </w:rPr>
        <w:t>FusionCompute</w:t>
      </w:r>
      <w:r w:rsidRPr="00423C14">
        <w:rPr>
          <w:rFonts w:hint="eastAsia"/>
        </w:rPr>
        <w:t>中，选择“虚拟机和模板”。</w:t>
      </w:r>
      <w:r w:rsidRPr="00423C14">
        <w:rPr>
          <w:rFonts w:hint="eastAsia"/>
        </w:rPr>
        <w:t xml:space="preserve"> </w:t>
      </w:r>
    </w:p>
    <w:p w14:paraId="0EB11BD1" w14:textId="77777777" w:rsidR="00DC3DBD" w:rsidRPr="00423C14" w:rsidRDefault="00DC3DBD" w:rsidP="008E00DC">
      <w:pPr>
        <w:pStyle w:val="30"/>
      </w:pPr>
      <w:r>
        <w:rPr>
          <w:rFonts w:hint="eastAsia"/>
        </w:rPr>
        <w:t>选择</w:t>
      </w:r>
      <w:r w:rsidRPr="00423C14">
        <w:rPr>
          <w:rFonts w:hint="eastAsia"/>
        </w:rPr>
        <w:t>待转为模板的虚拟机，</w:t>
      </w:r>
      <w:r>
        <w:rPr>
          <w:rFonts w:hint="eastAsia"/>
        </w:rPr>
        <w:t>单击</w:t>
      </w:r>
      <w:r>
        <w:t>右键，</w:t>
      </w:r>
      <w:r>
        <w:rPr>
          <w:rFonts w:hint="eastAsia"/>
        </w:rPr>
        <w:t>选择“</w:t>
      </w:r>
      <w:r w:rsidRPr="00423C14">
        <w:rPr>
          <w:rFonts w:hint="eastAsia"/>
        </w:rPr>
        <w:t>转为模板”。</w:t>
      </w:r>
      <w:r w:rsidRPr="00423C14">
        <w:rPr>
          <w:rFonts w:hint="eastAsia"/>
        </w:rPr>
        <w:t xml:space="preserve"> </w:t>
      </w:r>
    </w:p>
    <w:p w14:paraId="3B84D1A1" w14:textId="77777777" w:rsidR="00DC3DBD" w:rsidRDefault="00DC3DBD" w:rsidP="008E00DC">
      <w:pPr>
        <w:pStyle w:val="1e"/>
      </w:pPr>
      <w:r w:rsidRPr="00423C14">
        <w:rPr>
          <w:rFonts w:hint="eastAsia"/>
        </w:rPr>
        <w:lastRenderedPageBreak/>
        <w:t>弹出对话框。</w:t>
      </w:r>
    </w:p>
    <w:p w14:paraId="716AE9DF" w14:textId="102D7166" w:rsidR="00DC3DBD" w:rsidRPr="00423C14" w:rsidRDefault="00DC3DBD" w:rsidP="008E00DC">
      <w:pPr>
        <w:pStyle w:val="1e"/>
      </w:pPr>
      <w:r w:rsidRPr="00974CA7">
        <w:rPr>
          <w:noProof/>
        </w:rPr>
        <w:drawing>
          <wp:inline distT="0" distB="0" distL="0" distR="0" wp14:anchorId="603FDB3C" wp14:editId="57BA4EB0">
            <wp:extent cx="5454000" cy="2792598"/>
            <wp:effectExtent l="19050" t="19050" r="13970" b="273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79259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9B0ECB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单击“确定”。</w:t>
      </w:r>
      <w:r w:rsidRPr="00423C14">
        <w:rPr>
          <w:rFonts w:hint="eastAsia"/>
        </w:rPr>
        <w:t xml:space="preserve"> </w:t>
      </w:r>
    </w:p>
    <w:p w14:paraId="3093421C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弹出提示框。</w:t>
      </w:r>
    </w:p>
    <w:p w14:paraId="1C5C0723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单击“确定”。</w:t>
      </w:r>
      <w:r w:rsidRPr="00423C14">
        <w:rPr>
          <w:rFonts w:hint="eastAsia"/>
        </w:rPr>
        <w:t xml:space="preserve"> </w:t>
      </w:r>
    </w:p>
    <w:p w14:paraId="118A90D3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转换成功的模板将出现在“模板和规格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虚拟机模板”界面。</w:t>
      </w:r>
    </w:p>
    <w:p w14:paraId="0BE2B098" w14:textId="77777777" w:rsidR="00DC3DBD" w:rsidRPr="008E00DC" w:rsidRDefault="00DC3DBD" w:rsidP="008E00DC">
      <w:pPr>
        <w:pStyle w:val="5"/>
        <w:rPr>
          <w:rFonts w:hint="default"/>
        </w:rPr>
      </w:pPr>
      <w:bookmarkStart w:id="161" w:name="it_52_24_160046__icache"/>
      <w:bookmarkStart w:id="162" w:name="icache"/>
      <w:bookmarkEnd w:id="161"/>
      <w:bookmarkEnd w:id="162"/>
      <w:r w:rsidRPr="008E00DC">
        <w:t>配置模板</w:t>
      </w:r>
    </w:p>
    <w:p w14:paraId="129D64B4" w14:textId="77777777" w:rsidR="00DC3DBD" w:rsidRPr="00423C14" w:rsidRDefault="00DC3DBD" w:rsidP="008E00DC">
      <w:pPr>
        <w:pStyle w:val="30"/>
      </w:pPr>
      <w:bookmarkStart w:id="163" w:name="it_52_24_160111__temp_step01"/>
      <w:bookmarkStart w:id="164" w:name="temp_step01"/>
      <w:bookmarkEnd w:id="163"/>
      <w:bookmarkEnd w:id="164"/>
      <w:r w:rsidRPr="00423C14">
        <w:rPr>
          <w:rFonts w:hint="eastAsia"/>
        </w:rPr>
        <w:t>在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界面，选择“桌面管理”。</w:t>
      </w:r>
      <w:r w:rsidRPr="00423C14">
        <w:rPr>
          <w:rFonts w:hint="eastAsia"/>
        </w:rPr>
        <w:t xml:space="preserve"> </w:t>
      </w:r>
    </w:p>
    <w:p w14:paraId="3B2D0AAF" w14:textId="77777777" w:rsidR="00DC3DBD" w:rsidRPr="00423C14" w:rsidRDefault="00DC3DBD" w:rsidP="008E00DC">
      <w:pPr>
        <w:pStyle w:val="30"/>
      </w:pPr>
      <w:bookmarkStart w:id="165" w:name="it_52_24_160111__temp_step02"/>
      <w:bookmarkStart w:id="166" w:name="temp_step02"/>
      <w:bookmarkEnd w:id="165"/>
      <w:bookmarkEnd w:id="166"/>
      <w:r w:rsidRPr="00423C14">
        <w:rPr>
          <w:rFonts w:hint="eastAsia"/>
        </w:rPr>
        <w:t>在左侧导航树中，选择“业务配置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虚拟机模板”。</w:t>
      </w:r>
      <w:r w:rsidRPr="00423C14">
        <w:rPr>
          <w:rFonts w:hint="eastAsia"/>
        </w:rPr>
        <w:t xml:space="preserve"> </w:t>
      </w:r>
    </w:p>
    <w:p w14:paraId="49FFA561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在右侧窗口中，在待发放虚拟机模板所在行，根据实际应用场景选择参数：</w:t>
      </w:r>
      <w:r w:rsidRPr="00423C14">
        <w:rPr>
          <w:rFonts w:hint="eastAsia"/>
        </w:rPr>
        <w:t xml:space="preserve"> </w:t>
      </w:r>
    </w:p>
    <w:p w14:paraId="6F7850DA" w14:textId="77777777" w:rsidR="00DC3DBD" w:rsidRPr="00423C14" w:rsidRDefault="00DC3DBD" w:rsidP="008E00DC">
      <w:pPr>
        <w:pStyle w:val="4b"/>
      </w:pPr>
      <w:r w:rsidRPr="00423C14">
        <w:rPr>
          <w:rFonts w:hint="eastAsia"/>
        </w:rPr>
        <w:t>“业务类型”：选择“</w:t>
      </w:r>
      <w:r w:rsidRPr="00423C14">
        <w:rPr>
          <w:rFonts w:hint="eastAsia"/>
        </w:rPr>
        <w:t>SBC</w:t>
      </w:r>
      <w:r w:rsidRPr="00423C14">
        <w:rPr>
          <w:rFonts w:hint="eastAsia"/>
        </w:rPr>
        <w:t>”。</w:t>
      </w:r>
      <w:r w:rsidRPr="00423C14">
        <w:rPr>
          <w:rFonts w:hint="eastAsia"/>
        </w:rPr>
        <w:t xml:space="preserve"> </w:t>
      </w:r>
    </w:p>
    <w:p w14:paraId="75C2BA7F" w14:textId="77777777" w:rsidR="00DC3DBD" w:rsidRPr="00423C14" w:rsidRDefault="00DC3DBD" w:rsidP="008E00DC">
      <w:pPr>
        <w:pStyle w:val="4b"/>
      </w:pPr>
      <w:r w:rsidRPr="00423C14">
        <w:rPr>
          <w:rFonts w:hint="eastAsia"/>
        </w:rPr>
        <w:t>“类型”：选择“桌面完整复制模板”。</w:t>
      </w:r>
    </w:p>
    <w:p w14:paraId="4A798B5A" w14:textId="0AB989A3" w:rsidR="00DC3DBD" w:rsidRPr="00423C14" w:rsidRDefault="00DC3DBD" w:rsidP="008E00DC">
      <w:pPr>
        <w:pStyle w:val="1e"/>
      </w:pPr>
      <w:r w:rsidRPr="00974CA7">
        <w:rPr>
          <w:noProof/>
        </w:rPr>
        <w:drawing>
          <wp:inline distT="0" distB="0" distL="0" distR="0" wp14:anchorId="0CCA6FA1" wp14:editId="4EAC3780">
            <wp:extent cx="5454000" cy="178052"/>
            <wp:effectExtent l="19050" t="19050" r="13970" b="127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7805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E3E738" w14:textId="77777777" w:rsidR="00DC3DBD" w:rsidRPr="00423C14" w:rsidRDefault="00DC3DBD" w:rsidP="008E00DC">
      <w:pPr>
        <w:pStyle w:val="30"/>
      </w:pPr>
      <w:bookmarkStart w:id="167" w:name="it_52_24_160111__temp_step04"/>
      <w:bookmarkStart w:id="168" w:name="temp_step04"/>
      <w:bookmarkEnd w:id="167"/>
      <w:bookmarkEnd w:id="168"/>
      <w:r w:rsidRPr="00423C14">
        <w:rPr>
          <w:rFonts w:hint="eastAsia"/>
        </w:rPr>
        <w:t>在弹出的确认提示框中单击“确认”。</w:t>
      </w:r>
      <w:r w:rsidRPr="00423C14">
        <w:rPr>
          <w:rFonts w:hint="eastAsia"/>
        </w:rPr>
        <w:t xml:space="preserve"> </w:t>
      </w:r>
    </w:p>
    <w:p w14:paraId="492A1BEC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返回“虚拟机模板”界面。</w:t>
      </w:r>
    </w:p>
    <w:p w14:paraId="6F7DF8A2" w14:textId="77777777" w:rsidR="00DC3DBD" w:rsidRPr="00423C14" w:rsidRDefault="00DC3DBD" w:rsidP="008E00DC">
      <w:pPr>
        <w:pStyle w:val="30"/>
      </w:pPr>
      <w:bookmarkStart w:id="169" w:name="it_52_24_160111__temp_step05"/>
      <w:bookmarkStart w:id="170" w:name="temp_step05"/>
      <w:bookmarkEnd w:id="169"/>
      <w:bookmarkEnd w:id="170"/>
      <w:r w:rsidRPr="00423C14">
        <w:rPr>
          <w:rFonts w:hint="eastAsia"/>
        </w:rPr>
        <w:t>单击“确定”。</w:t>
      </w:r>
      <w:r w:rsidRPr="00423C14">
        <w:rPr>
          <w:rFonts w:hint="eastAsia"/>
        </w:rPr>
        <w:t xml:space="preserve"> </w:t>
      </w:r>
    </w:p>
    <w:p w14:paraId="4EB85F21" w14:textId="77777777" w:rsidR="00DC3DBD" w:rsidRPr="00423C14" w:rsidRDefault="00DC3DBD" w:rsidP="008E00DC">
      <w:pPr>
        <w:pStyle w:val="30"/>
      </w:pPr>
      <w:bookmarkStart w:id="171" w:name="it_52_24_160111__temp_step06"/>
      <w:bookmarkStart w:id="172" w:name="temp_step06"/>
      <w:bookmarkEnd w:id="171"/>
      <w:bookmarkEnd w:id="172"/>
      <w:r w:rsidRPr="00423C14">
        <w:rPr>
          <w:rFonts w:hint="eastAsia"/>
        </w:rPr>
        <w:t>在弹出的确认提示框中单击“确认”。</w:t>
      </w:r>
      <w:r w:rsidRPr="00423C14">
        <w:rPr>
          <w:rFonts w:hint="eastAsia"/>
        </w:rPr>
        <w:t xml:space="preserve"> </w:t>
      </w:r>
    </w:p>
    <w:p w14:paraId="12264DA2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弹出“配置模板保存成功”的提示信息。</w:t>
      </w:r>
    </w:p>
    <w:p w14:paraId="627CEEC1" w14:textId="77777777" w:rsidR="00DC3DBD" w:rsidRPr="00423C14" w:rsidRDefault="00DC3DBD" w:rsidP="008E00DC">
      <w:pPr>
        <w:pStyle w:val="30"/>
      </w:pPr>
      <w:bookmarkStart w:id="173" w:name="it_52_24_160111__temp_step07"/>
      <w:bookmarkStart w:id="174" w:name="temp_step07"/>
      <w:bookmarkEnd w:id="173"/>
      <w:bookmarkEnd w:id="174"/>
      <w:r w:rsidRPr="00423C14">
        <w:rPr>
          <w:rFonts w:hint="eastAsia"/>
        </w:rPr>
        <w:t>单击“返回”，确认模板对应的类型。</w:t>
      </w:r>
      <w:r w:rsidRPr="00423C14">
        <w:rPr>
          <w:rFonts w:hint="eastAsia"/>
        </w:rPr>
        <w:t xml:space="preserve"> </w:t>
      </w:r>
    </w:p>
    <w:p w14:paraId="6DE05713" w14:textId="77777777" w:rsidR="00DC3DBD" w:rsidRPr="00423C14" w:rsidRDefault="00DC3DBD" w:rsidP="008E00DC">
      <w:pPr>
        <w:pStyle w:val="1e"/>
      </w:pPr>
      <w:r w:rsidRPr="00423C14">
        <w:rPr>
          <w:rFonts w:hint="eastAsia"/>
        </w:rPr>
        <w:t>制作模板任务结束。</w:t>
      </w:r>
    </w:p>
    <w:p w14:paraId="5279627F" w14:textId="77777777" w:rsidR="00DC3DBD" w:rsidRPr="008E00DC" w:rsidRDefault="00DC3DBD" w:rsidP="008E00DC">
      <w:pPr>
        <w:pStyle w:val="40"/>
        <w:rPr>
          <w:rFonts w:hint="default"/>
        </w:rPr>
      </w:pPr>
      <w:r w:rsidRPr="008E00DC">
        <w:lastRenderedPageBreak/>
        <w:t>创建虚拟机组，并添加</w:t>
      </w:r>
      <w:r w:rsidRPr="008E00DC">
        <w:t>APS</w:t>
      </w:r>
      <w:r w:rsidRPr="008E00DC">
        <w:t>服务器。</w:t>
      </w:r>
    </w:p>
    <w:p w14:paraId="15C47FE0" w14:textId="77777777" w:rsidR="00DC3DBD" w:rsidRPr="008E00DC" w:rsidRDefault="00DC3DBD" w:rsidP="008E00DC">
      <w:pPr>
        <w:pStyle w:val="5"/>
        <w:rPr>
          <w:rFonts w:hint="default"/>
        </w:rPr>
      </w:pPr>
      <w:r w:rsidRPr="008E00DC">
        <w:t>实验</w:t>
      </w:r>
      <w:r w:rsidRPr="008E00DC">
        <w:rPr>
          <w:rFonts w:hint="default"/>
        </w:rPr>
        <w:t>任务</w:t>
      </w:r>
    </w:p>
    <w:p w14:paraId="2E6A70C5" w14:textId="77777777" w:rsidR="00DC3DBD" w:rsidRPr="00423C14" w:rsidRDefault="00DC3DBD" w:rsidP="008E00DC">
      <w:pPr>
        <w:pStyle w:val="4b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</w:t>
      </w:r>
      <w:r w:rsidRPr="00423C14">
        <w:t>usionAccess</w:t>
      </w:r>
      <w:r w:rsidRPr="00423C14">
        <w:rPr>
          <w:rFonts w:hint="eastAsia"/>
        </w:rPr>
        <w:t>中</w:t>
      </w:r>
      <w:r w:rsidRPr="00423C14">
        <w:t>创建虚拟机组，并添加</w:t>
      </w:r>
      <w:r w:rsidRPr="00423C14">
        <w:rPr>
          <w:rFonts w:hint="eastAsia"/>
        </w:rPr>
        <w:t>APS</w:t>
      </w:r>
      <w:r w:rsidRPr="00423C14">
        <w:rPr>
          <w:rFonts w:hint="eastAsia"/>
        </w:rPr>
        <w:t>服务器</w:t>
      </w:r>
      <w:r w:rsidRPr="00423C14">
        <w:t>虚拟机</w:t>
      </w:r>
      <w:r w:rsidRPr="00423C14">
        <w:rPr>
          <w:rFonts w:hint="eastAsia"/>
        </w:rPr>
        <w:t>至</w:t>
      </w:r>
      <w:r w:rsidRPr="00423C14">
        <w:t>组中</w:t>
      </w:r>
      <w:r>
        <w:rPr>
          <w:rFonts w:hint="eastAsia"/>
        </w:rPr>
        <w:t>。</w:t>
      </w:r>
    </w:p>
    <w:p w14:paraId="4474F87A" w14:textId="77777777" w:rsidR="00DC3DBD" w:rsidRPr="008E00DC" w:rsidRDefault="00DC3DBD" w:rsidP="008E00DC">
      <w:pPr>
        <w:pStyle w:val="5"/>
        <w:rPr>
          <w:rFonts w:hint="default"/>
        </w:rPr>
      </w:pPr>
      <w:r w:rsidRPr="008E00DC">
        <w:t>创建虚拟机组</w:t>
      </w:r>
    </w:p>
    <w:p w14:paraId="566D4207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系统上，选择“桌面管理”。</w:t>
      </w:r>
    </w:p>
    <w:p w14:paraId="388ADAFD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在左侧导航树中，单击“虚拟机组”。</w:t>
      </w:r>
    </w:p>
    <w:p w14:paraId="41FFEA96" w14:textId="77777777" w:rsidR="00DC3DBD" w:rsidRPr="008011B5" w:rsidRDefault="00DC3DBD" w:rsidP="008E00DC">
      <w:pPr>
        <w:pStyle w:val="30"/>
      </w:pPr>
      <w:r w:rsidRPr="00423C14">
        <w:rPr>
          <w:rFonts w:hint="eastAsia"/>
        </w:rPr>
        <w:t>单击右侧的“创建虚拟机组”。</w:t>
      </w:r>
      <w:r w:rsidRPr="00423C14">
        <w:rPr>
          <w:rFonts w:hint="eastAsia"/>
        </w:rPr>
        <w:t xml:space="preserve"> </w:t>
      </w:r>
    </w:p>
    <w:p w14:paraId="11D74BB2" w14:textId="72EDA218" w:rsidR="00DC3DBD" w:rsidRDefault="00DC3DBD" w:rsidP="008E00DC">
      <w:pPr>
        <w:pStyle w:val="1e"/>
      </w:pPr>
      <w:r w:rsidRPr="00423C14">
        <w:rPr>
          <w:rFonts w:hint="eastAsia"/>
        </w:rPr>
        <w:t>进入</w:t>
      </w:r>
      <w:r w:rsidRPr="00423C14">
        <w:rPr>
          <w:rFonts w:hint="eastAsia"/>
          <w:szCs w:val="24"/>
        </w:rPr>
        <w:t>“虚拟机组”</w:t>
      </w:r>
      <w:r w:rsidRPr="00423C14">
        <w:rPr>
          <w:rFonts w:hint="eastAsia"/>
        </w:rPr>
        <w:t>界面。</w:t>
      </w:r>
    </w:p>
    <w:p w14:paraId="0B7F9EEB" w14:textId="42B3872A" w:rsidR="00DC3DBD" w:rsidRPr="00423C14" w:rsidRDefault="00DC3DBD" w:rsidP="008E00DC">
      <w:pPr>
        <w:pStyle w:val="1e"/>
      </w:pPr>
      <w:r w:rsidRPr="00974CA7">
        <w:rPr>
          <w:noProof/>
        </w:rPr>
        <w:drawing>
          <wp:inline distT="0" distB="0" distL="0" distR="0" wp14:anchorId="4D293D5E" wp14:editId="508929DE">
            <wp:extent cx="5454000" cy="1417477"/>
            <wp:effectExtent l="19050" t="19050" r="13970" b="1143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41747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005A23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根据准备数据配置如下图所示参数信息，单击“完成”。</w:t>
      </w:r>
      <w:r w:rsidRPr="00423C14">
        <w:rPr>
          <w:rFonts w:hint="eastAsia"/>
        </w:rPr>
        <w:t xml:space="preserve"> </w:t>
      </w:r>
    </w:p>
    <w:p w14:paraId="1F2A30FC" w14:textId="525C8834" w:rsidR="00DC3DBD" w:rsidRPr="00423C14" w:rsidRDefault="00DC3DBD" w:rsidP="008E00DC">
      <w:pPr>
        <w:pStyle w:val="1e"/>
      </w:pPr>
      <w:r w:rsidRPr="00423C14">
        <w:rPr>
          <w:rFonts w:hint="eastAsia"/>
        </w:rPr>
        <w:t>界面提示创建虚拟机组成功。</w:t>
      </w:r>
    </w:p>
    <w:p w14:paraId="30A5F09D" w14:textId="4DD68534" w:rsidR="00DC3DBD" w:rsidRPr="00423C14" w:rsidRDefault="00DC3DBD" w:rsidP="008E00DC">
      <w:pPr>
        <w:pStyle w:val="1e"/>
      </w:pPr>
      <w:r w:rsidRPr="005E7E27">
        <w:rPr>
          <w:noProof/>
        </w:rPr>
        <w:drawing>
          <wp:inline distT="0" distB="0" distL="0" distR="0" wp14:anchorId="42241CBC" wp14:editId="74599F45">
            <wp:extent cx="5454000" cy="1433784"/>
            <wp:effectExtent l="19050" t="19050" r="13970" b="146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4337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0C924C" w14:textId="77777777" w:rsidR="00DC3DBD" w:rsidRPr="00423C14" w:rsidRDefault="00DC3DBD" w:rsidP="008E00DC">
      <w:pPr>
        <w:pStyle w:val="30"/>
      </w:pPr>
      <w:r w:rsidRPr="00423C14">
        <w:rPr>
          <w:rFonts w:hint="eastAsia"/>
        </w:rPr>
        <w:t>单击“返回虚拟机组列表”。</w:t>
      </w:r>
      <w:r w:rsidRPr="00423C14">
        <w:rPr>
          <w:rFonts w:hint="eastAsia"/>
        </w:rPr>
        <w:t xml:space="preserve"> </w:t>
      </w:r>
    </w:p>
    <w:p w14:paraId="22555097" w14:textId="77777777" w:rsidR="00DC3DBD" w:rsidRPr="00F641F6" w:rsidRDefault="00DC3DBD" w:rsidP="00F641F6">
      <w:pPr>
        <w:pStyle w:val="5"/>
        <w:rPr>
          <w:rFonts w:hint="default"/>
        </w:rPr>
      </w:pPr>
      <w:r w:rsidRPr="00F641F6">
        <w:t>向虚拟机组中添加</w:t>
      </w:r>
      <w:r w:rsidRPr="00F641F6">
        <w:t>APS</w:t>
      </w:r>
      <w:r w:rsidRPr="00F641F6">
        <w:t>服务器</w:t>
      </w:r>
    </w:p>
    <w:p w14:paraId="3E0188AC" w14:textId="77777777" w:rsidR="00DC3DBD" w:rsidRPr="00F641F6" w:rsidRDefault="00DC3DBD" w:rsidP="00F641F6">
      <w:pPr>
        <w:pStyle w:val="30"/>
      </w:pPr>
      <w:r w:rsidRPr="00F641F6">
        <w:rPr>
          <w:rFonts w:hint="eastAsia"/>
        </w:rPr>
        <w:t>在</w:t>
      </w:r>
      <w:r w:rsidRPr="00F641F6">
        <w:rPr>
          <w:rFonts w:hint="eastAsia"/>
        </w:rPr>
        <w:t>FusionAccess</w:t>
      </w:r>
      <w:r w:rsidRPr="00F641F6">
        <w:rPr>
          <w:rFonts w:hint="eastAsia"/>
        </w:rPr>
        <w:t>系统上，选择“桌面管理</w:t>
      </w:r>
      <w:r w:rsidRPr="00F641F6">
        <w:rPr>
          <w:rFonts w:hint="eastAsia"/>
        </w:rPr>
        <w:t xml:space="preserve"> &gt; </w:t>
      </w:r>
      <w:r w:rsidRPr="00F641F6">
        <w:rPr>
          <w:rFonts w:hint="eastAsia"/>
        </w:rPr>
        <w:t>虚拟机组”。</w:t>
      </w:r>
      <w:r w:rsidRPr="00F641F6">
        <w:rPr>
          <w:rFonts w:hint="eastAsia"/>
        </w:rPr>
        <w:t xml:space="preserve"> </w:t>
      </w:r>
    </w:p>
    <w:p w14:paraId="5BE503D4" w14:textId="77777777" w:rsidR="00DC3DBD" w:rsidRPr="00F641F6" w:rsidRDefault="00DC3DBD" w:rsidP="00F641F6">
      <w:pPr>
        <w:pStyle w:val="30"/>
      </w:pPr>
      <w:r w:rsidRPr="00F641F6">
        <w:rPr>
          <w:rFonts w:hint="eastAsia"/>
        </w:rPr>
        <w:t>在虚拟机组列表</w:t>
      </w:r>
      <w:proofErr w:type="gramStart"/>
      <w:r w:rsidRPr="00F641F6">
        <w:rPr>
          <w:rFonts w:hint="eastAsia"/>
        </w:rPr>
        <w:t>中勾选已</w:t>
      </w:r>
      <w:proofErr w:type="gramEnd"/>
      <w:r w:rsidRPr="00F641F6">
        <w:rPr>
          <w:rFonts w:hint="eastAsia"/>
        </w:rPr>
        <w:t>创建好的虚拟机组，单击列表上方的“添加虚拟机”。</w:t>
      </w:r>
    </w:p>
    <w:p w14:paraId="7BD0B195" w14:textId="639C225B" w:rsidR="00DC3DBD" w:rsidRPr="002F1AE7" w:rsidRDefault="00DC3DBD" w:rsidP="00F641F6">
      <w:pPr>
        <w:pStyle w:val="1e"/>
      </w:pPr>
      <w:r w:rsidRPr="008011B5">
        <w:t>进入</w:t>
      </w:r>
      <w:r w:rsidRPr="008011B5">
        <w:t>“</w:t>
      </w:r>
      <w:r w:rsidRPr="008011B5">
        <w:t>添加虚拟机</w:t>
      </w:r>
      <w:r w:rsidRPr="008011B5">
        <w:t>”</w:t>
      </w:r>
      <w:r w:rsidR="00F641F6">
        <w:t>界面</w:t>
      </w:r>
      <w:r w:rsidR="00F641F6">
        <w:rPr>
          <w:rFonts w:hint="eastAsia"/>
        </w:rPr>
        <w:t>。</w:t>
      </w:r>
    </w:p>
    <w:p w14:paraId="10398B9B" w14:textId="0AFE7EC2" w:rsidR="00DC3DBD" w:rsidRPr="00423C14" w:rsidRDefault="00DC3DBD" w:rsidP="00F641F6">
      <w:pPr>
        <w:pStyle w:val="1e"/>
      </w:pPr>
      <w:r w:rsidRPr="005E7E27">
        <w:rPr>
          <w:noProof/>
        </w:rPr>
        <w:lastRenderedPageBreak/>
        <w:drawing>
          <wp:inline distT="0" distB="0" distL="0" distR="0" wp14:anchorId="7E6F2D1D" wp14:editId="637B57D5">
            <wp:extent cx="5454000" cy="1105794"/>
            <wp:effectExtent l="19050" t="19050" r="13970" b="184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10579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AD7122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在“主机”下拉列表中选择虚拟机所属主机。</w:t>
      </w:r>
    </w:p>
    <w:p w14:paraId="3AD9E531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单击“虚拟机模板”后的“选择”，在弹出的窗口中选择已创建的</w:t>
      </w:r>
      <w:r w:rsidRPr="00423C14">
        <w:rPr>
          <w:rFonts w:hint="eastAsia"/>
        </w:rPr>
        <w:t>APS</w:t>
      </w:r>
      <w:r>
        <w:t xml:space="preserve"> </w:t>
      </w:r>
      <w:r>
        <w:rPr>
          <w:rFonts w:hint="eastAsia"/>
        </w:rPr>
        <w:t>S</w:t>
      </w:r>
      <w:r>
        <w:t>erver template</w:t>
      </w:r>
      <w:r w:rsidRPr="00423C14">
        <w:rPr>
          <w:rFonts w:hint="eastAsia"/>
        </w:rPr>
        <w:t>模板，单击“确认”。</w:t>
      </w:r>
      <w:r w:rsidRPr="00423C14">
        <w:rPr>
          <w:rFonts w:hint="eastAsia"/>
        </w:rPr>
        <w:t xml:space="preserve"> </w:t>
      </w:r>
    </w:p>
    <w:p w14:paraId="543A5959" w14:textId="0DE583AA" w:rsidR="00DC3DBD" w:rsidRPr="00423C14" w:rsidRDefault="00DC3DBD" w:rsidP="00F641F6">
      <w:pPr>
        <w:pStyle w:val="1e"/>
      </w:pPr>
      <w:r w:rsidRPr="00423C14">
        <w:rPr>
          <w:rFonts w:hint="eastAsia"/>
        </w:rPr>
        <w:t>直接继承模板中的如下参数信息。</w:t>
      </w:r>
      <w:r w:rsidRPr="00423C14">
        <w:rPr>
          <w:rFonts w:hint="eastAsia"/>
        </w:rPr>
        <w:t xml:space="preserve"> </w:t>
      </w:r>
    </w:p>
    <w:p w14:paraId="5D828F49" w14:textId="77777777" w:rsidR="00DC3DBD" w:rsidRPr="00F641F6" w:rsidRDefault="00DC3DBD" w:rsidP="00F641F6">
      <w:pPr>
        <w:pStyle w:val="4b"/>
      </w:pPr>
      <w:r w:rsidRPr="00F641F6">
        <w:rPr>
          <w:rFonts w:hint="eastAsia"/>
        </w:rPr>
        <w:t>CPU</w:t>
      </w:r>
      <w:r w:rsidRPr="00F641F6">
        <w:rPr>
          <w:rFonts w:hint="eastAsia"/>
        </w:rPr>
        <w:t>（个）</w:t>
      </w:r>
      <w:r w:rsidRPr="00F641F6">
        <w:rPr>
          <w:rFonts w:hint="eastAsia"/>
        </w:rPr>
        <w:t xml:space="preserve"> </w:t>
      </w:r>
    </w:p>
    <w:p w14:paraId="7C966FA8" w14:textId="2DC73CC3" w:rsidR="00DC3DBD" w:rsidRPr="00423C14" w:rsidRDefault="00DC3DBD" w:rsidP="00F641F6">
      <w:pPr>
        <w:pStyle w:val="4b"/>
      </w:pPr>
      <w:r w:rsidRPr="00F641F6">
        <w:rPr>
          <w:rFonts w:hint="eastAsia"/>
        </w:rPr>
        <w:t>内存（</w:t>
      </w:r>
      <w:r w:rsidRPr="00F641F6">
        <w:rPr>
          <w:rFonts w:hint="eastAsia"/>
        </w:rPr>
        <w:t>MB</w:t>
      </w:r>
      <w:r w:rsidRPr="00F641F6">
        <w:rPr>
          <w:rFonts w:hint="eastAsia"/>
        </w:rPr>
        <w:t>）</w:t>
      </w:r>
    </w:p>
    <w:p w14:paraId="55C94E82" w14:textId="21C4E038" w:rsidR="00DC3DBD" w:rsidRPr="00F641F6" w:rsidRDefault="00DC3DBD" w:rsidP="00F641F6">
      <w:pPr>
        <w:pStyle w:val="1e"/>
        <w:rPr>
          <w:noProof/>
        </w:rPr>
      </w:pPr>
      <w:r w:rsidRPr="0001657D">
        <w:rPr>
          <w:noProof/>
        </w:rPr>
        <w:drawing>
          <wp:inline distT="0" distB="0" distL="0" distR="0" wp14:anchorId="0A22A30E" wp14:editId="54FC0C9A">
            <wp:extent cx="5454000" cy="4177332"/>
            <wp:effectExtent l="19050" t="19050" r="13970" b="139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1773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bookmarkStart w:id="175" w:name="it_52_24_160021__clone"/>
      <w:bookmarkStart w:id="176" w:name="clone"/>
      <w:bookmarkEnd w:id="175"/>
      <w:bookmarkEnd w:id="176"/>
    </w:p>
    <w:p w14:paraId="26D5B6FB" w14:textId="2FD40663" w:rsidR="00DC3DBD" w:rsidRPr="00423C14" w:rsidRDefault="00F641F6" w:rsidP="00F641F6">
      <w:pPr>
        <w:pStyle w:val="1e"/>
      </w:pPr>
      <w:r w:rsidRPr="00423C14">
        <w:rPr>
          <w:noProof/>
        </w:rPr>
        <w:drawing>
          <wp:inline distT="0" distB="0" distL="0" distR="0" wp14:anchorId="352F311F" wp14:editId="6E7C40EF">
            <wp:extent cx="457200" cy="152400"/>
            <wp:effectExtent l="0" t="0" r="0" b="0"/>
            <wp:docPr id="233" name="图片 233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8848" w14:textId="18DA9724" w:rsidR="00DC3DBD" w:rsidRPr="00F641F6" w:rsidRDefault="00DC3DBD" w:rsidP="00F641F6">
      <w:pPr>
        <w:pStyle w:val="1e"/>
        <w:rPr>
          <w:sz w:val="18"/>
          <w:szCs w:val="18"/>
        </w:rPr>
      </w:pPr>
      <w:r w:rsidRPr="00F641F6">
        <w:rPr>
          <w:rFonts w:hint="eastAsia"/>
          <w:sz w:val="18"/>
          <w:szCs w:val="18"/>
        </w:rPr>
        <w:t>APS</w:t>
      </w:r>
      <w:r w:rsidRPr="00F641F6">
        <w:rPr>
          <w:rFonts w:hint="eastAsia"/>
          <w:sz w:val="18"/>
          <w:szCs w:val="18"/>
        </w:rPr>
        <w:t>服务器参数中的“本地区域”和“</w:t>
      </w:r>
      <w:r w:rsidRPr="00F641F6">
        <w:rPr>
          <w:rFonts w:hint="eastAsia"/>
          <w:sz w:val="18"/>
          <w:szCs w:val="18"/>
        </w:rPr>
        <w:t>OU</w:t>
      </w:r>
      <w:r w:rsidRPr="00F641F6">
        <w:rPr>
          <w:rFonts w:hint="eastAsia"/>
          <w:sz w:val="18"/>
          <w:szCs w:val="18"/>
        </w:rPr>
        <w:t>名称”通过“系统管理”提前配置。</w:t>
      </w:r>
    </w:p>
    <w:p w14:paraId="074E2ED7" w14:textId="77777777" w:rsidR="00DC3DBD" w:rsidRPr="00423C14" w:rsidRDefault="00DC3DBD" w:rsidP="00F641F6">
      <w:pPr>
        <w:pStyle w:val="30"/>
      </w:pPr>
      <w:bookmarkStart w:id="177" w:name="it_52_24_160021__over"/>
      <w:bookmarkStart w:id="178" w:name="over"/>
      <w:bookmarkEnd w:id="177"/>
      <w:bookmarkEnd w:id="178"/>
      <w:r w:rsidRPr="00423C14">
        <w:rPr>
          <w:rFonts w:hint="eastAsia"/>
        </w:rPr>
        <w:t>单击“完成”。</w:t>
      </w:r>
      <w:r w:rsidRPr="00423C14">
        <w:rPr>
          <w:rFonts w:hint="eastAsia"/>
        </w:rPr>
        <w:t xml:space="preserve"> </w:t>
      </w:r>
    </w:p>
    <w:p w14:paraId="5D67AB2C" w14:textId="77777777" w:rsidR="00DC3DBD" w:rsidRPr="00423C14" w:rsidRDefault="00DC3DBD" w:rsidP="00F641F6">
      <w:pPr>
        <w:pStyle w:val="1e"/>
      </w:pPr>
      <w:r w:rsidRPr="00423C14">
        <w:rPr>
          <w:rFonts w:hint="eastAsia"/>
        </w:rPr>
        <w:t>弹出提示框。</w:t>
      </w:r>
    </w:p>
    <w:p w14:paraId="6D1E923F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单击“确认”。</w:t>
      </w:r>
      <w:r w:rsidRPr="00423C14">
        <w:rPr>
          <w:rFonts w:hint="eastAsia"/>
        </w:rPr>
        <w:t xml:space="preserve"> </w:t>
      </w:r>
    </w:p>
    <w:p w14:paraId="48DD5DDE" w14:textId="77777777" w:rsidR="00DC3DBD" w:rsidRPr="00423C14" w:rsidRDefault="00DC3DBD" w:rsidP="00F641F6">
      <w:pPr>
        <w:pStyle w:val="1e"/>
      </w:pPr>
      <w:r w:rsidRPr="00423C14">
        <w:rPr>
          <w:rFonts w:hint="eastAsia"/>
        </w:rPr>
        <w:lastRenderedPageBreak/>
        <w:t>界面提示添加成功。</w:t>
      </w:r>
    </w:p>
    <w:p w14:paraId="6F66E589" w14:textId="77777777" w:rsidR="00DC3DBD" w:rsidRPr="00423C14" w:rsidRDefault="00DC3DBD" w:rsidP="00F641F6">
      <w:pPr>
        <w:pStyle w:val="30"/>
      </w:pPr>
      <w:bookmarkStart w:id="179" w:name="it_52_24_160021__add_vm3"/>
      <w:bookmarkStart w:id="180" w:name="add_vm3"/>
      <w:bookmarkEnd w:id="179"/>
      <w:bookmarkEnd w:id="180"/>
      <w:r w:rsidRPr="00423C14">
        <w:rPr>
          <w:rFonts w:hint="eastAsia"/>
        </w:rPr>
        <w:t>单击“返回虚拟机组列表”。</w:t>
      </w:r>
      <w:r w:rsidRPr="00423C14">
        <w:rPr>
          <w:rFonts w:hint="eastAsia"/>
        </w:rPr>
        <w:t xml:space="preserve"> </w:t>
      </w:r>
    </w:p>
    <w:p w14:paraId="5980BB71" w14:textId="77777777" w:rsidR="00DC3DBD" w:rsidRDefault="00DC3DBD" w:rsidP="00F641F6">
      <w:pPr>
        <w:pStyle w:val="1e"/>
      </w:pPr>
      <w:r w:rsidRPr="00423C14">
        <w:rPr>
          <w:rFonts w:hint="eastAsia"/>
        </w:rPr>
        <w:t>返回虚拟机组管理界面，</w:t>
      </w:r>
      <w:r>
        <w:t>左侧</w:t>
      </w:r>
      <w:r>
        <w:rPr>
          <w:rFonts w:hint="eastAsia"/>
        </w:rPr>
        <w:t>导航</w:t>
      </w:r>
      <w:r>
        <w:t>栏</w:t>
      </w:r>
      <w:proofErr w:type="gramStart"/>
      <w:r>
        <w:rPr>
          <w:rFonts w:hint="eastAsia"/>
        </w:rPr>
        <w:t>点击</w:t>
      </w:r>
      <w:r>
        <w:t>刚</w:t>
      </w:r>
      <w:proofErr w:type="gramEnd"/>
      <w:r>
        <w:t>创建的虚拟机组</w:t>
      </w:r>
      <w:r>
        <w:t>“</w:t>
      </w:r>
      <w:r>
        <w:rPr>
          <w:rFonts w:hint="eastAsia"/>
        </w:rPr>
        <w:t>SBC</w:t>
      </w:r>
      <w:r>
        <w:t xml:space="preserve"> VM Group”</w:t>
      </w:r>
      <w:r>
        <w:rPr>
          <w:rFonts w:hint="eastAsia"/>
        </w:rPr>
        <w:t>，在虚拟机</w:t>
      </w:r>
      <w:r w:rsidRPr="00423C14">
        <w:rPr>
          <w:rFonts w:hint="eastAsia"/>
        </w:rPr>
        <w:t>列表中可以查看创建成功的</w:t>
      </w:r>
      <w:r>
        <w:t>APS</w:t>
      </w:r>
      <w:r>
        <w:rPr>
          <w:rFonts w:hint="eastAsia"/>
        </w:rPr>
        <w:t>服务器</w:t>
      </w:r>
      <w:r w:rsidRPr="00423C14">
        <w:rPr>
          <w:rFonts w:hint="eastAsia"/>
        </w:rPr>
        <w:t>信息。</w:t>
      </w:r>
    </w:p>
    <w:p w14:paraId="3AA3D5DD" w14:textId="1F2A3380" w:rsidR="00DC3DBD" w:rsidRPr="00423C14" w:rsidRDefault="00DC3DBD" w:rsidP="00F641F6">
      <w:pPr>
        <w:pStyle w:val="1e"/>
        <w:rPr>
          <w:rFonts w:cs="宋体"/>
          <w:sz w:val="20"/>
        </w:rPr>
      </w:pPr>
      <w:r w:rsidRPr="005E7E27">
        <w:rPr>
          <w:noProof/>
        </w:rPr>
        <w:drawing>
          <wp:inline distT="0" distB="0" distL="0" distR="0" wp14:anchorId="47677092" wp14:editId="60FA3C4E">
            <wp:extent cx="5454000" cy="1143278"/>
            <wp:effectExtent l="19050" t="19050" r="13970" b="190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14327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5043C5" w14:textId="77777777" w:rsidR="00DC3DBD" w:rsidRPr="00F641F6" w:rsidRDefault="00DC3DBD" w:rsidP="00F641F6">
      <w:pPr>
        <w:pStyle w:val="40"/>
        <w:rPr>
          <w:rFonts w:hint="default"/>
        </w:rPr>
      </w:pPr>
      <w:r w:rsidRPr="00F641F6">
        <w:t>创建应用组，并添加</w:t>
      </w:r>
      <w:r w:rsidRPr="00F641F6">
        <w:t>APS</w:t>
      </w:r>
      <w:r w:rsidRPr="00F641F6">
        <w:t>服务器。</w:t>
      </w:r>
    </w:p>
    <w:p w14:paraId="3444B728" w14:textId="77777777" w:rsidR="00DC3DBD" w:rsidRPr="00F641F6" w:rsidRDefault="00DC3DBD" w:rsidP="00F641F6">
      <w:pPr>
        <w:pStyle w:val="5"/>
        <w:rPr>
          <w:rFonts w:hint="default"/>
        </w:rPr>
      </w:pPr>
      <w:r w:rsidRPr="00F641F6">
        <w:t>实验</w:t>
      </w:r>
      <w:r w:rsidRPr="00F641F6">
        <w:rPr>
          <w:rFonts w:hint="default"/>
        </w:rPr>
        <w:t>任务</w:t>
      </w:r>
    </w:p>
    <w:p w14:paraId="4B334429" w14:textId="77777777" w:rsidR="00DC3DBD" w:rsidRPr="00423C14" w:rsidRDefault="00DC3DBD" w:rsidP="00F641F6">
      <w:pPr>
        <w:pStyle w:val="4b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</w:t>
      </w:r>
      <w:r w:rsidRPr="00423C14">
        <w:t>usionAccess</w:t>
      </w:r>
      <w:r w:rsidRPr="00423C14">
        <w:rPr>
          <w:rFonts w:hint="eastAsia"/>
        </w:rPr>
        <w:t>中创建</w:t>
      </w:r>
      <w:r w:rsidRPr="00423C14">
        <w:t>应用组，并将</w:t>
      </w:r>
      <w:r w:rsidRPr="00423C14">
        <w:rPr>
          <w:rFonts w:hint="eastAsia"/>
        </w:rPr>
        <w:t>APS</w:t>
      </w:r>
      <w:r w:rsidRPr="00423C14">
        <w:rPr>
          <w:rFonts w:hint="eastAsia"/>
        </w:rPr>
        <w:t>服务器</w:t>
      </w:r>
      <w:r w:rsidRPr="00423C14">
        <w:t>添加到应用组中。</w:t>
      </w:r>
    </w:p>
    <w:p w14:paraId="08CAAF71" w14:textId="77777777" w:rsidR="00DC3DBD" w:rsidRPr="00F641F6" w:rsidRDefault="00DC3DBD" w:rsidP="00F641F6">
      <w:pPr>
        <w:pStyle w:val="5"/>
        <w:rPr>
          <w:rFonts w:hint="default"/>
        </w:rPr>
      </w:pPr>
      <w:r w:rsidRPr="00F641F6">
        <w:t>创建应用组</w:t>
      </w:r>
    </w:p>
    <w:p w14:paraId="62B92DA8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系统上，选择“桌面管理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应用组”。</w:t>
      </w:r>
      <w:r w:rsidRPr="00423C14">
        <w:rPr>
          <w:rFonts w:hint="eastAsia"/>
        </w:rPr>
        <w:t xml:space="preserve"> </w:t>
      </w:r>
    </w:p>
    <w:p w14:paraId="75197B4B" w14:textId="77777777" w:rsidR="00DC3DBD" w:rsidRDefault="00DC3DBD" w:rsidP="00F641F6">
      <w:pPr>
        <w:pStyle w:val="30"/>
      </w:pPr>
      <w:r w:rsidRPr="00423C14">
        <w:rPr>
          <w:rFonts w:hint="eastAsia"/>
        </w:rPr>
        <w:t>在右侧应用组列表中，单击</w:t>
      </w:r>
      <w:r>
        <w:t>“</w:t>
      </w:r>
      <w:r>
        <w:rPr>
          <w:rFonts w:hint="eastAsia"/>
        </w:rPr>
        <w:t>创建</w:t>
      </w:r>
      <w:r>
        <w:t>应用组</w:t>
      </w:r>
      <w:r>
        <w:t>”</w:t>
      </w:r>
      <w:r>
        <w:rPr>
          <w:rFonts w:hint="eastAsia"/>
        </w:rPr>
        <w:t>。示例：</w:t>
      </w:r>
      <w:r w:rsidRPr="00423C14">
        <w:rPr>
          <w:rFonts w:hint="eastAsia"/>
        </w:rPr>
        <w:t xml:space="preserve"> </w:t>
      </w:r>
    </w:p>
    <w:p w14:paraId="6D9BD059" w14:textId="43CFBB2C" w:rsidR="00DC3DBD" w:rsidRPr="00423C14" w:rsidRDefault="00DC3DBD" w:rsidP="00F641F6">
      <w:pPr>
        <w:pStyle w:val="1e"/>
      </w:pPr>
      <w:r w:rsidRPr="005E7E27">
        <w:rPr>
          <w:noProof/>
        </w:rPr>
        <w:drawing>
          <wp:inline distT="0" distB="0" distL="0" distR="0" wp14:anchorId="66565E96" wp14:editId="45400C41">
            <wp:extent cx="5454000" cy="1368186"/>
            <wp:effectExtent l="19050" t="19050" r="13970" b="228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36818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94D9F3" w14:textId="77777777" w:rsidR="00DC3DBD" w:rsidRPr="00423C14" w:rsidRDefault="00DC3DBD" w:rsidP="00F641F6">
      <w:pPr>
        <w:pStyle w:val="1e"/>
      </w:pPr>
      <w:r w:rsidRPr="00423C14">
        <w:rPr>
          <w:rFonts w:hint="eastAsia"/>
        </w:rPr>
        <w:t>进入“添加应用组”界面。</w:t>
      </w:r>
    </w:p>
    <w:p w14:paraId="2279FD3F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根据准备数据配置如下参数信息，单击“完成”。</w:t>
      </w:r>
      <w:r w:rsidRPr="00423C14">
        <w:rPr>
          <w:rFonts w:hint="eastAsia"/>
        </w:rPr>
        <w:t xml:space="preserve"> </w:t>
      </w:r>
    </w:p>
    <w:p w14:paraId="3CF515AE" w14:textId="77777777" w:rsidR="00DC3DBD" w:rsidRPr="00423C14" w:rsidRDefault="00DC3DBD" w:rsidP="00F641F6">
      <w:pPr>
        <w:pStyle w:val="4b"/>
      </w:pPr>
      <w:r w:rsidRPr="00423C14">
        <w:rPr>
          <w:rFonts w:hint="eastAsia"/>
        </w:rPr>
        <w:t>“</w:t>
      </w:r>
      <w:r w:rsidRPr="00423C14">
        <w:rPr>
          <w:rFonts w:hint="eastAsia"/>
        </w:rPr>
        <w:t>Desktop</w:t>
      </w:r>
      <w:r w:rsidRPr="00423C14">
        <w:rPr>
          <w:rFonts w:hint="eastAsia"/>
        </w:rPr>
        <w:t>”</w:t>
      </w:r>
      <w:r w:rsidRPr="00423C14">
        <w:rPr>
          <w:rFonts w:hint="eastAsia"/>
        </w:rPr>
        <w:t xml:space="preserve"> </w:t>
      </w:r>
    </w:p>
    <w:p w14:paraId="214D8C1B" w14:textId="77777777" w:rsidR="00DC3DBD" w:rsidRPr="00423C14" w:rsidRDefault="00DC3DBD" w:rsidP="00F641F6">
      <w:pPr>
        <w:pStyle w:val="4b"/>
      </w:pPr>
      <w:r w:rsidRPr="00423C14">
        <w:rPr>
          <w:rFonts w:hint="eastAsia"/>
        </w:rPr>
        <w:t>“应用组名称”</w:t>
      </w:r>
      <w:r w:rsidRPr="00423C14">
        <w:rPr>
          <w:rFonts w:hint="eastAsia"/>
        </w:rPr>
        <w:t xml:space="preserve"> </w:t>
      </w:r>
    </w:p>
    <w:p w14:paraId="37049DC2" w14:textId="77777777" w:rsidR="00DC3DBD" w:rsidRPr="00423C14" w:rsidRDefault="00DC3DBD" w:rsidP="00F641F6">
      <w:pPr>
        <w:pStyle w:val="4b"/>
      </w:pPr>
      <w:r w:rsidRPr="00423C14">
        <w:rPr>
          <w:rFonts w:hint="eastAsia"/>
        </w:rPr>
        <w:t>“虚拟机类型”</w:t>
      </w:r>
      <w:r w:rsidRPr="00423C14">
        <w:rPr>
          <w:rFonts w:hint="eastAsia"/>
        </w:rPr>
        <w:t xml:space="preserve"> </w:t>
      </w:r>
      <w:r w:rsidRPr="00423C14">
        <w:rPr>
          <w:rFonts w:hint="eastAsia"/>
        </w:rPr>
        <w:t>（完整复制）</w:t>
      </w:r>
    </w:p>
    <w:p w14:paraId="4724ECEC" w14:textId="77777777" w:rsidR="00DC3DBD" w:rsidRPr="00B26409" w:rsidRDefault="00DC3DBD" w:rsidP="00F641F6">
      <w:pPr>
        <w:pStyle w:val="4b"/>
      </w:pPr>
      <w:r w:rsidRPr="00423C14">
        <w:rPr>
          <w:rFonts w:hint="eastAsia"/>
        </w:rPr>
        <w:t>“应用组描述”（可选）</w:t>
      </w:r>
    </w:p>
    <w:p w14:paraId="6EA20494" w14:textId="2DDE34AE" w:rsidR="00DC3DBD" w:rsidRPr="00423C14" w:rsidRDefault="00DC3DBD" w:rsidP="00F641F6">
      <w:pPr>
        <w:pStyle w:val="1e"/>
        <w:rPr>
          <w:rFonts w:cs="宋体"/>
          <w:sz w:val="20"/>
          <w:szCs w:val="24"/>
        </w:rPr>
      </w:pPr>
      <w:r w:rsidRPr="005E7E27">
        <w:rPr>
          <w:noProof/>
        </w:rPr>
        <w:lastRenderedPageBreak/>
        <w:drawing>
          <wp:inline distT="0" distB="0" distL="0" distR="0" wp14:anchorId="1A77A09F" wp14:editId="65862746">
            <wp:extent cx="5454000" cy="1930454"/>
            <wp:effectExtent l="19050" t="19050" r="13970" b="1270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93045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96A2B7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界面提示创建应用组成功。</w:t>
      </w:r>
    </w:p>
    <w:p w14:paraId="25ED378D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根据实际情况选择下一步操作。</w:t>
      </w:r>
      <w:r w:rsidRPr="00423C14">
        <w:rPr>
          <w:rFonts w:hint="eastAsia"/>
        </w:rPr>
        <w:t xml:space="preserve"> </w:t>
      </w:r>
    </w:p>
    <w:p w14:paraId="1878D35F" w14:textId="77777777" w:rsidR="00DC3DBD" w:rsidRPr="00423C14" w:rsidRDefault="00DC3DBD" w:rsidP="00F641F6">
      <w:pPr>
        <w:pStyle w:val="4b"/>
      </w:pPr>
      <w:r w:rsidRPr="00423C14">
        <w:rPr>
          <w:rFonts w:hint="eastAsia"/>
        </w:rPr>
        <w:t>返回应用组界面查看新创建应用组信息，单击“返回应用组列表”。</w:t>
      </w:r>
      <w:r w:rsidRPr="00423C14">
        <w:rPr>
          <w:rFonts w:hint="eastAsia"/>
        </w:rPr>
        <w:t xml:space="preserve"> </w:t>
      </w:r>
    </w:p>
    <w:p w14:paraId="6E51B15C" w14:textId="77777777" w:rsidR="00DC3DBD" w:rsidRPr="00423C14" w:rsidRDefault="00DC3DBD" w:rsidP="00F641F6">
      <w:pPr>
        <w:pStyle w:val="4b"/>
      </w:pPr>
      <w:r w:rsidRPr="00423C14">
        <w:rPr>
          <w:rFonts w:hint="eastAsia"/>
        </w:rPr>
        <w:t>在创建的应用组上添加虚拟机，单击“添加虚拟机”。</w:t>
      </w:r>
    </w:p>
    <w:p w14:paraId="4F0E0C0F" w14:textId="77777777" w:rsidR="00DC3DBD" w:rsidRPr="00F641F6" w:rsidRDefault="00DC3DBD" w:rsidP="00F641F6">
      <w:pPr>
        <w:pStyle w:val="5"/>
        <w:rPr>
          <w:rFonts w:hint="default"/>
        </w:rPr>
      </w:pPr>
      <w:r w:rsidRPr="00F641F6">
        <w:t>向应用组添加</w:t>
      </w:r>
      <w:r w:rsidRPr="00F641F6">
        <w:t>APS</w:t>
      </w:r>
      <w:r w:rsidRPr="00F641F6">
        <w:t>服务器</w:t>
      </w:r>
    </w:p>
    <w:p w14:paraId="68F17C2E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系统上，选择“桌面管理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应用组”。</w:t>
      </w:r>
      <w:r w:rsidRPr="00423C14">
        <w:rPr>
          <w:rFonts w:hint="eastAsia"/>
        </w:rPr>
        <w:t xml:space="preserve"> </w:t>
      </w:r>
    </w:p>
    <w:p w14:paraId="1335DDA9" w14:textId="77777777" w:rsidR="00DC3DBD" w:rsidRDefault="00DC3DBD" w:rsidP="00F641F6">
      <w:pPr>
        <w:pStyle w:val="30"/>
      </w:pPr>
      <w:r w:rsidRPr="00423C14">
        <w:rPr>
          <w:rFonts w:hint="eastAsia"/>
        </w:rPr>
        <w:t>在右侧应用组列表中，</w:t>
      </w:r>
      <w:proofErr w:type="gramStart"/>
      <w:r w:rsidRPr="00423C14">
        <w:rPr>
          <w:rFonts w:hint="eastAsia"/>
        </w:rPr>
        <w:t>勾选待</w:t>
      </w:r>
      <w:proofErr w:type="gramEnd"/>
      <w:r w:rsidRPr="00423C14">
        <w:rPr>
          <w:rFonts w:hint="eastAsia"/>
        </w:rPr>
        <w:t>添加</w:t>
      </w:r>
      <w:r w:rsidRPr="00423C14">
        <w:rPr>
          <w:rFonts w:hint="eastAsia"/>
        </w:rPr>
        <w:t>APS</w:t>
      </w:r>
      <w:r w:rsidRPr="00423C14">
        <w:rPr>
          <w:rFonts w:hint="eastAsia"/>
        </w:rPr>
        <w:t>服务器的应用组名称，单击上方的</w:t>
      </w:r>
      <w:r>
        <w:rPr>
          <w:rFonts w:hint="eastAsia"/>
        </w:rPr>
        <w:t>“添加</w:t>
      </w:r>
      <w:r>
        <w:t>虚拟机</w:t>
      </w:r>
      <w:r>
        <w:rPr>
          <w:rFonts w:hint="eastAsia"/>
        </w:rPr>
        <w:t>”。</w:t>
      </w:r>
    </w:p>
    <w:p w14:paraId="148553EB" w14:textId="69D6647B" w:rsidR="00DC3DBD" w:rsidRPr="00423C14" w:rsidRDefault="00DC3DBD" w:rsidP="00F641F6">
      <w:pPr>
        <w:pStyle w:val="1e"/>
      </w:pPr>
      <w:r w:rsidRPr="005E7E27">
        <w:rPr>
          <w:noProof/>
        </w:rPr>
        <w:drawing>
          <wp:inline distT="0" distB="0" distL="0" distR="0" wp14:anchorId="7A59BE76" wp14:editId="13A7E6C3">
            <wp:extent cx="5454000" cy="852773"/>
            <wp:effectExtent l="19050" t="19050" r="13970" b="241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85277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9F128B3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在虚拟机列表中</w:t>
      </w:r>
      <w:proofErr w:type="gramStart"/>
      <w:r w:rsidRPr="00423C14">
        <w:rPr>
          <w:rFonts w:hint="eastAsia"/>
        </w:rPr>
        <w:t>勾选待加入</w:t>
      </w:r>
      <w:proofErr w:type="gramEnd"/>
      <w:r w:rsidRPr="00423C14">
        <w:rPr>
          <w:rFonts w:hint="eastAsia"/>
        </w:rPr>
        <w:t>的</w:t>
      </w:r>
      <w:r w:rsidRPr="00423C14">
        <w:rPr>
          <w:rFonts w:hint="eastAsia"/>
        </w:rPr>
        <w:t>APS</w:t>
      </w:r>
      <w:r>
        <w:rPr>
          <w:rFonts w:hint="eastAsia"/>
        </w:rPr>
        <w:t>服务器</w:t>
      </w:r>
      <w:r w:rsidRPr="00423C14">
        <w:rPr>
          <w:rFonts w:hint="eastAsia"/>
        </w:rPr>
        <w:t>，单击“确认”。</w:t>
      </w:r>
      <w:r w:rsidRPr="00423C14">
        <w:rPr>
          <w:rFonts w:hint="eastAsia"/>
        </w:rPr>
        <w:t xml:space="preserve"> </w:t>
      </w:r>
    </w:p>
    <w:p w14:paraId="13B33C10" w14:textId="45435048" w:rsidR="00DC3DBD" w:rsidRPr="00423C14" w:rsidRDefault="00DC3DBD" w:rsidP="00F641F6">
      <w:pPr>
        <w:pStyle w:val="1e"/>
      </w:pPr>
      <w:r w:rsidRPr="00F641F6">
        <w:rPr>
          <w:noProof/>
        </w:rPr>
        <w:drawing>
          <wp:inline distT="0" distB="0" distL="0" distR="0" wp14:anchorId="5FECB8BD" wp14:editId="1E559570">
            <wp:extent cx="5454000" cy="2483351"/>
            <wp:effectExtent l="19050" t="19050" r="13970" b="1270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48335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E13EDE7" w14:textId="77777777" w:rsidR="00DC3DBD" w:rsidRPr="00423C14" w:rsidRDefault="00DC3DBD" w:rsidP="00F641F6">
      <w:pPr>
        <w:pStyle w:val="1e"/>
      </w:pPr>
      <w:r w:rsidRPr="00423C14">
        <w:rPr>
          <w:rFonts w:hint="eastAsia"/>
        </w:rPr>
        <w:t>界面提示添加成功。</w:t>
      </w:r>
    </w:p>
    <w:p w14:paraId="3D9AAAAF" w14:textId="77777777" w:rsidR="00DC3DBD" w:rsidRPr="00423C14" w:rsidRDefault="00DC3DBD" w:rsidP="00DC3DBD">
      <w:pPr>
        <w:ind w:left="1260"/>
        <w:rPr>
          <w:b/>
          <w:lang w:val="x-none" w:eastAsia="x-none"/>
        </w:rPr>
      </w:pPr>
    </w:p>
    <w:p w14:paraId="7192C766" w14:textId="77777777" w:rsidR="00DC3DBD" w:rsidRPr="00F641F6" w:rsidRDefault="00DC3DBD" w:rsidP="00F641F6">
      <w:pPr>
        <w:pStyle w:val="40"/>
        <w:rPr>
          <w:rFonts w:hint="default"/>
        </w:rPr>
      </w:pPr>
      <w:bookmarkStart w:id="181" w:name="_Toc465180217"/>
      <w:r w:rsidRPr="00F641F6">
        <w:t>发放应用</w:t>
      </w:r>
      <w:bookmarkEnd w:id="181"/>
    </w:p>
    <w:p w14:paraId="26F88D5E" w14:textId="77777777" w:rsidR="00DC3DBD" w:rsidRPr="00F641F6" w:rsidRDefault="00DC3DBD" w:rsidP="00F641F6">
      <w:pPr>
        <w:pStyle w:val="5"/>
        <w:rPr>
          <w:rFonts w:hint="default"/>
        </w:rPr>
      </w:pPr>
      <w:r w:rsidRPr="00F641F6">
        <w:t>实验任务</w:t>
      </w:r>
    </w:p>
    <w:p w14:paraId="285405A0" w14:textId="77777777" w:rsidR="00DC3DBD" w:rsidRPr="00423C14" w:rsidRDefault="00DC3DBD" w:rsidP="00F641F6">
      <w:pPr>
        <w:pStyle w:val="4b"/>
      </w:pPr>
      <w:r>
        <w:rPr>
          <w:rFonts w:hint="eastAsia"/>
          <w:lang w:val="en-GB"/>
        </w:rPr>
        <w:t>根据</w:t>
      </w:r>
      <w:r>
        <w:rPr>
          <w:lang w:val="en-GB"/>
        </w:rPr>
        <w:t>在</w:t>
      </w:r>
      <w:r w:rsidRPr="00423C14">
        <w:rPr>
          <w:rFonts w:hint="eastAsia"/>
        </w:rPr>
        <w:t>AD</w:t>
      </w:r>
      <w:r w:rsidRPr="00423C14">
        <w:rPr>
          <w:rFonts w:hint="eastAsia"/>
        </w:rPr>
        <w:t>服务器上</w:t>
      </w:r>
      <w:r>
        <w:rPr>
          <w:rFonts w:hint="eastAsia"/>
        </w:rPr>
        <w:t>已</w:t>
      </w:r>
      <w:r w:rsidRPr="00423C14">
        <w:rPr>
          <w:rFonts w:hint="eastAsia"/>
        </w:rPr>
        <w:t>创建</w:t>
      </w:r>
      <w:r>
        <w:rPr>
          <w:rFonts w:hint="eastAsia"/>
        </w:rPr>
        <w:t>的</w:t>
      </w:r>
      <w:r w:rsidRPr="00423C14">
        <w:rPr>
          <w:rFonts w:hint="eastAsia"/>
        </w:rPr>
        <w:t>用户</w:t>
      </w:r>
      <w:r w:rsidRPr="00423C14">
        <w:rPr>
          <w:rFonts w:hint="eastAsia"/>
        </w:rPr>
        <w:t>OU</w:t>
      </w:r>
      <w:r w:rsidRPr="00423C14">
        <w:rPr>
          <w:rFonts w:hint="eastAsia"/>
        </w:rPr>
        <w:t>、用户组和</w:t>
      </w:r>
      <w:proofErr w:type="gramStart"/>
      <w:r w:rsidRPr="00423C14">
        <w:rPr>
          <w:rFonts w:hint="eastAsia"/>
        </w:rPr>
        <w:t>域用户</w:t>
      </w:r>
      <w:proofErr w:type="gramEnd"/>
      <w:r w:rsidRPr="00423C14">
        <w:rPr>
          <w:rFonts w:hint="eastAsia"/>
        </w:rPr>
        <w:t>，基于应用</w:t>
      </w:r>
      <w:proofErr w:type="gramStart"/>
      <w:r w:rsidRPr="00423C14">
        <w:rPr>
          <w:rFonts w:hint="eastAsia"/>
        </w:rPr>
        <w:t>组发布</w:t>
      </w:r>
      <w:proofErr w:type="gramEnd"/>
      <w:r w:rsidRPr="00423C14">
        <w:rPr>
          <w:rFonts w:hint="eastAsia"/>
        </w:rPr>
        <w:t>应用。</w:t>
      </w:r>
    </w:p>
    <w:p w14:paraId="3A6880A0" w14:textId="77777777" w:rsidR="00DC3DBD" w:rsidRPr="00F641F6" w:rsidRDefault="00DC3DBD" w:rsidP="00F641F6">
      <w:pPr>
        <w:pStyle w:val="5"/>
        <w:rPr>
          <w:rFonts w:hint="default"/>
        </w:rPr>
      </w:pPr>
      <w:r w:rsidRPr="00F641F6">
        <w:t>基于应用组发布应用</w:t>
      </w:r>
    </w:p>
    <w:p w14:paraId="561B4820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界面，选择“桌面管理</w:t>
      </w:r>
      <w:r w:rsidRPr="00423C14">
        <w:rPr>
          <w:rFonts w:hint="eastAsia"/>
        </w:rPr>
        <w:t xml:space="preserve"> &gt; </w:t>
      </w:r>
      <w:r w:rsidRPr="00423C14">
        <w:rPr>
          <w:rFonts w:hint="eastAsia"/>
        </w:rPr>
        <w:t>应用组”。</w:t>
      </w:r>
      <w:r w:rsidRPr="00423C14">
        <w:rPr>
          <w:rFonts w:hint="eastAsia"/>
        </w:rPr>
        <w:t xml:space="preserve"> </w:t>
      </w:r>
    </w:p>
    <w:p w14:paraId="6FAAD0D5" w14:textId="314C3655" w:rsidR="00DC3DBD" w:rsidRPr="00423C14" w:rsidRDefault="00DC3DBD" w:rsidP="00F641F6">
      <w:pPr>
        <w:pStyle w:val="30"/>
      </w:pPr>
      <w:r w:rsidRPr="00423C14">
        <w:rPr>
          <w:rFonts w:hint="eastAsia"/>
        </w:rPr>
        <w:t>在左侧的导航树上点击</w:t>
      </w:r>
      <w:r w:rsidRPr="00423C14">
        <w:rPr>
          <w:rFonts w:hint="eastAsia"/>
          <w:noProof/>
        </w:rPr>
        <w:drawing>
          <wp:inline distT="0" distB="0" distL="0" distR="0" wp14:anchorId="17781EE0" wp14:editId="226900B0">
            <wp:extent cx="123825" cy="1333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rPr>
          <w:rFonts w:hint="eastAsia"/>
        </w:rPr>
        <w:t>，展开“应用组”，选中待发布应用的应用组。</w:t>
      </w:r>
      <w:r w:rsidRPr="00423C14">
        <w:rPr>
          <w:rFonts w:hint="eastAsia"/>
        </w:rPr>
        <w:t xml:space="preserve"> </w:t>
      </w:r>
    </w:p>
    <w:p w14:paraId="071A7A16" w14:textId="77777777" w:rsidR="00DC3DBD" w:rsidRDefault="00DC3DBD" w:rsidP="00F641F6">
      <w:pPr>
        <w:pStyle w:val="1e"/>
      </w:pPr>
      <w:r w:rsidRPr="00423C14">
        <w:rPr>
          <w:rFonts w:hint="eastAsia"/>
        </w:rPr>
        <w:t>进入“已发布应用”界面。</w:t>
      </w:r>
    </w:p>
    <w:p w14:paraId="1DCA5777" w14:textId="56A0F781" w:rsidR="00DC3DBD" w:rsidRPr="00423C14" w:rsidRDefault="00DC3DBD" w:rsidP="00F641F6">
      <w:pPr>
        <w:pStyle w:val="1e"/>
      </w:pPr>
      <w:r w:rsidRPr="005E7E27">
        <w:rPr>
          <w:noProof/>
        </w:rPr>
        <w:drawing>
          <wp:inline distT="0" distB="0" distL="0" distR="0" wp14:anchorId="764546A5" wp14:editId="74C1DD63">
            <wp:extent cx="5454000" cy="1255732"/>
            <wp:effectExtent l="19050" t="19050" r="13970" b="209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255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8A2FEB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单击</w:t>
      </w:r>
      <w:r>
        <w:t>“</w:t>
      </w:r>
      <w:r>
        <w:rPr>
          <w:rFonts w:hint="eastAsia"/>
        </w:rPr>
        <w:t>发布应用</w:t>
      </w:r>
      <w:r>
        <w:t>”</w:t>
      </w:r>
      <w:r w:rsidRPr="00423C14">
        <w:rPr>
          <w:rFonts w:hint="eastAsia"/>
        </w:rPr>
        <w:t>。</w:t>
      </w:r>
    </w:p>
    <w:p w14:paraId="2E5D3359" w14:textId="77777777" w:rsidR="00DC3DBD" w:rsidRPr="00423C14" w:rsidRDefault="00DC3DBD" w:rsidP="00F641F6">
      <w:pPr>
        <w:pStyle w:val="1e"/>
      </w:pPr>
      <w:r w:rsidRPr="00423C14">
        <w:rPr>
          <w:rFonts w:hint="eastAsia"/>
        </w:rPr>
        <w:t>进入“选择应用”界面。</w:t>
      </w:r>
    </w:p>
    <w:p w14:paraId="4887A33D" w14:textId="77777777" w:rsidR="00DC3DBD" w:rsidRPr="009B0FE7" w:rsidRDefault="00DC3DBD" w:rsidP="00F641F6">
      <w:pPr>
        <w:pStyle w:val="30"/>
      </w:pPr>
      <w:bookmarkStart w:id="182" w:name="it_52_24_160024__step_01"/>
      <w:bookmarkStart w:id="183" w:name="step_01"/>
      <w:bookmarkEnd w:id="182"/>
      <w:bookmarkEnd w:id="183"/>
      <w:r w:rsidRPr="00423C14">
        <w:rPr>
          <w:rFonts w:hint="eastAsia"/>
        </w:rPr>
        <w:t>勾选“选择安装的应用程序”，勾选模板制作过程中安装的应用程序，单击“下一步”，在“编辑应用属性”</w:t>
      </w:r>
      <w:proofErr w:type="gramStart"/>
      <w:r w:rsidRPr="00423C14">
        <w:rPr>
          <w:rFonts w:hint="eastAsia"/>
        </w:rPr>
        <w:t>页签根据</w:t>
      </w:r>
      <w:proofErr w:type="gramEnd"/>
      <w:r w:rsidRPr="00423C14">
        <w:rPr>
          <w:rFonts w:hint="eastAsia"/>
        </w:rPr>
        <w:t>实际需要编辑选定应用的属性参数，单击“下一步”。（</w:t>
      </w:r>
      <w:proofErr w:type="gramStart"/>
      <w:r w:rsidRPr="00423C14">
        <w:rPr>
          <w:rFonts w:hint="eastAsia"/>
        </w:rPr>
        <w:t>此处勾选</w:t>
      </w:r>
      <w:proofErr w:type="gramEnd"/>
      <w:r w:rsidRPr="00423C14">
        <w:rPr>
          <w:rFonts w:hint="eastAsia"/>
        </w:rPr>
        <w:t>W</w:t>
      </w:r>
      <w:r w:rsidRPr="00423C14">
        <w:t>i</w:t>
      </w:r>
      <w:r w:rsidRPr="00423C14">
        <w:rPr>
          <w:rFonts w:hint="eastAsia"/>
        </w:rPr>
        <w:t>ndows Desktop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nternet Explorer</w:t>
      </w:r>
      <w:r>
        <w:rPr>
          <w:rFonts w:hint="eastAsia"/>
        </w:rPr>
        <w:t>，</w:t>
      </w:r>
      <w:r>
        <w:t>写字板</w:t>
      </w:r>
      <w:r w:rsidRPr="00423C14">
        <w:rPr>
          <w:rFonts w:hint="eastAsia"/>
        </w:rPr>
        <w:t>，</w:t>
      </w:r>
      <w:r>
        <w:rPr>
          <w:rFonts w:hint="eastAsia"/>
        </w:rPr>
        <w:t>其中</w:t>
      </w:r>
      <w:r w:rsidRPr="00423C14">
        <w:rPr>
          <w:rFonts w:hint="eastAsia"/>
        </w:rPr>
        <w:t>W</w:t>
      </w:r>
      <w:r w:rsidRPr="00423C14">
        <w:t>i</w:t>
      </w:r>
      <w:r w:rsidRPr="00423C14">
        <w:rPr>
          <w:rFonts w:hint="eastAsia"/>
        </w:rPr>
        <w:t>ndows Desktop</w:t>
      </w:r>
      <w:r w:rsidRPr="00423C14">
        <w:rPr>
          <w:rFonts w:hint="eastAsia"/>
        </w:rPr>
        <w:t>用于在</w:t>
      </w:r>
      <w:r w:rsidRPr="00423C14">
        <w:rPr>
          <w:rFonts w:hint="eastAsia"/>
        </w:rPr>
        <w:t>Windows</w:t>
      </w:r>
      <w:r>
        <w:rPr>
          <w:rFonts w:hint="eastAsia"/>
        </w:rPr>
        <w:t>桌面中打开应用</w:t>
      </w:r>
      <w:r w:rsidRPr="00423C14">
        <w:rPr>
          <w:rFonts w:hint="eastAsia"/>
        </w:rPr>
        <w:t>）</w:t>
      </w:r>
      <w:r>
        <w:rPr>
          <w:rFonts w:hint="eastAsia"/>
        </w:rPr>
        <w:t>。</w:t>
      </w:r>
      <w:r>
        <w:t>示例</w:t>
      </w:r>
      <w:r>
        <w:rPr>
          <w:rFonts w:hint="eastAsia"/>
        </w:rPr>
        <w:t>：</w:t>
      </w:r>
    </w:p>
    <w:p w14:paraId="168E470F" w14:textId="262FAE27" w:rsidR="00DC3DBD" w:rsidRPr="00423C14" w:rsidRDefault="00DC3DBD" w:rsidP="00F641F6">
      <w:pPr>
        <w:pStyle w:val="1e"/>
      </w:pPr>
      <w:r w:rsidRPr="0001657D">
        <w:rPr>
          <w:noProof/>
        </w:rPr>
        <w:drawing>
          <wp:inline distT="0" distB="0" distL="0" distR="0" wp14:anchorId="5AB42EE3" wp14:editId="6C11DEC6">
            <wp:extent cx="5454000" cy="1197448"/>
            <wp:effectExtent l="19050" t="19050" r="13970" b="222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19744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B48D381" w14:textId="77777777" w:rsidR="00DC3DBD" w:rsidRPr="0018406A" w:rsidRDefault="00DC3DBD" w:rsidP="00F641F6">
      <w:pPr>
        <w:pStyle w:val="30"/>
      </w:pPr>
      <w:r w:rsidRPr="00423C14">
        <w:rPr>
          <w:rFonts w:hint="eastAsia"/>
        </w:rPr>
        <w:t>选择待授权用户所归属的域名称。</w:t>
      </w:r>
      <w:r w:rsidRPr="00423C14">
        <w:rPr>
          <w:rFonts w:hint="eastAsia"/>
        </w:rPr>
        <w:t xml:space="preserve"> </w:t>
      </w:r>
    </w:p>
    <w:p w14:paraId="63E6D986" w14:textId="77777777" w:rsidR="00DC3DBD" w:rsidRPr="00423C14" w:rsidRDefault="00DC3DBD" w:rsidP="00F641F6">
      <w:pPr>
        <w:pStyle w:val="30"/>
      </w:pPr>
      <w:bookmarkStart w:id="184" w:name="it_52_24_160024__step_04"/>
      <w:bookmarkStart w:id="185" w:name="step_04"/>
      <w:bookmarkEnd w:id="184"/>
      <w:bookmarkEnd w:id="185"/>
      <w:r w:rsidRPr="00423C14">
        <w:rPr>
          <w:rFonts w:hint="eastAsia"/>
        </w:rPr>
        <w:t>根据</w:t>
      </w:r>
      <w:r>
        <w:rPr>
          <w:rFonts w:hint="eastAsia"/>
        </w:rPr>
        <w:t>在</w:t>
      </w:r>
      <w:r>
        <w:rPr>
          <w:rFonts w:hint="eastAsia"/>
        </w:rPr>
        <w:t>AD</w:t>
      </w:r>
      <w:r>
        <w:rPr>
          <w:rFonts w:hint="eastAsia"/>
        </w:rPr>
        <w:t>服务器</w:t>
      </w:r>
      <w:r>
        <w:t>上已</w:t>
      </w:r>
      <w:r w:rsidRPr="00423C14">
        <w:rPr>
          <w:rFonts w:hint="eastAsia"/>
        </w:rPr>
        <w:t>创建的</w:t>
      </w:r>
      <w:r>
        <w:rPr>
          <w:rFonts w:hint="eastAsia"/>
        </w:rPr>
        <w:t>域</w:t>
      </w:r>
      <w:r w:rsidRPr="00423C14">
        <w:rPr>
          <w:rFonts w:hint="eastAsia"/>
        </w:rPr>
        <w:t>用户（组）信息输入</w:t>
      </w:r>
      <w:r>
        <w:rPr>
          <w:rFonts w:hint="eastAsia"/>
        </w:rPr>
        <w:t>域</w:t>
      </w:r>
      <w:r w:rsidRPr="00423C14">
        <w:rPr>
          <w:rFonts w:hint="eastAsia"/>
        </w:rPr>
        <w:t>用户（组）名称，</w:t>
      </w:r>
      <w:r>
        <w:rPr>
          <w:rFonts w:hint="eastAsia"/>
        </w:rPr>
        <w:t>例如</w:t>
      </w:r>
      <w:r>
        <w:t>：</w:t>
      </w:r>
      <w:r>
        <w:t>vdsuser03</w:t>
      </w:r>
      <w:r>
        <w:rPr>
          <w:rFonts w:hint="eastAsia"/>
        </w:rPr>
        <w:t>，</w:t>
      </w:r>
      <w:r w:rsidRPr="00423C14">
        <w:rPr>
          <w:rFonts w:hint="eastAsia"/>
        </w:rPr>
        <w:t>单击“添加”。</w:t>
      </w:r>
      <w:r w:rsidRPr="00423C14">
        <w:rPr>
          <w:rFonts w:hint="eastAsia"/>
        </w:rPr>
        <w:t xml:space="preserve"> </w:t>
      </w:r>
    </w:p>
    <w:p w14:paraId="2A33C59E" w14:textId="5129728F" w:rsidR="00DC3DBD" w:rsidRDefault="00DC3DBD" w:rsidP="00F641F6">
      <w:pPr>
        <w:pStyle w:val="1e"/>
        <w:rPr>
          <w:noProof/>
        </w:rPr>
      </w:pPr>
      <w:r w:rsidRPr="005E7E27">
        <w:rPr>
          <w:noProof/>
        </w:rPr>
        <w:lastRenderedPageBreak/>
        <w:drawing>
          <wp:inline distT="0" distB="0" distL="0" distR="0" wp14:anchorId="4D77998C" wp14:editId="572C65F2">
            <wp:extent cx="5454000" cy="1677433"/>
            <wp:effectExtent l="19050" t="19050" r="13970" b="184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67743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31135F" w14:textId="3EFE403D" w:rsidR="00DC3DBD" w:rsidRPr="00423C14" w:rsidRDefault="00DC3DBD" w:rsidP="00F641F6">
      <w:pPr>
        <w:pStyle w:val="1e"/>
      </w:pPr>
      <w:r w:rsidRPr="005E7E27">
        <w:rPr>
          <w:noProof/>
        </w:rPr>
        <w:drawing>
          <wp:inline distT="0" distB="0" distL="0" distR="0" wp14:anchorId="004A7CF6" wp14:editId="317B6FB1">
            <wp:extent cx="5454000" cy="1714918"/>
            <wp:effectExtent l="19050" t="19050" r="13970" b="190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71491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C0D63D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添加的用户（组）显示在列表中。</w:t>
      </w:r>
      <w:r w:rsidRPr="00423C14">
        <w:rPr>
          <w:rFonts w:hint="eastAsia"/>
        </w:rPr>
        <w:t xml:space="preserve"> </w:t>
      </w:r>
    </w:p>
    <w:p w14:paraId="58E7BAE0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单击“提交”。</w:t>
      </w:r>
      <w:r w:rsidRPr="00423C14">
        <w:rPr>
          <w:rFonts w:hint="eastAsia"/>
        </w:rPr>
        <w:t xml:space="preserve"> </w:t>
      </w:r>
    </w:p>
    <w:p w14:paraId="4CF8FF9C" w14:textId="77777777" w:rsidR="00DC3DBD" w:rsidRPr="00423C14" w:rsidRDefault="00DC3DBD" w:rsidP="00F641F6">
      <w:pPr>
        <w:pStyle w:val="1e"/>
      </w:pPr>
      <w:r w:rsidRPr="00423C14">
        <w:rPr>
          <w:rFonts w:hint="eastAsia"/>
        </w:rPr>
        <w:t>显示“应用发布成功”。</w:t>
      </w:r>
    </w:p>
    <w:p w14:paraId="0772F485" w14:textId="77777777" w:rsidR="00DC3DBD" w:rsidRPr="00F641F6" w:rsidRDefault="00DC3DBD" w:rsidP="00F641F6">
      <w:pPr>
        <w:pStyle w:val="40"/>
        <w:rPr>
          <w:rFonts w:hint="default"/>
        </w:rPr>
      </w:pPr>
      <w:bookmarkStart w:id="186" w:name="_Toc465180218"/>
      <w:r w:rsidRPr="00F641F6">
        <w:t>使用应用</w:t>
      </w:r>
      <w:bookmarkEnd w:id="186"/>
    </w:p>
    <w:p w14:paraId="601B348F" w14:textId="77777777" w:rsidR="00DC3DBD" w:rsidRPr="00F641F6" w:rsidRDefault="00DC3DBD" w:rsidP="00F641F6">
      <w:pPr>
        <w:pStyle w:val="5"/>
        <w:rPr>
          <w:rFonts w:hint="default"/>
        </w:rPr>
      </w:pPr>
      <w:r w:rsidRPr="00F641F6">
        <w:t>实验任务</w:t>
      </w:r>
    </w:p>
    <w:p w14:paraId="0EBC2C2B" w14:textId="77777777" w:rsidR="00DC3DBD" w:rsidRPr="00423C14" w:rsidRDefault="00DC3DBD" w:rsidP="00F641F6">
      <w:pPr>
        <w:pStyle w:val="4b"/>
      </w:pPr>
      <w:r w:rsidRPr="00423C14">
        <w:rPr>
          <w:rFonts w:hint="eastAsia"/>
        </w:rPr>
        <w:t>使用</w:t>
      </w:r>
      <w:r w:rsidRPr="00423C14">
        <w:rPr>
          <w:rFonts w:hint="eastAsia"/>
        </w:rPr>
        <w:t>SC</w:t>
      </w:r>
      <w:r w:rsidRPr="00423C14">
        <w:rPr>
          <w:rFonts w:hint="eastAsia"/>
        </w:rPr>
        <w:t>方式登录</w:t>
      </w:r>
      <w:r w:rsidRPr="00423C14">
        <w:rPr>
          <w:rFonts w:hint="eastAsia"/>
        </w:rPr>
        <w:t>WI</w:t>
      </w:r>
      <w:r w:rsidRPr="00423C14">
        <w:rPr>
          <w:rFonts w:hint="eastAsia"/>
        </w:rPr>
        <w:t>，访问已经发放的应用软件。</w:t>
      </w:r>
    </w:p>
    <w:p w14:paraId="63F71568" w14:textId="77777777" w:rsidR="00DC3DBD" w:rsidRPr="00F641F6" w:rsidRDefault="00DC3DBD" w:rsidP="00F641F6">
      <w:pPr>
        <w:pStyle w:val="5"/>
        <w:rPr>
          <w:rFonts w:hint="default"/>
        </w:rPr>
      </w:pPr>
      <w:r w:rsidRPr="00F641F6">
        <w:t>使用</w:t>
      </w:r>
      <w:r w:rsidRPr="00F641F6">
        <w:t>PC</w:t>
      </w:r>
      <w:r w:rsidRPr="00F641F6">
        <w:t>浏览器方式登录</w:t>
      </w:r>
    </w:p>
    <w:p w14:paraId="18FD21EE" w14:textId="77777777" w:rsidR="00DC3DBD" w:rsidRPr="00423C14" w:rsidRDefault="00DC3DBD" w:rsidP="00F641F6">
      <w:pPr>
        <w:pStyle w:val="30"/>
      </w:pPr>
      <w:bookmarkStart w:id="187" w:name="it_52_24_160026__pc_login"/>
      <w:bookmarkStart w:id="188" w:name="pc_login"/>
      <w:bookmarkEnd w:id="187"/>
      <w:bookmarkEnd w:id="188"/>
      <w:r w:rsidRPr="00423C14">
        <w:rPr>
          <w:rFonts w:hint="eastAsia"/>
        </w:rPr>
        <w:t>在</w:t>
      </w:r>
      <w:r w:rsidRPr="00423C14">
        <w:rPr>
          <w:rFonts w:hint="eastAsia"/>
        </w:rPr>
        <w:t>PC</w:t>
      </w:r>
      <w:r w:rsidRPr="00423C14">
        <w:rPr>
          <w:rFonts w:hint="eastAsia"/>
        </w:rPr>
        <w:t>操作系统中，打开浏览器，在地址栏中</w:t>
      </w:r>
      <w:r>
        <w:rPr>
          <w:rFonts w:hint="eastAsia"/>
        </w:rPr>
        <w:t>输入</w:t>
      </w:r>
      <w:r w:rsidRPr="00423C14">
        <w:rPr>
          <w:rFonts w:hint="eastAsia"/>
        </w:rPr>
        <w:t>WI</w:t>
      </w:r>
      <w:r w:rsidRPr="00423C14">
        <w:rPr>
          <w:rFonts w:hint="eastAsia"/>
        </w:rPr>
        <w:t>服务器的业务平面</w:t>
      </w:r>
      <w:r w:rsidRPr="00423C14">
        <w:rPr>
          <w:rFonts w:hint="eastAsia"/>
        </w:rPr>
        <w:t>IP</w:t>
      </w:r>
      <w:r w:rsidRPr="00423C14">
        <w:rPr>
          <w:rFonts w:hint="eastAsia"/>
        </w:rPr>
        <w:t>地址，</w:t>
      </w:r>
      <w:r>
        <w:rPr>
          <w:rFonts w:hint="eastAsia"/>
        </w:rPr>
        <w:t>例如</w:t>
      </w:r>
      <w:r>
        <w:t>：</w:t>
      </w:r>
      <w:r>
        <w:t>https</w:t>
      </w:r>
      <w:r>
        <w:t>：</w:t>
      </w:r>
      <w:r>
        <w:t>//192.168.213.6</w:t>
      </w:r>
      <w:r>
        <w:rPr>
          <w:rFonts w:hint="eastAsia"/>
        </w:rPr>
        <w:t>，</w:t>
      </w:r>
      <w:r w:rsidRPr="00423C14">
        <w:rPr>
          <w:rFonts w:hint="eastAsia"/>
        </w:rPr>
        <w:t>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</w:p>
    <w:p w14:paraId="420B778F" w14:textId="77777777" w:rsidR="00DC3DBD" w:rsidRPr="00423C14" w:rsidRDefault="00DC3DBD" w:rsidP="00F641F6">
      <w:pPr>
        <w:pStyle w:val="30"/>
      </w:pPr>
      <w:bookmarkStart w:id="189" w:name="it_52_24_160026__loginwi"/>
      <w:bookmarkStart w:id="190" w:name="loginwi"/>
      <w:bookmarkEnd w:id="189"/>
      <w:bookmarkEnd w:id="190"/>
      <w:r>
        <w:rPr>
          <w:rFonts w:hint="eastAsia"/>
        </w:rPr>
        <w:t>在</w:t>
      </w:r>
      <w:r>
        <w:t>登录界面上</w:t>
      </w:r>
      <w:r w:rsidRPr="00423C14">
        <w:rPr>
          <w:rFonts w:hint="eastAsia"/>
        </w:rPr>
        <w:t>输入正确的</w:t>
      </w:r>
      <w:r>
        <w:rPr>
          <w:rFonts w:hint="eastAsia"/>
        </w:rPr>
        <w:t>域</w:t>
      </w:r>
      <w:r w:rsidRPr="00423C14">
        <w:rPr>
          <w:rFonts w:hint="eastAsia"/>
        </w:rPr>
        <w:t>用户名、密码，按“</w:t>
      </w:r>
      <w:r w:rsidRPr="00423C14">
        <w:rPr>
          <w:rFonts w:hint="eastAsia"/>
        </w:rPr>
        <w:t>Enter</w:t>
      </w:r>
      <w:r w:rsidRPr="00423C14">
        <w:rPr>
          <w:rFonts w:hint="eastAsia"/>
        </w:rPr>
        <w:t>”。</w:t>
      </w:r>
      <w:r w:rsidRPr="00423C14">
        <w:rPr>
          <w:rFonts w:hint="eastAsia"/>
        </w:rPr>
        <w:t xml:space="preserve"> </w:t>
      </w:r>
    </w:p>
    <w:p w14:paraId="4CF68975" w14:textId="0D0E0371" w:rsidR="00DC3DBD" w:rsidRPr="00423C14" w:rsidRDefault="00DC3DBD" w:rsidP="00F641F6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44A88876" wp14:editId="0B31B589">
            <wp:extent cx="4314825" cy="20764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258C" w14:textId="7DF3635D" w:rsidR="00DC3DBD" w:rsidRPr="00423C14" w:rsidRDefault="00DC3DBD" w:rsidP="00F641F6">
      <w:pPr>
        <w:pStyle w:val="1e"/>
      </w:pPr>
      <w:r w:rsidRPr="00423C14">
        <w:rPr>
          <w:rFonts w:hint="eastAsia"/>
        </w:rPr>
        <w:lastRenderedPageBreak/>
        <w:t>在</w:t>
      </w:r>
      <w:r w:rsidRPr="00423C14">
        <w:rPr>
          <w:rFonts w:hint="eastAsia"/>
        </w:rPr>
        <w:t>WI</w:t>
      </w:r>
      <w:r w:rsidRPr="00423C14">
        <w:rPr>
          <w:rFonts w:hint="eastAsia"/>
        </w:rPr>
        <w:t>界面，显示</w:t>
      </w:r>
    </w:p>
    <w:p w14:paraId="1F212FBF" w14:textId="0C13D85F" w:rsidR="00DC3DBD" w:rsidRPr="00423C14" w:rsidRDefault="00DC3DBD" w:rsidP="00F641F6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1087FF52" wp14:editId="2C2E6CE2">
            <wp:extent cx="2219325" cy="4095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7B97" w14:textId="77777777" w:rsidR="00DC3DBD" w:rsidRPr="00F641F6" w:rsidRDefault="00DC3DBD" w:rsidP="00F641F6">
      <w:pPr>
        <w:pStyle w:val="5"/>
        <w:rPr>
          <w:rFonts w:hint="default"/>
        </w:rPr>
      </w:pPr>
      <w:bookmarkStart w:id="191" w:name="it_52_24_160026__useapp"/>
      <w:bookmarkStart w:id="192" w:name="useapp"/>
      <w:bookmarkEnd w:id="191"/>
      <w:bookmarkEnd w:id="192"/>
      <w:r w:rsidRPr="00F641F6">
        <w:t>使用应用</w:t>
      </w:r>
    </w:p>
    <w:p w14:paraId="205F3B74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选择“常用应用”或“所有应用”切换到对应界面。</w:t>
      </w:r>
      <w:r w:rsidRPr="00423C14">
        <w:rPr>
          <w:rFonts w:hint="eastAsia"/>
        </w:rPr>
        <w:t xml:space="preserve"> </w:t>
      </w:r>
    </w:p>
    <w:p w14:paraId="0078A4B1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选择并单击需要使用的应用程序，即可通过远程方式打开并直接使用该应用程序。</w:t>
      </w:r>
    </w:p>
    <w:p w14:paraId="2F52BBB8" w14:textId="41FCF67A" w:rsidR="00DC3DBD" w:rsidRPr="00423C14" w:rsidRDefault="00DC3DBD" w:rsidP="00F641F6">
      <w:pPr>
        <w:pStyle w:val="1e"/>
        <w:rPr>
          <w:lang w:val="x-none" w:eastAsia="x-none"/>
        </w:rPr>
      </w:pPr>
      <w:r w:rsidRPr="0001657D">
        <w:rPr>
          <w:noProof/>
        </w:rPr>
        <w:drawing>
          <wp:inline distT="0" distB="0" distL="0" distR="0" wp14:anchorId="4C5AB698" wp14:editId="3C9AE961">
            <wp:extent cx="5454000" cy="16212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62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85C23" w14:textId="77777777" w:rsidR="00DC3DBD" w:rsidRPr="00A60E37" w:rsidRDefault="00DC3DBD" w:rsidP="00F641F6">
      <w:pPr>
        <w:pStyle w:val="30"/>
      </w:pPr>
      <w:r w:rsidRPr="00A60E37">
        <w:rPr>
          <w:rFonts w:hint="eastAsia"/>
        </w:rPr>
        <w:t>选择并单击“</w:t>
      </w:r>
      <w:r w:rsidRPr="00A60E37">
        <w:rPr>
          <w:rFonts w:hint="eastAsia"/>
        </w:rPr>
        <w:t>Windows Desktop</w:t>
      </w:r>
      <w:r w:rsidRPr="00A60E37">
        <w:rPr>
          <w:rFonts w:hint="eastAsia"/>
        </w:rPr>
        <w:t>”应用，即可访问并使用共享桌面。</w:t>
      </w:r>
    </w:p>
    <w:p w14:paraId="39F364F9" w14:textId="77777777" w:rsidR="00DC3DBD" w:rsidRPr="00F641F6" w:rsidRDefault="00DC3DBD" w:rsidP="0067604B">
      <w:pPr>
        <w:pStyle w:val="40"/>
        <w:rPr>
          <w:rFonts w:hint="default"/>
        </w:rPr>
      </w:pPr>
      <w:bookmarkStart w:id="193" w:name="_Toc465180219"/>
      <w:bookmarkStart w:id="194" w:name="_Toc500186215"/>
      <w:r w:rsidRPr="00F641F6">
        <w:t>更改应用</w:t>
      </w:r>
      <w:bookmarkEnd w:id="193"/>
      <w:bookmarkEnd w:id="194"/>
    </w:p>
    <w:p w14:paraId="497573C5" w14:textId="77777777" w:rsidR="00DC3DBD" w:rsidRPr="00F641F6" w:rsidRDefault="00DC3DBD" w:rsidP="0067604B">
      <w:pPr>
        <w:pStyle w:val="5"/>
        <w:rPr>
          <w:rFonts w:hint="default"/>
        </w:rPr>
      </w:pPr>
      <w:r w:rsidRPr="00F641F6">
        <w:t>实验任务</w:t>
      </w:r>
    </w:p>
    <w:p w14:paraId="39E71D7D" w14:textId="77777777" w:rsidR="00DC3DBD" w:rsidRPr="00423C14" w:rsidRDefault="00DC3DBD" w:rsidP="00F641F6">
      <w:pPr>
        <w:pStyle w:val="4b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APS</w:t>
      </w:r>
      <w:r w:rsidRPr="00423C14">
        <w:rPr>
          <w:rFonts w:hint="eastAsia"/>
        </w:rPr>
        <w:t>服务器上直接安装新软件，并将发布该应用。</w:t>
      </w:r>
    </w:p>
    <w:p w14:paraId="726324D7" w14:textId="77777777" w:rsidR="00DC3DBD" w:rsidRPr="00F641F6" w:rsidRDefault="00DC3DBD" w:rsidP="0067604B">
      <w:pPr>
        <w:pStyle w:val="5"/>
        <w:rPr>
          <w:rFonts w:hint="default"/>
        </w:rPr>
      </w:pPr>
      <w:r w:rsidRPr="00F641F6">
        <w:t>操作步骤</w:t>
      </w:r>
    </w:p>
    <w:p w14:paraId="6089438A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界面点击“桌面管理”，左侧导航栏点击“虚拟机组”，展开虚拟机组列表。</w:t>
      </w:r>
    </w:p>
    <w:p w14:paraId="0CF0F3A8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点击欲更改的虚拟机所在的虚拟机组名称，右侧将显示虚拟机列表。</w:t>
      </w:r>
    </w:p>
    <w:p w14:paraId="12C02470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查看并复制虚拟机</w:t>
      </w:r>
      <w:r w:rsidRPr="00423C14">
        <w:rPr>
          <w:rFonts w:hint="eastAsia"/>
        </w:rPr>
        <w:t>ID</w:t>
      </w:r>
      <w:r w:rsidRPr="00423C14">
        <w:rPr>
          <w:rFonts w:hint="eastAsia"/>
        </w:rPr>
        <w:t>。</w:t>
      </w:r>
    </w:p>
    <w:p w14:paraId="70429D33" w14:textId="3B52495F" w:rsidR="00DC3DBD" w:rsidRPr="00423C14" w:rsidRDefault="00DC3DBD" w:rsidP="00F641F6">
      <w:pPr>
        <w:pStyle w:val="1e"/>
        <w:rPr>
          <w:lang w:val="en-GB"/>
        </w:rPr>
      </w:pPr>
      <w:r w:rsidRPr="005E7E27">
        <w:rPr>
          <w:noProof/>
        </w:rPr>
        <w:drawing>
          <wp:inline distT="0" distB="0" distL="0" distR="0" wp14:anchorId="4F1BBBD6" wp14:editId="60287DCB">
            <wp:extent cx="5454000" cy="2117876"/>
            <wp:effectExtent l="19050" t="19050" r="13970" b="158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11787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695966D" w14:textId="77777777" w:rsidR="00DC3DBD" w:rsidRPr="001B2CA8" w:rsidRDefault="00DC3DBD" w:rsidP="00F641F6">
      <w:pPr>
        <w:pStyle w:val="30"/>
      </w:pPr>
      <w:r w:rsidRPr="001853A6">
        <w:rPr>
          <w:rFonts w:hint="eastAsia"/>
        </w:rPr>
        <w:t>登录</w:t>
      </w:r>
      <w:r w:rsidRPr="001853A6">
        <w:rPr>
          <w:rFonts w:hint="eastAsia"/>
        </w:rPr>
        <w:t>FusionCompute</w:t>
      </w:r>
      <w:r w:rsidRPr="001853A6">
        <w:rPr>
          <w:rFonts w:hint="eastAsia"/>
        </w:rPr>
        <w:t>，点击“虚拟机和模板”，然后导航栏点击“虚拟机”。</w:t>
      </w:r>
      <w:r w:rsidRPr="00423C14">
        <w:rPr>
          <w:rFonts w:hint="eastAsia"/>
        </w:rPr>
        <w:t>右侧界面显示虚拟机列表。</w:t>
      </w:r>
    </w:p>
    <w:p w14:paraId="73B8B8D3" w14:textId="1A083BA2" w:rsidR="00DC3DBD" w:rsidRPr="00F641F6" w:rsidRDefault="00DC3DBD" w:rsidP="00F641F6">
      <w:pPr>
        <w:pStyle w:val="30"/>
      </w:pPr>
      <w:r w:rsidRPr="00F641F6">
        <w:rPr>
          <w:rFonts w:hint="eastAsia"/>
        </w:rPr>
        <w:lastRenderedPageBreak/>
        <w:t>在右上角虚拟机搜索栏中，将搜索类型设置为“虚拟机</w:t>
      </w:r>
      <w:r w:rsidRPr="00F641F6">
        <w:rPr>
          <w:rFonts w:hint="eastAsia"/>
        </w:rPr>
        <w:t>ID</w:t>
      </w:r>
      <w:r w:rsidRPr="00F641F6">
        <w:rPr>
          <w:rFonts w:hint="eastAsia"/>
        </w:rPr>
        <w:t>”，输入</w:t>
      </w:r>
      <w:r w:rsidRPr="00F641F6">
        <w:t>APS</w:t>
      </w:r>
      <w:r w:rsidRPr="00F641F6">
        <w:rPr>
          <w:rFonts w:hint="eastAsia"/>
        </w:rPr>
        <w:t>服务器虚拟机</w:t>
      </w:r>
      <w:r w:rsidRPr="00F641F6">
        <w:rPr>
          <w:rFonts w:hint="eastAsia"/>
        </w:rPr>
        <w:t>ID</w:t>
      </w:r>
      <w:r w:rsidRPr="00F641F6">
        <w:rPr>
          <w:rFonts w:hint="eastAsia"/>
        </w:rPr>
        <w:t>，点击</w:t>
      </w:r>
      <w:r w:rsidRPr="00F641F6">
        <w:rPr>
          <w:rFonts w:hint="eastAsia"/>
          <w:noProof/>
        </w:rPr>
        <w:drawing>
          <wp:inline distT="0" distB="0" distL="0" distR="0" wp14:anchorId="7601D9AE" wp14:editId="09A1AA20">
            <wp:extent cx="190500" cy="1524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1F6">
        <w:rPr>
          <w:rFonts w:hint="eastAsia"/>
        </w:rPr>
        <w:t>查找到所要修改的虚拟机。</w:t>
      </w:r>
    </w:p>
    <w:p w14:paraId="10975FB4" w14:textId="1838656F" w:rsidR="00DC3DBD" w:rsidRPr="001B2CA8" w:rsidRDefault="00DC3DBD" w:rsidP="00F641F6">
      <w:pPr>
        <w:pStyle w:val="1e"/>
        <w:rPr>
          <w:lang w:val="x-none" w:eastAsia="x-none"/>
        </w:rPr>
      </w:pPr>
      <w:r w:rsidRPr="001B2CA8">
        <w:rPr>
          <w:noProof/>
        </w:rPr>
        <w:drawing>
          <wp:inline distT="0" distB="0" distL="0" distR="0" wp14:anchorId="4008D95A" wp14:editId="14762B5A">
            <wp:extent cx="5454000" cy="1236990"/>
            <wp:effectExtent l="19050" t="19050" r="13970" b="203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2369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3F4958" w14:textId="77777777" w:rsidR="00DC3DBD" w:rsidRPr="00423C14" w:rsidRDefault="00DC3DBD" w:rsidP="00F641F6">
      <w:pPr>
        <w:pStyle w:val="30"/>
        <w:rPr>
          <w:lang w:eastAsia="x-none"/>
        </w:rPr>
      </w:pPr>
      <w:r>
        <w:rPr>
          <w:rFonts w:hint="eastAsia"/>
        </w:rPr>
        <w:t>点击</w:t>
      </w:r>
      <w:r>
        <w:t>虚拟机名称，</w:t>
      </w:r>
      <w:r>
        <w:rPr>
          <w:rFonts w:hint="eastAsia"/>
        </w:rPr>
        <w:t>进入</w:t>
      </w:r>
      <w:r>
        <w:t>虚拟机</w:t>
      </w:r>
      <w:r>
        <w:rPr>
          <w:rFonts w:hint="eastAsia"/>
        </w:rPr>
        <w:t>“概要”</w:t>
      </w:r>
      <w:r>
        <w:t>界面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 w:rsidRPr="00423C14">
        <w:rPr>
          <w:rFonts w:hint="eastAsia"/>
          <w:lang w:eastAsia="x-none"/>
        </w:rPr>
        <w:t>VNC</w:t>
      </w:r>
      <w:r w:rsidRPr="00423C14">
        <w:rPr>
          <w:rFonts w:hint="eastAsia"/>
          <w:lang w:eastAsia="x-none"/>
        </w:rPr>
        <w:t>登录</w:t>
      </w:r>
      <w:r>
        <w:rPr>
          <w:rFonts w:hint="eastAsia"/>
        </w:rPr>
        <w:t>”，</w:t>
      </w:r>
      <w:r>
        <w:t>登录</w:t>
      </w:r>
      <w:r w:rsidRPr="00423C14">
        <w:rPr>
          <w:rFonts w:hint="eastAsia"/>
          <w:lang w:eastAsia="x-none"/>
        </w:rPr>
        <w:t>虚拟机。</w:t>
      </w:r>
    </w:p>
    <w:p w14:paraId="08ED7D5A" w14:textId="77777777" w:rsidR="00DC3DBD" w:rsidRDefault="00DC3DBD" w:rsidP="00F641F6">
      <w:pPr>
        <w:pStyle w:val="30"/>
        <w:rPr>
          <w:lang w:eastAsia="x-none"/>
        </w:rPr>
      </w:pPr>
      <w:r w:rsidRPr="00423C14">
        <w:rPr>
          <w:rFonts w:hint="eastAsia"/>
          <w:lang w:eastAsia="x-none"/>
        </w:rPr>
        <w:t>通过挂载设备的方式，将所要安装的软件所在的本地文件夹映射到</w:t>
      </w:r>
      <w:r w:rsidRPr="00423C14">
        <w:rPr>
          <w:rFonts w:hint="eastAsia"/>
          <w:lang w:eastAsia="x-none"/>
        </w:rPr>
        <w:t>APS</w:t>
      </w:r>
      <w:r>
        <w:rPr>
          <w:rFonts w:hint="eastAsia"/>
        </w:rPr>
        <w:t>服务器</w:t>
      </w:r>
      <w:r w:rsidRPr="00423C14">
        <w:rPr>
          <w:rFonts w:hint="eastAsia"/>
          <w:lang w:eastAsia="x-none"/>
        </w:rPr>
        <w:t>。</w:t>
      </w:r>
    </w:p>
    <w:p w14:paraId="19EEAB02" w14:textId="1469E4D4" w:rsidR="00DC3DBD" w:rsidRPr="00423C14" w:rsidRDefault="00DC3DBD" w:rsidP="00F641F6">
      <w:pPr>
        <w:pStyle w:val="1e"/>
        <w:rPr>
          <w:lang w:val="x-none" w:eastAsia="x-none"/>
        </w:rPr>
      </w:pPr>
      <w:r w:rsidRPr="00974CA7">
        <w:rPr>
          <w:noProof/>
        </w:rPr>
        <w:drawing>
          <wp:inline distT="0" distB="0" distL="0" distR="0" wp14:anchorId="2E873653" wp14:editId="41896EDD">
            <wp:extent cx="2886075" cy="2943225"/>
            <wp:effectExtent l="19050" t="19050" r="28575" b="285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943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231FE0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打开虚拟机光驱，将所要安装的软件拷贝到虚拟机</w:t>
      </w:r>
      <w:r w:rsidRPr="00423C14">
        <w:rPr>
          <w:rFonts w:hint="eastAsia"/>
        </w:rPr>
        <w:t>C</w:t>
      </w:r>
      <w:r w:rsidRPr="00423C14">
        <w:rPr>
          <w:rFonts w:hint="eastAsia"/>
        </w:rPr>
        <w:t>盘根目录下，卸载光驱。</w:t>
      </w:r>
    </w:p>
    <w:p w14:paraId="028ABE67" w14:textId="77777777" w:rsidR="00DC3DBD" w:rsidRPr="00A60E37" w:rsidRDefault="00DC3DBD" w:rsidP="00F641F6">
      <w:pPr>
        <w:pStyle w:val="30"/>
      </w:pPr>
      <w:r w:rsidRPr="00423C14">
        <w:rPr>
          <w:rFonts w:hint="eastAsia"/>
        </w:rPr>
        <w:t>安装软件。</w:t>
      </w:r>
    </w:p>
    <w:p w14:paraId="1FB729CC" w14:textId="77777777" w:rsidR="00DC3DBD" w:rsidRPr="00423C14" w:rsidRDefault="00DC3DBD" w:rsidP="00F641F6">
      <w:pPr>
        <w:pStyle w:val="30"/>
      </w:pPr>
      <w:r w:rsidRPr="00423C14">
        <w:rPr>
          <w:rFonts w:hint="eastAsia"/>
        </w:rPr>
        <w:t>完成软件安装后关闭</w:t>
      </w:r>
      <w:r w:rsidRPr="00423C14">
        <w:rPr>
          <w:rFonts w:hint="eastAsia"/>
        </w:rPr>
        <w:t>VNC</w:t>
      </w:r>
      <w:r w:rsidRPr="00423C14">
        <w:rPr>
          <w:rFonts w:hint="eastAsia"/>
        </w:rPr>
        <w:t>。</w:t>
      </w:r>
    </w:p>
    <w:p w14:paraId="50CB2950" w14:textId="77777777" w:rsidR="00DC3DBD" w:rsidRDefault="00DC3DBD" w:rsidP="00F641F6">
      <w:pPr>
        <w:pStyle w:val="30"/>
      </w:pPr>
      <w:r w:rsidRPr="00423C14">
        <w:rPr>
          <w:rFonts w:hint="eastAsia"/>
        </w:rPr>
        <w:t>登录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，进入桌面管理</w:t>
      </w:r>
      <w:r w:rsidRPr="00423C14">
        <w:rPr>
          <w:rFonts w:hint="eastAsia"/>
        </w:rPr>
        <w:t>-&gt;</w:t>
      </w:r>
      <w:r w:rsidRPr="00423C14">
        <w:rPr>
          <w:rFonts w:hint="eastAsia"/>
        </w:rPr>
        <w:t>应用组</w:t>
      </w:r>
      <w:r w:rsidRPr="00423C14">
        <w:rPr>
          <w:rFonts w:hint="eastAsia"/>
        </w:rPr>
        <w:t xml:space="preserve"> </w:t>
      </w:r>
      <w:r w:rsidRPr="00423C14">
        <w:rPr>
          <w:rFonts w:hint="eastAsia"/>
        </w:rPr>
        <w:t>发布新安装的应用。</w:t>
      </w:r>
    </w:p>
    <w:p w14:paraId="1CFCC75E" w14:textId="4BD9EA28" w:rsidR="00DC3DBD" w:rsidRPr="00423C14" w:rsidRDefault="00DC3DBD" w:rsidP="00F641F6">
      <w:pPr>
        <w:pStyle w:val="1e"/>
        <w:rPr>
          <w:lang w:val="x-none" w:eastAsia="x-none"/>
        </w:rPr>
      </w:pPr>
      <w:r w:rsidRPr="0001657D">
        <w:rPr>
          <w:noProof/>
        </w:rPr>
        <w:drawing>
          <wp:inline distT="0" distB="0" distL="0" distR="0" wp14:anchorId="143BE5D2" wp14:editId="7083320E">
            <wp:extent cx="5454000" cy="851310"/>
            <wp:effectExtent l="19050" t="19050" r="13970" b="254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8513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792ACE" w14:textId="77777777" w:rsidR="00DC3DBD" w:rsidRPr="00423C14" w:rsidRDefault="00DC3DBD" w:rsidP="00F641F6">
      <w:pPr>
        <w:pStyle w:val="30"/>
        <w:rPr>
          <w:lang w:eastAsia="x-none"/>
        </w:rPr>
      </w:pPr>
      <w:r w:rsidRPr="00423C14">
        <w:rPr>
          <w:rFonts w:hint="eastAsia"/>
          <w:lang w:eastAsia="x-none"/>
        </w:rPr>
        <w:t>登录</w:t>
      </w:r>
      <w:r w:rsidRPr="00423C14">
        <w:rPr>
          <w:rFonts w:hint="eastAsia"/>
          <w:lang w:eastAsia="x-none"/>
        </w:rPr>
        <w:t>WI</w:t>
      </w:r>
      <w:r w:rsidRPr="00423C14">
        <w:rPr>
          <w:rFonts w:hint="eastAsia"/>
          <w:lang w:eastAsia="x-none"/>
        </w:rPr>
        <w:t>，验证应用是否发放成功。</w:t>
      </w:r>
      <w:r>
        <w:rPr>
          <w:rFonts w:hint="eastAsia"/>
        </w:rPr>
        <w:t>只需</w:t>
      </w:r>
      <w:r>
        <w:t>点击相应的应用，即可</w:t>
      </w:r>
      <w:r>
        <w:rPr>
          <w:rFonts w:hint="eastAsia"/>
        </w:rPr>
        <w:t>再</w:t>
      </w:r>
      <w:r>
        <w:t>客户端成功启用</w:t>
      </w:r>
      <w:r>
        <w:rPr>
          <w:rFonts w:hint="eastAsia"/>
        </w:rPr>
        <w:t>该</w:t>
      </w:r>
      <w:r>
        <w:t>应用。</w:t>
      </w:r>
    </w:p>
    <w:p w14:paraId="4B6BE984" w14:textId="5E6DDB39" w:rsidR="00DC3DBD" w:rsidRDefault="00DC3DBD" w:rsidP="00F641F6">
      <w:pPr>
        <w:pStyle w:val="1e"/>
        <w:rPr>
          <w:lang w:val="x-none"/>
        </w:rPr>
      </w:pPr>
      <w:r w:rsidRPr="0001657D">
        <w:rPr>
          <w:noProof/>
        </w:rPr>
        <w:lastRenderedPageBreak/>
        <w:drawing>
          <wp:inline distT="0" distB="0" distL="0" distR="0" wp14:anchorId="58EC70B2" wp14:editId="46C4F041">
            <wp:extent cx="5454000" cy="1630577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63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D6AB" w14:textId="77777777" w:rsidR="00F641F6" w:rsidRDefault="00F641F6" w:rsidP="00F641F6">
      <w:pPr>
        <w:pStyle w:val="1e"/>
        <w:rPr>
          <w:lang w:val="x-none"/>
        </w:rPr>
      </w:pPr>
    </w:p>
    <w:p w14:paraId="69685A06" w14:textId="77777777" w:rsidR="00F641F6" w:rsidRDefault="00F641F6" w:rsidP="00F641F6">
      <w:pPr>
        <w:pStyle w:val="1e"/>
        <w:rPr>
          <w:lang w:val="x-none"/>
        </w:rPr>
      </w:pPr>
    </w:p>
    <w:p w14:paraId="6352984E" w14:textId="77777777" w:rsidR="00F641F6" w:rsidRDefault="00F641F6" w:rsidP="00F641F6">
      <w:pPr>
        <w:pStyle w:val="1e"/>
        <w:rPr>
          <w:lang w:val="x-none"/>
        </w:rPr>
      </w:pPr>
    </w:p>
    <w:p w14:paraId="72A9D966" w14:textId="77777777" w:rsidR="00F641F6" w:rsidRDefault="00F641F6" w:rsidP="00F641F6">
      <w:pPr>
        <w:pStyle w:val="1e"/>
        <w:rPr>
          <w:lang w:val="x-none"/>
        </w:rPr>
      </w:pPr>
    </w:p>
    <w:p w14:paraId="790621ED" w14:textId="77777777" w:rsidR="00F641F6" w:rsidRDefault="00F641F6" w:rsidP="00F641F6">
      <w:pPr>
        <w:pStyle w:val="1e"/>
        <w:rPr>
          <w:lang w:val="x-none"/>
        </w:rPr>
      </w:pPr>
    </w:p>
    <w:p w14:paraId="7B50754F" w14:textId="77777777" w:rsidR="00F641F6" w:rsidRDefault="00F641F6" w:rsidP="00F641F6">
      <w:pPr>
        <w:pStyle w:val="1e"/>
        <w:rPr>
          <w:lang w:val="x-none"/>
        </w:rPr>
      </w:pPr>
    </w:p>
    <w:p w14:paraId="58B14D69" w14:textId="77777777" w:rsidR="00F641F6" w:rsidRDefault="00F641F6" w:rsidP="00F641F6">
      <w:pPr>
        <w:pStyle w:val="1e"/>
        <w:rPr>
          <w:lang w:val="x-none"/>
        </w:rPr>
      </w:pPr>
    </w:p>
    <w:p w14:paraId="063FF89E" w14:textId="77777777" w:rsidR="00F641F6" w:rsidRDefault="00F641F6" w:rsidP="00F641F6">
      <w:pPr>
        <w:pStyle w:val="1e"/>
        <w:rPr>
          <w:lang w:val="x-none"/>
        </w:rPr>
      </w:pPr>
    </w:p>
    <w:p w14:paraId="5F318BD4" w14:textId="77777777" w:rsidR="00F641F6" w:rsidRDefault="00F641F6" w:rsidP="00F641F6">
      <w:pPr>
        <w:pStyle w:val="1e"/>
        <w:rPr>
          <w:lang w:val="x-none"/>
        </w:rPr>
      </w:pPr>
    </w:p>
    <w:p w14:paraId="0ACE3A55" w14:textId="77777777" w:rsidR="00F641F6" w:rsidRDefault="00F641F6" w:rsidP="00F641F6">
      <w:pPr>
        <w:pStyle w:val="1e"/>
        <w:rPr>
          <w:lang w:val="x-none"/>
        </w:rPr>
      </w:pPr>
    </w:p>
    <w:p w14:paraId="24A07B17" w14:textId="77777777" w:rsidR="00F641F6" w:rsidRDefault="00F641F6" w:rsidP="00F641F6">
      <w:pPr>
        <w:pStyle w:val="1e"/>
        <w:rPr>
          <w:lang w:val="x-none"/>
        </w:rPr>
      </w:pPr>
    </w:p>
    <w:p w14:paraId="3B9EDB47" w14:textId="77777777" w:rsidR="00F641F6" w:rsidRDefault="00F641F6" w:rsidP="00F641F6">
      <w:pPr>
        <w:pStyle w:val="1e"/>
        <w:rPr>
          <w:lang w:val="x-none"/>
        </w:rPr>
      </w:pPr>
    </w:p>
    <w:p w14:paraId="584EF5ED" w14:textId="77777777" w:rsidR="00F641F6" w:rsidRDefault="00F641F6" w:rsidP="00F641F6">
      <w:pPr>
        <w:pStyle w:val="1e"/>
        <w:rPr>
          <w:lang w:val="x-none"/>
        </w:rPr>
      </w:pPr>
    </w:p>
    <w:p w14:paraId="683D7BB5" w14:textId="77777777" w:rsidR="00F641F6" w:rsidRDefault="00F641F6" w:rsidP="00F641F6">
      <w:pPr>
        <w:pStyle w:val="1e"/>
        <w:rPr>
          <w:lang w:val="x-none"/>
        </w:rPr>
      </w:pPr>
    </w:p>
    <w:p w14:paraId="19BFBD33" w14:textId="77777777" w:rsidR="00F641F6" w:rsidRDefault="00F641F6" w:rsidP="00F641F6">
      <w:pPr>
        <w:pStyle w:val="1e"/>
        <w:rPr>
          <w:lang w:val="x-none"/>
        </w:rPr>
      </w:pPr>
    </w:p>
    <w:p w14:paraId="6BCA1D53" w14:textId="77777777" w:rsidR="00F641F6" w:rsidRDefault="00F641F6" w:rsidP="00F641F6">
      <w:pPr>
        <w:pStyle w:val="1e"/>
        <w:rPr>
          <w:lang w:val="x-none"/>
        </w:rPr>
      </w:pPr>
    </w:p>
    <w:p w14:paraId="43D3E426" w14:textId="77777777" w:rsidR="00F641F6" w:rsidRDefault="00F641F6" w:rsidP="00F641F6">
      <w:pPr>
        <w:pStyle w:val="1e"/>
        <w:rPr>
          <w:lang w:val="x-none"/>
        </w:rPr>
      </w:pPr>
    </w:p>
    <w:p w14:paraId="32E46E55" w14:textId="77777777" w:rsidR="00F641F6" w:rsidRDefault="00F641F6" w:rsidP="00F641F6">
      <w:pPr>
        <w:pStyle w:val="1e"/>
        <w:rPr>
          <w:lang w:val="x-none"/>
        </w:rPr>
      </w:pPr>
    </w:p>
    <w:p w14:paraId="1DEB5E89" w14:textId="77777777" w:rsidR="00F641F6" w:rsidRDefault="00F641F6" w:rsidP="000B213F">
      <w:pPr>
        <w:pStyle w:val="1e"/>
        <w:ind w:left="0"/>
        <w:rPr>
          <w:lang w:val="x-none"/>
        </w:rPr>
      </w:pPr>
    </w:p>
    <w:p w14:paraId="18F45238" w14:textId="77777777" w:rsidR="000B213F" w:rsidRDefault="000B213F" w:rsidP="000B213F">
      <w:pPr>
        <w:pStyle w:val="1e"/>
        <w:ind w:left="0"/>
        <w:rPr>
          <w:lang w:val="x-none"/>
        </w:rPr>
      </w:pPr>
    </w:p>
    <w:p w14:paraId="05EA4E24" w14:textId="77777777" w:rsidR="00DC3DBD" w:rsidRPr="00F641F6" w:rsidRDefault="00DC3DBD" w:rsidP="00F641F6">
      <w:pPr>
        <w:pStyle w:val="1"/>
      </w:pPr>
      <w:bookmarkStart w:id="195" w:name="_Toc500186216"/>
      <w:bookmarkStart w:id="196" w:name="_Toc500426411"/>
      <w:r w:rsidRPr="00F641F6">
        <w:rPr>
          <w:rFonts w:hint="eastAsia"/>
        </w:rPr>
        <w:lastRenderedPageBreak/>
        <w:t>系统运维（可选）</w:t>
      </w:r>
      <w:bookmarkEnd w:id="195"/>
      <w:bookmarkEnd w:id="196"/>
    </w:p>
    <w:p w14:paraId="08C45EBF" w14:textId="77777777" w:rsidR="00DC3DBD" w:rsidRPr="000B213F" w:rsidRDefault="00DC3DBD" w:rsidP="000B213F">
      <w:pPr>
        <w:pStyle w:val="2"/>
      </w:pPr>
      <w:bookmarkStart w:id="197" w:name="_Toc465180221"/>
      <w:bookmarkStart w:id="198" w:name="_Toc500186217"/>
      <w:bookmarkStart w:id="199" w:name="_Toc500426412"/>
      <w:r w:rsidRPr="000B213F">
        <w:rPr>
          <w:rFonts w:hint="eastAsia"/>
        </w:rPr>
        <w:t>课程目标</w:t>
      </w:r>
      <w:bookmarkEnd w:id="197"/>
      <w:bookmarkEnd w:id="198"/>
      <w:bookmarkEnd w:id="199"/>
    </w:p>
    <w:p w14:paraId="70738A8B" w14:textId="77777777" w:rsidR="00DC3DBD" w:rsidRPr="00423C14" w:rsidRDefault="00DC3DBD" w:rsidP="000B213F">
      <w:pPr>
        <w:pStyle w:val="1e"/>
      </w:pPr>
      <w:r w:rsidRPr="00423C14">
        <w:t>通过本部分的学习，您应该能够：</w:t>
      </w:r>
    </w:p>
    <w:p w14:paraId="1B96E970" w14:textId="51F4C53F" w:rsidR="00DC3DBD" w:rsidRPr="000B213F" w:rsidRDefault="00E718D0" w:rsidP="000B213F">
      <w:pPr>
        <w:pStyle w:val="4b"/>
      </w:pPr>
      <w:r>
        <w:rPr>
          <w:rFonts w:hint="eastAsia"/>
        </w:rPr>
        <w:t>掌握桌面热迁移的方法。</w:t>
      </w:r>
    </w:p>
    <w:p w14:paraId="078639BE" w14:textId="6D664917" w:rsidR="00DC3DBD" w:rsidRPr="000B213F" w:rsidRDefault="00DC3DBD" w:rsidP="000B213F">
      <w:pPr>
        <w:pStyle w:val="4b"/>
      </w:pPr>
      <w:r w:rsidRPr="000B213F">
        <w:rPr>
          <w:rFonts w:hint="eastAsia"/>
        </w:rPr>
        <w:t>掌握</w:t>
      </w:r>
      <w:r w:rsidRPr="000B213F">
        <w:rPr>
          <w:rFonts w:hint="eastAsia"/>
        </w:rPr>
        <w:t>WI</w:t>
      </w:r>
      <w:r w:rsidR="00E718D0">
        <w:rPr>
          <w:rFonts w:hint="eastAsia"/>
        </w:rPr>
        <w:t>界面更新方法。</w:t>
      </w:r>
    </w:p>
    <w:p w14:paraId="4361EF83" w14:textId="40F32BD5" w:rsidR="00DC3DBD" w:rsidRPr="000B213F" w:rsidRDefault="00E718D0" w:rsidP="000B213F">
      <w:pPr>
        <w:pStyle w:val="4b"/>
      </w:pPr>
      <w:r>
        <w:rPr>
          <w:rFonts w:hint="eastAsia"/>
        </w:rPr>
        <w:t>掌握用户自助运维方法。</w:t>
      </w:r>
    </w:p>
    <w:p w14:paraId="1F2E44FD" w14:textId="78437FE0" w:rsidR="00DC3DBD" w:rsidRPr="000B213F" w:rsidRDefault="00E718D0" w:rsidP="000B213F">
      <w:pPr>
        <w:pStyle w:val="4b"/>
      </w:pPr>
      <w:r>
        <w:rPr>
          <w:rFonts w:hint="eastAsia"/>
        </w:rPr>
        <w:t>掌握统计报表生成方法。</w:t>
      </w:r>
    </w:p>
    <w:p w14:paraId="4D1973ED" w14:textId="77777777" w:rsidR="00DC3DBD" w:rsidRPr="000B213F" w:rsidRDefault="00DC3DBD" w:rsidP="000B213F">
      <w:pPr>
        <w:pStyle w:val="2"/>
      </w:pPr>
      <w:bookmarkStart w:id="200" w:name="_Toc465180222"/>
      <w:bookmarkStart w:id="201" w:name="_Toc500186218"/>
      <w:bookmarkStart w:id="202" w:name="_Toc500426413"/>
      <w:r w:rsidRPr="000B213F">
        <w:rPr>
          <w:rFonts w:hint="eastAsia"/>
        </w:rPr>
        <w:t>基本信息</w:t>
      </w:r>
      <w:bookmarkEnd w:id="200"/>
      <w:bookmarkEnd w:id="201"/>
      <w:bookmarkEnd w:id="202"/>
    </w:p>
    <w:tbl>
      <w:tblPr>
        <w:tblStyle w:val="V30"/>
        <w:tblW w:w="4110" w:type="pct"/>
        <w:tblLook w:val="01E0" w:firstRow="1" w:lastRow="1" w:firstColumn="1" w:lastColumn="1" w:noHBand="0" w:noVBand="0"/>
      </w:tblPr>
      <w:tblGrid>
        <w:gridCol w:w="1589"/>
        <w:gridCol w:w="3169"/>
        <w:gridCol w:w="3140"/>
      </w:tblGrid>
      <w:tr w:rsidR="00DC3DBD" w:rsidRPr="00423C14" w14:paraId="57426AA1" w14:textId="77777777" w:rsidTr="000B21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64813904" w14:textId="77777777" w:rsidR="00DC3DBD" w:rsidRPr="000B213F" w:rsidRDefault="00DC3DBD" w:rsidP="000B213F">
            <w:pPr>
              <w:pStyle w:val="59"/>
            </w:pPr>
            <w:r w:rsidRPr="000B213F">
              <w:rPr>
                <w:rFonts w:hint="eastAsia"/>
              </w:rPr>
              <w:t>系统</w:t>
            </w:r>
          </w:p>
        </w:tc>
        <w:tc>
          <w:tcPr>
            <w:tcW w:w="2017" w:type="pct"/>
          </w:tcPr>
          <w:p w14:paraId="4C753A33" w14:textId="77777777" w:rsidR="00DC3DBD" w:rsidRPr="000B213F" w:rsidRDefault="00DC3DBD" w:rsidP="000B213F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B213F">
              <w:t>Portal</w:t>
            </w:r>
            <w:r w:rsidRPr="000B213F">
              <w:t>登录地址</w:t>
            </w:r>
          </w:p>
        </w:tc>
        <w:tc>
          <w:tcPr>
            <w:tcW w:w="1998" w:type="pct"/>
          </w:tcPr>
          <w:p w14:paraId="48469802" w14:textId="77777777" w:rsidR="00DC3DBD" w:rsidRPr="000B213F" w:rsidRDefault="00DC3DBD" w:rsidP="000B213F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B213F">
              <w:t>Portal</w:t>
            </w:r>
            <w:r w:rsidRPr="000B213F">
              <w:t>帐号</w:t>
            </w:r>
          </w:p>
        </w:tc>
      </w:tr>
      <w:tr w:rsidR="00DC3DBD" w:rsidRPr="00423C14" w14:paraId="6F574C7C" w14:textId="77777777" w:rsidTr="000B21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2A017D87" w14:textId="77777777" w:rsidR="00DC3DBD" w:rsidRPr="000B213F" w:rsidRDefault="00DC3DBD" w:rsidP="000B213F">
            <w:pPr>
              <w:pStyle w:val="59"/>
            </w:pPr>
            <w:r w:rsidRPr="000B213F">
              <w:rPr>
                <w:rFonts w:hint="eastAsia"/>
              </w:rPr>
              <w:t>FusinAccess</w:t>
            </w:r>
          </w:p>
        </w:tc>
        <w:tc>
          <w:tcPr>
            <w:tcW w:w="2017" w:type="pct"/>
          </w:tcPr>
          <w:p w14:paraId="1639721F" w14:textId="77777777" w:rsidR="00DC3DBD" w:rsidRPr="000B213F" w:rsidRDefault="00DC3DBD" w:rsidP="000B213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34DBCD14" w14:textId="77777777" w:rsidR="00DC3DBD" w:rsidRPr="000B213F" w:rsidRDefault="00DC3DBD" w:rsidP="000B213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7EAE9BF5" w14:textId="77777777" w:rsidTr="000B21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031E112F" w14:textId="77777777" w:rsidR="00DC3DBD" w:rsidRPr="000B213F" w:rsidRDefault="00DC3DBD" w:rsidP="000B213F">
            <w:pPr>
              <w:pStyle w:val="59"/>
            </w:pPr>
            <w:r w:rsidRPr="000B213F">
              <w:rPr>
                <w:rFonts w:hint="eastAsia"/>
              </w:rPr>
              <w:t>FusionCompute</w:t>
            </w:r>
          </w:p>
        </w:tc>
        <w:tc>
          <w:tcPr>
            <w:tcW w:w="2017" w:type="pct"/>
          </w:tcPr>
          <w:p w14:paraId="3385ED59" w14:textId="77777777" w:rsidR="00DC3DBD" w:rsidRPr="000B213F" w:rsidRDefault="00DC3DBD" w:rsidP="000B213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33EF4ECB" w14:textId="77777777" w:rsidR="00DC3DBD" w:rsidRPr="000B213F" w:rsidRDefault="00DC3DBD" w:rsidP="000B213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3DBD" w:rsidRPr="00423C14" w14:paraId="2AA54CE5" w14:textId="77777777" w:rsidTr="000B21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0BA1FA85" w14:textId="77777777" w:rsidR="00DC3DBD" w:rsidRPr="000B213F" w:rsidRDefault="00DC3DBD" w:rsidP="000B213F">
            <w:pPr>
              <w:pStyle w:val="59"/>
            </w:pPr>
          </w:p>
        </w:tc>
        <w:tc>
          <w:tcPr>
            <w:tcW w:w="2017" w:type="pct"/>
          </w:tcPr>
          <w:p w14:paraId="6014852D" w14:textId="77777777" w:rsidR="00DC3DBD" w:rsidRPr="000B213F" w:rsidRDefault="00DC3DBD" w:rsidP="000B213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8" w:type="pct"/>
          </w:tcPr>
          <w:p w14:paraId="0E45E66B" w14:textId="77777777" w:rsidR="00DC3DBD" w:rsidRPr="000B213F" w:rsidRDefault="00DC3DBD" w:rsidP="000B213F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440B209" w14:textId="77777777" w:rsidR="00DC3DBD" w:rsidRPr="000B213F" w:rsidRDefault="00DC3DBD" w:rsidP="000B213F">
      <w:pPr>
        <w:pStyle w:val="2"/>
      </w:pPr>
      <w:bookmarkStart w:id="203" w:name="_Toc465180223"/>
      <w:bookmarkStart w:id="204" w:name="_Toc500186219"/>
      <w:bookmarkStart w:id="205" w:name="_Toc500426414"/>
      <w:r w:rsidRPr="000B213F">
        <w:rPr>
          <w:rFonts w:hint="eastAsia"/>
        </w:rPr>
        <w:t>实验内容</w:t>
      </w:r>
      <w:bookmarkEnd w:id="203"/>
      <w:bookmarkEnd w:id="204"/>
      <w:bookmarkEnd w:id="205"/>
    </w:p>
    <w:p w14:paraId="30FADE3C" w14:textId="77777777" w:rsidR="00DC3DBD" w:rsidRPr="000B213F" w:rsidRDefault="00DC3DBD" w:rsidP="000B213F">
      <w:pPr>
        <w:pStyle w:val="3"/>
      </w:pPr>
      <w:bookmarkStart w:id="206" w:name="_Toc465180224"/>
      <w:bookmarkStart w:id="207" w:name="_Toc500186220"/>
      <w:bookmarkStart w:id="208" w:name="_Toc500426415"/>
      <w:r w:rsidRPr="000B213F">
        <w:rPr>
          <w:rFonts w:hint="eastAsia"/>
        </w:rPr>
        <w:t>虚拟桌面热迁移</w:t>
      </w:r>
      <w:bookmarkEnd w:id="206"/>
      <w:bookmarkEnd w:id="207"/>
      <w:bookmarkEnd w:id="208"/>
    </w:p>
    <w:p w14:paraId="232C6AE8" w14:textId="77777777" w:rsidR="00DC3DBD" w:rsidRPr="000B213F" w:rsidRDefault="00DC3DBD" w:rsidP="000B213F">
      <w:pPr>
        <w:pStyle w:val="40"/>
        <w:rPr>
          <w:rFonts w:hint="default"/>
        </w:rPr>
      </w:pPr>
      <w:r w:rsidRPr="000B213F">
        <w:t>实验任务</w:t>
      </w:r>
    </w:p>
    <w:p w14:paraId="7A0E0837" w14:textId="77777777" w:rsidR="00DC3DBD" w:rsidRPr="00423C14" w:rsidRDefault="00DC3DBD" w:rsidP="000B213F">
      <w:pPr>
        <w:pStyle w:val="4b"/>
      </w:pPr>
      <w:r w:rsidRPr="00423C14">
        <w:rPr>
          <w:rFonts w:hint="eastAsia"/>
        </w:rPr>
        <w:t>将一正在运行的桌面虚拟机迁移到其它服务器节点，不中断业务。</w:t>
      </w:r>
    </w:p>
    <w:p w14:paraId="075E2031" w14:textId="77777777" w:rsidR="00DC3DBD" w:rsidRPr="000B213F" w:rsidRDefault="00DC3DBD" w:rsidP="000B213F">
      <w:pPr>
        <w:pStyle w:val="40"/>
        <w:rPr>
          <w:rFonts w:hint="default"/>
        </w:rPr>
      </w:pPr>
      <w:r w:rsidRPr="000B213F">
        <w:t>必备事项</w:t>
      </w:r>
    </w:p>
    <w:p w14:paraId="4105B52B" w14:textId="1D2A0AEC" w:rsidR="00DC3DBD" w:rsidRPr="00423C14" w:rsidRDefault="00E718D0" w:rsidP="000B213F">
      <w:pPr>
        <w:pStyle w:val="4b"/>
      </w:pPr>
      <w:r>
        <w:t>系统中存在已分配的虚拟桌面，并已获取登录桌面的</w:t>
      </w:r>
      <w:proofErr w:type="gramStart"/>
      <w:r>
        <w:t>帐号</w:t>
      </w:r>
      <w:proofErr w:type="gramEnd"/>
      <w:r>
        <w:t>和密码</w:t>
      </w:r>
      <w:r>
        <w:rPr>
          <w:rFonts w:hint="eastAsia"/>
        </w:rPr>
        <w:t>。</w:t>
      </w:r>
    </w:p>
    <w:p w14:paraId="13040366" w14:textId="77777777" w:rsidR="00DC3DBD" w:rsidRPr="00423C14" w:rsidRDefault="00DC3DBD" w:rsidP="000B213F">
      <w:pPr>
        <w:pStyle w:val="4b"/>
      </w:pPr>
      <w:r w:rsidRPr="00423C14">
        <w:t>不少于两台物理服务器节点，服务器资源充足，且两台服务器使用同一个共享存储（</w:t>
      </w:r>
      <w:r w:rsidRPr="00423C14">
        <w:t>SAN</w:t>
      </w:r>
      <w:r w:rsidRPr="00423C14">
        <w:t>或</w:t>
      </w:r>
      <w:r w:rsidRPr="00423C14">
        <w:t>FusionStorage</w:t>
      </w:r>
      <w:r w:rsidRPr="00423C14">
        <w:t>）。</w:t>
      </w:r>
    </w:p>
    <w:p w14:paraId="1C030C31" w14:textId="77777777" w:rsidR="00DC3DBD" w:rsidRPr="00423C14" w:rsidRDefault="00DC3DBD" w:rsidP="005D2C21">
      <w:pPr>
        <w:pStyle w:val="40"/>
        <w:numPr>
          <w:ilvl w:val="3"/>
          <w:numId w:val="4"/>
        </w:numPr>
        <w:spacing w:before="160" w:after="160"/>
        <w:rPr>
          <w:rFonts w:hint="default"/>
          <w:lang w:val="en-GB"/>
        </w:rPr>
      </w:pPr>
      <w:r w:rsidRPr="00423C14">
        <w:rPr>
          <w:lang w:val="en-GB"/>
        </w:rPr>
        <w:t>操作步骤</w:t>
      </w:r>
    </w:p>
    <w:p w14:paraId="3BF766C1" w14:textId="77777777" w:rsidR="00DC3DBD" w:rsidRPr="00423C14" w:rsidRDefault="00DC3DBD" w:rsidP="000B213F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通过</w:t>
      </w:r>
      <w:r w:rsidRPr="00423C14">
        <w:rPr>
          <w:rFonts w:hint="eastAsia"/>
          <w:lang w:val="en-GB"/>
        </w:rPr>
        <w:t>SC</w:t>
      </w:r>
      <w:r w:rsidRPr="00423C14">
        <w:rPr>
          <w:rFonts w:hint="eastAsia"/>
          <w:lang w:val="en-GB"/>
        </w:rPr>
        <w:t>方式登录将要迁移的桌面虚拟机。</w:t>
      </w:r>
    </w:p>
    <w:p w14:paraId="1D2DC15F" w14:textId="77777777" w:rsidR="00DC3DBD" w:rsidRPr="00423C14" w:rsidRDefault="00DC3DBD" w:rsidP="000B213F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打开命令行窗口，执行</w:t>
      </w:r>
      <w:r w:rsidRPr="00423C14">
        <w:rPr>
          <w:lang w:val="en-GB"/>
        </w:rPr>
        <w:t>ping GW_IP –t</w:t>
      </w:r>
      <w:r w:rsidRPr="00423C14">
        <w:rPr>
          <w:rFonts w:hint="eastAsia"/>
          <w:lang w:val="en-GB"/>
        </w:rPr>
        <w:t>命令，</w:t>
      </w:r>
      <w:r w:rsidRPr="00423C14">
        <w:rPr>
          <w:rFonts w:hint="eastAsia"/>
          <w:lang w:val="en-GB"/>
        </w:rPr>
        <w:t>GW_IP</w:t>
      </w:r>
      <w:r w:rsidRPr="00423C14">
        <w:rPr>
          <w:rFonts w:hint="eastAsia"/>
          <w:lang w:val="en-GB"/>
        </w:rPr>
        <w:t>为网关</w:t>
      </w:r>
      <w:r w:rsidRPr="00423C14">
        <w:rPr>
          <w:rFonts w:hint="eastAsia"/>
          <w:lang w:val="en-GB"/>
        </w:rPr>
        <w:t>IP</w:t>
      </w:r>
      <w:r w:rsidRPr="00423C14">
        <w:rPr>
          <w:rFonts w:hint="eastAsia"/>
          <w:lang w:val="en-GB"/>
        </w:rPr>
        <w:t>。</w:t>
      </w:r>
    </w:p>
    <w:p w14:paraId="7F602962" w14:textId="27C39A1A" w:rsidR="00DC3DBD" w:rsidRPr="00423C14" w:rsidRDefault="00DC3DBD" w:rsidP="000B213F">
      <w:pPr>
        <w:pStyle w:val="1e"/>
        <w:rPr>
          <w:lang w:val="x-none" w:eastAsia="x-none"/>
        </w:rPr>
      </w:pPr>
      <w:r>
        <w:rPr>
          <w:noProof/>
        </w:rPr>
        <w:lastRenderedPageBreak/>
        <w:t xml:space="preserve">                        </w:t>
      </w:r>
      <w:r w:rsidRPr="005E7E27">
        <w:rPr>
          <w:noProof/>
        </w:rPr>
        <w:drawing>
          <wp:inline distT="0" distB="0" distL="0" distR="0" wp14:anchorId="01AC3A7A" wp14:editId="4D11324D">
            <wp:extent cx="4705350" cy="31051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08692" w14:textId="77777777" w:rsidR="00DC3DBD" w:rsidRPr="00423C14" w:rsidRDefault="00DC3DBD" w:rsidP="000B213F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登录</w:t>
      </w:r>
      <w:r w:rsidRPr="00423C14">
        <w:rPr>
          <w:rFonts w:hint="eastAsia"/>
          <w:lang w:val="en-GB"/>
        </w:rPr>
        <w:t>FusionAccess</w:t>
      </w:r>
      <w:r w:rsidRPr="00423C14">
        <w:rPr>
          <w:rFonts w:hint="eastAsia"/>
          <w:lang w:val="en-GB"/>
        </w:rPr>
        <w:t>，进入桌面管理</w:t>
      </w:r>
      <w:r w:rsidRPr="00423C14">
        <w:rPr>
          <w:rFonts w:hint="eastAsia"/>
          <w:lang w:val="en-GB"/>
        </w:rPr>
        <w:t>-&gt;</w:t>
      </w:r>
      <w:r w:rsidRPr="00423C14">
        <w:rPr>
          <w:rFonts w:hint="eastAsia"/>
          <w:lang w:val="en-GB"/>
        </w:rPr>
        <w:t>桌面组，找到将要迁移的虚拟机，复制虚拟机</w:t>
      </w:r>
      <w:r w:rsidRPr="00423C14">
        <w:rPr>
          <w:rFonts w:hint="eastAsia"/>
          <w:lang w:val="en-GB"/>
        </w:rPr>
        <w:t>ID</w:t>
      </w:r>
      <w:r w:rsidRPr="00423C14">
        <w:rPr>
          <w:rFonts w:hint="eastAsia"/>
          <w:lang w:val="en-GB"/>
        </w:rPr>
        <w:t>。</w:t>
      </w:r>
    </w:p>
    <w:p w14:paraId="25D74D28" w14:textId="77777777" w:rsidR="00DC3DBD" w:rsidRPr="00423C14" w:rsidRDefault="00DC3DBD" w:rsidP="000B213F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登录</w:t>
      </w:r>
      <w:r w:rsidRPr="00423C14">
        <w:rPr>
          <w:rFonts w:hint="eastAsia"/>
          <w:lang w:val="en-GB"/>
        </w:rPr>
        <w:t>FusionCompute</w:t>
      </w:r>
      <w:r w:rsidRPr="00423C14">
        <w:rPr>
          <w:rFonts w:hint="eastAsia"/>
          <w:lang w:val="en-GB"/>
        </w:rPr>
        <w:t>，进入虚拟机和模板</w:t>
      </w:r>
      <w:r w:rsidRPr="00423C14">
        <w:rPr>
          <w:rFonts w:hint="eastAsia"/>
          <w:lang w:val="en-GB"/>
        </w:rPr>
        <w:t>-&gt;</w:t>
      </w:r>
      <w:r w:rsidRPr="00423C14">
        <w:rPr>
          <w:rFonts w:hint="eastAsia"/>
          <w:lang w:val="en-GB"/>
        </w:rPr>
        <w:t>虚拟机，通过虚拟机</w:t>
      </w:r>
      <w:r w:rsidRPr="00423C14">
        <w:rPr>
          <w:rFonts w:hint="eastAsia"/>
          <w:lang w:val="en-GB"/>
        </w:rPr>
        <w:t>ID</w:t>
      </w:r>
      <w:r w:rsidRPr="00423C14">
        <w:rPr>
          <w:rFonts w:hint="eastAsia"/>
          <w:lang w:val="en-GB"/>
        </w:rPr>
        <w:t>查找到将要迁移的虚拟机。</w:t>
      </w:r>
    </w:p>
    <w:p w14:paraId="4FB7C143" w14:textId="77777777" w:rsidR="00DC3DBD" w:rsidRPr="00423C14" w:rsidRDefault="00DC3DBD" w:rsidP="000B213F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在虚拟机所在行点击“更多”，在弹出的菜单中选择“迁移”。</w:t>
      </w:r>
    </w:p>
    <w:p w14:paraId="577DF6FD" w14:textId="68F44FDA" w:rsidR="00DC3DBD" w:rsidRPr="00423C14" w:rsidRDefault="00DC3DBD" w:rsidP="000B213F">
      <w:pPr>
        <w:pStyle w:val="1e"/>
        <w:rPr>
          <w:lang w:val="en-GB" w:eastAsia="x-none"/>
        </w:rPr>
      </w:pPr>
      <w:r w:rsidRPr="00423C14">
        <w:rPr>
          <w:noProof/>
        </w:rPr>
        <w:drawing>
          <wp:inline distT="0" distB="0" distL="0" distR="0" wp14:anchorId="474C1DAE" wp14:editId="6C3C862D">
            <wp:extent cx="952500" cy="3857625"/>
            <wp:effectExtent l="19050" t="19050" r="19050" b="285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8576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C2EDC" w14:textId="3CB2CB2A" w:rsidR="00DC3DBD" w:rsidRPr="000B213F" w:rsidRDefault="00DC3DBD" w:rsidP="000B213F">
      <w:pPr>
        <w:pStyle w:val="30"/>
      </w:pPr>
      <w:r w:rsidRPr="000B213F">
        <w:rPr>
          <w:rFonts w:hint="eastAsia"/>
        </w:rPr>
        <w:lastRenderedPageBreak/>
        <w:t>迁移方式选择“更改主机”，单击下一步。</w:t>
      </w:r>
    </w:p>
    <w:p w14:paraId="5CEE95EC" w14:textId="70B95F46" w:rsidR="00DC3DBD" w:rsidRPr="00423C14" w:rsidRDefault="00DC3DBD" w:rsidP="000B213F">
      <w:pPr>
        <w:pStyle w:val="1e"/>
        <w:rPr>
          <w:lang w:val="en-GB" w:eastAsia="x-none"/>
        </w:rPr>
      </w:pPr>
      <w:r w:rsidRPr="00423C14">
        <w:rPr>
          <w:noProof/>
        </w:rPr>
        <w:drawing>
          <wp:inline distT="0" distB="0" distL="0" distR="0" wp14:anchorId="4E1B815E" wp14:editId="290AD21A">
            <wp:extent cx="5454000" cy="3011063"/>
            <wp:effectExtent l="19050" t="19050" r="13970" b="184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01106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FA5D12" w14:textId="77777777" w:rsidR="00DC3DBD" w:rsidRPr="00423C14" w:rsidRDefault="00DC3DBD" w:rsidP="00DD70A9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选择目标主机，点击迁移。</w:t>
      </w:r>
    </w:p>
    <w:p w14:paraId="6AD14950" w14:textId="77777777" w:rsidR="00DC3DBD" w:rsidRDefault="00DC3DBD" w:rsidP="00DD70A9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在虚拟机迁移过程中，查看虚拟桌面是否正常运行。</w:t>
      </w:r>
    </w:p>
    <w:p w14:paraId="79F670BA" w14:textId="1A0AD7AA" w:rsidR="00DC3DBD" w:rsidRDefault="00DC3DBD" w:rsidP="00DD70A9">
      <w:pPr>
        <w:pStyle w:val="1e"/>
        <w:rPr>
          <w:noProof/>
        </w:rPr>
      </w:pPr>
      <w:r w:rsidRPr="005E7E27">
        <w:rPr>
          <w:noProof/>
        </w:rPr>
        <w:drawing>
          <wp:inline distT="0" distB="0" distL="0" distR="0" wp14:anchorId="103EC5DF" wp14:editId="65296DE4">
            <wp:extent cx="5454000" cy="637237"/>
            <wp:effectExtent l="19050" t="19050" r="1397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63723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EF1DCB" w14:textId="4EE6175B" w:rsidR="00DC3DBD" w:rsidRPr="00DD70A9" w:rsidRDefault="00DC3DBD" w:rsidP="00DD70A9">
      <w:pPr>
        <w:pStyle w:val="1e"/>
      </w:pPr>
      <w:r w:rsidRPr="00DD70A9">
        <w:rPr>
          <w:rFonts w:hint="eastAsia"/>
        </w:rPr>
        <w:t>虚拟桌面</w:t>
      </w:r>
      <w:r w:rsidRPr="00DD70A9">
        <w:t>在整个迁移过程中运行正常</w:t>
      </w:r>
      <w:r w:rsidRPr="00DD70A9">
        <w:rPr>
          <w:rFonts w:hint="eastAsia"/>
        </w:rPr>
        <w:t>，业务</w:t>
      </w:r>
      <w:r w:rsidRPr="00DD70A9">
        <w:t>无</w:t>
      </w:r>
      <w:r w:rsidRPr="00DD70A9">
        <w:rPr>
          <w:rFonts w:hint="eastAsia"/>
        </w:rPr>
        <w:t>中断</w:t>
      </w:r>
      <w:r w:rsidRPr="00DD70A9">
        <w:t>。</w:t>
      </w:r>
    </w:p>
    <w:p w14:paraId="4656E151" w14:textId="77777777" w:rsidR="00DC3DBD" w:rsidRPr="00DD70A9" w:rsidRDefault="00DC3DBD" w:rsidP="00DD70A9">
      <w:pPr>
        <w:pStyle w:val="3"/>
      </w:pPr>
      <w:bookmarkStart w:id="209" w:name="_Toc465180225"/>
      <w:bookmarkStart w:id="210" w:name="_Toc500186221"/>
      <w:bookmarkStart w:id="211" w:name="_Toc500426416"/>
      <w:r w:rsidRPr="00DD70A9">
        <w:rPr>
          <w:rFonts w:hint="eastAsia"/>
        </w:rPr>
        <w:t>更新系统图片</w:t>
      </w:r>
      <w:bookmarkEnd w:id="209"/>
      <w:bookmarkEnd w:id="210"/>
      <w:bookmarkEnd w:id="211"/>
    </w:p>
    <w:p w14:paraId="0E0EC1D6" w14:textId="77777777" w:rsidR="00DC3DBD" w:rsidRPr="00DD70A9" w:rsidRDefault="00DC3DBD" w:rsidP="00DD70A9">
      <w:pPr>
        <w:pStyle w:val="40"/>
        <w:rPr>
          <w:rFonts w:hint="default"/>
        </w:rPr>
      </w:pPr>
      <w:r w:rsidRPr="00DD70A9">
        <w:t>实验任务</w:t>
      </w:r>
    </w:p>
    <w:p w14:paraId="672EE750" w14:textId="77777777" w:rsidR="00DC3DBD" w:rsidRPr="00423C14" w:rsidRDefault="00DC3DBD" w:rsidP="00DD70A9">
      <w:pPr>
        <w:pStyle w:val="4b"/>
      </w:pPr>
      <w:r w:rsidRPr="00423C14">
        <w:rPr>
          <w:rFonts w:hint="eastAsia"/>
        </w:rPr>
        <w:t>通过更换图片的方式更新用户登录界面上的每日提醒图片。</w:t>
      </w:r>
    </w:p>
    <w:p w14:paraId="0D6CC73A" w14:textId="77777777" w:rsidR="00DC3DBD" w:rsidRPr="00DD70A9" w:rsidRDefault="00DC3DBD" w:rsidP="00DD70A9">
      <w:pPr>
        <w:pStyle w:val="40"/>
        <w:rPr>
          <w:rFonts w:hint="default"/>
        </w:rPr>
      </w:pPr>
      <w:r w:rsidRPr="00DD70A9">
        <w:t>操作步骤</w:t>
      </w:r>
    </w:p>
    <w:p w14:paraId="2123A369" w14:textId="77777777" w:rsidR="00DC3DBD" w:rsidRPr="00423C14" w:rsidRDefault="00DC3DBD" w:rsidP="00DD70A9">
      <w:pPr>
        <w:pStyle w:val="30"/>
      </w:pPr>
      <w:r w:rsidRPr="00423C14">
        <w:rPr>
          <w:rFonts w:hint="eastAsia"/>
        </w:rPr>
        <w:t>准备如下格式和命名的图片。</w:t>
      </w:r>
    </w:p>
    <w:p w14:paraId="6F40B47B" w14:textId="77777777" w:rsidR="00DC3DBD" w:rsidRPr="00DD70A9" w:rsidRDefault="00DC3DBD" w:rsidP="00DD70A9">
      <w:pPr>
        <w:pStyle w:val="4b"/>
      </w:pPr>
      <w:r w:rsidRPr="00DD70A9">
        <w:rPr>
          <w:rFonts w:hint="eastAsia"/>
        </w:rPr>
        <w:t>分辨率：</w:t>
      </w:r>
      <w:r w:rsidRPr="00DD70A9" w:rsidDel="00D30D12">
        <w:rPr>
          <w:rFonts w:hint="eastAsia"/>
        </w:rPr>
        <w:t xml:space="preserve"> </w:t>
      </w:r>
      <w:r w:rsidRPr="00DD70A9">
        <w:t>480*230</w:t>
      </w:r>
    </w:p>
    <w:p w14:paraId="2058BB83" w14:textId="1FC87423" w:rsidR="00DC3DBD" w:rsidRPr="00DD70A9" w:rsidRDefault="00DC3DBD" w:rsidP="00DD70A9">
      <w:pPr>
        <w:pStyle w:val="4b"/>
      </w:pPr>
      <w:r w:rsidRPr="00DD70A9">
        <w:rPr>
          <w:rFonts w:hint="eastAsia"/>
        </w:rPr>
        <w:t>图片命名为：</w:t>
      </w:r>
      <w:r w:rsidRPr="00DD70A9">
        <w:rPr>
          <w:rFonts w:hint="eastAsia"/>
        </w:rPr>
        <w:t>adch.png</w:t>
      </w:r>
      <w:bookmarkStart w:id="212" w:name="it_59_50_000026__stp_log"/>
      <w:bookmarkStart w:id="213" w:name="stp_log"/>
      <w:bookmarkEnd w:id="212"/>
      <w:bookmarkEnd w:id="213"/>
      <w:r w:rsidRPr="00DD70A9">
        <w:rPr>
          <w:rFonts w:hint="eastAsia"/>
        </w:rPr>
        <w:t>（如</w:t>
      </w:r>
      <w:r w:rsidRPr="00DD70A9">
        <w:rPr>
          <w:rFonts w:hint="eastAsia"/>
        </w:rPr>
        <w:t>WI</w:t>
      </w:r>
      <w:r w:rsidRPr="00DD70A9">
        <w:rPr>
          <w:rFonts w:hint="eastAsia"/>
        </w:rPr>
        <w:t>登录界面</w:t>
      </w:r>
      <w:r w:rsidRPr="00DD70A9">
        <w:t>为英</w:t>
      </w:r>
      <w:r w:rsidRPr="00DD70A9">
        <w:rPr>
          <w:rFonts w:hint="eastAsia"/>
        </w:rPr>
        <w:t>文</w:t>
      </w:r>
      <w:r w:rsidRPr="00DD70A9">
        <w:t>，图片</w:t>
      </w:r>
      <w:r w:rsidRPr="00DD70A9">
        <w:rPr>
          <w:rFonts w:hint="eastAsia"/>
        </w:rPr>
        <w:t>命名为</w:t>
      </w:r>
      <w:r w:rsidRPr="00DD70A9">
        <w:t>：</w:t>
      </w:r>
      <w:r w:rsidRPr="00DD70A9">
        <w:t>aden.png</w:t>
      </w:r>
      <w:r w:rsidRPr="00DD70A9">
        <w:rPr>
          <w:rFonts w:hint="eastAsia"/>
        </w:rPr>
        <w:t>，否则</w:t>
      </w:r>
      <w:r w:rsidRPr="00DD70A9">
        <w:t>更换不成功</w:t>
      </w:r>
      <w:r w:rsidRPr="00DD70A9">
        <w:rPr>
          <w:rFonts w:hint="eastAsia"/>
        </w:rPr>
        <w:t>，可通过登录界面右侧的</w:t>
      </w:r>
      <w:r w:rsidRPr="00DD70A9">
        <w:rPr>
          <w:noProof/>
        </w:rPr>
        <w:drawing>
          <wp:inline distT="0" distB="0" distL="0" distR="0" wp14:anchorId="5339C3DE" wp14:editId="505674B7">
            <wp:extent cx="247650" cy="228600"/>
            <wp:effectExtent l="0" t="0" r="0" b="0"/>
            <wp:docPr id="49" name="图片 49" descr="C:\Users\swx481473\AppData\Roaming\eSpace_Desktop\UserData\swx481473\imagefiles\FB79690A-DF3E-4C9C-B97B-79544D0A8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79690A-DF3E-4C9C-B97B-79544D0A8604" descr="C:\Users\swx481473\AppData\Roaming\eSpace_Desktop\UserData\swx481473\imagefiles\FB79690A-DF3E-4C9C-B97B-79544D0A8604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70A9">
        <w:t xml:space="preserve"> </w:t>
      </w:r>
      <w:r w:rsidRPr="00DD70A9">
        <w:t>进行语言切换</w:t>
      </w:r>
      <w:r w:rsidRPr="00DD70A9">
        <w:rPr>
          <w:rFonts w:hint="eastAsia"/>
        </w:rPr>
        <w:t>）</w:t>
      </w:r>
    </w:p>
    <w:p w14:paraId="071E4891" w14:textId="77777777" w:rsidR="00DC3DBD" w:rsidRDefault="00DC3DBD" w:rsidP="00DD70A9">
      <w:pPr>
        <w:pStyle w:val="30"/>
      </w:pPr>
      <w:r w:rsidRPr="00423C14">
        <w:rPr>
          <w:rFonts w:hint="eastAsia"/>
        </w:rPr>
        <w:t>以</w:t>
      </w:r>
      <w:r w:rsidRPr="00423C14">
        <w:rPr>
          <w:rFonts w:hint="eastAsia"/>
        </w:rPr>
        <w:t>gandalf</w:t>
      </w:r>
      <w:proofErr w:type="gramStart"/>
      <w:r w:rsidRPr="00423C14">
        <w:rPr>
          <w:rFonts w:hint="eastAsia"/>
        </w:rPr>
        <w:t>帐号</w:t>
      </w:r>
      <w:proofErr w:type="gramEnd"/>
      <w:r w:rsidRPr="00423C14">
        <w:rPr>
          <w:rFonts w:hint="eastAsia"/>
        </w:rPr>
        <w:t>使用</w:t>
      </w:r>
      <w:r w:rsidRPr="00423C14">
        <w:rPr>
          <w:rFonts w:hint="eastAsia"/>
        </w:rPr>
        <w:t>WinSCP</w:t>
      </w:r>
      <w:r w:rsidRPr="00423C14">
        <w:rPr>
          <w:rFonts w:hint="eastAsia"/>
        </w:rPr>
        <w:t>工具登录</w:t>
      </w:r>
      <w:r w:rsidRPr="00423C14">
        <w:rPr>
          <w:rFonts w:hint="eastAsia"/>
        </w:rPr>
        <w:t>WI</w:t>
      </w:r>
      <w:r w:rsidRPr="00423C14">
        <w:rPr>
          <w:rFonts w:hint="eastAsia"/>
        </w:rPr>
        <w:t>或</w:t>
      </w:r>
      <w:r w:rsidRPr="00423C14">
        <w:rPr>
          <w:rFonts w:hint="eastAsia"/>
        </w:rPr>
        <w:t>UNS</w:t>
      </w:r>
      <w:r w:rsidRPr="00423C14">
        <w:rPr>
          <w:rFonts w:hint="eastAsia"/>
        </w:rPr>
        <w:t>服务器。</w:t>
      </w:r>
      <w:r w:rsidRPr="00423C14">
        <w:rPr>
          <w:rFonts w:hint="eastAsia"/>
        </w:rPr>
        <w:t xml:space="preserve"> </w:t>
      </w:r>
      <w:r>
        <w:t>gandalf</w:t>
      </w:r>
      <w:r>
        <w:t>密码：</w:t>
      </w:r>
      <w:r>
        <w:rPr>
          <w:rFonts w:hint="eastAsia"/>
        </w:rPr>
        <w:t>H</w:t>
      </w:r>
      <w:r>
        <w:t>uawei@123</w:t>
      </w:r>
      <w:r>
        <w:rPr>
          <w:rFonts w:hint="eastAsia"/>
        </w:rPr>
        <w:t>。</w:t>
      </w:r>
    </w:p>
    <w:p w14:paraId="2FD28A17" w14:textId="2CCAE888" w:rsidR="00DC3DBD" w:rsidRDefault="00DC3DBD" w:rsidP="00DD70A9">
      <w:pPr>
        <w:pStyle w:val="1e"/>
        <w:rPr>
          <w:noProof/>
        </w:rPr>
      </w:pPr>
      <w:r w:rsidRPr="005E7E27">
        <w:rPr>
          <w:noProof/>
        </w:rPr>
        <w:lastRenderedPageBreak/>
        <w:drawing>
          <wp:inline distT="0" distB="0" distL="0" distR="0" wp14:anchorId="6A1BFCE7" wp14:editId="1B0BBFD4">
            <wp:extent cx="4943475" cy="43719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5CA9" w14:textId="77777777" w:rsidR="00DC3DBD" w:rsidRPr="00F25751" w:rsidRDefault="00DC3DBD" w:rsidP="00DD70A9">
      <w:pPr>
        <w:pStyle w:val="30"/>
      </w:pPr>
      <w:r w:rsidRPr="00F25751">
        <w:t>使用</w:t>
      </w:r>
      <w:r w:rsidRPr="00F25751">
        <w:t>WinSCP</w:t>
      </w:r>
      <w:r w:rsidRPr="00F25751">
        <w:t>工具拷贝准备的图片</w:t>
      </w:r>
      <w:r w:rsidRPr="00F25751">
        <w:t>adch.png</w:t>
      </w:r>
      <w:r w:rsidRPr="00F25751">
        <w:t>到</w:t>
      </w:r>
      <w:r w:rsidRPr="00F25751">
        <w:t>WI</w:t>
      </w:r>
      <w:r w:rsidRPr="00F25751">
        <w:t>或</w:t>
      </w:r>
      <w:r w:rsidRPr="00F25751">
        <w:t>UNS</w:t>
      </w:r>
      <w:r w:rsidRPr="00F25751">
        <w:t>服务器的对应的存放目录中。</w:t>
      </w:r>
      <w:r w:rsidRPr="00F25751">
        <w:t>WI</w:t>
      </w:r>
      <w:r>
        <w:t>上的图片路径</w:t>
      </w:r>
      <w:r>
        <w:rPr>
          <w:rFonts w:hint="eastAsia"/>
        </w:rPr>
        <w:t>：</w:t>
      </w:r>
      <w:r w:rsidRPr="00F25751">
        <w:t>/opt/WI/tomcat/WI/ROOT/webui/custom/img</w:t>
      </w:r>
      <w:r w:rsidRPr="00F25751">
        <w:t>。若目录下存在同名的图片，则备份服务器上的图片后再替换同名的图片。</w:t>
      </w:r>
    </w:p>
    <w:p w14:paraId="4AD7A419" w14:textId="237D9A8E" w:rsidR="00DC3DBD" w:rsidRPr="00423C14" w:rsidRDefault="00DC3DBD" w:rsidP="00DD70A9">
      <w:pPr>
        <w:pStyle w:val="1e"/>
        <w:rPr>
          <w:lang w:val="x-none"/>
        </w:rPr>
      </w:pPr>
      <w:r w:rsidRPr="005E7E27">
        <w:rPr>
          <w:noProof/>
        </w:rPr>
        <w:drawing>
          <wp:inline distT="0" distB="0" distL="0" distR="0" wp14:anchorId="4EC22147" wp14:editId="5E5B37A9">
            <wp:extent cx="5454000" cy="2745742"/>
            <wp:effectExtent l="19050" t="19050" r="13970" b="165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74574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BF31B7" w14:textId="3340FCCD" w:rsidR="00DC3DBD" w:rsidRPr="00F25751" w:rsidRDefault="00DC3DBD" w:rsidP="00DD70A9">
      <w:pPr>
        <w:pStyle w:val="30"/>
      </w:pPr>
      <w:r w:rsidRPr="00423C14">
        <w:rPr>
          <w:rFonts w:hint="eastAsia"/>
        </w:rPr>
        <w:t>在</w:t>
      </w:r>
      <w:r w:rsidRPr="00423C14">
        <w:rPr>
          <w:rFonts w:hint="eastAsia"/>
        </w:rPr>
        <w:t>WinSCP</w:t>
      </w:r>
      <w:r w:rsidRPr="00423C14">
        <w:rPr>
          <w:rFonts w:hint="eastAsia"/>
        </w:rPr>
        <w:t>工具界面上修改拷贝</w:t>
      </w:r>
      <w:proofErr w:type="gramStart"/>
      <w:r w:rsidRPr="00423C14">
        <w:rPr>
          <w:rFonts w:hint="eastAsia"/>
        </w:rPr>
        <w:t>后图片</w:t>
      </w:r>
      <w:proofErr w:type="gramEnd"/>
      <w:r w:rsidRPr="00423C14">
        <w:rPr>
          <w:rFonts w:hint="eastAsia"/>
        </w:rPr>
        <w:t>文件的权限。</w:t>
      </w:r>
      <w:r w:rsidR="00DD70A9">
        <w:rPr>
          <w:rFonts w:hint="eastAsia"/>
        </w:rPr>
        <w:t>右键单击替换后的图片，选中“属性”。</w:t>
      </w:r>
    </w:p>
    <w:p w14:paraId="3AE32321" w14:textId="42F444A5" w:rsidR="00DC3DBD" w:rsidRPr="00423C14" w:rsidRDefault="00DC3DBD" w:rsidP="00DD70A9">
      <w:pPr>
        <w:pStyle w:val="1e"/>
        <w:rPr>
          <w:sz w:val="20"/>
        </w:rPr>
      </w:pPr>
      <w:r w:rsidRPr="005E7E27">
        <w:rPr>
          <w:noProof/>
        </w:rPr>
        <w:lastRenderedPageBreak/>
        <w:drawing>
          <wp:inline distT="0" distB="0" distL="0" distR="0" wp14:anchorId="08838833" wp14:editId="23425644">
            <wp:extent cx="2552700" cy="2638425"/>
            <wp:effectExtent l="19050" t="19050" r="19050" b="285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638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C7872D" w14:textId="41DEF424" w:rsidR="00DC3DBD" w:rsidRPr="00423C14" w:rsidRDefault="00DC3DBD" w:rsidP="00DD70A9">
      <w:pPr>
        <w:pStyle w:val="30"/>
      </w:pPr>
      <w:r w:rsidRPr="00423C14">
        <w:rPr>
          <w:rFonts w:hint="eastAsia"/>
        </w:rPr>
        <w:t>在“通用”页签下的“权限”区域框中，设置“八进制表示”值为“</w:t>
      </w:r>
      <w:r w:rsidRPr="00423C14">
        <w:rPr>
          <w:rFonts w:hint="eastAsia"/>
        </w:rPr>
        <w:t>0755</w:t>
      </w:r>
      <w:r w:rsidR="00DD70A9">
        <w:rPr>
          <w:rFonts w:hint="eastAsia"/>
        </w:rPr>
        <w:t>”。</w:t>
      </w:r>
    </w:p>
    <w:p w14:paraId="1F998930" w14:textId="666AB058" w:rsidR="00DC3DBD" w:rsidRPr="00423C14" w:rsidRDefault="00DC3DBD" w:rsidP="00DD70A9">
      <w:pPr>
        <w:pStyle w:val="1e"/>
      </w:pPr>
      <w:r w:rsidRPr="005E7E27">
        <w:rPr>
          <w:noProof/>
        </w:rPr>
        <w:drawing>
          <wp:inline distT="0" distB="0" distL="0" distR="0" wp14:anchorId="390CB31E" wp14:editId="6C5DD2BE">
            <wp:extent cx="3448050" cy="4191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C6FC" w14:textId="77777777" w:rsidR="00DC3DBD" w:rsidRDefault="00DC3DBD" w:rsidP="00DD70A9">
      <w:pPr>
        <w:pStyle w:val="30"/>
      </w:pPr>
      <w:r w:rsidRPr="00423C14">
        <w:t>再次重新打开桌面云登录界面，查看通知区域的图片内容是否已变更。</w:t>
      </w:r>
    </w:p>
    <w:p w14:paraId="4A4E9580" w14:textId="569BA183" w:rsidR="00DC3DBD" w:rsidRPr="00423C14" w:rsidRDefault="00DC3DBD" w:rsidP="00DD70A9">
      <w:pPr>
        <w:pStyle w:val="1e"/>
        <w:rPr>
          <w:lang w:val="x-none" w:eastAsia="x-none"/>
        </w:rPr>
      </w:pPr>
      <w:r w:rsidRPr="005E7E27">
        <w:rPr>
          <w:noProof/>
        </w:rPr>
        <w:lastRenderedPageBreak/>
        <w:drawing>
          <wp:inline distT="0" distB="0" distL="0" distR="0" wp14:anchorId="37404E48" wp14:editId="2179BEDB">
            <wp:extent cx="3486150" cy="3409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352E" w14:textId="77777777" w:rsidR="00DC3DBD" w:rsidRPr="00DD70A9" w:rsidRDefault="00DC3DBD" w:rsidP="00DD70A9">
      <w:pPr>
        <w:pStyle w:val="3"/>
      </w:pPr>
      <w:bookmarkStart w:id="214" w:name="_Toc500186222"/>
      <w:bookmarkStart w:id="215" w:name="_Toc500426417"/>
      <w:r w:rsidRPr="00DD70A9">
        <w:rPr>
          <w:rFonts w:hint="eastAsia"/>
        </w:rPr>
        <w:t>发送</w:t>
      </w:r>
      <w:r w:rsidRPr="00DD70A9">
        <w:t>系统消息</w:t>
      </w:r>
      <w:bookmarkEnd w:id="214"/>
      <w:bookmarkEnd w:id="215"/>
    </w:p>
    <w:p w14:paraId="3F66EBD8" w14:textId="77777777" w:rsidR="00DC3DBD" w:rsidRPr="00DD70A9" w:rsidRDefault="00DC3DBD" w:rsidP="00DD70A9">
      <w:pPr>
        <w:pStyle w:val="40"/>
        <w:rPr>
          <w:rFonts w:hint="default"/>
        </w:rPr>
      </w:pPr>
      <w:r w:rsidRPr="00DD70A9">
        <w:t>实验任务</w:t>
      </w:r>
    </w:p>
    <w:p w14:paraId="6A7297E8" w14:textId="77777777" w:rsidR="00DC3DBD" w:rsidRPr="00423C14" w:rsidRDefault="00DC3DBD" w:rsidP="00DD70A9">
      <w:pPr>
        <w:pStyle w:val="4b"/>
        <w:rPr>
          <w:lang w:val="en-GB"/>
        </w:rPr>
      </w:pPr>
      <w:r w:rsidRPr="00423C14">
        <w:rPr>
          <w:rFonts w:hint="eastAsia"/>
        </w:rPr>
        <w:t>在</w:t>
      </w:r>
      <w:r w:rsidRPr="00423C14">
        <w:rPr>
          <w:rFonts w:hint="eastAsia"/>
        </w:rPr>
        <w:t>FA</w:t>
      </w:r>
      <w:r w:rsidRPr="00423C14">
        <w:rPr>
          <w:rFonts w:hint="eastAsia"/>
        </w:rPr>
        <w:t>中向已经发放的桌面发送通知消息。</w:t>
      </w:r>
    </w:p>
    <w:p w14:paraId="493A8256" w14:textId="77777777" w:rsidR="00DC3DBD" w:rsidRPr="00DD70A9" w:rsidRDefault="00DC3DBD" w:rsidP="00DD70A9">
      <w:pPr>
        <w:pStyle w:val="40"/>
        <w:rPr>
          <w:rFonts w:hint="default"/>
        </w:rPr>
      </w:pPr>
      <w:r w:rsidRPr="00DD70A9">
        <w:t>操作步骤</w:t>
      </w:r>
    </w:p>
    <w:p w14:paraId="64A6FC06" w14:textId="77777777" w:rsidR="00DC3DBD" w:rsidRPr="00423C14" w:rsidRDefault="00DC3DBD" w:rsidP="00DD70A9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通过</w:t>
      </w:r>
      <w:r w:rsidRPr="00423C14">
        <w:rPr>
          <w:rFonts w:hint="eastAsia"/>
          <w:lang w:val="en-GB"/>
        </w:rPr>
        <w:t>SC</w:t>
      </w:r>
      <w:r w:rsidRPr="00423C14">
        <w:rPr>
          <w:rFonts w:hint="eastAsia"/>
          <w:lang w:val="en-GB"/>
        </w:rPr>
        <w:t>方式登录已经发放的虚拟桌面。</w:t>
      </w:r>
    </w:p>
    <w:p w14:paraId="751F69C3" w14:textId="77777777" w:rsidR="00DC3DBD" w:rsidRPr="00B82141" w:rsidRDefault="00DC3DBD" w:rsidP="00DD70A9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登录</w:t>
      </w:r>
      <w:r w:rsidRPr="00423C14">
        <w:rPr>
          <w:rFonts w:hint="eastAsia"/>
          <w:lang w:val="en-GB"/>
        </w:rPr>
        <w:t>FusionAccess</w:t>
      </w:r>
      <w:r w:rsidRPr="00423C14">
        <w:rPr>
          <w:rFonts w:hint="eastAsia"/>
          <w:lang w:val="en-GB"/>
        </w:rPr>
        <w:t>，点击桌面管理</w:t>
      </w:r>
      <w:r w:rsidRPr="00423C14">
        <w:rPr>
          <w:rFonts w:hint="eastAsia"/>
          <w:lang w:val="en-GB"/>
        </w:rPr>
        <w:t>-&gt;</w:t>
      </w:r>
      <w:r>
        <w:rPr>
          <w:rFonts w:hint="eastAsia"/>
          <w:lang w:val="en-GB"/>
        </w:rPr>
        <w:t>桌面组，点击虚拟桌面所在的桌面组名称。</w:t>
      </w:r>
      <w:r w:rsidRPr="00B82141">
        <w:rPr>
          <w:rFonts w:hint="eastAsia"/>
          <w:lang w:val="en-GB"/>
        </w:rPr>
        <w:t>右侧将显示虚拟机列表。</w:t>
      </w:r>
    </w:p>
    <w:p w14:paraId="51295A25" w14:textId="77777777" w:rsidR="00DC3DBD" w:rsidRPr="00423C14" w:rsidRDefault="00DC3DBD" w:rsidP="00DD70A9">
      <w:pPr>
        <w:pStyle w:val="30"/>
      </w:pPr>
      <w:r w:rsidRPr="00423C14">
        <w:rPr>
          <w:rFonts w:hint="eastAsia"/>
        </w:rPr>
        <w:t>在虚拟机</w:t>
      </w:r>
      <w:proofErr w:type="gramStart"/>
      <w:r w:rsidRPr="00423C14">
        <w:rPr>
          <w:rFonts w:hint="eastAsia"/>
        </w:rPr>
        <w:t>列表勾选发送</w:t>
      </w:r>
      <w:proofErr w:type="gramEnd"/>
      <w:r w:rsidRPr="00423C14">
        <w:rPr>
          <w:rFonts w:hint="eastAsia"/>
        </w:rPr>
        <w:t>消息的对象虚拟机。</w:t>
      </w:r>
    </w:p>
    <w:p w14:paraId="3A742478" w14:textId="2B10F138" w:rsidR="00DC3DBD" w:rsidRPr="00423C14" w:rsidRDefault="00DC3DBD" w:rsidP="00DD70A9">
      <w:pPr>
        <w:pStyle w:val="1e"/>
        <w:rPr>
          <w:lang w:val="en-GB" w:eastAsia="x-none"/>
        </w:rPr>
      </w:pPr>
      <w:r w:rsidRPr="005E7E27">
        <w:rPr>
          <w:noProof/>
        </w:rPr>
        <w:drawing>
          <wp:inline distT="0" distB="0" distL="0" distR="0" wp14:anchorId="3907E577" wp14:editId="3D849BAF">
            <wp:extent cx="5454000" cy="1452526"/>
            <wp:effectExtent l="19050" t="19050" r="13970" b="146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4525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A7E012" w14:textId="3BC722BC" w:rsidR="00DC3DBD" w:rsidRPr="00423C14" w:rsidRDefault="00DC3DBD" w:rsidP="00DD70A9">
      <w:pPr>
        <w:pStyle w:val="3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 w:rsidRPr="00423C14">
        <w:rPr>
          <w:rFonts w:hint="eastAsia"/>
          <w:noProof/>
        </w:rPr>
        <w:drawing>
          <wp:inline distT="0" distB="0" distL="0" distR="0" wp14:anchorId="7EFAE0BE" wp14:editId="192BAE37">
            <wp:extent cx="742950" cy="2190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rPr>
          <w:rFonts w:hint="eastAsia"/>
        </w:rPr>
        <w:t>，弹出功能菜单，选择“发送消息”。</w:t>
      </w:r>
    </w:p>
    <w:p w14:paraId="074BC92A" w14:textId="23556F74" w:rsidR="00DC3DBD" w:rsidRPr="00423C14" w:rsidRDefault="00DC3DBD" w:rsidP="00DD70A9">
      <w:pPr>
        <w:pStyle w:val="1e"/>
        <w:rPr>
          <w:lang w:val="en-GB"/>
        </w:rPr>
      </w:pPr>
      <w:r w:rsidRPr="00DD70A9">
        <w:rPr>
          <w:noProof/>
        </w:rPr>
        <w:lastRenderedPageBreak/>
        <w:drawing>
          <wp:inline distT="0" distB="0" distL="0" distR="0" wp14:anchorId="798CC30B" wp14:editId="7E4A0E2B">
            <wp:extent cx="1314450" cy="4229100"/>
            <wp:effectExtent l="19050" t="19050" r="19050" b="190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4229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7113B3" w14:textId="1FA177AE" w:rsidR="00DC3DBD" w:rsidRPr="00DD70A9" w:rsidRDefault="00DC3DBD" w:rsidP="00DD70A9">
      <w:pPr>
        <w:pStyle w:val="1e"/>
      </w:pPr>
      <w:r w:rsidRPr="00DD70A9">
        <w:rPr>
          <w:rFonts w:hint="eastAsia"/>
        </w:rPr>
        <w:t>弹出消息输入框。</w:t>
      </w:r>
    </w:p>
    <w:p w14:paraId="6A0D596C" w14:textId="77777777" w:rsidR="00DC3DBD" w:rsidRPr="00423C14" w:rsidRDefault="00DC3DBD" w:rsidP="00DD70A9">
      <w:pPr>
        <w:pStyle w:val="30"/>
      </w:pPr>
      <w:r w:rsidRPr="00423C14">
        <w:rPr>
          <w:rFonts w:hint="eastAsia"/>
        </w:rPr>
        <w:t>在消息输入框中输入要发送的消息，点击“确定”。</w:t>
      </w:r>
    </w:p>
    <w:p w14:paraId="1D2C6233" w14:textId="7EBD3A4B" w:rsidR="00DC3DBD" w:rsidRPr="00423C14" w:rsidRDefault="00DC3DBD" w:rsidP="00DD70A9">
      <w:pPr>
        <w:pStyle w:val="1e"/>
        <w:rPr>
          <w:lang w:val="x-none" w:eastAsia="x-none"/>
        </w:rPr>
      </w:pPr>
      <w:r w:rsidRPr="00423C14">
        <w:rPr>
          <w:rFonts w:hint="eastAsia"/>
          <w:noProof/>
        </w:rPr>
        <w:drawing>
          <wp:inline distT="0" distB="0" distL="0" distR="0" wp14:anchorId="28237E19" wp14:editId="5CBDF718">
            <wp:extent cx="4400550" cy="2390775"/>
            <wp:effectExtent l="19050" t="19050" r="19050" b="285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390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BFF4ED" w14:textId="77777777" w:rsidR="00DC3DBD" w:rsidRPr="00423C14" w:rsidRDefault="00DC3DBD" w:rsidP="00DD70A9">
      <w:pPr>
        <w:pStyle w:val="30"/>
      </w:pPr>
      <w:r w:rsidRPr="00423C14">
        <w:rPr>
          <w:rFonts w:hint="eastAsia"/>
        </w:rPr>
        <w:t>在虚拟桌面查看消息是否发送成功。</w:t>
      </w:r>
    </w:p>
    <w:p w14:paraId="4123FCFE" w14:textId="52E3FD20" w:rsidR="00DC3DBD" w:rsidRPr="00423C14" w:rsidRDefault="00DC3DBD" w:rsidP="00DD70A9">
      <w:pPr>
        <w:pStyle w:val="1e"/>
      </w:pPr>
      <w:r w:rsidRPr="00DD70A9">
        <w:rPr>
          <w:rFonts w:hint="eastAsia"/>
          <w:noProof/>
        </w:rPr>
        <w:lastRenderedPageBreak/>
        <w:drawing>
          <wp:inline distT="0" distB="0" distL="0" distR="0" wp14:anchorId="74A95DB8" wp14:editId="39537CB5">
            <wp:extent cx="4524375" cy="27813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6E66" w14:textId="77777777" w:rsidR="00DC3DBD" w:rsidRPr="00DD70A9" w:rsidRDefault="00DC3DBD" w:rsidP="00DD70A9">
      <w:pPr>
        <w:pStyle w:val="3"/>
      </w:pPr>
      <w:bookmarkStart w:id="216" w:name="_Toc465180227"/>
      <w:bookmarkStart w:id="217" w:name="_Toc500186223"/>
      <w:bookmarkStart w:id="218" w:name="_Toc500426418"/>
      <w:r w:rsidRPr="00DD70A9">
        <w:rPr>
          <w:rFonts w:hint="eastAsia"/>
        </w:rPr>
        <w:t>用户自助维护</w:t>
      </w:r>
      <w:bookmarkEnd w:id="216"/>
      <w:bookmarkEnd w:id="217"/>
      <w:bookmarkEnd w:id="218"/>
    </w:p>
    <w:p w14:paraId="4470F587" w14:textId="77777777" w:rsidR="00DC3DBD" w:rsidRPr="00DD70A9" w:rsidRDefault="00DC3DBD" w:rsidP="00DD70A9">
      <w:pPr>
        <w:pStyle w:val="40"/>
        <w:rPr>
          <w:rFonts w:hint="default"/>
        </w:rPr>
      </w:pPr>
      <w:r w:rsidRPr="00DD70A9">
        <w:t>实验任务</w:t>
      </w:r>
    </w:p>
    <w:p w14:paraId="3C8817E8" w14:textId="77777777" w:rsidR="00DC3DBD" w:rsidRPr="00423C14" w:rsidRDefault="00DC3DBD" w:rsidP="00DD70A9">
      <w:pPr>
        <w:pStyle w:val="4b"/>
        <w:rPr>
          <w:lang w:val="en-GB"/>
        </w:rPr>
      </w:pPr>
      <w:r w:rsidRPr="00423C14">
        <w:rPr>
          <w:rFonts w:hint="eastAsia"/>
          <w:lang w:val="en-GB"/>
        </w:rPr>
        <w:t>通过禁用虚拟机网卡的方式模拟虚拟机登录故障，通过自助维护工具修复该故障。</w:t>
      </w:r>
    </w:p>
    <w:p w14:paraId="4C09ED48" w14:textId="77777777" w:rsidR="00DC3DBD" w:rsidRPr="00DD70A9" w:rsidRDefault="00DC3DBD" w:rsidP="00DD70A9">
      <w:pPr>
        <w:pStyle w:val="40"/>
        <w:rPr>
          <w:rFonts w:hint="default"/>
        </w:rPr>
      </w:pPr>
      <w:r w:rsidRPr="00DD70A9">
        <w:t>操作步骤</w:t>
      </w:r>
    </w:p>
    <w:p w14:paraId="33E0C05E" w14:textId="77777777" w:rsidR="00DC3DBD" w:rsidRPr="00423C14" w:rsidRDefault="00DC3DBD" w:rsidP="00DD70A9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通过</w:t>
      </w:r>
      <w:r w:rsidRPr="00423C14">
        <w:rPr>
          <w:rFonts w:hint="eastAsia"/>
          <w:lang w:val="en-GB"/>
        </w:rPr>
        <w:t>SC</w:t>
      </w:r>
      <w:r w:rsidRPr="00423C14">
        <w:rPr>
          <w:rFonts w:hint="eastAsia"/>
          <w:lang w:val="en-GB"/>
        </w:rPr>
        <w:t>方式登录虚拟桌面，禁用虚拟机网卡，模拟虚拟机发生登录故障。</w:t>
      </w:r>
    </w:p>
    <w:p w14:paraId="5040AE7D" w14:textId="1690E7CD" w:rsidR="00DC3DBD" w:rsidRPr="00423C14" w:rsidRDefault="00DC3DBD" w:rsidP="00DD70A9">
      <w:pPr>
        <w:pStyle w:val="1e"/>
        <w:rPr>
          <w:lang w:val="en-GB" w:eastAsia="x-none"/>
        </w:rPr>
      </w:pPr>
      <w:r w:rsidRPr="00423C14">
        <w:rPr>
          <w:rFonts w:hint="eastAsia"/>
          <w:noProof/>
        </w:rPr>
        <w:drawing>
          <wp:inline distT="0" distB="0" distL="0" distR="0" wp14:anchorId="207D577A" wp14:editId="0B780628">
            <wp:extent cx="2971800" cy="20193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2D12B" w14:textId="77777777" w:rsidR="00DC3DBD" w:rsidRPr="00423C14" w:rsidRDefault="00DC3DBD" w:rsidP="009F1B9C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重新登录</w:t>
      </w:r>
      <w:r w:rsidRPr="00423C14">
        <w:rPr>
          <w:rFonts w:hint="eastAsia"/>
          <w:lang w:val="en-GB"/>
        </w:rPr>
        <w:t>WI</w:t>
      </w:r>
      <w:r w:rsidRPr="00423C14">
        <w:rPr>
          <w:rFonts w:hint="eastAsia"/>
          <w:lang w:val="en-GB"/>
        </w:rPr>
        <w:t>，在虚拟机列表中查看虚拟机状态，网络故障后虚拟机应变灰。</w:t>
      </w:r>
    </w:p>
    <w:p w14:paraId="3BCF3DB5" w14:textId="66503087" w:rsidR="00DC3DBD" w:rsidRPr="00423C14" w:rsidRDefault="00DC3DBD" w:rsidP="009F1B9C">
      <w:pPr>
        <w:pStyle w:val="1e"/>
        <w:rPr>
          <w:lang w:val="en-GB" w:eastAsia="x-none"/>
        </w:rPr>
      </w:pPr>
      <w:r w:rsidRPr="005E7E27">
        <w:rPr>
          <w:noProof/>
        </w:rPr>
        <w:lastRenderedPageBreak/>
        <w:drawing>
          <wp:inline distT="0" distB="0" distL="0" distR="0" wp14:anchorId="0391B213" wp14:editId="5E1F0002">
            <wp:extent cx="2219325" cy="25622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0F7D" w14:textId="7D4A0D9C" w:rsidR="00DC3DBD" w:rsidRDefault="00DC3DBD" w:rsidP="009F1B9C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点击桌面图标右下解的</w:t>
      </w:r>
      <w:r w:rsidRPr="00423C14">
        <w:rPr>
          <w:rFonts w:hint="eastAsia"/>
          <w:noProof/>
        </w:rPr>
        <w:drawing>
          <wp:inline distT="0" distB="0" distL="0" distR="0" wp14:anchorId="076932B6" wp14:editId="6B4CD310">
            <wp:extent cx="209550" cy="152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rPr>
          <w:rFonts w:hint="eastAsia"/>
          <w:lang w:val="en-GB"/>
        </w:rPr>
        <w:t>，点击</w:t>
      </w:r>
      <w:r w:rsidRPr="00423C14">
        <w:rPr>
          <w:rFonts w:hint="eastAsia"/>
          <w:noProof/>
        </w:rPr>
        <w:drawing>
          <wp:inline distT="0" distB="0" distL="0" distR="0" wp14:anchorId="69CB1F3F" wp14:editId="6F087B4B">
            <wp:extent cx="266700" cy="2000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rPr>
          <w:rFonts w:hint="eastAsia"/>
          <w:lang w:val="en-GB"/>
        </w:rPr>
        <w:t>进入桌面自用维护终端。</w:t>
      </w:r>
    </w:p>
    <w:p w14:paraId="5D81F3DE" w14:textId="77777777" w:rsidR="00DC3DBD" w:rsidRPr="00423C14" w:rsidRDefault="00DC3DBD" w:rsidP="009F1B9C">
      <w:pPr>
        <w:pStyle w:val="1e"/>
        <w:rPr>
          <w:lang w:val="en-GB"/>
        </w:rPr>
      </w:pPr>
      <w:r>
        <w:rPr>
          <w:rFonts w:hint="eastAsia"/>
          <w:lang w:val="en-GB"/>
        </w:rPr>
        <w:t>弹出对话框</w:t>
      </w:r>
      <w:r>
        <w:rPr>
          <w:lang w:val="en-GB"/>
        </w:rPr>
        <w:t>，点击</w:t>
      </w:r>
      <w:r>
        <w:rPr>
          <w:lang w:val="en-GB"/>
        </w:rPr>
        <w:t>“</w:t>
      </w:r>
      <w:r>
        <w:rPr>
          <w:rFonts w:hint="eastAsia"/>
          <w:lang w:val="en-GB"/>
        </w:rPr>
        <w:t>确定</w:t>
      </w:r>
      <w:r>
        <w:rPr>
          <w:lang w:val="en-GB"/>
        </w:rPr>
        <w:t>”</w:t>
      </w:r>
      <w:r>
        <w:rPr>
          <w:rFonts w:hint="eastAsia"/>
          <w:lang w:val="en-GB"/>
        </w:rPr>
        <w:t>。</w:t>
      </w:r>
    </w:p>
    <w:p w14:paraId="5D757419" w14:textId="5F40C850" w:rsidR="00DC3DBD" w:rsidRPr="00423C14" w:rsidRDefault="00DC3DBD" w:rsidP="009F1B9C">
      <w:pPr>
        <w:pStyle w:val="1e"/>
        <w:rPr>
          <w:lang w:val="en-GB" w:eastAsia="x-none"/>
        </w:rPr>
      </w:pPr>
      <w:r w:rsidRPr="005E7E27">
        <w:rPr>
          <w:noProof/>
        </w:rPr>
        <w:drawing>
          <wp:inline distT="0" distB="0" distL="0" distR="0" wp14:anchorId="307A9765" wp14:editId="3F168D8A">
            <wp:extent cx="2371725" cy="26289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C4DC" w14:textId="77777777" w:rsidR="00DC3DBD" w:rsidRDefault="00DC3DBD" w:rsidP="009F1B9C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在自助维护终端点击</w:t>
      </w:r>
      <w:r>
        <w:rPr>
          <w:rFonts w:hint="eastAsia"/>
          <w:lang w:val="en-GB"/>
        </w:rPr>
        <w:t>“</w:t>
      </w:r>
      <w:r>
        <w:rPr>
          <w:lang w:val="en-GB"/>
        </w:rPr>
        <w:t>Ctrl+Alt+Del</w:t>
      </w:r>
      <w:r>
        <w:rPr>
          <w:rFonts w:hint="eastAsia"/>
          <w:lang w:val="en-GB"/>
        </w:rPr>
        <w:t>”</w:t>
      </w:r>
      <w:r w:rsidRPr="00423C14">
        <w:rPr>
          <w:rFonts w:hint="eastAsia"/>
          <w:lang w:val="en-GB"/>
        </w:rPr>
        <w:t>，输入登录密码，登录虚拟桌面。</w:t>
      </w:r>
    </w:p>
    <w:p w14:paraId="0BD42DB4" w14:textId="5EA46387" w:rsidR="00DC3DBD" w:rsidRPr="00423C14" w:rsidRDefault="00DC3DBD" w:rsidP="009F1B9C">
      <w:pPr>
        <w:pStyle w:val="1e"/>
        <w:rPr>
          <w:lang w:val="en-GB" w:eastAsia="x-none"/>
        </w:rPr>
      </w:pPr>
      <w:r w:rsidRPr="005E7E27">
        <w:rPr>
          <w:noProof/>
        </w:rPr>
        <w:drawing>
          <wp:inline distT="0" distB="0" distL="0" distR="0" wp14:anchorId="6A0EB98F" wp14:editId="27901C8F">
            <wp:extent cx="2143125" cy="7810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9F694" w14:textId="0418CE0A" w:rsidR="00DC3DBD" w:rsidRPr="00423C14" w:rsidRDefault="00DC3DBD" w:rsidP="009F1B9C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点击桌面上的</w:t>
      </w:r>
      <w:r w:rsidRPr="00423C14">
        <w:rPr>
          <w:rFonts w:hint="eastAsia"/>
          <w:noProof/>
        </w:rPr>
        <w:drawing>
          <wp:inline distT="0" distB="0" distL="0" distR="0" wp14:anchorId="51F181CF" wp14:editId="4AF3BFFB">
            <wp:extent cx="609600" cy="7905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GB"/>
        </w:rPr>
        <w:t>快捷</w:t>
      </w:r>
      <w:r>
        <w:rPr>
          <w:lang w:val="en-GB"/>
        </w:rPr>
        <w:t>方式</w:t>
      </w:r>
      <w:r w:rsidRPr="00423C14">
        <w:rPr>
          <w:rFonts w:hint="eastAsia"/>
          <w:lang w:val="en-GB"/>
        </w:rPr>
        <w:t>，运行</w:t>
      </w:r>
      <w:r w:rsidRPr="00423C14">
        <w:rPr>
          <w:rFonts w:hint="eastAsia"/>
          <w:lang w:val="en-GB"/>
        </w:rPr>
        <w:t>vDesk</w:t>
      </w:r>
      <w:r w:rsidRPr="00423C14">
        <w:rPr>
          <w:rFonts w:hint="eastAsia"/>
          <w:lang w:val="en-GB"/>
        </w:rPr>
        <w:t>工具，点击常用工具</w:t>
      </w:r>
      <w:r w:rsidRPr="00423C14">
        <w:rPr>
          <w:rFonts w:hint="eastAsia"/>
          <w:lang w:val="en-GB"/>
        </w:rPr>
        <w:t>-&gt;</w:t>
      </w:r>
      <w:r>
        <w:rPr>
          <w:rFonts w:hint="eastAsia"/>
          <w:lang w:val="en-GB"/>
        </w:rPr>
        <w:t>连</w:t>
      </w:r>
      <w:r w:rsidRPr="00423C14">
        <w:rPr>
          <w:rFonts w:hint="eastAsia"/>
          <w:lang w:val="en-GB"/>
        </w:rPr>
        <w:t>接检修工具。</w:t>
      </w:r>
    </w:p>
    <w:p w14:paraId="5BA581B4" w14:textId="63409E96" w:rsidR="00DC3DBD" w:rsidRPr="00423C14" w:rsidRDefault="00DC3DBD" w:rsidP="009F1B9C">
      <w:pPr>
        <w:pStyle w:val="1e"/>
        <w:rPr>
          <w:lang w:val="en-GB" w:eastAsia="x-none"/>
        </w:rPr>
      </w:pPr>
      <w:r w:rsidRPr="005E7E27">
        <w:rPr>
          <w:noProof/>
        </w:rPr>
        <w:lastRenderedPageBreak/>
        <w:drawing>
          <wp:inline distT="0" distB="0" distL="0" distR="0" wp14:anchorId="390DBA64" wp14:editId="3F71B55B">
            <wp:extent cx="5454000" cy="3399148"/>
            <wp:effectExtent l="19050" t="19050" r="1397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39914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6DAC7B" w14:textId="77777777" w:rsidR="00DC3DBD" w:rsidRPr="00423C14" w:rsidRDefault="00DC3DBD" w:rsidP="009F1B9C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弹出的窗口中点击“一键检修”。</w:t>
      </w:r>
    </w:p>
    <w:p w14:paraId="457EDF92" w14:textId="547E3AB2" w:rsidR="00DC3DBD" w:rsidRPr="00423C14" w:rsidRDefault="00DC3DBD" w:rsidP="009F1B9C">
      <w:pPr>
        <w:pStyle w:val="1e"/>
        <w:rPr>
          <w:lang w:val="en-GB" w:eastAsia="x-none"/>
        </w:rPr>
      </w:pPr>
      <w:r w:rsidRPr="005E7E27">
        <w:rPr>
          <w:noProof/>
        </w:rPr>
        <w:drawing>
          <wp:inline distT="0" distB="0" distL="0" distR="0" wp14:anchorId="5EB46026" wp14:editId="6EE8CEE7">
            <wp:extent cx="5454000" cy="4245124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24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CBAB" w14:textId="745659AB" w:rsidR="00DC3DBD" w:rsidRPr="009F1B9C" w:rsidRDefault="00DC3DBD" w:rsidP="009F1B9C">
      <w:pPr>
        <w:pStyle w:val="1e"/>
      </w:pPr>
      <w:r w:rsidRPr="009F1B9C">
        <w:rPr>
          <w:rFonts w:hint="eastAsia"/>
        </w:rPr>
        <w:t>在检测过程中如弹出修复指导，按照指导方法操作即可。</w:t>
      </w:r>
    </w:p>
    <w:p w14:paraId="3CB91A9D" w14:textId="77777777" w:rsidR="00DC3DBD" w:rsidRPr="00423C14" w:rsidRDefault="00DC3DBD" w:rsidP="009F1B9C">
      <w:pPr>
        <w:pStyle w:val="30"/>
      </w:pPr>
      <w:r w:rsidRPr="00423C14">
        <w:rPr>
          <w:rFonts w:hint="eastAsia"/>
        </w:rPr>
        <w:lastRenderedPageBreak/>
        <w:t>修复工具运行完成后退出修复工具，重新登录</w:t>
      </w:r>
      <w:r w:rsidRPr="00423C14">
        <w:rPr>
          <w:rFonts w:hint="eastAsia"/>
        </w:rPr>
        <w:t>WI</w:t>
      </w:r>
      <w:r w:rsidRPr="00423C14">
        <w:rPr>
          <w:rFonts w:hint="eastAsia"/>
        </w:rPr>
        <w:t>，查看虚拟机列表中的虚拟机状态。</w:t>
      </w:r>
    </w:p>
    <w:p w14:paraId="243EDB6B" w14:textId="62499D43" w:rsidR="00DC3DBD" w:rsidRPr="00423C14" w:rsidRDefault="00DC3DBD" w:rsidP="009F1B9C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48D97921" wp14:editId="3AAB8CE9">
            <wp:extent cx="2228850" cy="25241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5E4E" w14:textId="7EF807FC" w:rsidR="00DC3DBD" w:rsidRPr="00423C14" w:rsidRDefault="00DC3DBD" w:rsidP="009F1B9C">
      <w:pPr>
        <w:pStyle w:val="1e"/>
      </w:pPr>
      <w:r>
        <w:rPr>
          <w:rFonts w:hint="eastAsia"/>
        </w:rPr>
        <w:t>桌面图标恢复为蓝色后既表示连</w:t>
      </w:r>
      <w:r w:rsidRPr="00423C14">
        <w:rPr>
          <w:rFonts w:hint="eastAsia"/>
        </w:rPr>
        <w:t>接问题已经修复成功，点击</w:t>
      </w:r>
      <w:r w:rsidRPr="00423C14">
        <w:rPr>
          <w:rFonts w:hint="eastAsia"/>
          <w:noProof/>
        </w:rPr>
        <w:drawing>
          <wp:inline distT="0" distB="0" distL="0" distR="0" wp14:anchorId="5A08D355" wp14:editId="358308DE">
            <wp:extent cx="276225" cy="2000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rPr>
          <w:rFonts w:hint="eastAsia"/>
        </w:rPr>
        <w:t>可尝试登录桌面。</w:t>
      </w:r>
    </w:p>
    <w:p w14:paraId="7D52A648" w14:textId="77777777" w:rsidR="00DC3DBD" w:rsidRPr="009F1B9C" w:rsidRDefault="00DC3DBD" w:rsidP="009F1B9C">
      <w:pPr>
        <w:pStyle w:val="3"/>
      </w:pPr>
      <w:bookmarkStart w:id="219" w:name="_Toc500186224"/>
      <w:bookmarkStart w:id="220" w:name="_Toc500426419"/>
      <w:r w:rsidRPr="009F1B9C">
        <w:rPr>
          <w:rFonts w:hint="eastAsia"/>
        </w:rPr>
        <w:t>桌面</w:t>
      </w:r>
      <w:r w:rsidRPr="009F1B9C">
        <w:t>规格调整</w:t>
      </w:r>
      <w:bookmarkEnd w:id="219"/>
      <w:bookmarkEnd w:id="220"/>
    </w:p>
    <w:p w14:paraId="66C21117" w14:textId="77777777" w:rsidR="00DC3DBD" w:rsidRPr="009F1B9C" w:rsidRDefault="00DC3DBD" w:rsidP="009F1B9C">
      <w:pPr>
        <w:pStyle w:val="40"/>
        <w:rPr>
          <w:rFonts w:hint="default"/>
        </w:rPr>
      </w:pPr>
      <w:r w:rsidRPr="009F1B9C">
        <w:t>实验任务</w:t>
      </w:r>
    </w:p>
    <w:p w14:paraId="3E167FCA" w14:textId="77777777" w:rsidR="00DC3DBD" w:rsidRPr="00423C14" w:rsidRDefault="00DC3DBD" w:rsidP="009F1B9C">
      <w:pPr>
        <w:pStyle w:val="4b"/>
      </w:pPr>
      <w:r w:rsidRPr="00423C14">
        <w:rPr>
          <w:rFonts w:hint="eastAsia"/>
        </w:rPr>
        <w:t>批量修改虚拟机的</w:t>
      </w:r>
      <w:r w:rsidRPr="00423C14">
        <w:rPr>
          <w:rFonts w:hint="eastAsia"/>
        </w:rPr>
        <w:t>CPU</w:t>
      </w:r>
      <w:r w:rsidRPr="00423C14">
        <w:rPr>
          <w:rFonts w:hint="eastAsia"/>
        </w:rPr>
        <w:t>和内存配置。</w:t>
      </w:r>
    </w:p>
    <w:p w14:paraId="00313976" w14:textId="77777777" w:rsidR="00DC3DBD" w:rsidRPr="009F1B9C" w:rsidRDefault="00DC3DBD" w:rsidP="009F1B9C">
      <w:pPr>
        <w:pStyle w:val="40"/>
        <w:rPr>
          <w:rFonts w:hint="default"/>
        </w:rPr>
      </w:pPr>
      <w:r w:rsidRPr="009F1B9C">
        <w:t>必备事项</w:t>
      </w:r>
    </w:p>
    <w:p w14:paraId="7B760582" w14:textId="77777777" w:rsidR="00DC3DBD" w:rsidRPr="00423C14" w:rsidRDefault="00DC3DBD" w:rsidP="009F1B9C">
      <w:pPr>
        <w:pStyle w:val="4b"/>
      </w:pPr>
      <w:r w:rsidRPr="00423C14">
        <w:rPr>
          <w:rFonts w:hint="eastAsia"/>
        </w:rPr>
        <w:t>已登录</w:t>
      </w:r>
      <w:r w:rsidRPr="00423C14">
        <w:rPr>
          <w:rFonts w:hint="eastAsia"/>
        </w:rPr>
        <w:t>FusionAccess</w:t>
      </w:r>
      <w:r w:rsidRPr="00423C14">
        <w:rPr>
          <w:rFonts w:hint="eastAsia"/>
        </w:rPr>
        <w:t>系统。</w:t>
      </w:r>
    </w:p>
    <w:p w14:paraId="79BE3B6B" w14:textId="77777777" w:rsidR="00DC3DBD" w:rsidRPr="00423C14" w:rsidRDefault="00DC3DBD" w:rsidP="009F1B9C">
      <w:pPr>
        <w:pStyle w:val="4b"/>
      </w:pPr>
      <w:r w:rsidRPr="00423C14">
        <w:rPr>
          <w:rFonts w:hint="eastAsia"/>
        </w:rPr>
        <w:t>已创建一个以上虚拟桌面。</w:t>
      </w:r>
    </w:p>
    <w:p w14:paraId="11FA7561" w14:textId="77777777" w:rsidR="00DC3DBD" w:rsidRPr="009F1B9C" w:rsidRDefault="00DC3DBD" w:rsidP="009F1B9C">
      <w:pPr>
        <w:pStyle w:val="40"/>
        <w:rPr>
          <w:rFonts w:hint="default"/>
        </w:rPr>
      </w:pPr>
      <w:r w:rsidRPr="009F1B9C">
        <w:t>操作步骤</w:t>
      </w:r>
    </w:p>
    <w:p w14:paraId="5075C74E" w14:textId="77777777" w:rsidR="00DC3DBD" w:rsidRPr="00423C14" w:rsidRDefault="00DC3DBD" w:rsidP="009F1B9C">
      <w:pPr>
        <w:pStyle w:val="30"/>
      </w:pPr>
      <w:r w:rsidRPr="00423C14">
        <w:t>在</w:t>
      </w:r>
      <w:r w:rsidRPr="00423C14">
        <w:t>FusionAccess</w:t>
      </w:r>
      <w:r w:rsidRPr="00423C14">
        <w:t>界面，选择</w:t>
      </w:r>
      <w:r w:rsidRPr="00423C14">
        <w:t>“</w:t>
      </w:r>
      <w:r w:rsidRPr="00423C14">
        <w:t>桌面管理</w:t>
      </w:r>
      <w:r w:rsidRPr="00423C14">
        <w:t xml:space="preserve"> &gt; </w:t>
      </w:r>
      <w:r w:rsidRPr="00423C14">
        <w:t>所有计算机</w:t>
      </w:r>
      <w:r w:rsidRPr="00423C14">
        <w:t>”</w:t>
      </w:r>
      <w:r w:rsidRPr="00423C14">
        <w:t>。</w:t>
      </w:r>
    </w:p>
    <w:p w14:paraId="516BD699" w14:textId="77777777" w:rsidR="00DC3DBD" w:rsidRPr="00423C14" w:rsidRDefault="00DC3DBD" w:rsidP="009F1B9C">
      <w:pPr>
        <w:pStyle w:val="30"/>
      </w:pPr>
      <w:r w:rsidRPr="00423C14">
        <w:t>在虚拟机列表中选中待修改的虚拟机，选择</w:t>
      </w:r>
      <w:r w:rsidRPr="00423C14">
        <w:t>“</w:t>
      </w:r>
      <w:r w:rsidRPr="00423C14">
        <w:t>高级功能</w:t>
      </w:r>
      <w:r w:rsidRPr="00423C14">
        <w:t xml:space="preserve"> &gt; </w:t>
      </w:r>
      <w:r w:rsidRPr="00423C14">
        <w:t>修改虚拟机</w:t>
      </w:r>
      <w:r w:rsidRPr="00423C14">
        <w:t>”</w:t>
      </w:r>
      <w:r w:rsidRPr="00423C14">
        <w:t>。</w:t>
      </w:r>
    </w:p>
    <w:p w14:paraId="31148E90" w14:textId="1342113E" w:rsidR="00DC3DBD" w:rsidRPr="00423C14" w:rsidRDefault="00DC3DBD" w:rsidP="009F1B9C">
      <w:pPr>
        <w:pStyle w:val="1e"/>
      </w:pPr>
      <w:r w:rsidRPr="005E7E27">
        <w:rPr>
          <w:noProof/>
        </w:rPr>
        <w:lastRenderedPageBreak/>
        <w:drawing>
          <wp:inline distT="0" distB="0" distL="0" distR="0" wp14:anchorId="1FA056BF" wp14:editId="5E6B4CAF">
            <wp:extent cx="1343025" cy="4038600"/>
            <wp:effectExtent l="19050" t="19050" r="28575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403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E0220" w14:textId="10038BB5" w:rsidR="00DC3DBD" w:rsidRPr="009F1B9C" w:rsidRDefault="00DC3DBD" w:rsidP="009F1B9C">
      <w:pPr>
        <w:pStyle w:val="1e"/>
      </w:pPr>
      <w:r w:rsidRPr="009F1B9C">
        <w:t>进入</w:t>
      </w:r>
      <w:r w:rsidRPr="009F1B9C">
        <w:t>“</w:t>
      </w:r>
      <w:r w:rsidRPr="009F1B9C">
        <w:t>修改虚拟机</w:t>
      </w:r>
      <w:r w:rsidRPr="009F1B9C">
        <w:t>”</w:t>
      </w:r>
      <w:r w:rsidRPr="009F1B9C">
        <w:t>界面。</w:t>
      </w:r>
    </w:p>
    <w:p w14:paraId="3A948155" w14:textId="77777777" w:rsidR="00DC3DBD" w:rsidRPr="00423C14" w:rsidRDefault="00DC3DBD" w:rsidP="009F1B9C">
      <w:pPr>
        <w:pStyle w:val="30"/>
      </w:pPr>
      <w:r w:rsidRPr="00423C14">
        <w:rPr>
          <w:rFonts w:hint="eastAsia"/>
        </w:rPr>
        <w:t>将当前虚拟机的</w:t>
      </w:r>
      <w:r w:rsidRPr="00423C14">
        <w:rPr>
          <w:rFonts w:hint="eastAsia"/>
        </w:rPr>
        <w:t>CUP</w:t>
      </w:r>
      <w:r w:rsidRPr="00423C14">
        <w:rPr>
          <w:rFonts w:hint="eastAsia"/>
        </w:rPr>
        <w:t>和内存数量增加一倍</w:t>
      </w:r>
      <w:r w:rsidRPr="00423C14">
        <w:t>。</w:t>
      </w:r>
    </w:p>
    <w:p w14:paraId="6E326F85" w14:textId="7313468A" w:rsidR="00DC3DBD" w:rsidRPr="00423C14" w:rsidRDefault="00DC3DBD" w:rsidP="009F1B9C">
      <w:pPr>
        <w:pStyle w:val="1e"/>
      </w:pPr>
      <w:r w:rsidRPr="00423C14">
        <w:t>单击</w:t>
      </w:r>
      <w:r w:rsidRPr="00423C14">
        <w:t>“</w:t>
      </w:r>
      <w:r w:rsidRPr="00423C14">
        <w:t>确定</w:t>
      </w:r>
      <w:r w:rsidRPr="00423C14">
        <w:t>”</w:t>
      </w:r>
      <w:r w:rsidRPr="00423C14">
        <w:t>。</w:t>
      </w:r>
    </w:p>
    <w:p w14:paraId="1FED32C3" w14:textId="119583ED" w:rsidR="00DC3DBD" w:rsidRPr="00423C14" w:rsidRDefault="00DC3DBD" w:rsidP="009F1B9C">
      <w:pPr>
        <w:pStyle w:val="1e"/>
      </w:pPr>
      <w:r w:rsidRPr="005E7E27">
        <w:rPr>
          <w:noProof/>
        </w:rPr>
        <w:drawing>
          <wp:inline distT="0" distB="0" distL="0" distR="0" wp14:anchorId="652CA252" wp14:editId="35F1CEDD">
            <wp:extent cx="5454000" cy="2492722"/>
            <wp:effectExtent l="19050" t="19050" r="13970" b="222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49272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C1169D" w14:textId="1899C416" w:rsidR="00DC3DBD" w:rsidRPr="00423C14" w:rsidRDefault="00DC3DBD" w:rsidP="009F1B9C">
      <w:pPr>
        <w:pStyle w:val="1e"/>
      </w:pPr>
      <w:r w:rsidRPr="00423C14">
        <w:t>进入修改成功界面。</w:t>
      </w:r>
    </w:p>
    <w:p w14:paraId="2F8D7295" w14:textId="77777777" w:rsidR="00DC3DBD" w:rsidRPr="00423C14" w:rsidRDefault="00DC3DBD" w:rsidP="009F1B9C">
      <w:pPr>
        <w:pStyle w:val="30"/>
      </w:pPr>
      <w:r w:rsidRPr="00423C14">
        <w:t>单击</w:t>
      </w:r>
      <w:r w:rsidRPr="00423C14">
        <w:t>“</w:t>
      </w:r>
      <w:r w:rsidRPr="00423C14">
        <w:t>返回所有虚拟机列表</w:t>
      </w:r>
      <w:r w:rsidRPr="00423C14">
        <w:t>”</w:t>
      </w:r>
      <w:r w:rsidRPr="00423C14">
        <w:t>。</w:t>
      </w:r>
    </w:p>
    <w:p w14:paraId="60718708" w14:textId="5E0444A0" w:rsidR="00DC3DBD" w:rsidRDefault="00DC3DBD" w:rsidP="009F1B9C">
      <w:pPr>
        <w:pStyle w:val="1e"/>
      </w:pPr>
      <w:r w:rsidRPr="00423C14">
        <w:t>返回虚拟机列表界面，在虚拟机列表可查看修改的虚拟机信息。</w:t>
      </w:r>
    </w:p>
    <w:p w14:paraId="7E5633FD" w14:textId="0A853F14" w:rsidR="00DC3DBD" w:rsidRPr="00423C14" w:rsidRDefault="00DC3DBD" w:rsidP="009F1B9C">
      <w:pPr>
        <w:pStyle w:val="1e"/>
      </w:pPr>
      <w:r w:rsidRPr="005E7E27">
        <w:rPr>
          <w:noProof/>
        </w:rPr>
        <w:lastRenderedPageBreak/>
        <w:drawing>
          <wp:inline distT="0" distB="0" distL="0" distR="0" wp14:anchorId="7C5C01D2" wp14:editId="73A3BB60">
            <wp:extent cx="5454000" cy="496670"/>
            <wp:effectExtent l="19050" t="19050" r="13970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966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157B4D" w14:textId="77777777" w:rsidR="00DC3DBD" w:rsidRPr="00423C14" w:rsidRDefault="00DC3DBD" w:rsidP="009F1B9C">
      <w:pPr>
        <w:pStyle w:val="30"/>
      </w:pPr>
      <w:r w:rsidRPr="00423C14">
        <w:t>重新启动虚拟机。</w:t>
      </w:r>
    </w:p>
    <w:p w14:paraId="6F2825B1" w14:textId="40345C7D" w:rsidR="00DC3DBD" w:rsidRPr="00423C14" w:rsidRDefault="009F1B9C" w:rsidP="009F1B9C">
      <w:pPr>
        <w:pStyle w:val="1e"/>
      </w:pPr>
      <w:r w:rsidRPr="00423C14">
        <w:rPr>
          <w:noProof/>
        </w:rPr>
        <w:drawing>
          <wp:inline distT="0" distB="0" distL="0" distR="0" wp14:anchorId="341594AD" wp14:editId="3AF57269">
            <wp:extent cx="457200" cy="152400"/>
            <wp:effectExtent l="0" t="0" r="0" b="0"/>
            <wp:docPr id="234" name="图片 234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说明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E6A4" w14:textId="77777777" w:rsidR="00DC3DBD" w:rsidRPr="009F1B9C" w:rsidRDefault="00DC3DBD" w:rsidP="009F1B9C">
      <w:pPr>
        <w:pStyle w:val="1e"/>
        <w:rPr>
          <w:sz w:val="18"/>
          <w:szCs w:val="18"/>
        </w:rPr>
      </w:pPr>
      <w:r w:rsidRPr="009F1B9C">
        <w:rPr>
          <w:sz w:val="18"/>
          <w:szCs w:val="18"/>
        </w:rPr>
        <w:t>运行状态下的虚拟机，在修改虚拟机</w:t>
      </w:r>
      <w:r w:rsidRPr="009F1B9C">
        <w:rPr>
          <w:sz w:val="18"/>
          <w:szCs w:val="18"/>
        </w:rPr>
        <w:t>CPU</w:t>
      </w:r>
      <w:r w:rsidRPr="009F1B9C">
        <w:rPr>
          <w:sz w:val="18"/>
          <w:szCs w:val="18"/>
        </w:rPr>
        <w:t>和内存规格后，需重新启动虚拟机才能生效。其它状态下的虚拟机，在启动虚拟机后生效。</w:t>
      </w:r>
    </w:p>
    <w:p w14:paraId="58AF1EC8" w14:textId="77777777" w:rsidR="00DC3DBD" w:rsidRPr="009F1B9C" w:rsidRDefault="00DC3DBD" w:rsidP="009F1B9C">
      <w:pPr>
        <w:pStyle w:val="40"/>
        <w:rPr>
          <w:rFonts w:hint="default"/>
        </w:rPr>
      </w:pPr>
      <w:r w:rsidRPr="009F1B9C">
        <w:t>结果验证</w:t>
      </w:r>
    </w:p>
    <w:p w14:paraId="513CCC93" w14:textId="77777777" w:rsidR="00DC3DBD" w:rsidRDefault="00DC3DBD" w:rsidP="009F1B9C">
      <w:pPr>
        <w:pStyle w:val="30"/>
      </w:pPr>
      <w:r w:rsidRPr="00423C14">
        <w:rPr>
          <w:rFonts w:hint="eastAsia"/>
        </w:rPr>
        <w:t>虚拟机规格修改完成并重启后，登录虚拟桌面，进入设备管理器查看当前配置是否为修改后的配置。</w:t>
      </w:r>
    </w:p>
    <w:p w14:paraId="24810F27" w14:textId="270F246B" w:rsidR="00DC3DBD" w:rsidRPr="00423C14" w:rsidRDefault="00DC3DBD" w:rsidP="009F1B9C">
      <w:pPr>
        <w:pStyle w:val="1e"/>
      </w:pPr>
      <w:r w:rsidRPr="005E7E27">
        <w:rPr>
          <w:noProof/>
        </w:rPr>
        <w:drawing>
          <wp:inline distT="0" distB="0" distL="0" distR="0" wp14:anchorId="70BED3EA" wp14:editId="185EF7F1">
            <wp:extent cx="5454000" cy="3223670"/>
            <wp:effectExtent l="19050" t="19050" r="1397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2236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2F064A" w14:textId="77777777" w:rsidR="00DC3DBD" w:rsidRPr="009F1B9C" w:rsidRDefault="00DC3DBD" w:rsidP="009F1B9C">
      <w:pPr>
        <w:pStyle w:val="3"/>
      </w:pPr>
      <w:bookmarkStart w:id="221" w:name="_Toc500186225"/>
      <w:bookmarkStart w:id="222" w:name="_Toc500426420"/>
      <w:r w:rsidRPr="009F1B9C">
        <w:rPr>
          <w:rFonts w:hint="eastAsia"/>
        </w:rPr>
        <w:t>策略</w:t>
      </w:r>
      <w:r w:rsidRPr="009F1B9C">
        <w:t>管理</w:t>
      </w:r>
      <w:r w:rsidRPr="009F1B9C">
        <w:rPr>
          <w:rFonts w:hint="eastAsia"/>
        </w:rPr>
        <w:t>：</w:t>
      </w:r>
      <w:r w:rsidRPr="009F1B9C">
        <w:t>文件重定向</w:t>
      </w:r>
      <w:bookmarkEnd w:id="221"/>
      <w:bookmarkEnd w:id="222"/>
    </w:p>
    <w:p w14:paraId="5511046C" w14:textId="77777777" w:rsidR="00DC3DBD" w:rsidRPr="009F1B9C" w:rsidRDefault="00DC3DBD" w:rsidP="009F1B9C">
      <w:pPr>
        <w:pStyle w:val="40"/>
        <w:rPr>
          <w:rFonts w:hint="default"/>
        </w:rPr>
      </w:pPr>
      <w:r w:rsidRPr="009F1B9C">
        <w:t>实验任务</w:t>
      </w:r>
    </w:p>
    <w:p w14:paraId="08E37E47" w14:textId="77777777" w:rsidR="00DC3DBD" w:rsidRPr="00423C14" w:rsidRDefault="00DC3DBD" w:rsidP="009F1B9C">
      <w:pPr>
        <w:pStyle w:val="4b"/>
      </w:pPr>
      <w:r w:rsidRPr="00423C14">
        <w:rPr>
          <w:rFonts w:hint="eastAsia"/>
        </w:rPr>
        <w:t>设置文件重定向策略，并将策略应用</w:t>
      </w:r>
      <w:proofErr w:type="gramStart"/>
      <w:r w:rsidRPr="00423C14">
        <w:rPr>
          <w:rFonts w:hint="eastAsia"/>
        </w:rPr>
        <w:t>给之前</w:t>
      </w:r>
      <w:proofErr w:type="gramEnd"/>
      <w:r w:rsidRPr="00423C14">
        <w:rPr>
          <w:rFonts w:hint="eastAsia"/>
        </w:rPr>
        <w:t>所创建的用户</w:t>
      </w:r>
      <w:r w:rsidRPr="00423C14">
        <w:rPr>
          <w:rFonts w:hint="eastAsia"/>
        </w:rPr>
        <w:t>user01,</w:t>
      </w:r>
      <w:r w:rsidRPr="00423C14">
        <w:rPr>
          <w:rFonts w:hint="eastAsia"/>
        </w:rPr>
        <w:t>通过策略实验以下功能：</w:t>
      </w:r>
    </w:p>
    <w:p w14:paraId="1A701182" w14:textId="77777777" w:rsidR="00DC3DBD" w:rsidRPr="00423C14" w:rsidRDefault="00DC3DBD" w:rsidP="009F1B9C">
      <w:pPr>
        <w:pStyle w:val="4b"/>
      </w:pPr>
      <w:r w:rsidRPr="00423C14">
        <w:rPr>
          <w:rFonts w:hint="eastAsia"/>
        </w:rPr>
        <w:t>客户端本地驱动器重定向到虚拟桌面中；</w:t>
      </w:r>
    </w:p>
    <w:p w14:paraId="585C660B" w14:textId="77777777" w:rsidR="00DC3DBD" w:rsidRPr="00423C14" w:rsidRDefault="00DC3DBD" w:rsidP="009F1B9C">
      <w:pPr>
        <w:pStyle w:val="4b"/>
      </w:pPr>
      <w:r w:rsidRPr="00423C14">
        <w:rPr>
          <w:rFonts w:hint="eastAsia"/>
        </w:rPr>
        <w:t>虚拟桌面对于客户商为只读，即只能从客户端磁盘拷贝文件到虚拟桌面，反之则不可以。</w:t>
      </w:r>
    </w:p>
    <w:p w14:paraId="6BC38837" w14:textId="77777777" w:rsidR="00DC3DBD" w:rsidRPr="009F1B9C" w:rsidRDefault="00DC3DBD" w:rsidP="009F1B9C">
      <w:pPr>
        <w:pStyle w:val="40"/>
        <w:rPr>
          <w:rFonts w:hint="default"/>
        </w:rPr>
      </w:pPr>
      <w:r w:rsidRPr="009F1B9C">
        <w:t>操作步骤</w:t>
      </w:r>
    </w:p>
    <w:p w14:paraId="474D861D" w14:textId="77777777" w:rsidR="00DC3DBD" w:rsidRPr="00423C14" w:rsidRDefault="00DC3DBD" w:rsidP="009F1B9C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登录</w:t>
      </w:r>
      <w:r w:rsidRPr="00423C14">
        <w:rPr>
          <w:rFonts w:hint="eastAsia"/>
          <w:lang w:val="en-GB"/>
        </w:rPr>
        <w:t>FusionAccess</w:t>
      </w:r>
      <w:r w:rsidRPr="00423C14">
        <w:rPr>
          <w:rFonts w:hint="eastAsia"/>
          <w:lang w:val="en-GB"/>
        </w:rPr>
        <w:t>，点击桌面管理</w:t>
      </w:r>
      <w:r w:rsidRPr="00423C14">
        <w:rPr>
          <w:rFonts w:hint="eastAsia"/>
          <w:lang w:val="en-GB"/>
        </w:rPr>
        <w:t>&gt;</w:t>
      </w:r>
      <w:r w:rsidRPr="00423C14">
        <w:rPr>
          <w:rFonts w:hint="eastAsia"/>
          <w:lang w:val="en-GB"/>
        </w:rPr>
        <w:t>策略管理，进入策略管理界面。</w:t>
      </w:r>
    </w:p>
    <w:p w14:paraId="041EE22D" w14:textId="4B4DE0AF" w:rsidR="00DC3DBD" w:rsidRPr="00423C14" w:rsidRDefault="00DC3DBD" w:rsidP="009F1B9C">
      <w:pPr>
        <w:pStyle w:val="1e"/>
        <w:rPr>
          <w:lang w:val="en-GB" w:eastAsia="x-none"/>
        </w:rPr>
      </w:pPr>
      <w:r w:rsidRPr="005E7E27">
        <w:rPr>
          <w:noProof/>
        </w:rPr>
        <w:lastRenderedPageBreak/>
        <w:drawing>
          <wp:inline distT="0" distB="0" distL="0" distR="0" wp14:anchorId="63D4B74F" wp14:editId="25723022">
            <wp:extent cx="5454000" cy="1996052"/>
            <wp:effectExtent l="19050" t="19050" r="13970" b="234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99605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D79172" w14:textId="6795900B" w:rsidR="00DC3DBD" w:rsidRPr="00423C14" w:rsidRDefault="00DC3DBD" w:rsidP="00AD1D68">
      <w:pPr>
        <w:pStyle w:val="1e"/>
      </w:pPr>
      <w:r w:rsidRPr="00423C14">
        <w:rPr>
          <w:rFonts w:hint="eastAsia"/>
        </w:rPr>
        <w:t>点击“创建策略组”，进入策略创建界面。</w:t>
      </w:r>
    </w:p>
    <w:p w14:paraId="7BF3859F" w14:textId="77777777" w:rsidR="00DC3DBD" w:rsidRPr="00423C14" w:rsidRDefault="00DC3DBD" w:rsidP="00AD1D68">
      <w:pPr>
        <w:pStyle w:val="30"/>
      </w:pPr>
      <w:r w:rsidRPr="00423C14">
        <w:rPr>
          <w:rFonts w:hint="eastAsia"/>
        </w:rPr>
        <w:t>输入策略名称，单击下一步，进入定制策略界面。</w:t>
      </w:r>
    </w:p>
    <w:p w14:paraId="485A2257" w14:textId="764FAC5F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728942EA" wp14:editId="458BE161">
            <wp:extent cx="5454000" cy="1977309"/>
            <wp:effectExtent l="19050" t="19050" r="13970" b="234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97730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E44DEE" w14:textId="77777777" w:rsidR="00DC3DBD" w:rsidRPr="0051635E" w:rsidRDefault="00DC3DBD" w:rsidP="00AD1D68">
      <w:pPr>
        <w:pStyle w:val="30"/>
      </w:pPr>
      <w:r w:rsidRPr="00423C14">
        <w:rPr>
          <w:rFonts w:hint="eastAsia"/>
        </w:rPr>
        <w:t>在定制策略界面，点击“文件和剪切板”，在右侧设置选项中，将“文件重定向”设置为“只读”，将“客户端固定驱动器”选项设置为“已启用”。</w:t>
      </w:r>
    </w:p>
    <w:p w14:paraId="058E73A3" w14:textId="5BAD2814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16D8F675" wp14:editId="3123D0E0">
            <wp:extent cx="5454000" cy="2230330"/>
            <wp:effectExtent l="19050" t="19050" r="13970" b="177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2303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F6F554" w14:textId="77777777" w:rsidR="00DC3DBD" w:rsidRPr="00423C14" w:rsidRDefault="00DC3DBD" w:rsidP="00AD1D68">
      <w:pPr>
        <w:pStyle w:val="30"/>
      </w:pPr>
      <w:r w:rsidRPr="00423C14">
        <w:rPr>
          <w:rFonts w:hint="eastAsia"/>
        </w:rPr>
        <w:t>单击“下一步”，进入“策略应用对象”设置界面。</w:t>
      </w:r>
    </w:p>
    <w:p w14:paraId="512E6B6F" w14:textId="77777777" w:rsidR="00DC3DBD" w:rsidRPr="00423C14" w:rsidRDefault="00DC3DBD" w:rsidP="00AD1D68">
      <w:pPr>
        <w:pStyle w:val="4b"/>
      </w:pPr>
      <w:r w:rsidRPr="00423C14">
        <w:rPr>
          <w:rFonts w:hint="eastAsia"/>
        </w:rPr>
        <w:t>“对象类型”选择“用户”；</w:t>
      </w:r>
    </w:p>
    <w:p w14:paraId="7CDC6BF2" w14:textId="77777777" w:rsidR="00DC3DBD" w:rsidRPr="00423C14" w:rsidRDefault="00DC3DBD" w:rsidP="00AD1D68">
      <w:pPr>
        <w:pStyle w:val="4b"/>
      </w:pPr>
      <w:r w:rsidRPr="00423C14">
        <w:rPr>
          <w:rFonts w:hint="eastAsia"/>
        </w:rPr>
        <w:t>“对象名称”输入</w:t>
      </w:r>
      <w:proofErr w:type="gramStart"/>
      <w:r w:rsidRPr="00423C14">
        <w:rPr>
          <w:rFonts w:hint="eastAsia"/>
        </w:rPr>
        <w:t>域用户</w:t>
      </w:r>
      <w:proofErr w:type="gramEnd"/>
      <w:r>
        <w:t>vdsuser01</w:t>
      </w:r>
      <w:r>
        <w:rPr>
          <w:rFonts w:hint="eastAsia"/>
        </w:rPr>
        <w:t>（</w:t>
      </w:r>
      <w:proofErr w:type="gramStart"/>
      <w:r>
        <w:rPr>
          <w:rFonts w:hint="eastAsia"/>
        </w:rPr>
        <w:t>非</w:t>
      </w:r>
      <w:r>
        <w:t>应用</w:t>
      </w:r>
      <w:proofErr w:type="gramEnd"/>
      <w:r>
        <w:t>虚拟化的域用户</w:t>
      </w:r>
      <w:r>
        <w:rPr>
          <w:rFonts w:hint="eastAsia"/>
        </w:rPr>
        <w:t>）</w:t>
      </w:r>
      <w:r w:rsidRPr="00423C14">
        <w:rPr>
          <w:rFonts w:hint="eastAsia"/>
        </w:rPr>
        <w:t>；</w:t>
      </w:r>
    </w:p>
    <w:p w14:paraId="2F260EF6" w14:textId="1196E048" w:rsidR="00DC3DBD" w:rsidRPr="00423C14" w:rsidRDefault="00DC3DBD" w:rsidP="00AD1D68">
      <w:pPr>
        <w:pStyle w:val="1e"/>
      </w:pPr>
      <w:r w:rsidRPr="00423C14">
        <w:rPr>
          <w:rFonts w:hint="eastAsia"/>
        </w:rPr>
        <w:lastRenderedPageBreak/>
        <w:t>点击“查询</w:t>
      </w:r>
      <w:r w:rsidRPr="00423C14">
        <w:rPr>
          <w:rFonts w:hint="eastAsia"/>
        </w:rPr>
        <w:t xml:space="preserve"> </w:t>
      </w:r>
      <w:r w:rsidRPr="00423C14">
        <w:rPr>
          <w:rFonts w:hint="eastAsia"/>
        </w:rPr>
        <w:t>。在对象名称列表</w:t>
      </w:r>
      <w:proofErr w:type="gramStart"/>
      <w:r w:rsidRPr="00423C14">
        <w:rPr>
          <w:rFonts w:hint="eastAsia"/>
        </w:rPr>
        <w:t>中勾选对象</w:t>
      </w:r>
      <w:proofErr w:type="gramEnd"/>
      <w:r w:rsidRPr="00423C14">
        <w:rPr>
          <w:rFonts w:hint="eastAsia"/>
        </w:rPr>
        <w:t>名称，点击</w:t>
      </w:r>
      <w:r w:rsidRPr="00423C14">
        <w:rPr>
          <w:rFonts w:hint="eastAsia"/>
          <w:noProof/>
        </w:rPr>
        <w:drawing>
          <wp:inline distT="0" distB="0" distL="0" distR="0" wp14:anchorId="1C73AC44" wp14:editId="18ACC53A">
            <wp:extent cx="400050" cy="190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C14">
        <w:rPr>
          <w:rFonts w:hint="eastAsia"/>
        </w:rPr>
        <w:t>，将其添加到已选对象列表。</w:t>
      </w:r>
    </w:p>
    <w:p w14:paraId="6218CA82" w14:textId="09E34850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1CA4644D" wp14:editId="1849CBAA">
            <wp:extent cx="5454000" cy="2427124"/>
            <wp:effectExtent l="19050" t="1905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42712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1DC094" w14:textId="77777777" w:rsidR="00DC3DBD" w:rsidRDefault="00DC3DBD" w:rsidP="00AD1D68">
      <w:pPr>
        <w:pStyle w:val="30"/>
        <w:rPr>
          <w:lang w:eastAsia="x-none"/>
        </w:rPr>
      </w:pPr>
      <w:r>
        <w:rPr>
          <w:rFonts w:hint="eastAsia"/>
        </w:rPr>
        <w:t>已选区域</w:t>
      </w:r>
      <w:r>
        <w:t>的对象名称</w:t>
      </w:r>
      <w:r>
        <w:rPr>
          <w:rFonts w:hint="eastAsia"/>
        </w:rPr>
        <w:t>前</w:t>
      </w:r>
      <w:r>
        <w:t>的方框</w:t>
      </w:r>
      <w:r w:rsidRPr="0025602A">
        <w:rPr>
          <w:rFonts w:hint="eastAsia"/>
          <w:b/>
        </w:rPr>
        <w:t>不要</w:t>
      </w:r>
      <w:r>
        <w:rPr>
          <w:rFonts w:hint="eastAsia"/>
        </w:rPr>
        <w:t>打勾</w:t>
      </w:r>
      <w:r>
        <w:t>，</w:t>
      </w:r>
      <w:r w:rsidRPr="00423C14">
        <w:rPr>
          <w:rFonts w:hint="eastAsia"/>
          <w:lang w:eastAsia="x-none"/>
        </w:rPr>
        <w:t>点击“保存”，完成策略组创建。</w:t>
      </w:r>
    </w:p>
    <w:p w14:paraId="48EE5E69" w14:textId="1374C695" w:rsidR="00DC3DBD" w:rsidRPr="00AD1D68" w:rsidRDefault="00DC3DBD" w:rsidP="00AD1D68">
      <w:pPr>
        <w:pStyle w:val="1e"/>
        <w:rPr>
          <w:noProof/>
        </w:rPr>
      </w:pPr>
      <w:r w:rsidRPr="005E7E27">
        <w:rPr>
          <w:noProof/>
        </w:rPr>
        <w:drawing>
          <wp:inline distT="0" distB="0" distL="0" distR="0" wp14:anchorId="69A8AF45" wp14:editId="056F21EA">
            <wp:extent cx="5454000" cy="2080392"/>
            <wp:effectExtent l="19050" t="19050" r="1397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0803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A8C08D" w14:textId="77777777" w:rsidR="00DC3DBD" w:rsidRPr="00AD1D68" w:rsidRDefault="00DC3DBD" w:rsidP="00AD1D68">
      <w:pPr>
        <w:pStyle w:val="40"/>
        <w:rPr>
          <w:rFonts w:hint="default"/>
        </w:rPr>
      </w:pPr>
      <w:r w:rsidRPr="00AD1D68">
        <w:t>结果验证</w:t>
      </w:r>
    </w:p>
    <w:p w14:paraId="13EFDC55" w14:textId="77777777" w:rsidR="00DC3DBD" w:rsidRPr="00423C14" w:rsidRDefault="00DC3DBD" w:rsidP="00AD1D68">
      <w:pPr>
        <w:pStyle w:val="30"/>
      </w:pPr>
      <w:r w:rsidRPr="00423C14">
        <w:rPr>
          <w:rFonts w:hint="eastAsia"/>
        </w:rPr>
        <w:t>使用用户</w:t>
      </w:r>
      <w:r>
        <w:rPr>
          <w:rFonts w:hint="eastAsia"/>
        </w:rPr>
        <w:t>vds</w:t>
      </w:r>
      <w:r w:rsidRPr="00423C14">
        <w:rPr>
          <w:rFonts w:hint="eastAsia"/>
        </w:rPr>
        <w:t>user01</w:t>
      </w:r>
      <w:r w:rsidRPr="00423C14">
        <w:rPr>
          <w:rFonts w:hint="eastAsia"/>
        </w:rPr>
        <w:t>登录虚拟桌面，打开“计算机”，查看客户端驱动器是否重定向到虚拟桌面中。</w:t>
      </w:r>
    </w:p>
    <w:p w14:paraId="73E46D23" w14:textId="4B16A3DA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0758C6FB" wp14:editId="6172F7B9">
            <wp:extent cx="3941618" cy="1981200"/>
            <wp:effectExtent l="19050" t="19050" r="20955" b="190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530" cy="198718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3BC3C4" w14:textId="77777777" w:rsidR="00DC3DBD" w:rsidRPr="00423C14" w:rsidRDefault="00DC3DBD" w:rsidP="00AD1D68">
      <w:pPr>
        <w:pStyle w:val="30"/>
      </w:pPr>
      <w:r w:rsidRPr="00423C14">
        <w:rPr>
          <w:rFonts w:hint="eastAsia"/>
        </w:rPr>
        <w:lastRenderedPageBreak/>
        <w:t>从客户端驱动器中任意复制一个文件，将其粘贴到虚拟桌面用户驱动器中。检查是否可以成功操作。</w:t>
      </w:r>
    </w:p>
    <w:p w14:paraId="18D1E6FC" w14:textId="1E3D4E63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73D647A6" wp14:editId="460739B2">
            <wp:extent cx="3971925" cy="19716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70E8A" w14:textId="77777777" w:rsidR="00DC3DBD" w:rsidRPr="00423C14" w:rsidRDefault="00DC3DBD" w:rsidP="00AD1D68">
      <w:pPr>
        <w:pStyle w:val="30"/>
      </w:pPr>
      <w:r w:rsidRPr="00423C14">
        <w:rPr>
          <w:rFonts w:hint="eastAsia"/>
        </w:rPr>
        <w:t>尝试从虚拟桌面中拷贝一个文件到客户端，查看是否</w:t>
      </w:r>
      <w:proofErr w:type="gramStart"/>
      <w:r w:rsidRPr="00423C14">
        <w:rPr>
          <w:rFonts w:hint="eastAsia"/>
        </w:rPr>
        <w:t>禁止此</w:t>
      </w:r>
      <w:proofErr w:type="gramEnd"/>
      <w:r w:rsidRPr="00423C14">
        <w:rPr>
          <w:rFonts w:hint="eastAsia"/>
        </w:rPr>
        <w:t>操作。</w:t>
      </w:r>
    </w:p>
    <w:p w14:paraId="0915986E" w14:textId="4AF3FE9B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7E879B8B" wp14:editId="46AF49E9">
            <wp:extent cx="3967758" cy="20478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498" cy="20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74B4" w14:textId="77777777" w:rsidR="00DC3DBD" w:rsidRPr="00AD1D68" w:rsidRDefault="00DC3DBD" w:rsidP="00AD1D68">
      <w:pPr>
        <w:pStyle w:val="3"/>
      </w:pPr>
      <w:bookmarkStart w:id="223" w:name="_Toc500186226"/>
      <w:bookmarkStart w:id="224" w:name="_Toc500426421"/>
      <w:r w:rsidRPr="00AD1D68">
        <w:rPr>
          <w:rFonts w:hint="eastAsia"/>
        </w:rPr>
        <w:t>策略管理</w:t>
      </w:r>
      <w:r w:rsidRPr="00AD1D68">
        <w:t>：剪切板重定向</w:t>
      </w:r>
      <w:bookmarkEnd w:id="223"/>
      <w:bookmarkEnd w:id="224"/>
    </w:p>
    <w:p w14:paraId="46DACE78" w14:textId="77777777" w:rsidR="00DC3DBD" w:rsidRPr="00AD1D68" w:rsidRDefault="00DC3DBD" w:rsidP="00AD1D68">
      <w:pPr>
        <w:pStyle w:val="40"/>
        <w:rPr>
          <w:rFonts w:hint="default"/>
        </w:rPr>
      </w:pPr>
      <w:r w:rsidRPr="00AD1D68">
        <w:t>实验任务</w:t>
      </w:r>
    </w:p>
    <w:p w14:paraId="532FAA75" w14:textId="77777777" w:rsidR="00DC3DBD" w:rsidRPr="00423C14" w:rsidRDefault="00DC3DBD" w:rsidP="00AD1D68">
      <w:pPr>
        <w:pStyle w:val="4b"/>
      </w:pPr>
      <w:r w:rsidRPr="00423C14">
        <w:rPr>
          <w:rFonts w:hint="eastAsia"/>
        </w:rPr>
        <w:t>设置剪切板重定向策略，并将策略应用</w:t>
      </w:r>
      <w:proofErr w:type="gramStart"/>
      <w:r w:rsidRPr="00423C14">
        <w:rPr>
          <w:rFonts w:hint="eastAsia"/>
        </w:rPr>
        <w:t>给之前</w:t>
      </w:r>
      <w:proofErr w:type="gramEnd"/>
      <w:r w:rsidRPr="00423C14">
        <w:rPr>
          <w:rFonts w:hint="eastAsia"/>
        </w:rPr>
        <w:t>所创建的用户</w:t>
      </w:r>
      <w:r w:rsidRPr="00423C14">
        <w:rPr>
          <w:rFonts w:hint="eastAsia"/>
        </w:rPr>
        <w:t>user01,</w:t>
      </w:r>
      <w:r w:rsidRPr="00423C14">
        <w:rPr>
          <w:rFonts w:hint="eastAsia"/>
        </w:rPr>
        <w:t>通过策略实验以下功能：</w:t>
      </w:r>
    </w:p>
    <w:p w14:paraId="66AB34AD" w14:textId="77777777" w:rsidR="00DC3DBD" w:rsidRPr="00423C14" w:rsidRDefault="00DC3DBD" w:rsidP="00AD1D68">
      <w:pPr>
        <w:pStyle w:val="4b"/>
      </w:pPr>
      <w:r w:rsidRPr="00423C14">
        <w:rPr>
          <w:rFonts w:hint="eastAsia"/>
        </w:rPr>
        <w:t>客户端及虚拟桌面剪切</w:t>
      </w:r>
      <w:proofErr w:type="gramStart"/>
      <w:r w:rsidRPr="00423C14">
        <w:rPr>
          <w:rFonts w:hint="eastAsia"/>
        </w:rPr>
        <w:t>板内容</w:t>
      </w:r>
      <w:proofErr w:type="gramEnd"/>
      <w:r w:rsidRPr="00423C14">
        <w:rPr>
          <w:rFonts w:hint="eastAsia"/>
        </w:rPr>
        <w:t>双向拷贝；</w:t>
      </w:r>
    </w:p>
    <w:p w14:paraId="5110B972" w14:textId="77777777" w:rsidR="00DC3DBD" w:rsidRPr="00423C14" w:rsidRDefault="00DC3DBD" w:rsidP="00AD1D68">
      <w:pPr>
        <w:pStyle w:val="4b"/>
      </w:pPr>
      <w:r w:rsidRPr="00423C14">
        <w:rPr>
          <w:rFonts w:hint="eastAsia"/>
        </w:rPr>
        <w:t>直接复制客户端本地文件或文件夹，在虚拟桌面中进行粘贴。</w:t>
      </w:r>
    </w:p>
    <w:p w14:paraId="09A73A23" w14:textId="77777777" w:rsidR="00DC3DBD" w:rsidRPr="00AD1D68" w:rsidRDefault="00DC3DBD" w:rsidP="00AD1D68">
      <w:pPr>
        <w:pStyle w:val="40"/>
        <w:rPr>
          <w:rFonts w:hint="default"/>
        </w:rPr>
      </w:pPr>
      <w:r w:rsidRPr="00AD1D68">
        <w:t>操作步骤</w:t>
      </w:r>
    </w:p>
    <w:p w14:paraId="6F6DFD85" w14:textId="77777777" w:rsidR="00DC3DBD" w:rsidRPr="00423C14" w:rsidRDefault="00DC3DBD" w:rsidP="00AD1D68">
      <w:pPr>
        <w:pStyle w:val="30"/>
        <w:rPr>
          <w:lang w:val="en-GB"/>
        </w:rPr>
      </w:pPr>
      <w:r w:rsidRPr="00423C14">
        <w:rPr>
          <w:rFonts w:hint="eastAsia"/>
          <w:lang w:val="en-GB"/>
        </w:rPr>
        <w:t>登录</w:t>
      </w:r>
      <w:r w:rsidRPr="00423C14">
        <w:rPr>
          <w:rFonts w:hint="eastAsia"/>
          <w:lang w:val="en-GB"/>
        </w:rPr>
        <w:t>FusionAccess</w:t>
      </w:r>
      <w:r w:rsidRPr="00423C14">
        <w:rPr>
          <w:rFonts w:hint="eastAsia"/>
          <w:lang w:val="en-GB"/>
        </w:rPr>
        <w:t>，点击桌面管理</w:t>
      </w:r>
      <w:r w:rsidRPr="00423C14">
        <w:rPr>
          <w:rFonts w:hint="eastAsia"/>
          <w:lang w:val="en-GB"/>
        </w:rPr>
        <w:t>&gt;</w:t>
      </w:r>
      <w:r w:rsidRPr="00423C14">
        <w:rPr>
          <w:rFonts w:hint="eastAsia"/>
          <w:lang w:val="en-GB"/>
        </w:rPr>
        <w:t>策略管理，进入策略管理界面</w:t>
      </w:r>
      <w:r>
        <w:rPr>
          <w:rFonts w:hint="eastAsia"/>
          <w:lang w:val="en-GB"/>
        </w:rPr>
        <w:t>，</w:t>
      </w:r>
      <w:r>
        <w:rPr>
          <w:lang w:val="en-GB"/>
        </w:rPr>
        <w:t>点击已创建的策略</w:t>
      </w:r>
      <w:r>
        <w:rPr>
          <w:lang w:val="en-GB"/>
        </w:rPr>
        <w:t>P1</w:t>
      </w:r>
      <w:r>
        <w:rPr>
          <w:rFonts w:hint="eastAsia"/>
          <w:lang w:val="en-GB"/>
        </w:rPr>
        <w:t>，</w:t>
      </w:r>
      <w:r>
        <w:rPr>
          <w:lang w:val="en-GB"/>
        </w:rPr>
        <w:t>进入策略详情</w:t>
      </w:r>
      <w:r>
        <w:rPr>
          <w:rFonts w:hint="eastAsia"/>
          <w:lang w:val="en-GB"/>
        </w:rPr>
        <w:t>界面</w:t>
      </w:r>
      <w:r w:rsidRPr="00423C14">
        <w:rPr>
          <w:rFonts w:hint="eastAsia"/>
          <w:lang w:val="en-GB"/>
        </w:rPr>
        <w:t>。</w:t>
      </w:r>
    </w:p>
    <w:p w14:paraId="69A3C8FB" w14:textId="1EB226CF" w:rsidR="00DC3DBD" w:rsidRPr="00423C14" w:rsidRDefault="00DC3DBD" w:rsidP="00AD1D68">
      <w:pPr>
        <w:pStyle w:val="1e"/>
        <w:rPr>
          <w:lang w:val="en-GB" w:eastAsia="x-none"/>
        </w:rPr>
      </w:pPr>
      <w:r w:rsidRPr="005E7E27">
        <w:rPr>
          <w:noProof/>
        </w:rPr>
        <w:lastRenderedPageBreak/>
        <w:drawing>
          <wp:inline distT="0" distB="0" distL="0" distR="0" wp14:anchorId="33672799" wp14:editId="374D513A">
            <wp:extent cx="5454000" cy="1705546"/>
            <wp:effectExtent l="19050" t="19050" r="13970" b="285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70554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779663" w14:textId="1B77625D" w:rsidR="00DC3DBD" w:rsidRPr="00AD1D68" w:rsidRDefault="00DC3DBD" w:rsidP="00AD1D68">
      <w:pPr>
        <w:pStyle w:val="30"/>
        <w:rPr>
          <w:lang w:eastAsia="x-none"/>
        </w:rPr>
      </w:pPr>
      <w:r>
        <w:rPr>
          <w:rFonts w:hint="eastAsia"/>
        </w:rPr>
        <w:t>将策略</w:t>
      </w:r>
      <w:r>
        <w:t>详情界面拉倒最下面，</w:t>
      </w:r>
      <w:r>
        <w:rPr>
          <w:rFonts w:hint="eastAsia"/>
          <w:lang w:eastAsia="x-none"/>
        </w:rPr>
        <w:t>点击“</w:t>
      </w:r>
      <w:r>
        <w:rPr>
          <w:rFonts w:hint="eastAsia"/>
        </w:rPr>
        <w:t>编辑</w:t>
      </w:r>
      <w:r>
        <w:t>策略</w:t>
      </w:r>
      <w:r>
        <w:rPr>
          <w:rFonts w:hint="eastAsia"/>
          <w:lang w:eastAsia="x-none"/>
        </w:rPr>
        <w:t>”</w:t>
      </w:r>
      <w:r w:rsidRPr="00423C14">
        <w:rPr>
          <w:rFonts w:hint="eastAsia"/>
          <w:lang w:eastAsia="x-none"/>
        </w:rPr>
        <w:t>。</w:t>
      </w:r>
    </w:p>
    <w:p w14:paraId="33D0FBC1" w14:textId="28612591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1766D50D" wp14:editId="137E43D9">
            <wp:extent cx="5454000" cy="1246361"/>
            <wp:effectExtent l="19050" t="19050" r="139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24636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56DFE5" w14:textId="77777777" w:rsidR="00DC3DBD" w:rsidRPr="00423C14" w:rsidRDefault="00DC3DBD" w:rsidP="00AD1D68">
      <w:pPr>
        <w:pStyle w:val="30"/>
        <w:rPr>
          <w:lang w:eastAsia="x-none"/>
        </w:rPr>
      </w:pPr>
      <w:r w:rsidRPr="00937380">
        <w:rPr>
          <w:rFonts w:hint="eastAsia"/>
          <w:lang w:eastAsia="x-none"/>
        </w:rPr>
        <w:t>进入</w:t>
      </w:r>
      <w:r>
        <w:rPr>
          <w:rFonts w:hint="eastAsia"/>
        </w:rPr>
        <w:t>编辑</w:t>
      </w:r>
      <w:r w:rsidRPr="00937380">
        <w:rPr>
          <w:rFonts w:hint="eastAsia"/>
          <w:lang w:eastAsia="x-none"/>
        </w:rPr>
        <w:t>策略</w:t>
      </w:r>
      <w:r>
        <w:rPr>
          <w:rFonts w:hint="eastAsia"/>
        </w:rPr>
        <w:t>组</w:t>
      </w:r>
      <w:r w:rsidRPr="00937380">
        <w:rPr>
          <w:rFonts w:hint="eastAsia"/>
          <w:lang w:eastAsia="x-none"/>
        </w:rPr>
        <w:t>界面</w:t>
      </w:r>
      <w:r>
        <w:rPr>
          <w:rFonts w:hint="eastAsia"/>
        </w:rPr>
        <w:t>，选择“编辑</w:t>
      </w:r>
      <w:r>
        <w:t>现有策略</w:t>
      </w:r>
      <w:r>
        <w:rPr>
          <w:rFonts w:hint="eastAsia"/>
        </w:rPr>
        <w:t>”，</w:t>
      </w:r>
      <w:r>
        <w:t>点击</w:t>
      </w:r>
      <w:r>
        <w:t>“</w:t>
      </w:r>
      <w:r w:rsidRPr="002715CB">
        <w:rPr>
          <w:rFonts w:hint="eastAsia"/>
          <w:lang w:eastAsia="x-none"/>
        </w:rPr>
        <w:t xml:space="preserve"> </w:t>
      </w:r>
      <w:r w:rsidRPr="00423C14">
        <w:rPr>
          <w:rFonts w:hint="eastAsia"/>
          <w:lang w:eastAsia="x-none"/>
        </w:rPr>
        <w:t>下一步</w:t>
      </w:r>
      <w:r>
        <w:t>”</w:t>
      </w:r>
      <w:r w:rsidRPr="00423C14">
        <w:rPr>
          <w:rFonts w:hint="eastAsia"/>
          <w:lang w:eastAsia="x-none"/>
        </w:rPr>
        <w:t>。</w:t>
      </w:r>
    </w:p>
    <w:p w14:paraId="66D84AA7" w14:textId="621F7E81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5F081D9A" wp14:editId="08DC3FCE">
            <wp:extent cx="5454000" cy="1911711"/>
            <wp:effectExtent l="19050" t="19050" r="1397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9117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B4C941" w14:textId="77777777" w:rsidR="00DC3DBD" w:rsidRPr="00423C14" w:rsidRDefault="00DC3DBD" w:rsidP="00AD1D68">
      <w:pPr>
        <w:pStyle w:val="30"/>
      </w:pPr>
      <w:r w:rsidRPr="002715CB">
        <w:rPr>
          <w:rFonts w:hint="eastAsia"/>
        </w:rPr>
        <w:t>进入定制策略界面</w:t>
      </w:r>
      <w:r>
        <w:rPr>
          <w:rFonts w:hint="eastAsia"/>
        </w:rPr>
        <w:t>，</w:t>
      </w:r>
      <w:r w:rsidRPr="00423C14">
        <w:rPr>
          <w:rFonts w:hint="eastAsia"/>
        </w:rPr>
        <w:t>在定制策略界面，点击“文件和剪切板”。在右侧设置选项中：</w:t>
      </w:r>
    </w:p>
    <w:p w14:paraId="3C997B42" w14:textId="77777777" w:rsidR="00DC3DBD" w:rsidRPr="00423C14" w:rsidRDefault="00DC3DBD" w:rsidP="00AD1D68">
      <w:pPr>
        <w:pStyle w:val="4b"/>
      </w:pPr>
      <w:r w:rsidRPr="00423C14">
        <w:rPr>
          <w:rFonts w:hint="eastAsia"/>
        </w:rPr>
        <w:t>将“文件重定向”设置为“读写”；</w:t>
      </w:r>
    </w:p>
    <w:p w14:paraId="671A791A" w14:textId="77777777" w:rsidR="00DC3DBD" w:rsidRDefault="00DC3DBD" w:rsidP="00AD1D68">
      <w:pPr>
        <w:pStyle w:val="4b"/>
      </w:pPr>
      <w:r w:rsidRPr="002715CB">
        <w:rPr>
          <w:rFonts w:hint="eastAsia"/>
        </w:rPr>
        <w:t>将“客户端固定驱动器”选项设置为“已启用”</w:t>
      </w:r>
      <w:r>
        <w:rPr>
          <w:rFonts w:hint="eastAsia"/>
        </w:rPr>
        <w:t>;</w:t>
      </w:r>
    </w:p>
    <w:p w14:paraId="7DA4CA62" w14:textId="77777777" w:rsidR="00DC3DBD" w:rsidRPr="002715CB" w:rsidRDefault="00DC3DBD" w:rsidP="00AD1D68">
      <w:pPr>
        <w:pStyle w:val="4b"/>
      </w:pPr>
      <w:r w:rsidRPr="00423C14">
        <w:rPr>
          <w:rFonts w:hint="eastAsia"/>
        </w:rPr>
        <w:t>将“剪切板重定向”选项设置为“开启</w:t>
      </w:r>
      <w:r w:rsidRPr="002715CB">
        <w:rPr>
          <w:rFonts w:hint="eastAsia"/>
        </w:rPr>
        <w:t>双向”</w:t>
      </w:r>
      <w:r w:rsidRPr="00423C14">
        <w:rPr>
          <w:rFonts w:hint="eastAsia"/>
        </w:rPr>
        <w:t>，“剪切板文件重定向”设置为“已启用”；</w:t>
      </w:r>
    </w:p>
    <w:p w14:paraId="35F5200B" w14:textId="15CBA7F7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lastRenderedPageBreak/>
        <w:drawing>
          <wp:inline distT="0" distB="0" distL="0" distR="0" wp14:anchorId="55647A88" wp14:editId="76CED10E">
            <wp:extent cx="5454000" cy="2230330"/>
            <wp:effectExtent l="19050" t="19050" r="13970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2303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DB0503" w14:textId="77777777" w:rsidR="00DC3DBD" w:rsidRPr="00423C14" w:rsidRDefault="00DC3DBD" w:rsidP="00AD1D68">
      <w:pPr>
        <w:pStyle w:val="30"/>
      </w:pPr>
      <w:r w:rsidRPr="00423C14">
        <w:rPr>
          <w:rFonts w:hint="eastAsia"/>
        </w:rPr>
        <w:t>单击</w:t>
      </w:r>
      <w:r w:rsidRPr="002715CB">
        <w:rPr>
          <w:rFonts w:hint="eastAsia"/>
        </w:rPr>
        <w:t>定制策略界面</w:t>
      </w:r>
      <w:r>
        <w:rPr>
          <w:rFonts w:hint="eastAsia"/>
        </w:rPr>
        <w:t>最下方</w:t>
      </w:r>
      <w:r>
        <w:t>的</w:t>
      </w:r>
      <w:r w:rsidRPr="00423C14">
        <w:rPr>
          <w:rFonts w:hint="eastAsia"/>
        </w:rPr>
        <w:t>“下一步”，进入“策略应用对象”设置界面。</w:t>
      </w:r>
    </w:p>
    <w:p w14:paraId="485C14B6" w14:textId="478CA285" w:rsidR="00DC3DBD" w:rsidRPr="00423C14" w:rsidRDefault="00DC3DBD" w:rsidP="00AD1D68">
      <w:pPr>
        <w:pStyle w:val="1e"/>
        <w:rPr>
          <w:lang w:val="x-none" w:eastAsia="x-none"/>
        </w:rPr>
      </w:pPr>
      <w:r w:rsidRPr="005E7E27">
        <w:rPr>
          <w:noProof/>
        </w:rPr>
        <w:drawing>
          <wp:inline distT="0" distB="0" distL="0" distR="0" wp14:anchorId="0ABD883B" wp14:editId="54C3675D">
            <wp:extent cx="5454000" cy="890258"/>
            <wp:effectExtent l="19050" t="19050" r="13970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89025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93750B" w14:textId="77777777" w:rsidR="00DC3DBD" w:rsidRPr="00423C14" w:rsidRDefault="00DC3DBD" w:rsidP="00AD1D68">
      <w:pPr>
        <w:pStyle w:val="30"/>
        <w:rPr>
          <w:lang w:eastAsia="x-none"/>
        </w:rPr>
      </w:pPr>
      <w:r w:rsidRPr="00423C14">
        <w:rPr>
          <w:rFonts w:hint="eastAsia"/>
          <w:lang w:eastAsia="x-none"/>
        </w:rPr>
        <w:t>“对象类型”选择“用户”，</w:t>
      </w:r>
      <w:r>
        <w:rPr>
          <w:rFonts w:hint="eastAsia"/>
        </w:rPr>
        <w:t>输入</w:t>
      </w:r>
      <w:r>
        <w:t>对象名称</w:t>
      </w:r>
      <w:r>
        <w:rPr>
          <w:rFonts w:hint="eastAsia"/>
        </w:rPr>
        <w:t>“</w:t>
      </w:r>
      <w:r>
        <w:rPr>
          <w:rFonts w:hint="eastAsia"/>
        </w:rPr>
        <w:t>vdsuser01</w:t>
      </w:r>
      <w:r>
        <w:rPr>
          <w:rFonts w:hint="eastAsia"/>
        </w:rPr>
        <w:t>”，并</w:t>
      </w:r>
      <w:r>
        <w:t>点击</w:t>
      </w:r>
      <w:r>
        <w:rPr>
          <w:rFonts w:hint="eastAsia"/>
        </w:rPr>
        <w:t>“保存”，</w:t>
      </w:r>
      <w:r w:rsidRPr="00423C14">
        <w:rPr>
          <w:rFonts w:hint="eastAsia"/>
          <w:lang w:eastAsia="x-none"/>
        </w:rPr>
        <w:t>完成策略组创建。</w:t>
      </w:r>
    </w:p>
    <w:p w14:paraId="26FDE231" w14:textId="7B79F2E1" w:rsidR="00DC3DBD" w:rsidRPr="00423C14" w:rsidRDefault="00DC3DBD" w:rsidP="00AD1D68">
      <w:pPr>
        <w:pStyle w:val="1e"/>
        <w:rPr>
          <w:lang w:val="x-none" w:eastAsia="x-none"/>
        </w:rPr>
      </w:pPr>
      <w:r w:rsidRPr="0001657D">
        <w:rPr>
          <w:noProof/>
        </w:rPr>
        <w:drawing>
          <wp:inline distT="0" distB="0" distL="0" distR="0" wp14:anchorId="241FE43A" wp14:editId="62E515B2">
            <wp:extent cx="5454000" cy="3270526"/>
            <wp:effectExtent l="19050" t="19050" r="13970" b="254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2705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DB384E" w14:textId="77777777" w:rsidR="00DC3DBD" w:rsidRPr="00AD1D68" w:rsidRDefault="00DC3DBD" w:rsidP="00AD1D68">
      <w:pPr>
        <w:pStyle w:val="40"/>
        <w:rPr>
          <w:rFonts w:hint="default"/>
        </w:rPr>
      </w:pPr>
      <w:r w:rsidRPr="00AD1D68">
        <w:t>结果验证</w:t>
      </w:r>
    </w:p>
    <w:p w14:paraId="190C059E" w14:textId="77777777" w:rsidR="00DC3DBD" w:rsidRPr="00AD1D68" w:rsidRDefault="00DC3DBD" w:rsidP="00AD1D68">
      <w:pPr>
        <w:pStyle w:val="30"/>
      </w:pPr>
      <w:r w:rsidRPr="00AD1D68">
        <w:rPr>
          <w:rFonts w:hint="eastAsia"/>
        </w:rPr>
        <w:t>使用用户</w:t>
      </w:r>
      <w:r w:rsidRPr="00AD1D68">
        <w:rPr>
          <w:rFonts w:hint="eastAsia"/>
        </w:rPr>
        <w:t>vdsuser01</w:t>
      </w:r>
      <w:r w:rsidRPr="00AD1D68">
        <w:rPr>
          <w:rFonts w:hint="eastAsia"/>
        </w:rPr>
        <w:t>登录虚拟桌面，打开</w:t>
      </w:r>
      <w:r w:rsidRPr="00AD1D68">
        <w:t>写字板</w:t>
      </w:r>
      <w:r w:rsidRPr="00AD1D68">
        <w:rPr>
          <w:rFonts w:hint="eastAsia"/>
        </w:rPr>
        <w:t>。在客户端打开一个包含文字及图片的文档，并复制其内容。</w:t>
      </w:r>
    </w:p>
    <w:p w14:paraId="7D404CD8" w14:textId="1B5B5C85" w:rsidR="00DC3DBD" w:rsidRPr="00A60E37" w:rsidRDefault="00DC3DBD" w:rsidP="00AD1D68">
      <w:pPr>
        <w:pStyle w:val="1e"/>
        <w:rPr>
          <w:noProof/>
        </w:rPr>
      </w:pPr>
      <w:r w:rsidRPr="005E7E27">
        <w:rPr>
          <w:noProof/>
        </w:rPr>
        <w:lastRenderedPageBreak/>
        <w:drawing>
          <wp:inline distT="0" distB="0" distL="0" distR="0" wp14:anchorId="76833FA9" wp14:editId="242320E5">
            <wp:extent cx="5454000" cy="3673485"/>
            <wp:effectExtent l="19050" t="19050" r="13970" b="222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673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1017E" w14:textId="77777777" w:rsidR="00DC3DBD" w:rsidRPr="00423C14" w:rsidRDefault="00DC3DBD" w:rsidP="00AD1D68">
      <w:pPr>
        <w:pStyle w:val="30"/>
      </w:pPr>
      <w:r w:rsidRPr="00423C14">
        <w:rPr>
          <w:rFonts w:hint="eastAsia"/>
        </w:rPr>
        <w:t>尝试将复制的内容粘贴到虚拟桌面新建的空白文档中，验证是否可以操作成功。</w:t>
      </w:r>
    </w:p>
    <w:p w14:paraId="30C68BE4" w14:textId="7316629E" w:rsidR="0020153C" w:rsidRPr="00AD1D68" w:rsidRDefault="00DC3DBD" w:rsidP="00AD1D68">
      <w:pPr>
        <w:pStyle w:val="30"/>
      </w:pPr>
      <w:r w:rsidRPr="00EC2C9F">
        <w:rPr>
          <w:rFonts w:hint="eastAsia"/>
        </w:rPr>
        <w:t>在虚拟桌面中，复制包含文字及图片的文档内容，尝试将其粘贴到客户端上新建</w:t>
      </w:r>
      <w:r w:rsidRPr="00EC2C9F">
        <w:t>的空白文档中</w:t>
      </w:r>
      <w:r w:rsidRPr="00EC2C9F">
        <w:rPr>
          <w:rFonts w:hint="eastAsia"/>
        </w:rPr>
        <w:t>，验证是否可以操作成功</w:t>
      </w:r>
      <w:r>
        <w:rPr>
          <w:rFonts w:hint="eastAsia"/>
        </w:rPr>
        <w:t>。</w:t>
      </w:r>
    </w:p>
    <w:sectPr w:rsidR="0020153C" w:rsidRPr="00AD1D68" w:rsidSect="00795429">
      <w:headerReference w:type="default" r:id="rId233"/>
      <w:footerReference w:type="default" r:id="rId234"/>
      <w:pgSz w:w="11906" w:h="16838" w:code="9"/>
      <w:pgMar w:top="1701" w:right="1134" w:bottom="1701" w:left="1134" w:header="567" w:footer="340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7"/>
    </wne:keymap>
    <wne:keymap wne:kcmPrimary="0437">
      <wne:acd wne:acdName="acd28"/>
    </wne:keymap>
    <wne:keymap wne:kcmPrimary="0458">
      <wne:acd wne:acdName="acd6"/>
    </wne:keymap>
    <wne:keymap wne:kcmPrimary="045A">
      <wne:acd wne:acdName="acd3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22"/>
    </wne:keymap>
    <wne:keymap wne:kcmPrimary="0473">
      <wne:acd wne:acdName="acd23"/>
    </wne:keymap>
    <wne:keymap wne:kcmPrimary="0474">
      <wne:acd wne:acdName="acd24"/>
    </wne:keymap>
    <wne:keymap wne:kcmPrimary="0475">
      <wne:acd wne:acdName="acd25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rgValue="AgA1AC4AaIg8aAdomJg="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rgValue="AgAxAC4AY2uHZQ==" wne:acdName="acd13" wne:fciIndexBasedOn="0065"/>
    <wne:acd wne:argValue="AgAyAC4AfVTkTg=="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zAC4AZWukmg==" wne:acdName="acd22" wne:fciIndexBasedOn="0065"/>
    <wne:acd wne:argValue="AgA0AC4A+06hUg==" wne:acdName="acd23" wne:fciIndexBasedOn="0065"/>
    <wne:acd wne:argValue="AgA1AC4AaIg8aIdlV1s=" wne:acdName="acd24" wne:fciIndexBasedOn="0065"/>
    <wne:acd wne:argValue="AgA2AC4ATVIAig==" wne:acdName="acd25" wne:fciIndexBasedOn="0065"/>
    <wne:acd wne:acdName="acd26" wne:fciIndexBasedOn="0065"/>
    <wne:acd wne:acdName="acd27" wne:fciIndexBasedOn="0065"/>
    <wne:acd wne:argValue="AgA3AC4AgHvLTgdomJg=" wne:acdName="acd28" wne:fciIndexBasedOn="0065"/>
    <wne:acd wne:argValue="AgA4AC4ATVIAigdomJg=" wne:acdName="acd29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6FA71F" w14:textId="77777777" w:rsidR="005B65B3" w:rsidRDefault="005B65B3" w:rsidP="00940D2A">
      <w:pPr>
        <w:spacing w:before="0" w:after="0" w:line="240" w:lineRule="auto"/>
      </w:pPr>
      <w:r>
        <w:separator/>
      </w:r>
    </w:p>
  </w:endnote>
  <w:endnote w:type="continuationSeparator" w:id="0">
    <w:p w14:paraId="7209EFCE" w14:textId="77777777" w:rsidR="005B65B3" w:rsidRDefault="005B65B3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utigerNext LT Regular">
    <w:panose1 w:val="020B0503040504020204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楷体_GB2312">
    <w:altName w:val="楷体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E343DB" w:rsidRPr="00404D2E" w14:paraId="43759C22" w14:textId="77777777">
      <w:trPr>
        <w:trHeight w:val="468"/>
      </w:trPr>
      <w:tc>
        <w:tcPr>
          <w:tcW w:w="3224" w:type="dxa"/>
        </w:tcPr>
        <w:p w14:paraId="718ECA14" w14:textId="77777777" w:rsidR="00E343DB" w:rsidRPr="00404D2E" w:rsidRDefault="00E343DB" w:rsidP="00790CE5">
          <w:pPr>
            <w:pStyle w:val="HeadingLeft"/>
            <w:jc w:val="both"/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rPr>
              <w:noProof/>
            </w:rPr>
            <w:fldChar w:fldCharType="end"/>
          </w:r>
        </w:p>
      </w:tc>
      <w:tc>
        <w:tcPr>
          <w:tcW w:w="3224" w:type="dxa"/>
        </w:tcPr>
        <w:p w14:paraId="012F80A4" w14:textId="77777777" w:rsidR="00E343DB" w:rsidRDefault="00E343DB" w:rsidP="00790CE5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Pr="00107072">
            <w:rPr>
              <w:rFonts w:hint="eastAsia"/>
              <w:bCs/>
            </w:rPr>
            <w:t>华为专有和保密信息</w:t>
          </w:r>
        </w:p>
        <w:p w14:paraId="158EFDD1" w14:textId="77777777" w:rsidR="00E343DB" w:rsidRPr="00404D2E" w:rsidRDefault="00E343DB" w:rsidP="00790CE5">
          <w:pPr>
            <w:pStyle w:val="HeadingMiddle"/>
          </w:pP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14:paraId="29ABEB7B" w14:textId="77777777" w:rsidR="00E343DB" w:rsidRPr="00404D2E" w:rsidRDefault="00E343DB" w:rsidP="00790CE5">
          <w:pPr>
            <w:pStyle w:val="HeadingRight"/>
            <w:wordWrap w:val="0"/>
          </w:pPr>
          <w:r>
            <w:rPr>
              <w:rFonts w:hint="eastAsia"/>
            </w:rPr>
            <w:t>文档版本</w:t>
          </w:r>
          <w:r>
            <w:rPr>
              <w:rFonts w:hint="eastAsia"/>
            </w:rPr>
            <w:t xml:space="preserve"> </w:t>
          </w:r>
          <w:r w:rsidR="005B65B3">
            <w:fldChar w:fldCharType="begin"/>
          </w:r>
          <w:r w:rsidR="005B65B3">
            <w:instrText xml:space="preserve"> DOCPROPERTY  DocumentVersion </w:instrText>
          </w:r>
          <w:r w:rsidR="005B65B3">
            <w:fldChar w:fldCharType="separate"/>
          </w:r>
          <w:r>
            <w:t>01</w:t>
          </w:r>
          <w:r w:rsidR="005B65B3">
            <w:fldChar w:fldCharType="end"/>
          </w:r>
          <w:r>
            <w:t xml:space="preserve"> </w:t>
          </w:r>
          <w:r>
            <w:rPr>
              <w:rFonts w:hint="eastAsia"/>
            </w:rPr>
            <w:t>(</w:t>
          </w:r>
          <w:r w:rsidR="005B65B3">
            <w:fldChar w:fldCharType="begin"/>
          </w:r>
          <w:r w:rsidR="005B65B3">
            <w:instrText xml:space="preserve"> DOCPROPERTY  ReleaseDate </w:instrText>
          </w:r>
          <w:r w:rsidR="005B65B3">
            <w:fldChar w:fldCharType="separate"/>
          </w:r>
          <w:r>
            <w:t>2015-12</w:t>
          </w:r>
          <w:r w:rsidR="005B65B3">
            <w:fldChar w:fldCharType="end"/>
          </w:r>
          <w:r>
            <w:rPr>
              <w:rFonts w:hint="eastAsia"/>
            </w:rPr>
            <w:t>)</w:t>
          </w:r>
        </w:p>
      </w:tc>
    </w:tr>
  </w:tbl>
  <w:p w14:paraId="11F3A503" w14:textId="77777777" w:rsidR="00E343DB" w:rsidRDefault="00E343DB" w:rsidP="00790CE5">
    <w:pPr>
      <w:pStyle w:val="Heading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25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08"/>
      <w:gridCol w:w="3208"/>
      <w:gridCol w:w="3209"/>
    </w:tblGrid>
    <w:tr w:rsidR="00A51FC8" w:rsidRPr="00BD601C" w14:paraId="38062B74" w14:textId="77777777" w:rsidTr="002E012A">
      <w:trPr>
        <w:trHeight w:val="75"/>
      </w:trPr>
      <w:tc>
        <w:tcPr>
          <w:tcW w:w="3208" w:type="dxa"/>
        </w:tcPr>
        <w:p w14:paraId="5E02FE24" w14:textId="77777777" w:rsidR="00A51FC8" w:rsidRPr="00BD601C" w:rsidRDefault="00A51FC8" w:rsidP="00A51FC8">
          <w:pPr>
            <w:pStyle w:val="HeadingLeft"/>
            <w:jc w:val="both"/>
          </w:pPr>
        </w:p>
      </w:tc>
      <w:tc>
        <w:tcPr>
          <w:tcW w:w="3208" w:type="dxa"/>
        </w:tcPr>
        <w:p w14:paraId="33DC9C4C" w14:textId="77777777" w:rsidR="00A51FC8" w:rsidRPr="00BD601C" w:rsidRDefault="00A51FC8" w:rsidP="00A51FC8">
          <w:pPr>
            <w:pStyle w:val="HeadingMiddle"/>
            <w:rPr>
              <w:rFonts w:ascii="FrutigerNext LT Regular" w:eastAsia="华文细黑" w:hAnsi="FrutigerNext LT Regular"/>
            </w:rPr>
          </w:pPr>
          <w:r w:rsidRPr="00BD601C">
            <w:rPr>
              <w:rFonts w:ascii="FrutigerNext LT Regular" w:eastAsia="华文细黑" w:hAnsi="FrutigerNext LT Regular"/>
            </w:rPr>
            <w:fldChar w:fldCharType="begin"/>
          </w:r>
          <w:r w:rsidRPr="00BD601C">
            <w:rPr>
              <w:rFonts w:ascii="FrutigerNext LT Regular" w:eastAsia="华文细黑" w:hAnsi="FrutigerNext LT Regular"/>
            </w:rPr>
            <w:instrText xml:space="preserve"> DOCPROPERTY  ProprietaryDeclaration  \* MERGEFORMAT </w:instrText>
          </w:r>
          <w:r w:rsidRPr="00BD601C">
            <w:rPr>
              <w:rFonts w:ascii="FrutigerNext LT Regular" w:eastAsia="华文细黑" w:hAnsi="FrutigerNext LT Regular"/>
            </w:rPr>
            <w:fldChar w:fldCharType="separate"/>
          </w:r>
          <w:r w:rsidRPr="00BD601C">
            <w:rPr>
              <w:rFonts w:ascii="FrutigerNext LT Regular" w:eastAsia="华文细黑" w:hAnsi="FrutigerNext LT Regular"/>
              <w:bCs/>
            </w:rPr>
            <w:t>华为专有和保密信息</w:t>
          </w:r>
        </w:p>
        <w:p w14:paraId="3164D4B2" w14:textId="77777777" w:rsidR="00A51FC8" w:rsidRPr="00BD601C" w:rsidRDefault="00A51FC8" w:rsidP="00A51FC8">
          <w:pPr>
            <w:pStyle w:val="HeadingMiddle"/>
            <w:rPr>
              <w:rFonts w:ascii="FrutigerNext LT Regular" w:eastAsia="华文细黑" w:hAnsi="FrutigerNext LT Regular"/>
            </w:rPr>
          </w:pPr>
          <w:r w:rsidRPr="00BD601C">
            <w:rPr>
              <w:rFonts w:ascii="FrutigerNext LT Regular" w:eastAsia="华文细黑" w:hAnsi="FrutigerNext LT Regular"/>
            </w:rPr>
            <w:t>版权所有</w:t>
          </w:r>
          <w:r w:rsidRPr="00BD601C">
            <w:rPr>
              <w:rFonts w:ascii="FrutigerNext LT Regular" w:eastAsia="华文细黑" w:hAnsi="FrutigerNext LT Regular"/>
            </w:rPr>
            <w:t xml:space="preserve"> © </w:t>
          </w:r>
          <w:r w:rsidRPr="00BD601C">
            <w:rPr>
              <w:rFonts w:ascii="FrutigerNext LT Regular" w:eastAsia="华文细黑" w:hAnsi="FrutigerNext LT Regular"/>
            </w:rPr>
            <w:t>华为技术有限公司</w:t>
          </w:r>
          <w:r w:rsidRPr="00BD601C">
            <w:rPr>
              <w:rFonts w:ascii="FrutigerNext LT Regular" w:eastAsia="华文细黑" w:hAnsi="FrutigerNext LT Regular"/>
            </w:rPr>
            <w:fldChar w:fldCharType="end"/>
          </w:r>
        </w:p>
      </w:tc>
      <w:tc>
        <w:tcPr>
          <w:tcW w:w="3209" w:type="dxa"/>
        </w:tcPr>
        <w:p w14:paraId="04407647" w14:textId="77777777" w:rsidR="00A51FC8" w:rsidRPr="00BD601C" w:rsidRDefault="00A51FC8" w:rsidP="00A51FC8">
          <w:pPr>
            <w:pStyle w:val="HeadingRight"/>
            <w:tabs>
              <w:tab w:val="left" w:pos="285"/>
            </w:tabs>
            <w:ind w:right="200"/>
            <w:jc w:val="left"/>
          </w:pPr>
          <w:r>
            <w:tab/>
          </w:r>
        </w:p>
      </w:tc>
    </w:tr>
  </w:tbl>
  <w:p w14:paraId="67CAF5FD" w14:textId="1FC79A2F" w:rsidR="00416ADA" w:rsidRDefault="00416ADA" w:rsidP="00416ADA">
    <w:pPr>
      <w:pStyle w:val="ad"/>
      <w:spacing w:before="0" w:after="0"/>
    </w:pPr>
  </w:p>
  <w:p w14:paraId="7480C66F" w14:textId="62382A9C" w:rsidR="00416ADA" w:rsidRDefault="00416ADA" w:rsidP="00416ADA">
    <w:pPr>
      <w:pStyle w:val="ad"/>
      <w:spacing w:before="0" w:after="0"/>
    </w:pPr>
  </w:p>
  <w:p w14:paraId="6277AAE8" w14:textId="77777777" w:rsidR="00E343DB" w:rsidRPr="00E01B79" w:rsidRDefault="00E343DB" w:rsidP="00E01B79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6BEE62" w14:textId="77777777" w:rsidR="00520EF2" w:rsidRPr="00E01B79" w:rsidRDefault="00520EF2" w:rsidP="00E01B79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7C42EC" w14:textId="77777777" w:rsidR="005B65B3" w:rsidRDefault="005B65B3" w:rsidP="00940D2A">
      <w:pPr>
        <w:spacing w:before="0" w:after="0" w:line="240" w:lineRule="auto"/>
      </w:pPr>
      <w:r>
        <w:separator/>
      </w:r>
    </w:p>
  </w:footnote>
  <w:footnote w:type="continuationSeparator" w:id="0">
    <w:p w14:paraId="1C2DEB9F" w14:textId="77777777" w:rsidR="005B65B3" w:rsidRDefault="005B65B3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20"/>
      <w:gridCol w:w="4840"/>
    </w:tblGrid>
    <w:tr w:rsidR="00E343DB" w:rsidRPr="00B75E83" w14:paraId="6BC568E8" w14:textId="77777777">
      <w:trPr>
        <w:trHeight w:val="851"/>
      </w:trPr>
      <w:tc>
        <w:tcPr>
          <w:tcW w:w="4820" w:type="dxa"/>
          <w:vAlign w:val="bottom"/>
        </w:tcPr>
        <w:p w14:paraId="07B63D85" w14:textId="77777777" w:rsidR="00E343DB" w:rsidRPr="00E031EC" w:rsidRDefault="00E343DB" w:rsidP="00790CE5">
          <w:pPr>
            <w:pStyle w:val="HeadingLeft"/>
            <w:rPr>
              <w:rFonts w:cs="Times New Roman"/>
            </w:rPr>
          </w:pPr>
        </w:p>
      </w:tc>
      <w:tc>
        <w:tcPr>
          <w:tcW w:w="4840" w:type="dxa"/>
          <w:vAlign w:val="bottom"/>
        </w:tcPr>
        <w:p w14:paraId="7562C864" w14:textId="77777777" w:rsidR="00E343DB" w:rsidRDefault="00E343DB" w:rsidP="00790CE5">
          <w:pPr>
            <w:pStyle w:val="HeadingRight"/>
          </w:pPr>
          <w:r>
            <w:fldChar w:fldCharType="begin"/>
          </w:r>
          <w:r>
            <w:instrText xml:space="preserve"> DOCPROPERTY  "Product&amp;Project Name" </w:instrText>
          </w:r>
          <w:r>
            <w:fldChar w:fldCharType="end"/>
          </w:r>
        </w:p>
        <w:p w14:paraId="69AEA38E" w14:textId="77777777" w:rsidR="00E343DB" w:rsidRPr="00B75E83" w:rsidRDefault="00E343DB" w:rsidP="00790CE5">
          <w:pPr>
            <w:pStyle w:val="HeadingRight"/>
            <w:rPr>
              <w:rFonts w:cs="Times New Roman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end"/>
          </w:r>
        </w:p>
      </w:tc>
    </w:tr>
  </w:tbl>
  <w:p w14:paraId="0F5682D2" w14:textId="77777777" w:rsidR="00E343DB" w:rsidRDefault="00E343DB" w:rsidP="00790CE5">
    <w:pPr>
      <w:pStyle w:val="Heading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E343DB" w:rsidRPr="00B75E83" w14:paraId="241C0EA2" w14:textId="77777777">
      <w:trPr>
        <w:trHeight w:val="851"/>
      </w:trPr>
      <w:tc>
        <w:tcPr>
          <w:tcW w:w="5460" w:type="dxa"/>
          <w:vAlign w:val="bottom"/>
        </w:tcPr>
        <w:p w14:paraId="16BC0CBA" w14:textId="77777777" w:rsidR="00E343DB" w:rsidRPr="00E031EC" w:rsidRDefault="00E343DB" w:rsidP="00790CE5">
          <w:pPr>
            <w:pStyle w:val="HeadingLeft"/>
            <w:rPr>
              <w:rFonts w:cs="Times New Roman"/>
            </w:rPr>
          </w:pPr>
        </w:p>
      </w:tc>
      <w:tc>
        <w:tcPr>
          <w:tcW w:w="4200" w:type="dxa"/>
          <w:vAlign w:val="bottom"/>
        </w:tcPr>
        <w:p w14:paraId="474102FA" w14:textId="77777777" w:rsidR="00E343DB" w:rsidRPr="00B75E83" w:rsidRDefault="00E343DB" w:rsidP="00790CE5">
          <w:pPr>
            <w:pStyle w:val="HeadingRight"/>
            <w:rPr>
              <w:rFonts w:cs="Times New Roman"/>
            </w:rPr>
          </w:pPr>
        </w:p>
      </w:tc>
    </w:tr>
  </w:tbl>
  <w:p w14:paraId="636A2036" w14:textId="77777777" w:rsidR="00E343DB" w:rsidRPr="00204734" w:rsidRDefault="00E343DB" w:rsidP="00790CE5">
    <w:pPr>
      <w:pStyle w:val="Heading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55" w:type="dxa"/>
      <w:tblInd w:w="-15" w:type="dxa"/>
      <w:tblBorders>
        <w:bottom w:val="single" w:sz="4" w:space="0" w:color="auto"/>
      </w:tblBorders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27"/>
      <w:gridCol w:w="7394"/>
      <w:gridCol w:w="1134"/>
    </w:tblGrid>
    <w:tr w:rsidR="00847711" w:rsidRPr="00DD12E4" w14:paraId="6A2858AF" w14:textId="77777777" w:rsidTr="00D72D06">
      <w:trPr>
        <w:cantSplit/>
        <w:trHeight w:hRule="exact" w:val="738"/>
      </w:trPr>
      <w:tc>
        <w:tcPr>
          <w:tcW w:w="1127" w:type="dxa"/>
        </w:tcPr>
        <w:p w14:paraId="6B2666A0" w14:textId="77777777" w:rsidR="00847711" w:rsidRDefault="00847711" w:rsidP="00847711">
          <w:pPr>
            <w:pStyle w:val="afffa"/>
            <w:jc w:val="left"/>
          </w:pPr>
          <w:r>
            <w:rPr>
              <w:noProof/>
            </w:rPr>
            <w:drawing>
              <wp:inline distT="0" distB="0" distL="0" distR="0" wp14:anchorId="2B78DB13" wp14:editId="567943FD">
                <wp:extent cx="422910" cy="422910"/>
                <wp:effectExtent l="0" t="0" r="0" b="0"/>
                <wp:docPr id="9" name="图片 9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图片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2910" cy="422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B3C099A" w14:textId="77777777" w:rsidR="00847711" w:rsidRDefault="00847711" w:rsidP="00847711">
          <w:pPr>
            <w:spacing w:before="120"/>
          </w:pPr>
        </w:p>
      </w:tc>
      <w:tc>
        <w:tcPr>
          <w:tcW w:w="7394" w:type="dxa"/>
          <w:vAlign w:val="bottom"/>
        </w:tcPr>
        <w:p w14:paraId="09492DFE" w14:textId="3EF343A0" w:rsidR="00847711" w:rsidRDefault="00AF51EF" w:rsidP="00847711">
          <w:pPr>
            <w:pStyle w:val="TableNote"/>
            <w:ind w:left="0"/>
            <w:jc w:val="center"/>
            <w:rPr>
              <w:noProof/>
            </w:rPr>
          </w:pPr>
          <w:r>
            <w:rPr>
              <w:rFonts w:hint="eastAsia"/>
              <w:noProof/>
            </w:rPr>
            <w:t>HCIP-Cloud Computing</w:t>
          </w:r>
          <w:r w:rsidR="001569B3">
            <w:rPr>
              <w:rFonts w:hint="eastAsia"/>
              <w:noProof/>
            </w:rPr>
            <w:t xml:space="preserve"> CDSM</w:t>
          </w:r>
          <w:r w:rsidR="00847711">
            <w:rPr>
              <w:rFonts w:hint="eastAsia"/>
              <w:noProof/>
            </w:rPr>
            <w:t>实验指导</w:t>
          </w:r>
          <w:r w:rsidR="00847711">
            <w:rPr>
              <w:noProof/>
            </w:rPr>
            <w:t>手册</w:t>
          </w:r>
        </w:p>
      </w:tc>
      <w:tc>
        <w:tcPr>
          <w:tcW w:w="1134" w:type="dxa"/>
          <w:vAlign w:val="bottom"/>
        </w:tcPr>
        <w:p w14:paraId="577622F8" w14:textId="77777777" w:rsidR="00847711" w:rsidRDefault="00847711" w:rsidP="00847711">
          <w:pPr>
            <w:pStyle w:val="TableNote"/>
            <w:ind w:left="0"/>
            <w:jc w:val="right"/>
            <w:rPr>
              <w:noProof/>
            </w:rPr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AF51EF">
            <w:rPr>
              <w:noProof/>
            </w:rPr>
            <w:t>4</w:t>
          </w:r>
          <w:r>
            <w:rPr>
              <w:noProof/>
            </w:rPr>
            <w:fldChar w:fldCharType="end"/>
          </w:r>
          <w:r>
            <w:rPr>
              <w:rFonts w:hint="eastAsia"/>
              <w:noProof/>
            </w:rPr>
            <w:t>页</w:t>
          </w:r>
        </w:p>
      </w:tc>
    </w:tr>
  </w:tbl>
  <w:sdt>
    <w:sdtPr>
      <w:id w:val="-645823912"/>
      <w:placeholder>
        <w:docPart w:val="A181971E99C440C583B5C312F60968C1"/>
      </w:placeholder>
      <w:temporary/>
      <w:showingPlcHdr/>
      <w15:appearance w15:val="hidden"/>
    </w:sdtPr>
    <w:sdtEndPr/>
    <w:sdtContent>
      <w:p w14:paraId="28DF348D" w14:textId="77777777" w:rsidR="00847711" w:rsidRDefault="00847711">
        <w:pPr>
          <w:pStyle w:val="a7"/>
        </w:pPr>
        <w:r>
          <w:rPr>
            <w:lang w:val="zh-CN"/>
          </w:rPr>
          <w:t>[</w:t>
        </w:r>
        <w:r>
          <w:rPr>
            <w:lang w:val="zh-CN"/>
          </w:rPr>
          <w:t>在此处键入</w:t>
        </w:r>
        <w:r>
          <w:rPr>
            <w:lang w:val="zh-CN"/>
          </w:rPr>
          <w:t>]</w:t>
        </w:r>
      </w:p>
    </w:sdtContent>
  </w:sdt>
  <w:p w14:paraId="15EFCC2F" w14:textId="77777777" w:rsidR="00847711" w:rsidRPr="000544DB" w:rsidRDefault="00847711" w:rsidP="00DD12E4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C4515"/>
    <w:multiLevelType w:val="hybridMultilevel"/>
    <w:tmpl w:val="F58CC576"/>
    <w:lvl w:ilvl="0" w:tplc="3FAE6140">
      <w:start w:val="1"/>
      <w:numFmt w:val="decimal"/>
      <w:pStyle w:val="4"/>
      <w:lvlText w:val="4.%1"/>
      <w:lvlJc w:val="left"/>
      <w:pPr>
        <w:tabs>
          <w:tab w:val="num" w:pos="420"/>
        </w:tabs>
        <w:ind w:left="420" w:hanging="420"/>
      </w:pPr>
      <w:rPr>
        <w:rFonts w:hint="eastAsia"/>
        <w:b/>
        <w:i w:val="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81E1142"/>
    <w:multiLevelType w:val="hybridMultilevel"/>
    <w:tmpl w:val="3E52645C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2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171657A1"/>
    <w:multiLevelType w:val="multilevel"/>
    <w:tmpl w:val="1D00E494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0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FrutigerNext LT Regular" w:eastAsia="华文细黑" w:hAnsi="FrutigerNext LT Regular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5" w15:restartNumberingAfterBreak="0">
    <w:nsid w:val="17542549"/>
    <w:multiLevelType w:val="multilevel"/>
    <w:tmpl w:val="D1321B8A"/>
    <w:lvl w:ilvl="0">
      <w:start w:val="1"/>
      <w:numFmt w:val="decimal"/>
      <w:pStyle w:val="1-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-R5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-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7" w15:restartNumberingAfterBreak="0">
    <w:nsid w:val="1C45375D"/>
    <w:multiLevelType w:val="hybridMultilevel"/>
    <w:tmpl w:val="AAC25964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8" w15:restartNumberingAfterBreak="0">
    <w:nsid w:val="1D5755D3"/>
    <w:multiLevelType w:val="hybridMultilevel"/>
    <w:tmpl w:val="1B120200"/>
    <w:lvl w:ilvl="0" w:tplc="1E8C671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0453EF0"/>
    <w:multiLevelType w:val="multilevel"/>
    <w:tmpl w:val="F126062C"/>
    <w:lvl w:ilvl="0">
      <w:start w:val="1"/>
      <w:numFmt w:val="upperLetter"/>
      <w:pStyle w:val="50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0" w15:restartNumberingAfterBreak="0">
    <w:nsid w:val="20591ED8"/>
    <w:multiLevelType w:val="hybridMultilevel"/>
    <w:tmpl w:val="9552E802"/>
    <w:lvl w:ilvl="0" w:tplc="B4942E2E">
      <w:start w:val="1"/>
      <w:numFmt w:val="decimal"/>
      <w:lvlText w:val="步骤%1"/>
      <w:lvlJc w:val="right"/>
      <w:pPr>
        <w:ind w:left="2085" w:hanging="543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805" w:hanging="360"/>
      </w:pPr>
    </w:lvl>
    <w:lvl w:ilvl="2" w:tplc="0409001B" w:tentative="1">
      <w:start w:val="1"/>
      <w:numFmt w:val="lowerRoman"/>
      <w:lvlText w:val="%3."/>
      <w:lvlJc w:val="right"/>
      <w:pPr>
        <w:ind w:left="3525" w:hanging="180"/>
      </w:pPr>
    </w:lvl>
    <w:lvl w:ilvl="3" w:tplc="0409000F" w:tentative="1">
      <w:start w:val="1"/>
      <w:numFmt w:val="decimal"/>
      <w:lvlText w:val="%4."/>
      <w:lvlJc w:val="left"/>
      <w:pPr>
        <w:ind w:left="4245" w:hanging="360"/>
      </w:pPr>
    </w:lvl>
    <w:lvl w:ilvl="4" w:tplc="04090019" w:tentative="1">
      <w:start w:val="1"/>
      <w:numFmt w:val="lowerLetter"/>
      <w:lvlText w:val="%5."/>
      <w:lvlJc w:val="left"/>
      <w:pPr>
        <w:ind w:left="4965" w:hanging="360"/>
      </w:pPr>
    </w:lvl>
    <w:lvl w:ilvl="5" w:tplc="0409001B" w:tentative="1">
      <w:start w:val="1"/>
      <w:numFmt w:val="lowerRoman"/>
      <w:lvlText w:val="%6."/>
      <w:lvlJc w:val="right"/>
      <w:pPr>
        <w:ind w:left="5685" w:hanging="180"/>
      </w:pPr>
    </w:lvl>
    <w:lvl w:ilvl="6" w:tplc="0409000F" w:tentative="1">
      <w:start w:val="1"/>
      <w:numFmt w:val="decimal"/>
      <w:lvlText w:val="%7."/>
      <w:lvlJc w:val="left"/>
      <w:pPr>
        <w:ind w:left="6405" w:hanging="360"/>
      </w:pPr>
    </w:lvl>
    <w:lvl w:ilvl="7" w:tplc="04090019" w:tentative="1">
      <w:start w:val="1"/>
      <w:numFmt w:val="lowerLetter"/>
      <w:lvlText w:val="%8."/>
      <w:lvlJc w:val="left"/>
      <w:pPr>
        <w:ind w:left="7125" w:hanging="360"/>
      </w:pPr>
    </w:lvl>
    <w:lvl w:ilvl="8" w:tplc="0409001B" w:tentative="1">
      <w:start w:val="1"/>
      <w:numFmt w:val="lowerRoman"/>
      <w:lvlText w:val="%9."/>
      <w:lvlJc w:val="right"/>
      <w:pPr>
        <w:ind w:left="7845" w:hanging="180"/>
      </w:pPr>
    </w:lvl>
  </w:abstractNum>
  <w:abstractNum w:abstractNumId="11" w15:restartNumberingAfterBreak="0">
    <w:nsid w:val="21BC57B2"/>
    <w:multiLevelType w:val="hybridMultilevel"/>
    <w:tmpl w:val="02FE2E74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12" w15:restartNumberingAfterBreak="0">
    <w:nsid w:val="2780113C"/>
    <w:multiLevelType w:val="hybridMultilevel"/>
    <w:tmpl w:val="6C60015C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13" w15:restartNumberingAfterBreak="0">
    <w:nsid w:val="2AF546A4"/>
    <w:multiLevelType w:val="multilevel"/>
    <w:tmpl w:val="04489DB4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步骤%2"/>
      <w:lvlJc w:val="right"/>
      <w:pPr>
        <w:ind w:left="992" w:hanging="567"/>
      </w:pPr>
      <w:rPr>
        <w:rFonts w:eastAsia="黑体" w:hint="eastAsia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31DE6148"/>
    <w:multiLevelType w:val="multilevel"/>
    <w:tmpl w:val="877E7DBE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369B0764"/>
    <w:multiLevelType w:val="multilevel"/>
    <w:tmpl w:val="877E7DBE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 w15:restartNumberingAfterBreak="0">
    <w:nsid w:val="36B50957"/>
    <w:multiLevelType w:val="hybridMultilevel"/>
    <w:tmpl w:val="B95CB5D0"/>
    <w:lvl w:ilvl="0" w:tplc="21227726">
      <w:start w:val="1"/>
      <w:numFmt w:val="bulle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7" w15:restartNumberingAfterBreak="0">
    <w:nsid w:val="39E65E1A"/>
    <w:multiLevelType w:val="hybridMultilevel"/>
    <w:tmpl w:val="6390F016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18" w15:restartNumberingAfterBreak="0">
    <w:nsid w:val="3C28012C"/>
    <w:multiLevelType w:val="hybridMultilevel"/>
    <w:tmpl w:val="0852ABC2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19" w15:restartNumberingAfterBreak="0">
    <w:nsid w:val="3D0C2DC4"/>
    <w:multiLevelType w:val="multilevel"/>
    <w:tmpl w:val="877E7DBE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0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1" w15:restartNumberingAfterBreak="0">
    <w:nsid w:val="42FE570A"/>
    <w:multiLevelType w:val="multilevel"/>
    <w:tmpl w:val="11FEBED6"/>
    <w:lvl w:ilvl="0">
      <w:start w:val="1"/>
      <w:numFmt w:val="decimal"/>
      <w:pStyle w:val="41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22" w15:restartNumberingAfterBreak="0">
    <w:nsid w:val="43612861"/>
    <w:multiLevelType w:val="multilevel"/>
    <w:tmpl w:val="5C9AFA10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步骤%2"/>
      <w:lvlJc w:val="right"/>
      <w:pPr>
        <w:ind w:left="992" w:hanging="567"/>
      </w:pPr>
      <w:rPr>
        <w:rFonts w:eastAsia="黑体" w:hint="eastAsia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44314CBE"/>
    <w:multiLevelType w:val="multilevel"/>
    <w:tmpl w:val="69F8E1A6"/>
    <w:lvl w:ilvl="0">
      <w:start w:val="1"/>
      <w:numFmt w:val="decimal"/>
      <w:pStyle w:val="a0"/>
      <w:suff w:val="nothing"/>
      <w:lvlText w:val="Chapter %1  "/>
      <w:lvlJc w:val="left"/>
      <w:pPr>
        <w:ind w:left="735" w:firstLine="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30"/>
        <w:vertAlign w:val="baseline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vertAlign w:val="baseline"/>
      </w:rPr>
    </w:lvl>
    <w:lvl w:ilvl="3">
      <w:start w:val="1"/>
      <w:numFmt w:val="decimal"/>
      <w:suff w:val="nothing"/>
      <w:lvlText w:val="%4. "/>
      <w:lvlJc w:val="left"/>
      <w:pPr>
        <w:ind w:left="1134" w:hanging="17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4">
      <w:start w:val="1"/>
      <w:numFmt w:val="decimal"/>
      <w:lvlRestart w:val="1"/>
      <w:pStyle w:val="a0"/>
      <w:suff w:val="space"/>
      <w:lvlText w:val="图 %1-%5"/>
      <w:lvlJc w:val="left"/>
      <w:pPr>
        <w:ind w:left="1701" w:hanging="567"/>
      </w:pPr>
      <w:rPr>
        <w:rFonts w:hint="eastAsia"/>
        <w:b w:val="0"/>
        <w:i w:val="0"/>
        <w:sz w:val="18"/>
        <w:szCs w:val="18"/>
        <w:u w:val="none"/>
      </w:rPr>
    </w:lvl>
    <w:lvl w:ilvl="5">
      <w:start w:val="1"/>
      <w:numFmt w:val="decimal"/>
      <w:lvlRestart w:val="1"/>
      <w:suff w:val="space"/>
      <w:lvlText w:val="Table %1-%6"/>
      <w:lvlJc w:val="left"/>
      <w:pPr>
        <w:ind w:left="1701" w:hanging="567"/>
      </w:pPr>
      <w:rPr>
        <w:rFonts w:ascii="Arial" w:hAnsi="Arial" w:hint="default"/>
        <w:b w:val="0"/>
        <w:i w:val="0"/>
        <w:sz w:val="18"/>
        <w:szCs w:val="18"/>
        <w:u w:val="none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4" w15:restartNumberingAfterBreak="0">
    <w:nsid w:val="456D18AA"/>
    <w:multiLevelType w:val="hybridMultilevel"/>
    <w:tmpl w:val="6E32D72E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25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26" w15:restartNumberingAfterBreak="0">
    <w:nsid w:val="467E2104"/>
    <w:multiLevelType w:val="multilevel"/>
    <w:tmpl w:val="5C9AFA10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步骤%2"/>
      <w:lvlJc w:val="right"/>
      <w:pPr>
        <w:ind w:left="992" w:hanging="567"/>
      </w:pPr>
      <w:rPr>
        <w:rFonts w:eastAsia="黑体" w:hint="eastAsia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47763128"/>
    <w:multiLevelType w:val="hybridMultilevel"/>
    <w:tmpl w:val="8DCAF4B4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28" w15:restartNumberingAfterBreak="0">
    <w:nsid w:val="4D0B74CE"/>
    <w:multiLevelType w:val="multilevel"/>
    <w:tmpl w:val="877E7DBE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9" w15:restartNumberingAfterBreak="0">
    <w:nsid w:val="4D5B59AB"/>
    <w:multiLevelType w:val="hybridMultilevel"/>
    <w:tmpl w:val="388244F8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3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1" w15:restartNumberingAfterBreak="0">
    <w:nsid w:val="53F24493"/>
    <w:multiLevelType w:val="multilevel"/>
    <w:tmpl w:val="5E487C3C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2" w15:restartNumberingAfterBreak="0">
    <w:nsid w:val="558B6AC4"/>
    <w:multiLevelType w:val="hybridMultilevel"/>
    <w:tmpl w:val="F522CDD0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33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4BC578A"/>
    <w:multiLevelType w:val="multilevel"/>
    <w:tmpl w:val="04489DB4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步骤%2"/>
      <w:lvlJc w:val="right"/>
      <w:pPr>
        <w:ind w:left="992" w:hanging="567"/>
      </w:pPr>
      <w:rPr>
        <w:rFonts w:eastAsia="黑体" w:hint="eastAsia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65524342"/>
    <w:multiLevelType w:val="multilevel"/>
    <w:tmpl w:val="5C9AFA10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步骤%2"/>
      <w:lvlJc w:val="right"/>
      <w:pPr>
        <w:ind w:left="992" w:hanging="567"/>
      </w:pPr>
      <w:rPr>
        <w:rFonts w:eastAsia="黑体" w:hint="eastAsia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6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6BE6069"/>
    <w:multiLevelType w:val="multilevel"/>
    <w:tmpl w:val="04489DB4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步骤%2"/>
      <w:lvlJc w:val="right"/>
      <w:pPr>
        <w:ind w:left="992" w:hanging="567"/>
      </w:pPr>
      <w:rPr>
        <w:rFonts w:eastAsia="黑体" w:hint="eastAsia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8" w15:restartNumberingAfterBreak="0">
    <w:nsid w:val="66C6054D"/>
    <w:multiLevelType w:val="hybridMultilevel"/>
    <w:tmpl w:val="9552E802"/>
    <w:lvl w:ilvl="0" w:tplc="B4942E2E">
      <w:start w:val="1"/>
      <w:numFmt w:val="decimal"/>
      <w:lvlText w:val="步骤%1"/>
      <w:lvlJc w:val="right"/>
      <w:pPr>
        <w:ind w:left="2085" w:hanging="543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805" w:hanging="360"/>
      </w:pPr>
    </w:lvl>
    <w:lvl w:ilvl="2" w:tplc="0409001B" w:tentative="1">
      <w:start w:val="1"/>
      <w:numFmt w:val="lowerRoman"/>
      <w:lvlText w:val="%3."/>
      <w:lvlJc w:val="right"/>
      <w:pPr>
        <w:ind w:left="3525" w:hanging="180"/>
      </w:pPr>
    </w:lvl>
    <w:lvl w:ilvl="3" w:tplc="0409000F" w:tentative="1">
      <w:start w:val="1"/>
      <w:numFmt w:val="decimal"/>
      <w:lvlText w:val="%4."/>
      <w:lvlJc w:val="left"/>
      <w:pPr>
        <w:ind w:left="4245" w:hanging="360"/>
      </w:pPr>
    </w:lvl>
    <w:lvl w:ilvl="4" w:tplc="04090019" w:tentative="1">
      <w:start w:val="1"/>
      <w:numFmt w:val="lowerLetter"/>
      <w:lvlText w:val="%5."/>
      <w:lvlJc w:val="left"/>
      <w:pPr>
        <w:ind w:left="4965" w:hanging="360"/>
      </w:pPr>
    </w:lvl>
    <w:lvl w:ilvl="5" w:tplc="0409001B" w:tentative="1">
      <w:start w:val="1"/>
      <w:numFmt w:val="lowerRoman"/>
      <w:lvlText w:val="%6."/>
      <w:lvlJc w:val="right"/>
      <w:pPr>
        <w:ind w:left="5685" w:hanging="180"/>
      </w:pPr>
    </w:lvl>
    <w:lvl w:ilvl="6" w:tplc="0409000F" w:tentative="1">
      <w:start w:val="1"/>
      <w:numFmt w:val="decimal"/>
      <w:lvlText w:val="%7."/>
      <w:lvlJc w:val="left"/>
      <w:pPr>
        <w:ind w:left="6405" w:hanging="360"/>
      </w:pPr>
    </w:lvl>
    <w:lvl w:ilvl="7" w:tplc="04090019" w:tentative="1">
      <w:start w:val="1"/>
      <w:numFmt w:val="lowerLetter"/>
      <w:lvlText w:val="%8."/>
      <w:lvlJc w:val="left"/>
      <w:pPr>
        <w:ind w:left="7125" w:hanging="360"/>
      </w:pPr>
    </w:lvl>
    <w:lvl w:ilvl="8" w:tplc="0409001B" w:tentative="1">
      <w:start w:val="1"/>
      <w:numFmt w:val="lowerRoman"/>
      <w:lvlText w:val="%9."/>
      <w:lvlJc w:val="right"/>
      <w:pPr>
        <w:ind w:left="7845" w:hanging="180"/>
      </w:pPr>
    </w:lvl>
  </w:abstractNum>
  <w:abstractNum w:abstractNumId="39" w15:restartNumberingAfterBreak="0">
    <w:nsid w:val="67DE040F"/>
    <w:multiLevelType w:val="hybridMultilevel"/>
    <w:tmpl w:val="A77CB840"/>
    <w:lvl w:ilvl="0" w:tplc="D4822188">
      <w:start w:val="1"/>
      <w:numFmt w:val="bullet"/>
      <w:pStyle w:val="a1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40" w15:restartNumberingAfterBreak="0">
    <w:nsid w:val="68E31459"/>
    <w:multiLevelType w:val="hybridMultilevel"/>
    <w:tmpl w:val="C2E41E9A"/>
    <w:lvl w:ilvl="0" w:tplc="9F4C8D40">
      <w:start w:val="1"/>
      <w:numFmt w:val="bullet"/>
      <w:lvlText w:val=""/>
      <w:lvlJc w:val="left"/>
      <w:pPr>
        <w:ind w:left="242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41" w15:restartNumberingAfterBreak="0">
    <w:nsid w:val="6E230785"/>
    <w:multiLevelType w:val="hybridMultilevel"/>
    <w:tmpl w:val="21BCB028"/>
    <w:lvl w:ilvl="0" w:tplc="0409000B">
      <w:start w:val="1"/>
      <w:numFmt w:val="bullet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04090005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01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03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1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3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E9E76B6"/>
    <w:multiLevelType w:val="hybridMultilevel"/>
    <w:tmpl w:val="B1F462BC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43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2347E6A"/>
    <w:multiLevelType w:val="multilevel"/>
    <w:tmpl w:val="D95C4700"/>
    <w:lvl w:ilvl="0">
      <w:start w:val="1"/>
      <w:numFmt w:val="upperLetter"/>
      <w:pStyle w:val="a2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45" w15:restartNumberingAfterBreak="0">
    <w:nsid w:val="73FD0B99"/>
    <w:multiLevelType w:val="multilevel"/>
    <w:tmpl w:val="5C9AFA10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步骤%2"/>
      <w:lvlJc w:val="right"/>
      <w:pPr>
        <w:ind w:left="992" w:hanging="567"/>
      </w:pPr>
      <w:rPr>
        <w:rFonts w:eastAsia="黑体" w:hint="eastAsia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6" w15:restartNumberingAfterBreak="0">
    <w:nsid w:val="7709682E"/>
    <w:multiLevelType w:val="hybridMultilevel"/>
    <w:tmpl w:val="1F9E65C0"/>
    <w:lvl w:ilvl="0" w:tplc="85186CAE">
      <w:start w:val="1"/>
      <w:numFmt w:val="decimal"/>
      <w:lvlText w:val="步骤%1"/>
      <w:lvlJc w:val="right"/>
      <w:pPr>
        <w:ind w:left="2087" w:hanging="545"/>
      </w:pPr>
      <w:rPr>
        <w:rFonts w:eastAsia="黑体" w:hint="eastAsia"/>
        <w:sz w:val="24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47" w15:restartNumberingAfterBreak="0">
    <w:nsid w:val="78DC740E"/>
    <w:multiLevelType w:val="multilevel"/>
    <w:tmpl w:val="E5F4807C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8" w15:restartNumberingAfterBreak="0">
    <w:nsid w:val="79ED50FD"/>
    <w:multiLevelType w:val="hybridMultilevel"/>
    <w:tmpl w:val="16F052A8"/>
    <w:lvl w:ilvl="0" w:tplc="07127C22">
      <w:start w:val="1"/>
      <w:numFmt w:val="bullet"/>
      <w:lvlText w:val=""/>
      <w:lvlJc w:val="left"/>
      <w:pPr>
        <w:tabs>
          <w:tab w:val="num" w:pos="3075"/>
        </w:tabs>
        <w:ind w:left="3075" w:hanging="425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2" w:tplc="83CEFD4C">
      <w:start w:val="1"/>
      <w:numFmt w:val="bulle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9" w:hanging="360"/>
      </w:pPr>
      <w:rPr>
        <w:rFonts w:ascii="Wingdings" w:hAnsi="Wingdings" w:hint="default"/>
      </w:rPr>
    </w:lvl>
  </w:abstractNum>
  <w:abstractNum w:abstractNumId="49" w15:restartNumberingAfterBreak="0">
    <w:nsid w:val="7D917215"/>
    <w:multiLevelType w:val="multilevel"/>
    <w:tmpl w:val="877E7DBE"/>
    <w:lvl w:ilvl="0">
      <w:start w:val="1"/>
      <w:numFmt w:val="decimal"/>
      <w:lvlText w:val="步骤%1"/>
      <w:lvlJc w:val="right"/>
      <w:pPr>
        <w:ind w:left="1701" w:hanging="159"/>
      </w:pPr>
      <w:rPr>
        <w:rFonts w:eastAsia="黑体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0" w15:restartNumberingAfterBreak="0">
    <w:nsid w:val="7E880AA6"/>
    <w:multiLevelType w:val="hybridMultilevel"/>
    <w:tmpl w:val="6D408B54"/>
    <w:lvl w:ilvl="0" w:tplc="9F4C8D40">
      <w:start w:val="1"/>
      <w:numFmt w:val="bullet"/>
      <w:lvlText w:val=""/>
      <w:lvlJc w:val="left"/>
      <w:pPr>
        <w:ind w:left="242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num w:numId="1">
    <w:abstractNumId w:val="44"/>
  </w:num>
  <w:num w:numId="2">
    <w:abstractNumId w:val="21"/>
  </w:num>
  <w:num w:numId="3">
    <w:abstractNumId w:val="9"/>
  </w:num>
  <w:num w:numId="4">
    <w:abstractNumId w:val="4"/>
  </w:num>
  <w:num w:numId="5">
    <w:abstractNumId w:val="30"/>
  </w:num>
  <w:num w:numId="6">
    <w:abstractNumId w:val="8"/>
  </w:num>
  <w:num w:numId="7">
    <w:abstractNumId w:val="3"/>
  </w:num>
  <w:num w:numId="8">
    <w:abstractNumId w:val="20"/>
  </w:num>
  <w:num w:numId="9">
    <w:abstractNumId w:val="33"/>
  </w:num>
  <w:num w:numId="10">
    <w:abstractNumId w:val="25"/>
  </w:num>
  <w:num w:numId="11">
    <w:abstractNumId w:val="36"/>
  </w:num>
  <w:num w:numId="12">
    <w:abstractNumId w:val="2"/>
  </w:num>
  <w:num w:numId="13">
    <w:abstractNumId w:val="4"/>
  </w:num>
  <w:num w:numId="14">
    <w:abstractNumId w:val="6"/>
  </w:num>
  <w:num w:numId="15">
    <w:abstractNumId w:val="43"/>
  </w:num>
  <w:num w:numId="16">
    <w:abstractNumId w:val="39"/>
  </w:num>
  <w:num w:numId="17">
    <w:abstractNumId w:val="0"/>
  </w:num>
  <w:num w:numId="18">
    <w:abstractNumId w:val="23"/>
  </w:num>
  <w:num w:numId="19">
    <w:abstractNumId w:val="41"/>
  </w:num>
  <w:num w:numId="20">
    <w:abstractNumId w:val="16"/>
  </w:num>
  <w:num w:numId="21">
    <w:abstractNumId w:val="48"/>
  </w:num>
  <w:num w:numId="22">
    <w:abstractNumId w:val="38"/>
  </w:num>
  <w:num w:numId="23">
    <w:abstractNumId w:val="10"/>
  </w:num>
  <w:num w:numId="24">
    <w:abstractNumId w:val="32"/>
  </w:num>
  <w:num w:numId="25">
    <w:abstractNumId w:val="12"/>
  </w:num>
  <w:num w:numId="26">
    <w:abstractNumId w:val="24"/>
  </w:num>
  <w:num w:numId="27">
    <w:abstractNumId w:val="27"/>
  </w:num>
  <w:num w:numId="28">
    <w:abstractNumId w:val="7"/>
  </w:num>
  <w:num w:numId="29">
    <w:abstractNumId w:val="42"/>
  </w:num>
  <w:num w:numId="30">
    <w:abstractNumId w:val="17"/>
  </w:num>
  <w:num w:numId="31">
    <w:abstractNumId w:val="1"/>
  </w:num>
  <w:num w:numId="32">
    <w:abstractNumId w:val="29"/>
  </w:num>
  <w:num w:numId="33">
    <w:abstractNumId w:val="46"/>
  </w:num>
  <w:num w:numId="34">
    <w:abstractNumId w:val="11"/>
  </w:num>
  <w:num w:numId="35">
    <w:abstractNumId w:val="18"/>
  </w:num>
  <w:num w:numId="36">
    <w:abstractNumId w:val="15"/>
  </w:num>
  <w:num w:numId="37">
    <w:abstractNumId w:val="49"/>
  </w:num>
  <w:num w:numId="38">
    <w:abstractNumId w:val="28"/>
  </w:num>
  <w:num w:numId="39">
    <w:abstractNumId w:val="47"/>
  </w:num>
  <w:num w:numId="40">
    <w:abstractNumId w:val="19"/>
  </w:num>
  <w:num w:numId="41">
    <w:abstractNumId w:val="31"/>
  </w:num>
  <w:num w:numId="42">
    <w:abstractNumId w:val="14"/>
  </w:num>
  <w:num w:numId="43">
    <w:abstractNumId w:val="34"/>
  </w:num>
  <w:num w:numId="44">
    <w:abstractNumId w:val="13"/>
  </w:num>
  <w:num w:numId="45">
    <w:abstractNumId w:val="37"/>
  </w:num>
  <w:num w:numId="46">
    <w:abstractNumId w:val="45"/>
  </w:num>
  <w:num w:numId="47">
    <w:abstractNumId w:val="26"/>
  </w:num>
  <w:num w:numId="48">
    <w:abstractNumId w:val="35"/>
  </w:num>
  <w:num w:numId="49">
    <w:abstractNumId w:val="40"/>
  </w:num>
  <w:num w:numId="50">
    <w:abstractNumId w:val="22"/>
  </w:num>
  <w:num w:numId="51">
    <w:abstractNumId w:val="50"/>
  </w:num>
  <w:num w:numId="52">
    <w:abstractNumId w:val="5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724"/>
    <w:rsid w:val="0000120B"/>
    <w:rsid w:val="00001904"/>
    <w:rsid w:val="00007325"/>
    <w:rsid w:val="00010491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1566"/>
    <w:rsid w:val="0002214D"/>
    <w:rsid w:val="0002276F"/>
    <w:rsid w:val="00024836"/>
    <w:rsid w:val="0002558E"/>
    <w:rsid w:val="00027F46"/>
    <w:rsid w:val="00030293"/>
    <w:rsid w:val="000321CB"/>
    <w:rsid w:val="00033243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6475"/>
    <w:rsid w:val="00076AFE"/>
    <w:rsid w:val="000777E5"/>
    <w:rsid w:val="0008003F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129A"/>
    <w:rsid w:val="00091B19"/>
    <w:rsid w:val="000934F1"/>
    <w:rsid w:val="0009621C"/>
    <w:rsid w:val="00096488"/>
    <w:rsid w:val="00096A63"/>
    <w:rsid w:val="00097458"/>
    <w:rsid w:val="0009792A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13F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2513"/>
    <w:rsid w:val="000D41DD"/>
    <w:rsid w:val="000D57E7"/>
    <w:rsid w:val="000D601E"/>
    <w:rsid w:val="000D79DE"/>
    <w:rsid w:val="000E16AA"/>
    <w:rsid w:val="000E3396"/>
    <w:rsid w:val="000E3FA8"/>
    <w:rsid w:val="000E48ED"/>
    <w:rsid w:val="000E5B3B"/>
    <w:rsid w:val="000E69D0"/>
    <w:rsid w:val="000F21A1"/>
    <w:rsid w:val="000F2F37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55E"/>
    <w:rsid w:val="00107DA6"/>
    <w:rsid w:val="00110F4C"/>
    <w:rsid w:val="0011199D"/>
    <w:rsid w:val="00114A3D"/>
    <w:rsid w:val="0011636E"/>
    <w:rsid w:val="00116DBF"/>
    <w:rsid w:val="001178C7"/>
    <w:rsid w:val="00117C30"/>
    <w:rsid w:val="00120C0B"/>
    <w:rsid w:val="0012112D"/>
    <w:rsid w:val="00122A8A"/>
    <w:rsid w:val="00125657"/>
    <w:rsid w:val="00131CAC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A38"/>
    <w:rsid w:val="00150967"/>
    <w:rsid w:val="00154ACF"/>
    <w:rsid w:val="001569B3"/>
    <w:rsid w:val="00156F51"/>
    <w:rsid w:val="00160431"/>
    <w:rsid w:val="00160729"/>
    <w:rsid w:val="00161BC3"/>
    <w:rsid w:val="00163D02"/>
    <w:rsid w:val="001666C5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EEE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8BF"/>
    <w:rsid w:val="001B20C3"/>
    <w:rsid w:val="001B38FF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4C0F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116A0"/>
    <w:rsid w:val="0021235C"/>
    <w:rsid w:val="002134C0"/>
    <w:rsid w:val="0021362D"/>
    <w:rsid w:val="002148FC"/>
    <w:rsid w:val="00215F94"/>
    <w:rsid w:val="00216D88"/>
    <w:rsid w:val="00217D84"/>
    <w:rsid w:val="00220C70"/>
    <w:rsid w:val="002213B8"/>
    <w:rsid w:val="002226E2"/>
    <w:rsid w:val="00223B07"/>
    <w:rsid w:val="002245F2"/>
    <w:rsid w:val="002247BC"/>
    <w:rsid w:val="00225DA0"/>
    <w:rsid w:val="002315E3"/>
    <w:rsid w:val="0023220D"/>
    <w:rsid w:val="00232D1D"/>
    <w:rsid w:val="00234CC4"/>
    <w:rsid w:val="002352DE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7718"/>
    <w:rsid w:val="002605B0"/>
    <w:rsid w:val="00260775"/>
    <w:rsid w:val="00262636"/>
    <w:rsid w:val="00264059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0BF5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2A"/>
    <w:rsid w:val="002E0191"/>
    <w:rsid w:val="002E48D0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5BEB"/>
    <w:rsid w:val="00305FB3"/>
    <w:rsid w:val="00306280"/>
    <w:rsid w:val="00307DBA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44D9"/>
    <w:rsid w:val="003372EA"/>
    <w:rsid w:val="00337A16"/>
    <w:rsid w:val="00337B1D"/>
    <w:rsid w:val="00340C4B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3DE2"/>
    <w:rsid w:val="00354F2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3B80"/>
    <w:rsid w:val="0036631D"/>
    <w:rsid w:val="00366E4B"/>
    <w:rsid w:val="00370DC3"/>
    <w:rsid w:val="00373B2C"/>
    <w:rsid w:val="003749E9"/>
    <w:rsid w:val="00375EAD"/>
    <w:rsid w:val="00382427"/>
    <w:rsid w:val="00383C67"/>
    <w:rsid w:val="00384F48"/>
    <w:rsid w:val="003860AA"/>
    <w:rsid w:val="0038612C"/>
    <w:rsid w:val="00386230"/>
    <w:rsid w:val="0038624B"/>
    <w:rsid w:val="00386815"/>
    <w:rsid w:val="00390D3B"/>
    <w:rsid w:val="00391A56"/>
    <w:rsid w:val="003925C2"/>
    <w:rsid w:val="003938C4"/>
    <w:rsid w:val="003944FC"/>
    <w:rsid w:val="003959B9"/>
    <w:rsid w:val="00395E30"/>
    <w:rsid w:val="00396227"/>
    <w:rsid w:val="0039711D"/>
    <w:rsid w:val="003A104F"/>
    <w:rsid w:val="003A27F5"/>
    <w:rsid w:val="003A3E26"/>
    <w:rsid w:val="003A3E7D"/>
    <w:rsid w:val="003A49B8"/>
    <w:rsid w:val="003A539B"/>
    <w:rsid w:val="003A549C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0AA3"/>
    <w:rsid w:val="003C1978"/>
    <w:rsid w:val="003C1E9E"/>
    <w:rsid w:val="003C2E2D"/>
    <w:rsid w:val="003C30C3"/>
    <w:rsid w:val="003C39E6"/>
    <w:rsid w:val="003C5BE1"/>
    <w:rsid w:val="003D2573"/>
    <w:rsid w:val="003D2786"/>
    <w:rsid w:val="003E06CC"/>
    <w:rsid w:val="003E115D"/>
    <w:rsid w:val="003E1CCE"/>
    <w:rsid w:val="003E1F44"/>
    <w:rsid w:val="003E211E"/>
    <w:rsid w:val="003E3A83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0C1"/>
    <w:rsid w:val="00411791"/>
    <w:rsid w:val="00413400"/>
    <w:rsid w:val="004136A5"/>
    <w:rsid w:val="0041409F"/>
    <w:rsid w:val="00416ADA"/>
    <w:rsid w:val="00416E2E"/>
    <w:rsid w:val="00420B72"/>
    <w:rsid w:val="00422748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0FDF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22AB"/>
    <w:rsid w:val="00462D8E"/>
    <w:rsid w:val="0046363A"/>
    <w:rsid w:val="00463820"/>
    <w:rsid w:val="00464E48"/>
    <w:rsid w:val="004658D9"/>
    <w:rsid w:val="00466677"/>
    <w:rsid w:val="0046676C"/>
    <w:rsid w:val="00466E8E"/>
    <w:rsid w:val="00470A8F"/>
    <w:rsid w:val="004722EF"/>
    <w:rsid w:val="00472F50"/>
    <w:rsid w:val="00473CB2"/>
    <w:rsid w:val="00473FEF"/>
    <w:rsid w:val="00476FB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35D9"/>
    <w:rsid w:val="00520EF2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1CDC"/>
    <w:rsid w:val="00543953"/>
    <w:rsid w:val="00543A76"/>
    <w:rsid w:val="00543FDE"/>
    <w:rsid w:val="00545A3D"/>
    <w:rsid w:val="005476F7"/>
    <w:rsid w:val="00547873"/>
    <w:rsid w:val="0055520C"/>
    <w:rsid w:val="0055595D"/>
    <w:rsid w:val="00556DB2"/>
    <w:rsid w:val="005578B6"/>
    <w:rsid w:val="005607FC"/>
    <w:rsid w:val="00562E3E"/>
    <w:rsid w:val="00563999"/>
    <w:rsid w:val="005706B5"/>
    <w:rsid w:val="00571B40"/>
    <w:rsid w:val="00573C21"/>
    <w:rsid w:val="00573C39"/>
    <w:rsid w:val="0057476C"/>
    <w:rsid w:val="0057502B"/>
    <w:rsid w:val="005750C8"/>
    <w:rsid w:val="00577A5F"/>
    <w:rsid w:val="00577A8B"/>
    <w:rsid w:val="00577CDF"/>
    <w:rsid w:val="00580254"/>
    <w:rsid w:val="00581446"/>
    <w:rsid w:val="00581962"/>
    <w:rsid w:val="00585E01"/>
    <w:rsid w:val="00586D12"/>
    <w:rsid w:val="00592EA9"/>
    <w:rsid w:val="00594091"/>
    <w:rsid w:val="00596A92"/>
    <w:rsid w:val="005A0AAD"/>
    <w:rsid w:val="005A1A80"/>
    <w:rsid w:val="005A1E6F"/>
    <w:rsid w:val="005A26CE"/>
    <w:rsid w:val="005A53D7"/>
    <w:rsid w:val="005A751D"/>
    <w:rsid w:val="005B0949"/>
    <w:rsid w:val="005B1188"/>
    <w:rsid w:val="005B11F5"/>
    <w:rsid w:val="005B2518"/>
    <w:rsid w:val="005B30B2"/>
    <w:rsid w:val="005B310A"/>
    <w:rsid w:val="005B3DDC"/>
    <w:rsid w:val="005B5054"/>
    <w:rsid w:val="005B5970"/>
    <w:rsid w:val="005B65B3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C21"/>
    <w:rsid w:val="005D2DB6"/>
    <w:rsid w:val="005D4160"/>
    <w:rsid w:val="005D419D"/>
    <w:rsid w:val="005D499C"/>
    <w:rsid w:val="005D4B94"/>
    <w:rsid w:val="005D4C6C"/>
    <w:rsid w:val="005E004F"/>
    <w:rsid w:val="005E0257"/>
    <w:rsid w:val="005E055F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268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20E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B0E"/>
    <w:rsid w:val="00672951"/>
    <w:rsid w:val="00674A4C"/>
    <w:rsid w:val="0067604B"/>
    <w:rsid w:val="006765F5"/>
    <w:rsid w:val="00676C2A"/>
    <w:rsid w:val="00680302"/>
    <w:rsid w:val="00680585"/>
    <w:rsid w:val="00680B76"/>
    <w:rsid w:val="00681061"/>
    <w:rsid w:val="00683953"/>
    <w:rsid w:val="0068422F"/>
    <w:rsid w:val="00691C48"/>
    <w:rsid w:val="00691CA6"/>
    <w:rsid w:val="0069554C"/>
    <w:rsid w:val="00695D19"/>
    <w:rsid w:val="00697D2C"/>
    <w:rsid w:val="006A144A"/>
    <w:rsid w:val="006A22A1"/>
    <w:rsid w:val="006A25D7"/>
    <w:rsid w:val="006A39FD"/>
    <w:rsid w:val="006A458E"/>
    <w:rsid w:val="006A7AB4"/>
    <w:rsid w:val="006B02C8"/>
    <w:rsid w:val="006B58EE"/>
    <w:rsid w:val="006B5E98"/>
    <w:rsid w:val="006B6A79"/>
    <w:rsid w:val="006C1E0B"/>
    <w:rsid w:val="006C425F"/>
    <w:rsid w:val="006C4329"/>
    <w:rsid w:val="006C559F"/>
    <w:rsid w:val="006C65AA"/>
    <w:rsid w:val="006D0B05"/>
    <w:rsid w:val="006D622A"/>
    <w:rsid w:val="006E0824"/>
    <w:rsid w:val="006E17E3"/>
    <w:rsid w:val="006E2DF2"/>
    <w:rsid w:val="006E2F9F"/>
    <w:rsid w:val="006E70B8"/>
    <w:rsid w:val="006E7E11"/>
    <w:rsid w:val="006F206B"/>
    <w:rsid w:val="006F23AF"/>
    <w:rsid w:val="006F2A6C"/>
    <w:rsid w:val="006F3081"/>
    <w:rsid w:val="006F4046"/>
    <w:rsid w:val="006F58F0"/>
    <w:rsid w:val="006F6B63"/>
    <w:rsid w:val="007016B6"/>
    <w:rsid w:val="007029D0"/>
    <w:rsid w:val="0070345E"/>
    <w:rsid w:val="0070376F"/>
    <w:rsid w:val="007042AA"/>
    <w:rsid w:val="007043C1"/>
    <w:rsid w:val="00704E84"/>
    <w:rsid w:val="00705017"/>
    <w:rsid w:val="0070636C"/>
    <w:rsid w:val="007117AB"/>
    <w:rsid w:val="00711AA7"/>
    <w:rsid w:val="00713707"/>
    <w:rsid w:val="00714C88"/>
    <w:rsid w:val="007153FB"/>
    <w:rsid w:val="00715EF5"/>
    <w:rsid w:val="00716916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599"/>
    <w:rsid w:val="00774DDB"/>
    <w:rsid w:val="007750B2"/>
    <w:rsid w:val="00775422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5429"/>
    <w:rsid w:val="00796312"/>
    <w:rsid w:val="007A0830"/>
    <w:rsid w:val="007A0C9B"/>
    <w:rsid w:val="007A1649"/>
    <w:rsid w:val="007A2E34"/>
    <w:rsid w:val="007A3E17"/>
    <w:rsid w:val="007A40F2"/>
    <w:rsid w:val="007A4B89"/>
    <w:rsid w:val="007B1662"/>
    <w:rsid w:val="007B1E9D"/>
    <w:rsid w:val="007B570C"/>
    <w:rsid w:val="007B5F15"/>
    <w:rsid w:val="007B656E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410C"/>
    <w:rsid w:val="007D6377"/>
    <w:rsid w:val="007D64F6"/>
    <w:rsid w:val="007E021F"/>
    <w:rsid w:val="007E134B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D41"/>
    <w:rsid w:val="00807F84"/>
    <w:rsid w:val="00810E74"/>
    <w:rsid w:val="00811280"/>
    <w:rsid w:val="00811B8B"/>
    <w:rsid w:val="00811EA4"/>
    <w:rsid w:val="0081257B"/>
    <w:rsid w:val="00814B59"/>
    <w:rsid w:val="0081556A"/>
    <w:rsid w:val="0081682E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2F4E"/>
    <w:rsid w:val="008330FA"/>
    <w:rsid w:val="008354A3"/>
    <w:rsid w:val="00841556"/>
    <w:rsid w:val="00843274"/>
    <w:rsid w:val="0084363F"/>
    <w:rsid w:val="00843817"/>
    <w:rsid w:val="0084475E"/>
    <w:rsid w:val="0084655B"/>
    <w:rsid w:val="00846BB0"/>
    <w:rsid w:val="00847711"/>
    <w:rsid w:val="00850B14"/>
    <w:rsid w:val="00851383"/>
    <w:rsid w:val="00851563"/>
    <w:rsid w:val="00851688"/>
    <w:rsid w:val="008516FE"/>
    <w:rsid w:val="00851DB9"/>
    <w:rsid w:val="00851F82"/>
    <w:rsid w:val="008522C4"/>
    <w:rsid w:val="00852C97"/>
    <w:rsid w:val="00852EDF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575D"/>
    <w:rsid w:val="008763C5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69AE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D70"/>
    <w:rsid w:val="008B5835"/>
    <w:rsid w:val="008B6D57"/>
    <w:rsid w:val="008B7B9B"/>
    <w:rsid w:val="008C0438"/>
    <w:rsid w:val="008C2E4D"/>
    <w:rsid w:val="008C30F4"/>
    <w:rsid w:val="008C3F5B"/>
    <w:rsid w:val="008C5037"/>
    <w:rsid w:val="008C7F85"/>
    <w:rsid w:val="008D2C22"/>
    <w:rsid w:val="008D76B5"/>
    <w:rsid w:val="008E00DC"/>
    <w:rsid w:val="008E028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1424"/>
    <w:rsid w:val="00912A6C"/>
    <w:rsid w:val="00914937"/>
    <w:rsid w:val="009171BC"/>
    <w:rsid w:val="0092083F"/>
    <w:rsid w:val="0092482D"/>
    <w:rsid w:val="00925318"/>
    <w:rsid w:val="00925373"/>
    <w:rsid w:val="009301F6"/>
    <w:rsid w:val="00931412"/>
    <w:rsid w:val="009319E8"/>
    <w:rsid w:val="00934483"/>
    <w:rsid w:val="00937764"/>
    <w:rsid w:val="00940D2A"/>
    <w:rsid w:val="00941295"/>
    <w:rsid w:val="00941CE0"/>
    <w:rsid w:val="00943F7A"/>
    <w:rsid w:val="00947A35"/>
    <w:rsid w:val="00950A31"/>
    <w:rsid w:val="00951F14"/>
    <w:rsid w:val="009540D2"/>
    <w:rsid w:val="009574FE"/>
    <w:rsid w:val="00963BC9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DD6"/>
    <w:rsid w:val="00980F37"/>
    <w:rsid w:val="00982810"/>
    <w:rsid w:val="00982BE1"/>
    <w:rsid w:val="00983660"/>
    <w:rsid w:val="00984F4D"/>
    <w:rsid w:val="00986B3A"/>
    <w:rsid w:val="0098700B"/>
    <w:rsid w:val="00987F76"/>
    <w:rsid w:val="0099118D"/>
    <w:rsid w:val="00991782"/>
    <w:rsid w:val="00991E4C"/>
    <w:rsid w:val="00993624"/>
    <w:rsid w:val="009951C6"/>
    <w:rsid w:val="0099614E"/>
    <w:rsid w:val="00997EF2"/>
    <w:rsid w:val="009A00CC"/>
    <w:rsid w:val="009A0D55"/>
    <w:rsid w:val="009A2185"/>
    <w:rsid w:val="009A45B8"/>
    <w:rsid w:val="009A581B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7234"/>
    <w:rsid w:val="009B7760"/>
    <w:rsid w:val="009C1467"/>
    <w:rsid w:val="009C1BE8"/>
    <w:rsid w:val="009C1E10"/>
    <w:rsid w:val="009C3747"/>
    <w:rsid w:val="009C3DB8"/>
    <w:rsid w:val="009C64E8"/>
    <w:rsid w:val="009C6EF4"/>
    <w:rsid w:val="009C730E"/>
    <w:rsid w:val="009D0212"/>
    <w:rsid w:val="009D0D2A"/>
    <w:rsid w:val="009D19D5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1B9C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D6"/>
    <w:rsid w:val="00A20093"/>
    <w:rsid w:val="00A20DAD"/>
    <w:rsid w:val="00A22743"/>
    <w:rsid w:val="00A22BAD"/>
    <w:rsid w:val="00A22E29"/>
    <w:rsid w:val="00A24A27"/>
    <w:rsid w:val="00A25571"/>
    <w:rsid w:val="00A27105"/>
    <w:rsid w:val="00A30296"/>
    <w:rsid w:val="00A30C54"/>
    <w:rsid w:val="00A32195"/>
    <w:rsid w:val="00A3398E"/>
    <w:rsid w:val="00A37BAA"/>
    <w:rsid w:val="00A40B3C"/>
    <w:rsid w:val="00A42333"/>
    <w:rsid w:val="00A47302"/>
    <w:rsid w:val="00A47728"/>
    <w:rsid w:val="00A515D9"/>
    <w:rsid w:val="00A51A89"/>
    <w:rsid w:val="00A51FC8"/>
    <w:rsid w:val="00A5245A"/>
    <w:rsid w:val="00A531D2"/>
    <w:rsid w:val="00A53288"/>
    <w:rsid w:val="00A534E7"/>
    <w:rsid w:val="00A539FD"/>
    <w:rsid w:val="00A5523D"/>
    <w:rsid w:val="00A55F0C"/>
    <w:rsid w:val="00A57961"/>
    <w:rsid w:val="00A61F42"/>
    <w:rsid w:val="00A621E5"/>
    <w:rsid w:val="00A65E23"/>
    <w:rsid w:val="00A67072"/>
    <w:rsid w:val="00A673A0"/>
    <w:rsid w:val="00A6744F"/>
    <w:rsid w:val="00A73D37"/>
    <w:rsid w:val="00A73FA6"/>
    <w:rsid w:val="00A7532F"/>
    <w:rsid w:val="00A75ACB"/>
    <w:rsid w:val="00A76E5D"/>
    <w:rsid w:val="00A81AF3"/>
    <w:rsid w:val="00A82F82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78E"/>
    <w:rsid w:val="00AA3B07"/>
    <w:rsid w:val="00AA5866"/>
    <w:rsid w:val="00AA5BD1"/>
    <w:rsid w:val="00AA5CD8"/>
    <w:rsid w:val="00AA66AA"/>
    <w:rsid w:val="00AA695C"/>
    <w:rsid w:val="00AA76F9"/>
    <w:rsid w:val="00AB3B4E"/>
    <w:rsid w:val="00AB3DED"/>
    <w:rsid w:val="00AB4692"/>
    <w:rsid w:val="00AB4E49"/>
    <w:rsid w:val="00AB518E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1C1B"/>
    <w:rsid w:val="00AD1D68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51EF"/>
    <w:rsid w:val="00AF63C5"/>
    <w:rsid w:val="00AF79D0"/>
    <w:rsid w:val="00B0131B"/>
    <w:rsid w:val="00B019CA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16C6B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7A3E"/>
    <w:rsid w:val="00B40687"/>
    <w:rsid w:val="00B40D7A"/>
    <w:rsid w:val="00B4225D"/>
    <w:rsid w:val="00B434B0"/>
    <w:rsid w:val="00B476CD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476C"/>
    <w:rsid w:val="00B66DA1"/>
    <w:rsid w:val="00B670B9"/>
    <w:rsid w:val="00B6735C"/>
    <w:rsid w:val="00B72ACC"/>
    <w:rsid w:val="00B736C2"/>
    <w:rsid w:val="00B75A84"/>
    <w:rsid w:val="00B81CB5"/>
    <w:rsid w:val="00B81DEF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9DC"/>
    <w:rsid w:val="00BC365E"/>
    <w:rsid w:val="00BC41EB"/>
    <w:rsid w:val="00BC506F"/>
    <w:rsid w:val="00BC50B6"/>
    <w:rsid w:val="00BC5C02"/>
    <w:rsid w:val="00BC7C8F"/>
    <w:rsid w:val="00BD0135"/>
    <w:rsid w:val="00BD0B27"/>
    <w:rsid w:val="00BD38BD"/>
    <w:rsid w:val="00BD5FA8"/>
    <w:rsid w:val="00BD6016"/>
    <w:rsid w:val="00BD601C"/>
    <w:rsid w:val="00BE05AF"/>
    <w:rsid w:val="00BE1008"/>
    <w:rsid w:val="00BE174A"/>
    <w:rsid w:val="00BE194F"/>
    <w:rsid w:val="00BE1DA9"/>
    <w:rsid w:val="00BE3B30"/>
    <w:rsid w:val="00BE5A13"/>
    <w:rsid w:val="00BE6A13"/>
    <w:rsid w:val="00BF17B9"/>
    <w:rsid w:val="00BF1B54"/>
    <w:rsid w:val="00BF1C93"/>
    <w:rsid w:val="00BF2CEA"/>
    <w:rsid w:val="00BF3F94"/>
    <w:rsid w:val="00BF6169"/>
    <w:rsid w:val="00BF64F4"/>
    <w:rsid w:val="00BF6D0B"/>
    <w:rsid w:val="00BF73B0"/>
    <w:rsid w:val="00C010B6"/>
    <w:rsid w:val="00C01CD5"/>
    <w:rsid w:val="00C03A93"/>
    <w:rsid w:val="00C04564"/>
    <w:rsid w:val="00C060BC"/>
    <w:rsid w:val="00C066BC"/>
    <w:rsid w:val="00C06F68"/>
    <w:rsid w:val="00C07C21"/>
    <w:rsid w:val="00C07E78"/>
    <w:rsid w:val="00C12837"/>
    <w:rsid w:val="00C14F84"/>
    <w:rsid w:val="00C1569C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60DE"/>
    <w:rsid w:val="00C46510"/>
    <w:rsid w:val="00C50344"/>
    <w:rsid w:val="00C5274C"/>
    <w:rsid w:val="00C5363D"/>
    <w:rsid w:val="00C54293"/>
    <w:rsid w:val="00C57360"/>
    <w:rsid w:val="00C579AB"/>
    <w:rsid w:val="00C57AA7"/>
    <w:rsid w:val="00C57E7D"/>
    <w:rsid w:val="00C602AF"/>
    <w:rsid w:val="00C63397"/>
    <w:rsid w:val="00C63453"/>
    <w:rsid w:val="00C67061"/>
    <w:rsid w:val="00C672C6"/>
    <w:rsid w:val="00C71844"/>
    <w:rsid w:val="00C72048"/>
    <w:rsid w:val="00C72410"/>
    <w:rsid w:val="00C72E0B"/>
    <w:rsid w:val="00C7376F"/>
    <w:rsid w:val="00C75C41"/>
    <w:rsid w:val="00C82BC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472C"/>
    <w:rsid w:val="00CB76A4"/>
    <w:rsid w:val="00CC0FB5"/>
    <w:rsid w:val="00CC22CA"/>
    <w:rsid w:val="00CC5335"/>
    <w:rsid w:val="00CC7052"/>
    <w:rsid w:val="00CC7F17"/>
    <w:rsid w:val="00CD1F3E"/>
    <w:rsid w:val="00CD510E"/>
    <w:rsid w:val="00CD5637"/>
    <w:rsid w:val="00CD7055"/>
    <w:rsid w:val="00CE31C9"/>
    <w:rsid w:val="00CE4471"/>
    <w:rsid w:val="00CE4D13"/>
    <w:rsid w:val="00CE5DF7"/>
    <w:rsid w:val="00CE7CCC"/>
    <w:rsid w:val="00CF0A83"/>
    <w:rsid w:val="00CF12BE"/>
    <w:rsid w:val="00CF198E"/>
    <w:rsid w:val="00CF1D76"/>
    <w:rsid w:val="00CF29BC"/>
    <w:rsid w:val="00CF2BE3"/>
    <w:rsid w:val="00CF60E2"/>
    <w:rsid w:val="00CF7445"/>
    <w:rsid w:val="00D00B2D"/>
    <w:rsid w:val="00D0104C"/>
    <w:rsid w:val="00D02703"/>
    <w:rsid w:val="00D02D23"/>
    <w:rsid w:val="00D03557"/>
    <w:rsid w:val="00D063A8"/>
    <w:rsid w:val="00D064FF"/>
    <w:rsid w:val="00D069B3"/>
    <w:rsid w:val="00D07622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D7"/>
    <w:rsid w:val="00D43185"/>
    <w:rsid w:val="00D44FDB"/>
    <w:rsid w:val="00D46064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31FC"/>
    <w:rsid w:val="00D84170"/>
    <w:rsid w:val="00D844BA"/>
    <w:rsid w:val="00D84AC2"/>
    <w:rsid w:val="00D84ACF"/>
    <w:rsid w:val="00D8581C"/>
    <w:rsid w:val="00D8584C"/>
    <w:rsid w:val="00D85B3A"/>
    <w:rsid w:val="00D85F60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37A8"/>
    <w:rsid w:val="00DA3CE9"/>
    <w:rsid w:val="00DA58B2"/>
    <w:rsid w:val="00DA649B"/>
    <w:rsid w:val="00DA7B74"/>
    <w:rsid w:val="00DB2748"/>
    <w:rsid w:val="00DB7765"/>
    <w:rsid w:val="00DC1FBE"/>
    <w:rsid w:val="00DC2761"/>
    <w:rsid w:val="00DC2C3A"/>
    <w:rsid w:val="00DC300C"/>
    <w:rsid w:val="00DC33B4"/>
    <w:rsid w:val="00DC3DBD"/>
    <w:rsid w:val="00DC5960"/>
    <w:rsid w:val="00DC6966"/>
    <w:rsid w:val="00DC6DD9"/>
    <w:rsid w:val="00DC77DE"/>
    <w:rsid w:val="00DC7A65"/>
    <w:rsid w:val="00DC7C6B"/>
    <w:rsid w:val="00DD0015"/>
    <w:rsid w:val="00DD12E4"/>
    <w:rsid w:val="00DD2D28"/>
    <w:rsid w:val="00DD370A"/>
    <w:rsid w:val="00DD3ABB"/>
    <w:rsid w:val="00DD5B11"/>
    <w:rsid w:val="00DD70A9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B79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3DB"/>
    <w:rsid w:val="00E3459F"/>
    <w:rsid w:val="00E36635"/>
    <w:rsid w:val="00E37736"/>
    <w:rsid w:val="00E40671"/>
    <w:rsid w:val="00E418C3"/>
    <w:rsid w:val="00E43ED6"/>
    <w:rsid w:val="00E445BF"/>
    <w:rsid w:val="00E44B38"/>
    <w:rsid w:val="00E47910"/>
    <w:rsid w:val="00E47CF2"/>
    <w:rsid w:val="00E509FF"/>
    <w:rsid w:val="00E50F63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18D0"/>
    <w:rsid w:val="00E74316"/>
    <w:rsid w:val="00E7444B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456"/>
    <w:rsid w:val="00EC5FCC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1737"/>
    <w:rsid w:val="00EF3A7F"/>
    <w:rsid w:val="00EF6554"/>
    <w:rsid w:val="00F02EF0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28B8"/>
    <w:rsid w:val="00F15E32"/>
    <w:rsid w:val="00F20933"/>
    <w:rsid w:val="00F211EE"/>
    <w:rsid w:val="00F21A7A"/>
    <w:rsid w:val="00F22DAE"/>
    <w:rsid w:val="00F22E0F"/>
    <w:rsid w:val="00F239B6"/>
    <w:rsid w:val="00F2439C"/>
    <w:rsid w:val="00F2528A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170C"/>
    <w:rsid w:val="00F53A66"/>
    <w:rsid w:val="00F53ACE"/>
    <w:rsid w:val="00F55CCB"/>
    <w:rsid w:val="00F56732"/>
    <w:rsid w:val="00F60D1E"/>
    <w:rsid w:val="00F60D3E"/>
    <w:rsid w:val="00F62169"/>
    <w:rsid w:val="00F641F6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49B0"/>
    <w:rsid w:val="00F75204"/>
    <w:rsid w:val="00F7529E"/>
    <w:rsid w:val="00F75C29"/>
    <w:rsid w:val="00F77175"/>
    <w:rsid w:val="00F808BE"/>
    <w:rsid w:val="00F8338E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E37"/>
    <w:rsid w:val="00FC7574"/>
    <w:rsid w:val="00FC77D7"/>
    <w:rsid w:val="00FC7B31"/>
    <w:rsid w:val="00FC7B61"/>
    <w:rsid w:val="00FD0ED5"/>
    <w:rsid w:val="00FD15DD"/>
    <w:rsid w:val="00FD3373"/>
    <w:rsid w:val="00FD450C"/>
    <w:rsid w:val="00FD688F"/>
    <w:rsid w:val="00FD733D"/>
    <w:rsid w:val="00FD73EA"/>
    <w:rsid w:val="00FD7A39"/>
    <w:rsid w:val="00FE5E39"/>
    <w:rsid w:val="00FE71DC"/>
    <w:rsid w:val="00FE74C3"/>
    <w:rsid w:val="00FE74CD"/>
    <w:rsid w:val="00FF08F9"/>
    <w:rsid w:val="00FF0D35"/>
    <w:rsid w:val="00FF4540"/>
    <w:rsid w:val="00FF580D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aliases w:val="正文基准"/>
    <w:qFormat/>
    <w:rsid w:val="00B81CB5"/>
    <w:pPr>
      <w:topLinePunct/>
      <w:adjustRightInd w:val="0"/>
      <w:snapToGrid w:val="0"/>
      <w:spacing w:before="80" w:after="80" w:line="240" w:lineRule="atLeast"/>
      <w:ind w:left="1134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styleId="1">
    <w:name w:val="heading 1"/>
    <w:aliases w:val="ALT+1"/>
    <w:basedOn w:val="a3"/>
    <w:next w:val="2"/>
    <w:link w:val="1Char"/>
    <w:qFormat/>
    <w:rsid w:val="00963BC9"/>
    <w:pPr>
      <w:keepNext/>
      <w:numPr>
        <w:numId w:val="13"/>
      </w:numPr>
      <w:pBdr>
        <w:bottom w:val="single" w:sz="12" w:space="1" w:color="auto"/>
      </w:pBdr>
      <w:spacing w:before="1600" w:after="800"/>
      <w:jc w:val="right"/>
      <w:outlineLvl w:val="0"/>
    </w:pPr>
    <w:rPr>
      <w:rFonts w:ascii="Arial Unicode MS" w:eastAsia="黑体" w:hAnsi="Arial Unicode MS" w:cs="Book Antiqua"/>
      <w:b/>
      <w:bCs/>
      <w:sz w:val="44"/>
      <w:szCs w:val="44"/>
    </w:rPr>
  </w:style>
  <w:style w:type="paragraph" w:styleId="2">
    <w:name w:val="heading 2"/>
    <w:aliases w:val="ALT+2"/>
    <w:basedOn w:val="a3"/>
    <w:next w:val="3"/>
    <w:link w:val="2Char"/>
    <w:qFormat/>
    <w:rsid w:val="00963BC9"/>
    <w:pPr>
      <w:keepNext/>
      <w:keepLines/>
      <w:numPr>
        <w:ilvl w:val="1"/>
        <w:numId w:val="13"/>
      </w:numPr>
      <w:spacing w:before="600"/>
      <w:outlineLvl w:val="1"/>
    </w:pPr>
    <w:rPr>
      <w:rFonts w:ascii="Arial Unicode MS" w:eastAsia="黑体" w:hAnsi="Arial Unicode MS" w:cs="Book Antiqua"/>
      <w:bCs/>
      <w:noProof/>
      <w:kern w:val="0"/>
      <w:sz w:val="36"/>
      <w:szCs w:val="36"/>
      <w:lang w:eastAsia="en-US"/>
    </w:rPr>
  </w:style>
  <w:style w:type="paragraph" w:styleId="3">
    <w:name w:val="heading 3"/>
    <w:aliases w:val="ALT+3"/>
    <w:basedOn w:val="a3"/>
    <w:link w:val="3Char"/>
    <w:qFormat/>
    <w:rsid w:val="00963BC9"/>
    <w:pPr>
      <w:keepNext/>
      <w:keepLines/>
      <w:numPr>
        <w:ilvl w:val="2"/>
        <w:numId w:val="13"/>
      </w:numPr>
      <w:spacing w:before="200"/>
      <w:outlineLvl w:val="2"/>
    </w:pPr>
    <w:rPr>
      <w:rFonts w:ascii="Arial Unicode MS" w:eastAsia="黑体" w:hAnsi="Arial Unicode MS" w:cs="宋体"/>
      <w:noProof/>
      <w:kern w:val="0"/>
      <w:sz w:val="32"/>
      <w:szCs w:val="32"/>
    </w:rPr>
  </w:style>
  <w:style w:type="paragraph" w:styleId="40">
    <w:name w:val="heading 4"/>
    <w:aliases w:val="ALT+4"/>
    <w:basedOn w:val="a3"/>
    <w:next w:val="5"/>
    <w:link w:val="4Char"/>
    <w:qFormat/>
    <w:rsid w:val="00963BC9"/>
    <w:pPr>
      <w:keepNext/>
      <w:keepLines/>
      <w:numPr>
        <w:ilvl w:val="3"/>
        <w:numId w:val="13"/>
      </w:numPr>
      <w:outlineLvl w:val="3"/>
    </w:pPr>
    <w:rPr>
      <w:rFonts w:ascii="Arial Unicode MS" w:eastAsia="黑体" w:hAnsi="Arial Unicode MS" w:cs="宋体" w:hint="eastAsia"/>
      <w:noProof/>
      <w:kern w:val="0"/>
      <w:sz w:val="28"/>
      <w:szCs w:val="28"/>
    </w:rPr>
  </w:style>
  <w:style w:type="paragraph" w:styleId="5">
    <w:name w:val="heading 5"/>
    <w:aliases w:val="ALT+5"/>
    <w:basedOn w:val="a3"/>
    <w:next w:val="BlockLabel"/>
    <w:qFormat/>
    <w:rsid w:val="00963BC9"/>
    <w:pPr>
      <w:keepNext/>
      <w:keepLines/>
      <w:numPr>
        <w:ilvl w:val="4"/>
        <w:numId w:val="13"/>
      </w:numPr>
      <w:outlineLvl w:val="4"/>
    </w:pPr>
    <w:rPr>
      <w:rFonts w:ascii="Arial Unicode MS" w:eastAsia="黑体" w:hAnsi="Arial Unicode MS" w:cs="宋体" w:hint="eastAsia"/>
      <w:noProof/>
      <w:kern w:val="0"/>
      <w:sz w:val="24"/>
      <w:szCs w:val="24"/>
    </w:rPr>
  </w:style>
  <w:style w:type="paragraph" w:styleId="6">
    <w:name w:val="heading 6"/>
    <w:basedOn w:val="a3"/>
    <w:next w:val="a3"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"/>
    <w:qFormat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"/>
    <w:next w:val="a3"/>
    <w:qFormat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BlockLabel">
    <w:name w:val="Block Label"/>
    <w:basedOn w:val="a3"/>
    <w:next w:val="a3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kern w:val="0"/>
      <w:sz w:val="26"/>
      <w:szCs w:val="26"/>
    </w:rPr>
  </w:style>
  <w:style w:type="paragraph" w:customStyle="1" w:styleId="Cover1">
    <w:name w:val="Cover1"/>
    <w:basedOn w:val="a3"/>
    <w:rsid w:val="009D0E48"/>
    <w:pPr>
      <w:spacing w:line="240" w:lineRule="auto"/>
      <w:ind w:left="0"/>
    </w:pPr>
    <w:rPr>
      <w:rFonts w:ascii="Arial" w:eastAsia="黑体" w:hAnsi="Arial"/>
      <w:b/>
      <w:bCs/>
      <w:noProof/>
      <w:kern w:val="0"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4"/>
    <w:link w:val="a7"/>
    <w:uiPriority w:val="99"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3"/>
    <w:next w:val="a3"/>
    <w:rsid w:val="00686344"/>
  </w:style>
  <w:style w:type="paragraph" w:customStyle="1" w:styleId="FigureDescription">
    <w:name w:val="Figure Description"/>
    <w:next w:val="Figure"/>
    <w:link w:val="FigureDescription0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3"/>
    <w:rsid w:val="009D0E48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3"/>
    <w:rsid w:val="009D0E48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3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3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3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3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3"/>
    <w:rsid w:val="009D0E48"/>
    <w:pPr>
      <w:spacing w:after="560"/>
    </w:pPr>
  </w:style>
  <w:style w:type="numbering" w:styleId="111111">
    <w:name w:val="Outline List 2"/>
    <w:basedOn w:val="a6"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3"/>
    <w:rsid w:val="00DE6816"/>
    <w:pPr>
      <w:numPr>
        <w:numId w:val="9"/>
      </w:numPr>
      <w:tabs>
        <w:tab w:val="left" w:pos="284"/>
      </w:tabs>
      <w:ind w:left="284" w:hanging="284"/>
    </w:pPr>
    <w:rPr>
      <w:kern w:val="0"/>
    </w:r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3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3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8">
    <w:name w:val="Table Grid"/>
    <w:basedOn w:val="a5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3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  <w:kern w:val="0"/>
    </w:rPr>
  </w:style>
  <w:style w:type="paragraph" w:customStyle="1" w:styleId="SubItemList">
    <w:name w:val="Sub Item List"/>
    <w:basedOn w:val="a3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3"/>
    <w:link w:val="Char0"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5"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3"/>
    <w:next w:val="a3"/>
    <w:link w:val="TableDescription0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3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3"/>
    <w:next w:val="a3"/>
    <w:uiPriority w:val="39"/>
    <w:rsid w:val="000A0022"/>
    <w:pPr>
      <w:ind w:left="0"/>
    </w:pPr>
    <w:rPr>
      <w:rFonts w:cs="Book Antiqua"/>
      <w:b/>
      <w:bCs/>
      <w:sz w:val="24"/>
      <w:szCs w:val="24"/>
    </w:rPr>
  </w:style>
  <w:style w:type="paragraph" w:styleId="20">
    <w:name w:val="toc 2"/>
    <w:basedOn w:val="a3"/>
    <w:next w:val="a3"/>
    <w:uiPriority w:val="39"/>
    <w:rsid w:val="000A0022"/>
    <w:pPr>
      <w:ind w:left="0"/>
    </w:pPr>
    <w:rPr>
      <w:noProof/>
      <w:sz w:val="20"/>
      <w:szCs w:val="20"/>
    </w:rPr>
  </w:style>
  <w:style w:type="paragraph" w:styleId="31">
    <w:name w:val="toc 3"/>
    <w:basedOn w:val="a3"/>
    <w:next w:val="a3"/>
    <w:uiPriority w:val="39"/>
    <w:rsid w:val="00CC6697"/>
    <w:pPr>
      <w:ind w:left="0"/>
    </w:pPr>
    <w:rPr>
      <w:noProof/>
      <w:sz w:val="20"/>
      <w:szCs w:val="20"/>
    </w:rPr>
  </w:style>
  <w:style w:type="paragraph" w:styleId="42">
    <w:name w:val="toc 4"/>
    <w:basedOn w:val="a3"/>
    <w:next w:val="a3"/>
    <w:uiPriority w:val="39"/>
    <w:rsid w:val="00CC6697"/>
    <w:pPr>
      <w:ind w:left="0"/>
    </w:pPr>
    <w:rPr>
      <w:sz w:val="20"/>
      <w:szCs w:val="20"/>
    </w:rPr>
  </w:style>
  <w:style w:type="paragraph" w:styleId="51">
    <w:name w:val="toc 5"/>
    <w:basedOn w:val="a3"/>
    <w:next w:val="a3"/>
    <w:uiPriority w:val="39"/>
    <w:rsid w:val="00CC6697"/>
    <w:pPr>
      <w:ind w:left="0"/>
    </w:pPr>
    <w:rPr>
      <w:sz w:val="20"/>
    </w:rPr>
  </w:style>
  <w:style w:type="paragraph" w:styleId="60">
    <w:name w:val="toc 6"/>
    <w:basedOn w:val="a3"/>
    <w:next w:val="a3"/>
    <w:autoRedefine/>
    <w:rsid w:val="009D0E48"/>
    <w:pPr>
      <w:ind w:left="2100"/>
    </w:pPr>
    <w:rPr>
      <w:sz w:val="24"/>
    </w:rPr>
  </w:style>
  <w:style w:type="paragraph" w:styleId="70">
    <w:name w:val="toc 7"/>
    <w:basedOn w:val="a3"/>
    <w:next w:val="a3"/>
    <w:autoRedefine/>
    <w:rsid w:val="009D0E48"/>
    <w:pPr>
      <w:ind w:left="2520"/>
    </w:pPr>
    <w:rPr>
      <w:sz w:val="24"/>
    </w:rPr>
  </w:style>
  <w:style w:type="paragraph" w:styleId="80">
    <w:name w:val="toc 8"/>
    <w:basedOn w:val="a3"/>
    <w:next w:val="a3"/>
    <w:autoRedefine/>
    <w:rsid w:val="009D0E48"/>
    <w:pPr>
      <w:ind w:left="2940"/>
    </w:pPr>
    <w:rPr>
      <w:sz w:val="24"/>
    </w:rPr>
  </w:style>
  <w:style w:type="paragraph" w:styleId="90">
    <w:name w:val="toc 9"/>
    <w:basedOn w:val="a3"/>
    <w:next w:val="a3"/>
    <w:autoRedefine/>
    <w:rsid w:val="009D0E48"/>
    <w:pPr>
      <w:ind w:left="3360"/>
    </w:pPr>
    <w:rPr>
      <w:sz w:val="24"/>
    </w:rPr>
  </w:style>
  <w:style w:type="paragraph" w:styleId="13">
    <w:name w:val="index 1"/>
    <w:basedOn w:val="a3"/>
    <w:next w:val="a3"/>
    <w:autoRedefine/>
    <w:rsid w:val="009D0E48"/>
    <w:rPr>
      <w:sz w:val="24"/>
    </w:rPr>
  </w:style>
  <w:style w:type="paragraph" w:styleId="21">
    <w:name w:val="index 2"/>
    <w:basedOn w:val="a3"/>
    <w:next w:val="a3"/>
    <w:autoRedefine/>
    <w:rsid w:val="009D0E48"/>
    <w:pPr>
      <w:ind w:leftChars="200" w:left="200"/>
    </w:pPr>
    <w:rPr>
      <w:sz w:val="24"/>
    </w:rPr>
  </w:style>
  <w:style w:type="paragraph" w:styleId="32">
    <w:name w:val="index 3"/>
    <w:basedOn w:val="a3"/>
    <w:next w:val="a3"/>
    <w:autoRedefine/>
    <w:rsid w:val="009D0E48"/>
    <w:pPr>
      <w:ind w:leftChars="400" w:left="400"/>
    </w:pPr>
    <w:rPr>
      <w:sz w:val="24"/>
    </w:rPr>
  </w:style>
  <w:style w:type="paragraph" w:styleId="52">
    <w:name w:val="index 5"/>
    <w:basedOn w:val="a3"/>
    <w:next w:val="a3"/>
    <w:autoRedefine/>
    <w:rsid w:val="009D0E48"/>
    <w:pPr>
      <w:ind w:left="1050" w:hanging="210"/>
    </w:pPr>
    <w:rPr>
      <w:sz w:val="20"/>
      <w:szCs w:val="20"/>
    </w:rPr>
  </w:style>
  <w:style w:type="paragraph" w:styleId="61">
    <w:name w:val="index 6"/>
    <w:basedOn w:val="a3"/>
    <w:next w:val="a3"/>
    <w:autoRedefine/>
    <w:rsid w:val="009D0E48"/>
    <w:pPr>
      <w:ind w:left="1260" w:hanging="210"/>
    </w:pPr>
    <w:rPr>
      <w:sz w:val="20"/>
      <w:szCs w:val="20"/>
    </w:rPr>
  </w:style>
  <w:style w:type="paragraph" w:styleId="71">
    <w:name w:val="index 7"/>
    <w:basedOn w:val="a3"/>
    <w:next w:val="a3"/>
    <w:autoRedefine/>
    <w:rsid w:val="009D0E48"/>
    <w:pPr>
      <w:ind w:left="1470" w:hanging="210"/>
    </w:pPr>
    <w:rPr>
      <w:sz w:val="20"/>
      <w:szCs w:val="20"/>
    </w:rPr>
  </w:style>
  <w:style w:type="paragraph" w:styleId="81">
    <w:name w:val="index 8"/>
    <w:basedOn w:val="a3"/>
    <w:next w:val="a3"/>
    <w:autoRedefine/>
    <w:rsid w:val="009D0E48"/>
    <w:pPr>
      <w:ind w:left="1680" w:hanging="210"/>
    </w:pPr>
    <w:rPr>
      <w:sz w:val="20"/>
      <w:szCs w:val="20"/>
    </w:rPr>
  </w:style>
  <w:style w:type="paragraph" w:styleId="91">
    <w:name w:val="index 9"/>
    <w:basedOn w:val="a3"/>
    <w:next w:val="a3"/>
    <w:autoRedefine/>
    <w:rsid w:val="009D0E48"/>
    <w:pPr>
      <w:ind w:left="1890" w:hanging="210"/>
    </w:pPr>
    <w:rPr>
      <w:sz w:val="20"/>
      <w:szCs w:val="20"/>
    </w:rPr>
  </w:style>
  <w:style w:type="paragraph" w:styleId="ab">
    <w:name w:val="table of figures"/>
    <w:basedOn w:val="a3"/>
    <w:next w:val="a3"/>
    <w:semiHidden/>
    <w:rsid w:val="009D0E48"/>
    <w:pPr>
      <w:spacing w:afterLines="50"/>
      <w:ind w:leftChars="300" w:left="300"/>
    </w:pPr>
    <w:rPr>
      <w:sz w:val="20"/>
      <w:szCs w:val="20"/>
    </w:rPr>
  </w:style>
  <w:style w:type="paragraph" w:styleId="ac">
    <w:name w:val="Document Map"/>
    <w:basedOn w:val="a3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Char1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3"/>
    <w:link w:val="Char"/>
    <w:uiPriority w:val="99"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e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6"/>
    <w:rsid w:val="009D0E48"/>
  </w:style>
  <w:style w:type="paragraph" w:customStyle="1" w:styleId="TableHeading">
    <w:name w:val="Table Heading"/>
    <w:basedOn w:val="a3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3"/>
    <w:link w:val="TableText0"/>
    <w:rsid w:val="006256E0"/>
    <w:pPr>
      <w:widowControl w:val="0"/>
      <w:ind w:left="0"/>
    </w:pPr>
    <w:rPr>
      <w:snapToGrid w:val="0"/>
      <w:kern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">
    <w:name w:val="macro"/>
    <w:link w:val="Char2"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3"/>
    <w:link w:val="Char3"/>
    <w:uiPriority w:val="99"/>
    <w:rsid w:val="009D0E48"/>
    <w:rPr>
      <w:sz w:val="18"/>
      <w:szCs w:val="18"/>
    </w:rPr>
  </w:style>
  <w:style w:type="character" w:styleId="af1">
    <w:name w:val="footnote reference"/>
    <w:basedOn w:val="a4"/>
    <w:rsid w:val="009D0E48"/>
    <w:rPr>
      <w:vertAlign w:val="superscript"/>
    </w:rPr>
  </w:style>
  <w:style w:type="paragraph" w:styleId="af2">
    <w:name w:val="Balloon Text"/>
    <w:basedOn w:val="a3"/>
    <w:semiHidden/>
    <w:rsid w:val="009D0E48"/>
    <w:rPr>
      <w:sz w:val="18"/>
      <w:szCs w:val="18"/>
    </w:rPr>
  </w:style>
  <w:style w:type="paragraph" w:styleId="af3">
    <w:name w:val="annotation text"/>
    <w:basedOn w:val="a3"/>
    <w:link w:val="Char4"/>
    <w:rsid w:val="009D0E48"/>
  </w:style>
  <w:style w:type="character" w:styleId="af4">
    <w:name w:val="annotation reference"/>
    <w:basedOn w:val="a4"/>
    <w:rsid w:val="009D0E48"/>
    <w:rPr>
      <w:sz w:val="21"/>
      <w:szCs w:val="21"/>
    </w:rPr>
  </w:style>
  <w:style w:type="paragraph" w:styleId="af5">
    <w:name w:val="annotation subject"/>
    <w:basedOn w:val="af3"/>
    <w:next w:val="af3"/>
    <w:link w:val="Char5"/>
    <w:rsid w:val="009D0E48"/>
    <w:rPr>
      <w:b/>
      <w:bCs/>
    </w:rPr>
  </w:style>
  <w:style w:type="paragraph" w:styleId="43">
    <w:name w:val="index 4"/>
    <w:basedOn w:val="a3"/>
    <w:next w:val="a3"/>
    <w:autoRedefine/>
    <w:rsid w:val="009D0E48"/>
    <w:pPr>
      <w:ind w:left="1260"/>
    </w:pPr>
  </w:style>
  <w:style w:type="paragraph" w:styleId="af6">
    <w:name w:val="index heading"/>
    <w:basedOn w:val="a3"/>
    <w:next w:val="13"/>
    <w:rsid w:val="009D0E48"/>
    <w:rPr>
      <w:rFonts w:ascii="Arial" w:hAnsi="Arial"/>
      <w:b/>
      <w:bCs/>
    </w:rPr>
  </w:style>
  <w:style w:type="paragraph" w:styleId="af7">
    <w:name w:val="caption"/>
    <w:basedOn w:val="a3"/>
    <w:next w:val="a3"/>
    <w:semiHidden/>
    <w:qFormat/>
    <w:rsid w:val="008938AC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3"/>
    <w:link w:val="Char6"/>
    <w:rsid w:val="009D0E48"/>
  </w:style>
  <w:style w:type="character" w:styleId="af9">
    <w:name w:val="endnote reference"/>
    <w:basedOn w:val="a4"/>
    <w:rsid w:val="009D0E48"/>
    <w:rPr>
      <w:vertAlign w:val="superscript"/>
    </w:rPr>
  </w:style>
  <w:style w:type="paragraph" w:styleId="afa">
    <w:name w:val="table of authorities"/>
    <w:basedOn w:val="a3"/>
    <w:next w:val="a3"/>
    <w:rsid w:val="009D0E48"/>
    <w:pPr>
      <w:ind w:left="420"/>
    </w:pPr>
  </w:style>
  <w:style w:type="paragraph" w:styleId="afb">
    <w:name w:val="toa heading"/>
    <w:basedOn w:val="a3"/>
    <w:next w:val="a3"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4"/>
    <w:rsid w:val="009D0E48"/>
    <w:rPr>
      <w:i/>
      <w:iCs/>
    </w:rPr>
  </w:style>
  <w:style w:type="character" w:styleId="HTML0">
    <w:name w:val="HTML Typewriter"/>
    <w:basedOn w:val="a4"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3"/>
    <w:link w:val="HTMLChar"/>
    <w:rsid w:val="009D0E48"/>
    <w:rPr>
      <w:i/>
      <w:iCs/>
    </w:rPr>
  </w:style>
  <w:style w:type="character" w:styleId="HTML3">
    <w:name w:val="HTML Definition"/>
    <w:basedOn w:val="a4"/>
    <w:rsid w:val="009D0E48"/>
    <w:rPr>
      <w:i/>
      <w:iCs/>
    </w:rPr>
  </w:style>
  <w:style w:type="character" w:styleId="HTML4">
    <w:name w:val="HTML Keyboard"/>
    <w:basedOn w:val="a4"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rsid w:val="009D0E48"/>
  </w:style>
  <w:style w:type="character" w:styleId="HTML6">
    <w:name w:val="HTML Sample"/>
    <w:basedOn w:val="a4"/>
    <w:rsid w:val="009D0E48"/>
    <w:rPr>
      <w:rFonts w:ascii="Courier New" w:hAnsi="Courier New" w:cs="Courier New"/>
    </w:rPr>
  </w:style>
  <w:style w:type="character" w:styleId="HTML7">
    <w:name w:val="HTML Cite"/>
    <w:basedOn w:val="a4"/>
    <w:rsid w:val="009D0E48"/>
    <w:rPr>
      <w:i/>
      <w:iCs/>
    </w:rPr>
  </w:style>
  <w:style w:type="paragraph" w:styleId="HTML8">
    <w:name w:val="HTML Preformatted"/>
    <w:basedOn w:val="a3"/>
    <w:link w:val="HTMLChar0"/>
    <w:rsid w:val="009D0E48"/>
    <w:rPr>
      <w:rFonts w:ascii="Courier New" w:hAnsi="Courier New" w:cs="Courier New"/>
      <w:sz w:val="20"/>
      <w:szCs w:val="20"/>
    </w:rPr>
  </w:style>
  <w:style w:type="table" w:styleId="14">
    <w:name w:val="Table Web 1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5"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3"/>
    <w:next w:val="a3"/>
    <w:link w:val="Char7"/>
    <w:rsid w:val="009D0E48"/>
  </w:style>
  <w:style w:type="paragraph" w:styleId="afe">
    <w:name w:val="Plain Text"/>
    <w:basedOn w:val="a3"/>
    <w:link w:val="Char8"/>
    <w:rsid w:val="009D0E48"/>
    <w:rPr>
      <w:rFonts w:ascii="宋体" w:hAnsi="Courier New" w:cs="Courier New"/>
    </w:rPr>
  </w:style>
  <w:style w:type="table" w:styleId="aff">
    <w:name w:val="Table Elegant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3"/>
    <w:link w:val="Char9"/>
    <w:rsid w:val="009D0E48"/>
  </w:style>
  <w:style w:type="paragraph" w:styleId="aff1">
    <w:name w:val="Subtitle"/>
    <w:basedOn w:val="a3"/>
    <w:link w:val="Chara"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3"/>
    <w:rsid w:val="009D0E48"/>
    <w:rPr>
      <w:rFonts w:ascii="Arial" w:hAnsi="Arial"/>
    </w:rPr>
  </w:style>
  <w:style w:type="table" w:styleId="17">
    <w:name w:val="Table Simple 1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5"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3"/>
    <w:link w:val="Charb"/>
    <w:rsid w:val="009D0E48"/>
    <w:pPr>
      <w:ind w:leftChars="2100" w:left="100"/>
    </w:pPr>
  </w:style>
  <w:style w:type="table" w:styleId="18">
    <w:name w:val="Table Subtle 1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5"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3"/>
    <w:rsid w:val="009D0E48"/>
    <w:pPr>
      <w:ind w:left="200" w:hangingChars="200" w:hanging="200"/>
    </w:pPr>
  </w:style>
  <w:style w:type="paragraph" w:styleId="28">
    <w:name w:val="List 2"/>
    <w:basedOn w:val="a3"/>
    <w:rsid w:val="009D0E48"/>
    <w:pPr>
      <w:ind w:leftChars="200" w:left="100" w:hangingChars="200" w:hanging="200"/>
    </w:pPr>
  </w:style>
  <w:style w:type="paragraph" w:styleId="38">
    <w:name w:val="List 3"/>
    <w:basedOn w:val="a3"/>
    <w:rsid w:val="009D0E48"/>
    <w:pPr>
      <w:ind w:leftChars="400" w:left="100" w:hangingChars="200" w:hanging="200"/>
    </w:pPr>
  </w:style>
  <w:style w:type="paragraph" w:styleId="45">
    <w:name w:val="List 4"/>
    <w:basedOn w:val="a3"/>
    <w:rsid w:val="009D0E48"/>
    <w:pPr>
      <w:ind w:leftChars="600" w:left="100" w:hangingChars="200" w:hanging="200"/>
    </w:pPr>
  </w:style>
  <w:style w:type="paragraph" w:styleId="53">
    <w:name w:val="List 5"/>
    <w:basedOn w:val="a3"/>
    <w:rsid w:val="009D0E48"/>
    <w:pPr>
      <w:ind w:leftChars="800" w:left="100" w:hangingChars="200" w:hanging="200"/>
    </w:pPr>
  </w:style>
  <w:style w:type="paragraph" w:styleId="a2">
    <w:name w:val="List Number"/>
    <w:basedOn w:val="a3"/>
    <w:rsid w:val="009D0E48"/>
    <w:pPr>
      <w:numPr>
        <w:numId w:val="1"/>
      </w:numPr>
    </w:pPr>
  </w:style>
  <w:style w:type="paragraph" w:styleId="29">
    <w:name w:val="List Number 2"/>
    <w:basedOn w:val="a3"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3"/>
    <w:rsid w:val="009D0E48"/>
    <w:pPr>
      <w:tabs>
        <w:tab w:val="num" w:pos="432"/>
      </w:tabs>
      <w:ind w:left="432" w:hanging="432"/>
    </w:pPr>
  </w:style>
  <w:style w:type="paragraph" w:styleId="41">
    <w:name w:val="List Number 4"/>
    <w:basedOn w:val="a3"/>
    <w:rsid w:val="009D0E48"/>
    <w:pPr>
      <w:numPr>
        <w:numId w:val="2"/>
      </w:numPr>
    </w:pPr>
  </w:style>
  <w:style w:type="paragraph" w:styleId="54">
    <w:name w:val="List Number 5"/>
    <w:basedOn w:val="a3"/>
    <w:rsid w:val="009D0E48"/>
    <w:pPr>
      <w:ind w:left="0"/>
    </w:pPr>
  </w:style>
  <w:style w:type="paragraph" w:styleId="aff5">
    <w:name w:val="List Continue"/>
    <w:basedOn w:val="a3"/>
    <w:rsid w:val="009D0E48"/>
    <w:pPr>
      <w:spacing w:after="120"/>
      <w:ind w:leftChars="200" w:left="420"/>
    </w:pPr>
  </w:style>
  <w:style w:type="paragraph" w:styleId="2a">
    <w:name w:val="List Continue 2"/>
    <w:basedOn w:val="a3"/>
    <w:rsid w:val="009D0E48"/>
    <w:pPr>
      <w:spacing w:after="120"/>
      <w:ind w:leftChars="400" w:left="840"/>
    </w:pPr>
  </w:style>
  <w:style w:type="paragraph" w:styleId="3a">
    <w:name w:val="List Continue 3"/>
    <w:basedOn w:val="a3"/>
    <w:rsid w:val="009D0E48"/>
    <w:pPr>
      <w:spacing w:after="120"/>
      <w:ind w:leftChars="600" w:left="1260"/>
    </w:pPr>
  </w:style>
  <w:style w:type="paragraph" w:styleId="46">
    <w:name w:val="List Continue 4"/>
    <w:basedOn w:val="a3"/>
    <w:rsid w:val="009D0E48"/>
    <w:pPr>
      <w:spacing w:after="120"/>
      <w:ind w:leftChars="800" w:left="1680"/>
    </w:pPr>
  </w:style>
  <w:style w:type="paragraph" w:styleId="55">
    <w:name w:val="List Continue 5"/>
    <w:basedOn w:val="a3"/>
    <w:rsid w:val="009D0E48"/>
    <w:pPr>
      <w:spacing w:after="120"/>
      <w:ind w:leftChars="1000" w:left="2100"/>
    </w:pPr>
  </w:style>
  <w:style w:type="paragraph" w:styleId="aff6">
    <w:name w:val="List Bullet"/>
    <w:basedOn w:val="a3"/>
    <w:autoRedefine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3"/>
    <w:autoRedefine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3"/>
    <w:autoRedefine/>
    <w:rsid w:val="009D0E48"/>
    <w:pPr>
      <w:tabs>
        <w:tab w:val="num" w:pos="432"/>
      </w:tabs>
      <w:ind w:left="432" w:hanging="432"/>
    </w:pPr>
  </w:style>
  <w:style w:type="paragraph" w:styleId="47">
    <w:name w:val="List Bullet 4"/>
    <w:basedOn w:val="a3"/>
    <w:autoRedefine/>
    <w:rsid w:val="009D0E48"/>
    <w:pPr>
      <w:tabs>
        <w:tab w:val="num" w:pos="432"/>
      </w:tabs>
      <w:ind w:left="432" w:hanging="432"/>
    </w:pPr>
  </w:style>
  <w:style w:type="paragraph" w:styleId="50">
    <w:name w:val="List Bullet 5"/>
    <w:basedOn w:val="a3"/>
    <w:autoRedefine/>
    <w:rsid w:val="009D0E48"/>
    <w:pPr>
      <w:numPr>
        <w:numId w:val="3"/>
      </w:numPr>
    </w:pPr>
  </w:style>
  <w:style w:type="table" w:styleId="1a">
    <w:name w:val="Table List 1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7">
    <w:name w:val="Table Contemporary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8">
    <w:name w:val="Normal (Web)"/>
    <w:basedOn w:val="a3"/>
    <w:rsid w:val="009D0E48"/>
    <w:rPr>
      <w:rFonts w:cs="Times New Roman"/>
    </w:rPr>
  </w:style>
  <w:style w:type="paragraph" w:styleId="aff9">
    <w:name w:val="Signature"/>
    <w:basedOn w:val="a3"/>
    <w:link w:val="Charc"/>
    <w:rsid w:val="009D0E48"/>
    <w:pPr>
      <w:ind w:leftChars="2100" w:left="100"/>
    </w:pPr>
  </w:style>
  <w:style w:type="character" w:styleId="affa">
    <w:name w:val="Emphasis"/>
    <w:basedOn w:val="a4"/>
    <w:qFormat/>
    <w:rsid w:val="008938AC"/>
    <w:rPr>
      <w:i/>
      <w:iCs/>
    </w:rPr>
  </w:style>
  <w:style w:type="paragraph" w:styleId="affb">
    <w:name w:val="Date"/>
    <w:basedOn w:val="a3"/>
    <w:next w:val="a3"/>
    <w:link w:val="Chard"/>
    <w:rsid w:val="009D0E48"/>
    <w:pPr>
      <w:ind w:leftChars="2500" w:left="100"/>
    </w:pPr>
  </w:style>
  <w:style w:type="table" w:styleId="1b">
    <w:name w:val="Table Columns 1"/>
    <w:basedOn w:val="a5"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5"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5"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a">
    <w:name w:val="Table Grid 4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5"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5"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c">
    <w:name w:val="Block Text"/>
    <w:basedOn w:val="a3"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6"/>
    <w:rsid w:val="009D0E48"/>
    <w:pPr>
      <w:numPr>
        <w:numId w:val="8"/>
      </w:numPr>
    </w:pPr>
  </w:style>
  <w:style w:type="paragraph" w:styleId="affd">
    <w:name w:val="envelope address"/>
    <w:basedOn w:val="a3"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e">
    <w:name w:val="Message Header"/>
    <w:basedOn w:val="a3"/>
    <w:link w:val="Chare"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">
    <w:name w:val="line number"/>
    <w:basedOn w:val="a4"/>
    <w:rsid w:val="009D0E48"/>
  </w:style>
  <w:style w:type="character" w:styleId="afff0">
    <w:name w:val="Strong"/>
    <w:basedOn w:val="a4"/>
    <w:qFormat/>
    <w:rsid w:val="008938AC"/>
    <w:rPr>
      <w:b/>
      <w:bCs/>
    </w:rPr>
  </w:style>
  <w:style w:type="character" w:styleId="afff1">
    <w:name w:val="page number"/>
    <w:basedOn w:val="a4"/>
    <w:rsid w:val="009D0E48"/>
  </w:style>
  <w:style w:type="character" w:styleId="afff2">
    <w:name w:val="FollowedHyperlink"/>
    <w:rsid w:val="009D0E48"/>
    <w:rPr>
      <w:color w:val="800080"/>
      <w:u w:val="none"/>
    </w:rPr>
  </w:style>
  <w:style w:type="paragraph" w:styleId="afff3">
    <w:name w:val="Body Text"/>
    <w:basedOn w:val="a3"/>
    <w:link w:val="Charf"/>
    <w:rsid w:val="009D0E48"/>
    <w:pPr>
      <w:spacing w:after="120"/>
    </w:pPr>
  </w:style>
  <w:style w:type="paragraph" w:styleId="afff4">
    <w:name w:val="Body Text First Indent"/>
    <w:basedOn w:val="afff3"/>
    <w:link w:val="Charf0"/>
    <w:rsid w:val="009D0E48"/>
    <w:pPr>
      <w:ind w:firstLineChars="100" w:firstLine="420"/>
    </w:pPr>
  </w:style>
  <w:style w:type="paragraph" w:styleId="afff5">
    <w:name w:val="Body Text Indent"/>
    <w:basedOn w:val="a3"/>
    <w:link w:val="Charf1"/>
    <w:rsid w:val="009D0E48"/>
    <w:pPr>
      <w:spacing w:after="120"/>
      <w:ind w:leftChars="200" w:left="420"/>
    </w:pPr>
  </w:style>
  <w:style w:type="paragraph" w:styleId="2f">
    <w:name w:val="Body Text First Indent 2"/>
    <w:basedOn w:val="afff5"/>
    <w:link w:val="2Char0"/>
    <w:rsid w:val="009D0E48"/>
    <w:pPr>
      <w:ind w:firstLineChars="200" w:firstLine="420"/>
    </w:pPr>
  </w:style>
  <w:style w:type="paragraph" w:styleId="afff6">
    <w:name w:val="Normal Indent"/>
    <w:basedOn w:val="a3"/>
    <w:semiHidden/>
    <w:rsid w:val="009D0E48"/>
    <w:pPr>
      <w:ind w:firstLineChars="200" w:firstLine="420"/>
    </w:pPr>
  </w:style>
  <w:style w:type="paragraph" w:styleId="2f0">
    <w:name w:val="Body Text 2"/>
    <w:basedOn w:val="a3"/>
    <w:link w:val="2Char1"/>
    <w:rsid w:val="009D0E48"/>
    <w:pPr>
      <w:spacing w:after="120" w:line="480" w:lineRule="auto"/>
    </w:pPr>
  </w:style>
  <w:style w:type="paragraph" w:styleId="3f">
    <w:name w:val="Body Text 3"/>
    <w:basedOn w:val="a3"/>
    <w:link w:val="3Char0"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3"/>
    <w:link w:val="2Char2"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3"/>
    <w:link w:val="3Char1"/>
    <w:rsid w:val="009D0E48"/>
    <w:pPr>
      <w:spacing w:after="120"/>
      <w:ind w:leftChars="200" w:left="420"/>
    </w:pPr>
    <w:rPr>
      <w:sz w:val="16"/>
      <w:szCs w:val="16"/>
    </w:rPr>
  </w:style>
  <w:style w:type="paragraph" w:styleId="afff7">
    <w:name w:val="Note Heading"/>
    <w:basedOn w:val="a3"/>
    <w:next w:val="a3"/>
    <w:link w:val="Charf2"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3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link w:val="NotesHeadingChar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3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3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kern w:val="0"/>
      <w:szCs w:val="20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4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3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kern w:val="0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3"/>
    <w:rsid w:val="00CB5842"/>
    <w:pPr>
      <w:ind w:left="0"/>
    </w:pPr>
  </w:style>
  <w:style w:type="paragraph" w:customStyle="1" w:styleId="Code">
    <w:name w:val="Code"/>
    <w:basedOn w:val="a3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3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qFormat/>
    <w:rsid w:val="008938AC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0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8">
    <w:name w:val="Placeholder Text"/>
    <w:basedOn w:val="a4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3"/>
    <w:uiPriority w:val="40"/>
    <w:qFormat/>
    <w:rsid w:val="008938AC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customStyle="1" w:styleId="Char3">
    <w:name w:val="脚注文本 Char"/>
    <w:basedOn w:val="a4"/>
    <w:link w:val="af0"/>
    <w:uiPriority w:val="99"/>
    <w:rsid w:val="00A5245A"/>
    <w:rPr>
      <w:rFonts w:cs="Arial"/>
      <w:kern w:val="2"/>
      <w:sz w:val="18"/>
      <w:szCs w:val="18"/>
    </w:rPr>
  </w:style>
  <w:style w:type="character" w:styleId="afff9">
    <w:name w:val="Subtle Emphasis"/>
    <w:basedOn w:val="a4"/>
    <w:uiPriority w:val="19"/>
    <w:qFormat/>
    <w:rsid w:val="008938AC"/>
    <w:rPr>
      <w:rFonts w:eastAsiaTheme="minorEastAsia" w:cstheme="minorBidi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5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3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a">
    <w:name w:val="图样式"/>
    <w:basedOn w:val="a3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eastAsia="微软雅黑" w:cs="Times New Roman"/>
      <w:kern w:val="0"/>
    </w:rPr>
  </w:style>
  <w:style w:type="paragraph" w:customStyle="1" w:styleId="Cover-">
    <w:name w:val="Cover-宋体+罗马+正文"/>
    <w:basedOn w:val="a3"/>
    <w:link w:val="Cover-Char"/>
    <w:rsid w:val="00014276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kern w:val="0"/>
      <w:sz w:val="24"/>
      <w:szCs w:val="24"/>
    </w:rPr>
  </w:style>
  <w:style w:type="character" w:customStyle="1" w:styleId="Cover-Char">
    <w:name w:val="Cover-宋体+罗马+正文 Char"/>
    <w:basedOn w:val="a4"/>
    <w:link w:val="Cover-"/>
    <w:rsid w:val="00014276"/>
    <w:rPr>
      <w:rFonts w:cs="Arial"/>
      <w:sz w:val="24"/>
      <w:szCs w:val="24"/>
    </w:rPr>
  </w:style>
  <w:style w:type="paragraph" w:customStyle="1" w:styleId="05">
    <w:name w:val="样式 实验正文 + 段后: 0.5 行"/>
    <w:basedOn w:val="Cover-"/>
    <w:rsid w:val="00014276"/>
    <w:pPr>
      <w:spacing w:after="120"/>
    </w:pPr>
    <w:rPr>
      <w:rFonts w:cs="宋体"/>
      <w:szCs w:val="20"/>
    </w:rPr>
  </w:style>
  <w:style w:type="paragraph" w:customStyle="1" w:styleId="afffb">
    <w:name w:val="表格"/>
    <w:next w:val="a3"/>
    <w:link w:val="Charf3"/>
    <w:rsid w:val="00072AAD"/>
    <w:pPr>
      <w:framePr w:wrap="around" w:vAnchor="text" w:hAnchor="margin" w:x="-34" w:y="1"/>
      <w:mirrorIndents/>
    </w:pPr>
    <w:rPr>
      <w:rFonts w:ascii="Arial" w:eastAsia="微软雅黑" w:hAnsi="Arial"/>
      <w:snapToGrid w:val="0"/>
      <w:szCs w:val="21"/>
    </w:rPr>
  </w:style>
  <w:style w:type="character" w:customStyle="1" w:styleId="Charf3">
    <w:name w:val="表格 Char"/>
    <w:basedOn w:val="a4"/>
    <w:link w:val="afffb"/>
    <w:rsid w:val="00072AAD"/>
    <w:rPr>
      <w:rFonts w:ascii="Arial" w:eastAsia="微软雅黑" w:hAnsi="Arial"/>
      <w:snapToGrid w:val="0"/>
      <w:szCs w:val="21"/>
    </w:rPr>
  </w:style>
  <w:style w:type="character" w:customStyle="1" w:styleId="afffc">
    <w:name w:val="样式 蓝色"/>
    <w:basedOn w:val="a4"/>
    <w:semiHidden/>
    <w:rsid w:val="00D9006B"/>
    <w:rPr>
      <w:color w:val="0000FF"/>
    </w:rPr>
  </w:style>
  <w:style w:type="character" w:customStyle="1" w:styleId="afffd">
    <w:name w:val="样式 倾斜 蓝色"/>
    <w:basedOn w:val="a4"/>
    <w:semiHidden/>
    <w:rsid w:val="00D9006B"/>
    <w:rPr>
      <w:i/>
      <w:iCs/>
      <w:color w:val="0000FF"/>
    </w:rPr>
  </w:style>
  <w:style w:type="paragraph" w:customStyle="1" w:styleId="Tab">
    <w:name w:val="正文+Tab"/>
    <w:basedOn w:val="a3"/>
    <w:rsid w:val="000145D8"/>
    <w:pPr>
      <w:ind w:left="420"/>
    </w:pPr>
    <w:rPr>
      <w:rFonts w:cs="宋体"/>
      <w:szCs w:val="20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e">
    <w:name w:val="命令行"/>
    <w:basedOn w:val="a3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kern w:val="0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">
    <w:name w:val="样式 正文 +"/>
    <w:basedOn w:val="a4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3"/>
    <w:uiPriority w:val="39"/>
    <w:unhideWhenUsed/>
    <w:qFormat/>
    <w:rsid w:val="00DB7765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5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F53ACE"/>
    <w:pPr>
      <w:ind w:leftChars="100" w:left="1281" w:rightChars="100" w:right="100"/>
      <w:jc w:val="center"/>
    </w:pPr>
    <w:rPr>
      <w:rFonts w:cs="宋体"/>
      <w:szCs w:val="20"/>
    </w:rPr>
  </w:style>
  <w:style w:type="character" w:customStyle="1" w:styleId="1Char">
    <w:name w:val="标题 1 Char"/>
    <w:aliases w:val="ALT+1 Char"/>
    <w:basedOn w:val="a4"/>
    <w:link w:val="1"/>
    <w:rsid w:val="0020153C"/>
    <w:rPr>
      <w:rFonts w:ascii="Arial Unicode MS" w:eastAsia="黑体" w:hAnsi="Arial Unicode MS" w:cs="Book Antiqua"/>
      <w:b/>
      <w:bCs/>
      <w:kern w:val="2"/>
      <w:sz w:val="44"/>
      <w:szCs w:val="44"/>
    </w:rPr>
  </w:style>
  <w:style w:type="paragraph" w:customStyle="1" w:styleId="affff0">
    <w:name w:val="正文（首行不缩进）"/>
    <w:basedOn w:val="a3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eastAsia="微软雅黑" w:hAnsi="Times New Roman" w:cs="Times New Roman"/>
      <w:snapToGrid w:val="0"/>
      <w:kern w:val="0"/>
      <w:sz w:val="22"/>
    </w:rPr>
  </w:style>
  <w:style w:type="paragraph" w:styleId="affff1">
    <w:name w:val="List Paragraph"/>
    <w:basedOn w:val="a3"/>
    <w:link w:val="Charf4"/>
    <w:uiPriority w:val="34"/>
    <w:qFormat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rFonts w:ascii="Times New Roman" w:eastAsia="微软雅黑" w:hAnsi="Times New Roman" w:cs="Times New Roman"/>
      <w:snapToGrid w:val="0"/>
      <w:kern w:val="0"/>
      <w:sz w:val="22"/>
    </w:rPr>
  </w:style>
  <w:style w:type="character" w:customStyle="1" w:styleId="Charf4">
    <w:name w:val="列出段落 Char"/>
    <w:basedOn w:val="a4"/>
    <w:link w:val="affff1"/>
    <w:uiPriority w:val="34"/>
    <w:rsid w:val="0020153C"/>
    <w:rPr>
      <w:rFonts w:eastAsia="微软雅黑"/>
      <w:snapToGrid w:val="0"/>
      <w:sz w:val="22"/>
      <w:szCs w:val="21"/>
    </w:rPr>
  </w:style>
  <w:style w:type="paragraph" w:customStyle="1" w:styleId="-">
    <w:name w:val="前言正文-新"/>
    <w:basedOn w:val="a3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ascii="微软雅黑" w:eastAsia="微软雅黑" w:hAnsi="微软雅黑" w:cs="宋体"/>
      <w:snapToGrid w:val="0"/>
      <w:kern w:val="0"/>
      <w:szCs w:val="20"/>
    </w:rPr>
  </w:style>
  <w:style w:type="paragraph" w:customStyle="1" w:styleId="affff2">
    <w:name w:val="表格题注"/>
    <w:next w:val="a3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3">
    <w:name w:val="插图题注"/>
    <w:next w:val="a3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1">
    <w:name w:val="实验目标"/>
    <w:basedOn w:val="affff1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ascii="微软雅黑" w:hAnsi="微软雅黑" w:cs="宋体"/>
      <w:color w:val="000000" w:themeColor="text1"/>
      <w:szCs w:val="20"/>
    </w:rPr>
  </w:style>
  <w:style w:type="paragraph" w:customStyle="1" w:styleId="-0">
    <w:name w:val="表格-实验环境说明"/>
    <w:basedOn w:val="afffb"/>
    <w:rsid w:val="0020153C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Char1">
    <w:name w:val="页脚 Char"/>
    <w:basedOn w:val="a4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3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ascii="微软雅黑" w:eastAsia="微软雅黑" w:hAnsi="微软雅黑" w:cs="Times New Roman"/>
      <w:bCs/>
      <w:snapToGrid w:val="0"/>
      <w:kern w:val="0"/>
      <w:szCs w:val="20"/>
    </w:rPr>
  </w:style>
  <w:style w:type="character" w:customStyle="1" w:styleId="111Char">
    <w:name w:val="正文111 Char"/>
    <w:basedOn w:val="a4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3"/>
    <w:link w:val="1f"/>
    <w:qFormat/>
    <w:rsid w:val="00DC6966"/>
    <w:pPr>
      <w:ind w:left="1021"/>
    </w:pPr>
  </w:style>
  <w:style w:type="paragraph" w:customStyle="1" w:styleId="F1EN">
    <w:name w:val="F1正文EN"/>
    <w:basedOn w:val="a3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4"/>
    <w:link w:val="1e"/>
    <w:rsid w:val="00DC6966"/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2f2">
    <w:name w:val="2.命令"/>
    <w:basedOn w:val="a3"/>
    <w:link w:val="2f3"/>
    <w:qFormat/>
    <w:rsid w:val="00DC6966"/>
    <w:pPr>
      <w:spacing w:before="40" w:after="40"/>
      <w:ind w:left="1021"/>
    </w:pPr>
    <w:rPr>
      <w:rFonts w:ascii="Courier New" w:hAnsi="Courier New" w:cs="Courier New"/>
      <w:sz w:val="18"/>
      <w:szCs w:val="18"/>
    </w:rPr>
  </w:style>
  <w:style w:type="character" w:customStyle="1" w:styleId="F1EN0">
    <w:name w:val="F1正文EN 字符"/>
    <w:basedOn w:val="a4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4"/>
    <w:link w:val="2f2"/>
    <w:rsid w:val="00DC6966"/>
    <w:rPr>
      <w:rFonts w:ascii="Courier New" w:eastAsia="华文细黑" w:hAnsi="Courier New" w:cs="Courier New"/>
      <w:kern w:val="2"/>
      <w:sz w:val="18"/>
      <w:szCs w:val="18"/>
    </w:rPr>
  </w:style>
  <w:style w:type="paragraph" w:customStyle="1" w:styleId="4b">
    <w:name w:val="4.任务"/>
    <w:basedOn w:val="ItemList"/>
    <w:link w:val="4c"/>
    <w:qFormat/>
    <w:rsid w:val="009B014A"/>
    <w:pPr>
      <w:ind w:left="1446"/>
    </w:pPr>
  </w:style>
  <w:style w:type="character" w:customStyle="1" w:styleId="Step0">
    <w:name w:val="Step 字符"/>
    <w:basedOn w:val="a4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qFormat/>
    <w:rsid w:val="00FA0954"/>
    <w:pPr>
      <w:autoSpaceDE w:val="0"/>
      <w:autoSpaceDN w:val="0"/>
    </w:pPr>
  </w:style>
  <w:style w:type="character" w:customStyle="1" w:styleId="ItemList0">
    <w:name w:val="Item List 字符"/>
    <w:basedOn w:val="a4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c">
    <w:name w:val="4.任务 字符"/>
    <w:basedOn w:val="ItemList0"/>
    <w:link w:val="4b"/>
    <w:rsid w:val="009B014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TableText0">
    <w:name w:val="Table Text 字符"/>
    <w:basedOn w:val="a4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qFormat/>
    <w:rsid w:val="00EC5FCC"/>
    <w:pPr>
      <w:tabs>
        <w:tab w:val="left" w:pos="4095"/>
        <w:tab w:val="right" w:pos="9638"/>
      </w:tabs>
    </w:pPr>
  </w:style>
  <w:style w:type="paragraph" w:customStyle="1" w:styleId="74">
    <w:name w:val="7.简介标题"/>
    <w:basedOn w:val="Heading2NoNumber"/>
    <w:link w:val="75"/>
    <w:qFormat/>
    <w:rsid w:val="00EA31D3"/>
    <w:rPr>
      <w:lang w:eastAsia="zh-CN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EC5FCC"/>
    <w:rPr>
      <w:rFonts w:ascii="Arial Unicode MS" w:eastAsia="黑体" w:hAnsi="Arial Unicode MS" w:cs="Book Antiqua"/>
      <w:b/>
      <w:bCs/>
      <w:kern w:val="2"/>
      <w:sz w:val="44"/>
      <w:szCs w:val="44"/>
    </w:rPr>
  </w:style>
  <w:style w:type="paragraph" w:customStyle="1" w:styleId="84">
    <w:name w:val="8.前言标题"/>
    <w:basedOn w:val="Heading3NoNumber"/>
    <w:link w:val="85"/>
    <w:qFormat/>
    <w:rsid w:val="00EA31D3"/>
  </w:style>
  <w:style w:type="character" w:customStyle="1" w:styleId="2Char">
    <w:name w:val="标题 2 Char"/>
    <w:aliases w:val="ALT+2 Char"/>
    <w:basedOn w:val="a4"/>
    <w:link w:val="2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4"/>
    <w:link w:val="3"/>
    <w:rsid w:val="00EA31D3"/>
    <w:rPr>
      <w:rFonts w:ascii="Arial Unicode MS" w:eastAsia="黑体" w:hAnsi="Arial Unicode MS" w:cs="宋体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EA31D3"/>
    <w:rPr>
      <w:rFonts w:ascii="Arial Unicode MS" w:eastAsia="黑体" w:hAnsi="Arial Unicode MS" w:cs="Book Antiqua"/>
      <w:noProof/>
      <w:sz w:val="26"/>
      <w:szCs w:val="32"/>
    </w:rPr>
  </w:style>
  <w:style w:type="paragraph" w:customStyle="1" w:styleId="30">
    <w:name w:val="3.步骤"/>
    <w:basedOn w:val="Step"/>
    <w:link w:val="3f1"/>
    <w:qFormat/>
    <w:rsid w:val="00B81CB5"/>
    <w:pPr>
      <w:numPr>
        <w:ilvl w:val="5"/>
        <w:numId w:val="4"/>
      </w:numPr>
      <w:tabs>
        <w:tab w:val="clear" w:pos="1701"/>
        <w:tab w:val="num" w:pos="1418"/>
      </w:tabs>
      <w:spacing w:before="160" w:after="160"/>
      <w:ind w:left="1559" w:hanging="425"/>
    </w:pPr>
  </w:style>
  <w:style w:type="character" w:customStyle="1" w:styleId="3f1">
    <w:name w:val="3.步骤 字符"/>
    <w:basedOn w:val="Step0"/>
    <w:link w:val="30"/>
    <w:rsid w:val="00B81CB5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92">
    <w:name w:val="9.图片标题"/>
    <w:basedOn w:val="FigureDescription"/>
    <w:link w:val="93"/>
    <w:qFormat/>
    <w:rsid w:val="00D43185"/>
    <w:pPr>
      <w:spacing w:before="80" w:after="160" w:line="240" w:lineRule="auto"/>
      <w:ind w:left="1021"/>
      <w:jc w:val="center"/>
    </w:pPr>
    <w:rPr>
      <w:rFonts w:ascii="FrutigerNext LT Regular" w:eastAsia="华文细黑" w:hAnsi="FrutigerNext LT Regular"/>
      <w:b/>
      <w:sz w:val="24"/>
      <w:szCs w:val="24"/>
    </w:rPr>
  </w:style>
  <w:style w:type="paragraph" w:customStyle="1" w:styleId="5b">
    <w:name w:val="5.表格标题"/>
    <w:basedOn w:val="TableDescription1"/>
    <w:link w:val="5c"/>
    <w:qFormat/>
    <w:rsid w:val="00D43185"/>
    <w:pPr>
      <w:spacing w:before="160" w:line="240" w:lineRule="auto"/>
      <w:ind w:leftChars="0" w:left="1021"/>
    </w:pPr>
    <w:rPr>
      <w:rFonts w:eastAsia="华文细黑"/>
      <w:b/>
      <w:sz w:val="24"/>
      <w:szCs w:val="24"/>
    </w:rPr>
  </w:style>
  <w:style w:type="character" w:customStyle="1" w:styleId="FigureDescription0">
    <w:name w:val="Figure Description 字符"/>
    <w:basedOn w:val="a4"/>
    <w:link w:val="FigureDescription"/>
    <w:rsid w:val="008516FE"/>
    <w:rPr>
      <w:rFonts w:eastAsia="黑体" w:cs="Arial"/>
      <w:spacing w:val="-4"/>
      <w:kern w:val="2"/>
      <w:sz w:val="21"/>
      <w:szCs w:val="21"/>
    </w:rPr>
  </w:style>
  <w:style w:type="character" w:customStyle="1" w:styleId="93">
    <w:name w:val="9.图片标题 字符"/>
    <w:basedOn w:val="FigureDescription0"/>
    <w:link w:val="92"/>
    <w:rsid w:val="00D43185"/>
    <w:rPr>
      <w:rFonts w:ascii="FrutigerNext LT Regular" w:eastAsia="华文细黑" w:hAnsi="FrutigerNext LT Regular" w:cs="Arial"/>
      <w:b/>
      <w:spacing w:val="-4"/>
      <w:kern w:val="2"/>
      <w:sz w:val="24"/>
      <w:szCs w:val="24"/>
    </w:rPr>
  </w:style>
  <w:style w:type="character" w:customStyle="1" w:styleId="TableDescription0">
    <w:name w:val="Table Description 字符"/>
    <w:basedOn w:val="a4"/>
    <w:link w:val="TableDescription"/>
    <w:rsid w:val="00D43185"/>
    <w:rPr>
      <w:rFonts w:ascii="FrutigerNext LT Regular" w:eastAsia="黑体" w:hAnsi="FrutigerNext LT Regular" w:cs="Arial"/>
      <w:spacing w:val="-4"/>
      <w:kern w:val="2"/>
      <w:sz w:val="21"/>
      <w:szCs w:val="21"/>
    </w:rPr>
  </w:style>
  <w:style w:type="character" w:customStyle="1" w:styleId="TableDescription2">
    <w:name w:val="样式 Table Description + 居中 字符"/>
    <w:basedOn w:val="TableDescription0"/>
    <w:link w:val="TableDescription1"/>
    <w:rsid w:val="00D43185"/>
    <w:rPr>
      <w:rFonts w:ascii="FrutigerNext LT Regular" w:eastAsia="黑体" w:hAnsi="FrutigerNext LT Regular" w:cs="宋体"/>
      <w:spacing w:val="-4"/>
      <w:kern w:val="2"/>
      <w:sz w:val="21"/>
      <w:szCs w:val="21"/>
    </w:rPr>
  </w:style>
  <w:style w:type="character" w:customStyle="1" w:styleId="5c">
    <w:name w:val="5.表格标题 字符"/>
    <w:basedOn w:val="TableDescription2"/>
    <w:link w:val="5b"/>
    <w:rsid w:val="00D43185"/>
    <w:rPr>
      <w:rFonts w:ascii="FrutigerNext LT Regular" w:eastAsia="华文细黑" w:hAnsi="FrutigerNext LT Regular" w:cs="宋体"/>
      <w:b/>
      <w:spacing w:val="-4"/>
      <w:kern w:val="2"/>
      <w:sz w:val="24"/>
      <w:szCs w:val="24"/>
    </w:rPr>
  </w:style>
  <w:style w:type="paragraph" w:customStyle="1" w:styleId="ParaChar">
    <w:name w:val="默认段落字体 Para Char"/>
    <w:aliases w:val=" Char Char1 Char Char,Char Char1 Char Char"/>
    <w:basedOn w:val="a3"/>
    <w:rsid w:val="00DC3DBD"/>
    <w:pPr>
      <w:widowControl w:val="0"/>
      <w:snapToGrid/>
      <w:spacing w:before="0" w:after="0" w:line="240" w:lineRule="auto"/>
      <w:ind w:left="0" w:hanging="119"/>
    </w:pPr>
    <w:rPr>
      <w:rFonts w:ascii="华文细黑" w:eastAsia="宋体" w:hAnsi="华文细黑"/>
      <w:szCs w:val="24"/>
    </w:rPr>
  </w:style>
  <w:style w:type="character" w:customStyle="1" w:styleId="TableDescriptionChar">
    <w:name w:val="Table Description Char"/>
    <w:rsid w:val="00DC3DBD"/>
    <w:rPr>
      <w:rFonts w:ascii="华文细黑" w:eastAsia="黑体" w:hAnsi="华文细黑" w:cs="Arial"/>
      <w:spacing w:val="-4"/>
      <w:kern w:val="2"/>
      <w:sz w:val="21"/>
      <w:szCs w:val="21"/>
    </w:rPr>
  </w:style>
  <w:style w:type="paragraph" w:customStyle="1" w:styleId="TOC2">
    <w:name w:val="TOC 标题2"/>
    <w:next w:val="12"/>
    <w:rsid w:val="00DC3DBD"/>
    <w:pPr>
      <w:keepNext/>
      <w:snapToGrid w:val="0"/>
      <w:spacing w:before="480" w:after="360"/>
      <w:jc w:val="center"/>
    </w:pPr>
    <w:rPr>
      <w:rFonts w:ascii="Arial" w:eastAsia="黑体" w:hAnsi="Arial"/>
      <w:noProof/>
      <w:sz w:val="36"/>
    </w:rPr>
  </w:style>
  <w:style w:type="paragraph" w:customStyle="1" w:styleId="cover">
    <w:name w:val="cover"/>
    <w:basedOn w:val="a3"/>
    <w:rsid w:val="00DC3DBD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 w:hanging="119"/>
      <w:jc w:val="center"/>
    </w:pPr>
    <w:rPr>
      <w:rFonts w:ascii="华文细黑" w:eastAsia="宋体" w:hAnsi="华文细黑"/>
      <w:b/>
      <w:sz w:val="52"/>
    </w:rPr>
  </w:style>
  <w:style w:type="character" w:customStyle="1" w:styleId="NotesHeadingChar">
    <w:name w:val="Notes Heading Char"/>
    <w:link w:val="NotesHeading"/>
    <w:rsid w:val="00DC3DBD"/>
    <w:rPr>
      <w:rFonts w:ascii="Book Antiqua" w:eastAsia="黑体" w:hAnsi="Book Antiqua" w:cs="Arial"/>
      <w:bCs/>
      <w:noProof/>
      <w:kern w:val="2"/>
      <w:position w:val="-6"/>
      <w:sz w:val="18"/>
      <w:szCs w:val="18"/>
    </w:rPr>
  </w:style>
  <w:style w:type="character" w:customStyle="1" w:styleId="ItemListChar">
    <w:name w:val="Item List Char"/>
    <w:rsid w:val="00DC3DBD"/>
    <w:rPr>
      <w:rFonts w:cs="Arial"/>
      <w:kern w:val="2"/>
      <w:sz w:val="21"/>
      <w:szCs w:val="21"/>
    </w:rPr>
  </w:style>
  <w:style w:type="paragraph" w:customStyle="1" w:styleId="copyright">
    <w:name w:val="copyright"/>
    <w:basedOn w:val="a3"/>
    <w:rsid w:val="00DC3DBD"/>
    <w:pPr>
      <w:widowControl w:val="0"/>
      <w:autoSpaceDE w:val="0"/>
      <w:autoSpaceDN w:val="0"/>
      <w:snapToGrid/>
      <w:spacing w:before="0" w:after="0" w:line="360" w:lineRule="auto"/>
      <w:ind w:left="0" w:hanging="119"/>
      <w:jc w:val="center"/>
    </w:pPr>
    <w:rPr>
      <w:rFonts w:ascii="华文细黑" w:eastAsia="宋体" w:hAnsi="华文细黑"/>
      <w:sz w:val="28"/>
    </w:rPr>
  </w:style>
  <w:style w:type="paragraph" w:customStyle="1" w:styleId="affff4">
    <w:name w:val="缩略词表"/>
    <w:basedOn w:val="a3"/>
    <w:rsid w:val="00DC3DBD"/>
    <w:pPr>
      <w:widowControl w:val="0"/>
      <w:autoSpaceDE w:val="0"/>
      <w:autoSpaceDN w:val="0"/>
      <w:snapToGrid/>
      <w:spacing w:beforeLines="20" w:before="48" w:afterLines="20" w:after="48" w:line="240" w:lineRule="auto"/>
      <w:ind w:left="0" w:hanging="119"/>
    </w:pPr>
    <w:rPr>
      <w:rFonts w:ascii="华文细黑" w:eastAsia="宋体" w:hAnsi="华文细黑"/>
    </w:rPr>
  </w:style>
  <w:style w:type="paragraph" w:customStyle="1" w:styleId="affff5">
    <w:name w:val="缺省文本"/>
    <w:basedOn w:val="a3"/>
    <w:rsid w:val="00DC3DBD"/>
    <w:pPr>
      <w:widowControl w:val="0"/>
      <w:autoSpaceDE w:val="0"/>
      <w:autoSpaceDN w:val="0"/>
      <w:snapToGrid/>
      <w:spacing w:before="0" w:after="0" w:line="240" w:lineRule="auto"/>
      <w:ind w:left="0" w:hanging="119"/>
      <w:jc w:val="center"/>
    </w:pPr>
    <w:rPr>
      <w:rFonts w:ascii="华文细黑" w:eastAsia="宋体" w:hAnsi="华文细黑"/>
      <w:sz w:val="18"/>
    </w:rPr>
  </w:style>
  <w:style w:type="table" w:customStyle="1" w:styleId="affff6">
    <w:name w:val="表格样式"/>
    <w:basedOn w:val="a5"/>
    <w:rsid w:val="00DC3DBD"/>
    <w:tblPr>
      <w:tblInd w:w="170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isplay">
    <w:name w:val="显屏字display"/>
    <w:rsid w:val="00DC3DBD"/>
    <w:pPr>
      <w:widowControl w:val="0"/>
      <w:ind w:left="1701"/>
      <w:jc w:val="both"/>
    </w:pPr>
    <w:rPr>
      <w:rFonts w:ascii="Courier New" w:hAnsi="Courier New" w:cs="Courier New"/>
      <w:noProof/>
      <w:sz w:val="17"/>
      <w:szCs w:val="17"/>
    </w:rPr>
  </w:style>
  <w:style w:type="paragraph" w:customStyle="1" w:styleId="4">
    <w:name w:val="样式 标题 4 + 加粗"/>
    <w:basedOn w:val="40"/>
    <w:rsid w:val="00DC3DBD"/>
    <w:pPr>
      <w:numPr>
        <w:ilvl w:val="0"/>
        <w:numId w:val="17"/>
      </w:numPr>
      <w:spacing w:before="165" w:after="165"/>
    </w:pPr>
    <w:rPr>
      <w:rFonts w:ascii="华文细黑" w:eastAsia="华文细黑" w:hAnsi="华文细黑" w:cs="Arial" w:hint="default"/>
      <w:bCs/>
      <w:szCs w:val="21"/>
    </w:rPr>
  </w:style>
  <w:style w:type="paragraph" w:customStyle="1" w:styleId="ParaCharCharChar">
    <w:name w:val="默认段落字体 Para Char Char Char"/>
    <w:basedOn w:val="a3"/>
    <w:rsid w:val="00DC3DBD"/>
    <w:pPr>
      <w:widowControl w:val="0"/>
      <w:snapToGrid/>
      <w:spacing w:before="0" w:after="0" w:line="240" w:lineRule="auto"/>
      <w:ind w:left="0" w:hanging="119"/>
    </w:pPr>
    <w:rPr>
      <w:rFonts w:ascii="华文细黑" w:eastAsia="宋体" w:hAnsi="华文细黑"/>
      <w:szCs w:val="24"/>
    </w:rPr>
  </w:style>
  <w:style w:type="paragraph" w:customStyle="1" w:styleId="itemlist1">
    <w:name w:val="item list"/>
    <w:rsid w:val="00DC3DBD"/>
    <w:pPr>
      <w:jc w:val="both"/>
    </w:pPr>
    <w:rPr>
      <w:rFonts w:ascii="Arial" w:hAnsi="Arial"/>
    </w:rPr>
  </w:style>
  <w:style w:type="paragraph" w:customStyle="1" w:styleId="affff7">
    <w:name w:val="表头"/>
    <w:rsid w:val="00DC3DBD"/>
    <w:pPr>
      <w:keepNext/>
      <w:spacing w:beforeLines="20" w:before="48" w:afterLines="20" w:after="48"/>
      <w:jc w:val="center"/>
    </w:pPr>
    <w:rPr>
      <w:rFonts w:ascii="FrutigerNext LT Regular" w:eastAsia="华文细黑" w:hAnsi="FrutigerNext LT Regular"/>
      <w:b/>
      <w:sz w:val="18"/>
      <w:szCs w:val="18"/>
    </w:rPr>
  </w:style>
  <w:style w:type="paragraph" w:customStyle="1" w:styleId="affff8">
    <w:name w:val="表正文"/>
    <w:rsid w:val="00DC3DBD"/>
    <w:pPr>
      <w:autoSpaceDE w:val="0"/>
      <w:autoSpaceDN w:val="0"/>
      <w:spacing w:beforeLines="20" w:before="48" w:afterLines="20" w:after="48"/>
      <w:jc w:val="both"/>
      <w:textAlignment w:val="bottom"/>
    </w:pPr>
    <w:rPr>
      <w:rFonts w:ascii="Arial" w:eastAsia="华文细黑" w:hAnsi="Arial"/>
    </w:rPr>
  </w:style>
  <w:style w:type="paragraph" w:customStyle="1" w:styleId="a0">
    <w:name w:val="标题 二"/>
    <w:basedOn w:val="a3"/>
    <w:semiHidden/>
    <w:rsid w:val="00DC3DBD"/>
    <w:pPr>
      <w:keepLines/>
      <w:widowControl w:val="0"/>
      <w:numPr>
        <w:ilvl w:val="4"/>
        <w:numId w:val="18"/>
      </w:numPr>
      <w:autoSpaceDE w:val="0"/>
      <w:autoSpaceDN w:val="0"/>
      <w:snapToGrid/>
      <w:spacing w:before="240" w:after="240" w:line="240" w:lineRule="auto"/>
      <w:ind w:leftChars="200" w:left="0" w:firstLine="0"/>
    </w:pPr>
    <w:rPr>
      <w:sz w:val="30"/>
      <w:szCs w:val="30"/>
    </w:rPr>
  </w:style>
  <w:style w:type="paragraph" w:customStyle="1" w:styleId="ParaCharCharCharChar">
    <w:name w:val="默认段落字体 Para Char Char Char Char"/>
    <w:basedOn w:val="a3"/>
    <w:next w:val="a3"/>
    <w:autoRedefine/>
    <w:rsid w:val="00DC3DBD"/>
    <w:pPr>
      <w:widowControl w:val="0"/>
      <w:snapToGrid/>
      <w:spacing w:before="0" w:after="0" w:line="240" w:lineRule="auto"/>
      <w:ind w:left="0" w:hanging="119"/>
    </w:pPr>
    <w:rPr>
      <w:rFonts w:ascii="华文细黑" w:eastAsia="宋体" w:hAnsi="华文细黑"/>
      <w:szCs w:val="24"/>
    </w:rPr>
  </w:style>
  <w:style w:type="character" w:customStyle="1" w:styleId="wintitle">
    <w:name w:val="wintitle"/>
    <w:basedOn w:val="a4"/>
    <w:rsid w:val="00DC3DBD"/>
  </w:style>
  <w:style w:type="character" w:customStyle="1" w:styleId="menucascade">
    <w:name w:val="menucascade"/>
    <w:basedOn w:val="a4"/>
    <w:rsid w:val="00DC3DBD"/>
  </w:style>
  <w:style w:type="character" w:customStyle="1" w:styleId="uicontrol">
    <w:name w:val="uicontrol"/>
    <w:basedOn w:val="a4"/>
    <w:rsid w:val="00DC3DBD"/>
  </w:style>
  <w:style w:type="character" w:customStyle="1" w:styleId="parmvalue">
    <w:name w:val="parmvalue"/>
    <w:basedOn w:val="a4"/>
    <w:rsid w:val="00DC3DBD"/>
  </w:style>
  <w:style w:type="paragraph" w:customStyle="1" w:styleId="sectiontitle">
    <w:name w:val="sectiontitle"/>
    <w:basedOn w:val="a3"/>
    <w:rsid w:val="00DC3DBD"/>
    <w:pPr>
      <w:snapToGrid/>
      <w:spacing w:before="100" w:beforeAutospacing="1" w:after="100" w:afterAutospacing="1" w:line="240" w:lineRule="auto"/>
      <w:ind w:left="0" w:hanging="119"/>
    </w:pPr>
    <w:rPr>
      <w:rFonts w:ascii="宋体" w:eastAsia="宋体" w:hAnsi="宋体" w:cs="宋体"/>
      <w:sz w:val="24"/>
      <w:szCs w:val="24"/>
    </w:rPr>
  </w:style>
  <w:style w:type="character" w:customStyle="1" w:styleId="parmname">
    <w:name w:val="parmname"/>
    <w:basedOn w:val="a4"/>
    <w:rsid w:val="00DC3DBD"/>
  </w:style>
  <w:style w:type="character" w:customStyle="1" w:styleId="notetitle">
    <w:name w:val="notetitle"/>
    <w:basedOn w:val="a4"/>
    <w:rsid w:val="00DC3DBD"/>
  </w:style>
  <w:style w:type="character" w:customStyle="1" w:styleId="varname">
    <w:name w:val="varname"/>
    <w:basedOn w:val="a4"/>
    <w:rsid w:val="00DC3DBD"/>
  </w:style>
  <w:style w:type="paragraph" w:customStyle="1" w:styleId="SubItemListinTable">
    <w:name w:val="Sub Item List in Table"/>
    <w:basedOn w:val="a3"/>
    <w:rsid w:val="00DC3DBD"/>
    <w:pPr>
      <w:numPr>
        <w:ilvl w:val="2"/>
        <w:numId w:val="19"/>
      </w:numPr>
      <w:spacing w:before="160" w:after="160"/>
    </w:pPr>
    <w:rPr>
      <w:rFonts w:ascii="Times New Roman" w:eastAsia="宋体" w:hAnsi="Times New Roman" w:hint="eastAsia"/>
    </w:rPr>
  </w:style>
  <w:style w:type="paragraph" w:customStyle="1" w:styleId="SubItemStepinTable">
    <w:name w:val="Sub Item Step in Table"/>
    <w:rsid w:val="00DC3DBD"/>
    <w:pPr>
      <w:numPr>
        <w:ilvl w:val="1"/>
        <w:numId w:val="19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DC3DBD"/>
    <w:pPr>
      <w:numPr>
        <w:ilvl w:val="3"/>
        <w:numId w:val="19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3"/>
    <w:rsid w:val="00DC3DBD"/>
    <w:pPr>
      <w:numPr>
        <w:ilvl w:val="4"/>
        <w:numId w:val="19"/>
      </w:numPr>
      <w:spacing w:before="160" w:after="160"/>
    </w:pPr>
    <w:rPr>
      <w:rFonts w:ascii="Times New Roman" w:eastAsia="宋体" w:hAnsi="Times New Roman" w:hint="eastAsia"/>
    </w:rPr>
  </w:style>
  <w:style w:type="paragraph" w:customStyle="1" w:styleId="CAUTIONTextStep">
    <w:name w:val="CAUTION Text Step"/>
    <w:basedOn w:val="a3"/>
    <w:rsid w:val="00DC3DBD"/>
    <w:pPr>
      <w:keepNext/>
      <w:keepLines/>
      <w:numPr>
        <w:ilvl w:val="5"/>
        <w:numId w:val="19"/>
      </w:numPr>
      <w:pBdr>
        <w:bottom w:val="single" w:sz="12" w:space="4" w:color="auto"/>
      </w:pBdr>
      <w:spacing w:before="160" w:after="160"/>
    </w:pPr>
    <w:rPr>
      <w:rFonts w:ascii="Times New Roman" w:eastAsia="楷体_GB2312" w:hAnsi="Times New Roman" w:hint="eastAsia"/>
      <w:iCs/>
    </w:rPr>
  </w:style>
  <w:style w:type="paragraph" w:customStyle="1" w:styleId="NotesTextStepinTable">
    <w:name w:val="Notes Text Step in Table"/>
    <w:rsid w:val="00DC3DBD"/>
    <w:pPr>
      <w:numPr>
        <w:ilvl w:val="7"/>
        <w:numId w:val="19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NotesTextStep">
    <w:name w:val="Notes Text Step"/>
    <w:basedOn w:val="CAUTIONTextStep"/>
    <w:rsid w:val="00DC3DBD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ItemStepinAppendix">
    <w:name w:val="Item Step in Appendix"/>
    <w:basedOn w:val="ItemStep"/>
    <w:rsid w:val="00DC3DBD"/>
    <w:pPr>
      <w:numPr>
        <w:ilvl w:val="0"/>
        <w:numId w:val="0"/>
      </w:numPr>
      <w:outlineLvl w:val="5"/>
    </w:pPr>
    <w:rPr>
      <w:rFonts w:hint="eastAsia"/>
    </w:rPr>
  </w:style>
  <w:style w:type="paragraph" w:customStyle="1" w:styleId="StepinAppendix">
    <w:name w:val="Step in Appendix"/>
    <w:basedOn w:val="Step"/>
    <w:rsid w:val="00DC3DBD"/>
    <w:pPr>
      <w:tabs>
        <w:tab w:val="clear" w:pos="1701"/>
      </w:tabs>
      <w:topLinePunct w:val="0"/>
      <w:spacing w:before="160" w:after="160"/>
      <w:ind w:left="0" w:firstLine="0"/>
      <w:outlineLvl w:val="4"/>
    </w:pPr>
    <w:rPr>
      <w:rFonts w:ascii="华文细黑" w:eastAsia="宋体" w:hAnsi="华文细黑"/>
    </w:rPr>
  </w:style>
  <w:style w:type="paragraph" w:customStyle="1" w:styleId="NotesTextListText">
    <w:name w:val="Notes Text List Text"/>
    <w:basedOn w:val="a3"/>
    <w:rsid w:val="00DC3DBD"/>
    <w:pPr>
      <w:keepLines/>
      <w:spacing w:before="40" w:after="160" w:line="200" w:lineRule="atLeast"/>
      <w:ind w:left="2359" w:hanging="119"/>
    </w:pPr>
    <w:rPr>
      <w:rFonts w:ascii="Times New Roman" w:eastAsia="楷体_GB2312" w:hAnsi="Times New Roman" w:hint="eastAsia"/>
      <w:iCs/>
      <w:sz w:val="18"/>
      <w:szCs w:val="18"/>
    </w:rPr>
  </w:style>
  <w:style w:type="paragraph" w:customStyle="1" w:styleId="ItemListinTableText">
    <w:name w:val="Item List in Table Text"/>
    <w:basedOn w:val="TableText"/>
    <w:rsid w:val="00DC3DBD"/>
    <w:pPr>
      <w:ind w:left="284" w:hanging="119"/>
    </w:pPr>
    <w:rPr>
      <w:rFonts w:ascii="Times New Roman" w:eastAsia="宋体" w:hAnsi="Times New Roman" w:hint="eastAsia"/>
    </w:rPr>
  </w:style>
  <w:style w:type="paragraph" w:customStyle="1" w:styleId="SubItemStep">
    <w:name w:val="Sub Item Step"/>
    <w:rsid w:val="00DC3DBD"/>
    <w:pPr>
      <w:tabs>
        <w:tab w:val="num" w:pos="1701"/>
      </w:tabs>
      <w:adjustRightInd w:val="0"/>
      <w:snapToGrid w:val="0"/>
      <w:spacing w:before="80" w:after="80" w:line="240" w:lineRule="atLeast"/>
      <w:ind w:left="1701" w:hanging="159"/>
    </w:pPr>
    <w:rPr>
      <w:rFonts w:cs="Arial" w:hint="eastAsia"/>
      <w:sz w:val="21"/>
      <w:szCs w:val="21"/>
    </w:rPr>
  </w:style>
  <w:style w:type="paragraph" w:customStyle="1" w:styleId="CAUTIONTextListText">
    <w:name w:val="CAUTION Text List Text"/>
    <w:basedOn w:val="a3"/>
    <w:rsid w:val="00DC3DBD"/>
    <w:pPr>
      <w:keepLines/>
      <w:pBdr>
        <w:bottom w:val="single" w:sz="12" w:space="4" w:color="auto"/>
      </w:pBdr>
      <w:spacing w:before="160" w:after="160"/>
      <w:ind w:left="1820" w:firstLineChars="135" w:firstLine="283"/>
    </w:pPr>
    <w:rPr>
      <w:rFonts w:ascii="Times New Roman" w:eastAsia="楷体_GB2312" w:hAnsi="Times New Roman" w:hint="eastAsia"/>
      <w:iCs/>
    </w:rPr>
  </w:style>
  <w:style w:type="paragraph" w:customStyle="1" w:styleId="1f0">
    <w:name w:val="步骤1"/>
    <w:basedOn w:val="a3"/>
    <w:link w:val="1Char0"/>
    <w:qFormat/>
    <w:rsid w:val="00DC3DBD"/>
    <w:pPr>
      <w:spacing w:before="160" w:after="160"/>
      <w:ind w:left="0" w:hanging="119"/>
    </w:pPr>
    <w:rPr>
      <w:rFonts w:hAnsi="华文细黑"/>
      <w:lang w:val="x-none" w:eastAsia="x-none"/>
    </w:rPr>
  </w:style>
  <w:style w:type="character" w:customStyle="1" w:styleId="1Char0">
    <w:name w:val="步骤1 Char"/>
    <w:link w:val="1f0"/>
    <w:rsid w:val="00DC3DBD"/>
    <w:rPr>
      <w:rFonts w:ascii="FrutigerNext LT Regular" w:eastAsia="华文细黑" w:hAnsi="华文细黑" w:cs="Arial"/>
      <w:kern w:val="2"/>
      <w:sz w:val="21"/>
      <w:szCs w:val="21"/>
      <w:lang w:val="x-none" w:eastAsia="x-none"/>
    </w:rPr>
  </w:style>
  <w:style w:type="paragraph" w:customStyle="1" w:styleId="CharCharCharCharCharChar1CharChar">
    <w:name w:val="Char Char Char Char Char Char1 Char Char"/>
    <w:basedOn w:val="a3"/>
    <w:semiHidden/>
    <w:rsid w:val="00DC3DBD"/>
    <w:pPr>
      <w:widowControl w:val="0"/>
      <w:snapToGrid/>
      <w:spacing w:before="160" w:after="160" w:line="360" w:lineRule="atLeast"/>
      <w:ind w:left="510" w:hanging="119"/>
      <w:textAlignment w:val="baseline"/>
    </w:pPr>
    <w:rPr>
      <w:rFonts w:ascii="华文细黑" w:eastAsia="宋体" w:hAnsi="华文细黑"/>
      <w:sz w:val="18"/>
      <w:szCs w:val="24"/>
    </w:rPr>
  </w:style>
  <w:style w:type="character" w:customStyle="1" w:styleId="filepath">
    <w:name w:val="filepath"/>
    <w:basedOn w:val="a4"/>
    <w:rsid w:val="00DC3DBD"/>
  </w:style>
  <w:style w:type="character" w:customStyle="1" w:styleId="figcap1">
    <w:name w:val="figcap1"/>
    <w:rsid w:val="00DC3DBD"/>
    <w:rPr>
      <w:sz w:val="20"/>
      <w:szCs w:val="20"/>
    </w:rPr>
  </w:style>
  <w:style w:type="character" w:customStyle="1" w:styleId="noticetitle1">
    <w:name w:val="noticetitle1"/>
    <w:rsid w:val="00DC3DBD"/>
    <w:rPr>
      <w:b/>
      <w:bCs/>
    </w:rPr>
  </w:style>
  <w:style w:type="character" w:customStyle="1" w:styleId="keyword">
    <w:name w:val="keyword"/>
    <w:basedOn w:val="a4"/>
    <w:rsid w:val="00DC3DBD"/>
  </w:style>
  <w:style w:type="character" w:customStyle="1" w:styleId="notetitle1">
    <w:name w:val="notetitle1"/>
    <w:rsid w:val="00DC3DBD"/>
    <w:rPr>
      <w:b/>
      <w:bCs/>
    </w:rPr>
  </w:style>
  <w:style w:type="character" w:customStyle="1" w:styleId="cmdname">
    <w:name w:val="cmdname"/>
    <w:basedOn w:val="a4"/>
    <w:rsid w:val="00DC3DBD"/>
  </w:style>
  <w:style w:type="character" w:customStyle="1" w:styleId="userinput">
    <w:name w:val="userinput"/>
    <w:basedOn w:val="a4"/>
    <w:rsid w:val="00DC3DBD"/>
  </w:style>
  <w:style w:type="character" w:customStyle="1" w:styleId="4Char">
    <w:name w:val="标题 4 Char"/>
    <w:aliases w:val="ALT+4 Char"/>
    <w:link w:val="40"/>
    <w:rsid w:val="00DC3DBD"/>
    <w:rPr>
      <w:rFonts w:ascii="Arial Unicode MS" w:eastAsia="黑体" w:hAnsi="Arial Unicode MS" w:cs="宋体"/>
      <w:noProof/>
      <w:sz w:val="28"/>
      <w:szCs w:val="28"/>
    </w:rPr>
  </w:style>
  <w:style w:type="paragraph" w:customStyle="1" w:styleId="Cover5">
    <w:name w:val="Cover 5"/>
    <w:basedOn w:val="a3"/>
    <w:rsid w:val="00DC3DBD"/>
    <w:pPr>
      <w:widowControl w:val="0"/>
      <w:spacing w:before="0" w:after="0" w:line="240" w:lineRule="auto"/>
      <w:ind w:left="0" w:hanging="119"/>
    </w:pPr>
    <w:rPr>
      <w:rFonts w:ascii="华文细黑" w:eastAsia="宋体" w:hAnsi="华文细黑"/>
      <w:sz w:val="18"/>
      <w:szCs w:val="18"/>
    </w:rPr>
  </w:style>
  <w:style w:type="character" w:customStyle="1" w:styleId="HTMLChar">
    <w:name w:val="HTML 地址 Char"/>
    <w:link w:val="HTML2"/>
    <w:rsid w:val="00DC3DBD"/>
    <w:rPr>
      <w:rFonts w:ascii="FrutigerNext LT Regular" w:eastAsia="华文细黑" w:hAnsi="FrutigerNext LT Regular" w:cs="Arial"/>
      <w:i/>
      <w:iCs/>
      <w:kern w:val="2"/>
      <w:sz w:val="21"/>
      <w:szCs w:val="21"/>
    </w:rPr>
  </w:style>
  <w:style w:type="character" w:customStyle="1" w:styleId="HTMLChar0">
    <w:name w:val="HTML 预设格式 Char"/>
    <w:link w:val="HTML8"/>
    <w:rsid w:val="00DC3DBD"/>
    <w:rPr>
      <w:rFonts w:ascii="Courier New" w:eastAsia="华文细黑" w:hAnsi="Courier New" w:cs="Courier New"/>
      <w:kern w:val="2"/>
    </w:rPr>
  </w:style>
  <w:style w:type="table" w:customStyle="1" w:styleId="RemarksTable">
    <w:name w:val="Remarks Table"/>
    <w:basedOn w:val="a8"/>
    <w:rsid w:val="00DC3DBD"/>
    <w:pPr>
      <w:jc w:val="left"/>
    </w:pPr>
    <w:rPr>
      <w:rFonts w:cs="Arial"/>
      <w:sz w:val="21"/>
      <w:szCs w:val="21"/>
    </w:rPr>
    <w:tblPr>
      <w:tblInd w:w="1814" w:type="dxa"/>
    </w:tblPr>
    <w:trPr>
      <w:cantSplit/>
    </w:trPr>
  </w:style>
  <w:style w:type="table" w:customStyle="1" w:styleId="Table">
    <w:name w:val="Table"/>
    <w:basedOn w:val="aa"/>
    <w:rsid w:val="00DC3DB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table0">
    <w:name w:val="table"/>
    <w:basedOn w:val="aa"/>
    <w:rsid w:val="00DC3DBD"/>
    <w:rPr>
      <w:rFonts w:eastAsia="Times New Roman"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rPr>
        <w:tblHeader/>
      </w:trPr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Char0">
    <w:name w:val="标题 Char"/>
    <w:link w:val="a9"/>
    <w:rsid w:val="00DC3DBD"/>
    <w:rPr>
      <w:rFonts w:ascii="Arial" w:eastAsia="华文细黑" w:hAnsi="Arial" w:cs="Arial"/>
      <w:b/>
      <w:bCs/>
      <w:kern w:val="2"/>
      <w:sz w:val="32"/>
      <w:szCs w:val="32"/>
    </w:rPr>
  </w:style>
  <w:style w:type="character" w:customStyle="1" w:styleId="Char7">
    <w:name w:val="称呼 Char"/>
    <w:link w:val="afd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8">
    <w:name w:val="纯文本 Char"/>
    <w:link w:val="afe"/>
    <w:rsid w:val="00DC3DBD"/>
    <w:rPr>
      <w:rFonts w:ascii="宋体" w:eastAsia="华文细黑" w:hAnsi="Courier New" w:cs="Courier New"/>
      <w:kern w:val="2"/>
      <w:sz w:val="21"/>
      <w:szCs w:val="21"/>
    </w:rPr>
  </w:style>
  <w:style w:type="character" w:customStyle="1" w:styleId="Char9">
    <w:name w:val="电子邮件签名 Char"/>
    <w:link w:val="aff0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a">
    <w:name w:val="副标题 Char"/>
    <w:link w:val="aff1"/>
    <w:rsid w:val="00DC3DBD"/>
    <w:rPr>
      <w:rFonts w:ascii="Arial" w:eastAsia="华文细黑" w:hAnsi="Arial" w:cs="Arial"/>
      <w:b/>
      <w:bCs/>
      <w:kern w:val="28"/>
      <w:sz w:val="32"/>
      <w:szCs w:val="32"/>
    </w:rPr>
  </w:style>
  <w:style w:type="character" w:customStyle="1" w:styleId="Char2">
    <w:name w:val="宏文本 Char"/>
    <w:link w:val="af"/>
    <w:rsid w:val="00DC3DBD"/>
    <w:rPr>
      <w:rFonts w:ascii="Courier New" w:hAnsi="Courier New" w:cs="Courier New"/>
      <w:kern w:val="2"/>
      <w:sz w:val="24"/>
      <w:szCs w:val="24"/>
    </w:rPr>
  </w:style>
  <w:style w:type="character" w:customStyle="1" w:styleId="Charb">
    <w:name w:val="结束语 Char"/>
    <w:link w:val="aff3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4">
    <w:name w:val="批注文字 Char"/>
    <w:link w:val="af3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5">
    <w:name w:val="批注主题 Char"/>
    <w:link w:val="af5"/>
    <w:rsid w:val="00DC3DBD"/>
    <w:rPr>
      <w:rFonts w:ascii="FrutigerNext LT Regular" w:eastAsia="华文细黑" w:hAnsi="FrutigerNext LT Regular" w:cs="Arial"/>
      <w:b/>
      <w:bCs/>
      <w:kern w:val="2"/>
      <w:sz w:val="21"/>
      <w:szCs w:val="21"/>
    </w:rPr>
  </w:style>
  <w:style w:type="character" w:customStyle="1" w:styleId="Charc">
    <w:name w:val="签名 Char"/>
    <w:link w:val="aff9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d">
    <w:name w:val="日期 Char"/>
    <w:link w:val="affb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6">
    <w:name w:val="尾注文本 Char"/>
    <w:link w:val="af8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e">
    <w:name w:val="信息标题 Char"/>
    <w:link w:val="affe"/>
    <w:rsid w:val="00DC3DBD"/>
    <w:rPr>
      <w:rFonts w:ascii="Arial" w:eastAsia="华文细黑" w:hAnsi="Arial" w:cs="Arial"/>
      <w:kern w:val="2"/>
      <w:sz w:val="21"/>
      <w:szCs w:val="21"/>
      <w:shd w:val="pct20" w:color="auto" w:fill="auto"/>
    </w:rPr>
  </w:style>
  <w:style w:type="character" w:customStyle="1" w:styleId="Charf">
    <w:name w:val="正文文本 Char"/>
    <w:link w:val="afff3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f0">
    <w:name w:val="正文首行缩进 Char"/>
    <w:basedOn w:val="Charf"/>
    <w:link w:val="afff4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f1">
    <w:name w:val="正文文本缩进 Char"/>
    <w:link w:val="afff5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2Char0">
    <w:name w:val="正文首行缩进 2 Char"/>
    <w:basedOn w:val="Charf1"/>
    <w:link w:val="2f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2Char1">
    <w:name w:val="正文文本 2 Char"/>
    <w:link w:val="2f0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3Char0">
    <w:name w:val="正文文本 3 Char"/>
    <w:link w:val="3f"/>
    <w:rsid w:val="00DC3DBD"/>
    <w:rPr>
      <w:rFonts w:ascii="FrutigerNext LT Regular" w:eastAsia="华文细黑" w:hAnsi="FrutigerNext LT Regular" w:cs="Arial"/>
      <w:kern w:val="2"/>
      <w:sz w:val="16"/>
      <w:szCs w:val="16"/>
    </w:rPr>
  </w:style>
  <w:style w:type="character" w:customStyle="1" w:styleId="2Char2">
    <w:name w:val="正文文本缩进 2 Char"/>
    <w:link w:val="2f1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3Char1">
    <w:name w:val="正文文本缩进 3 Char"/>
    <w:link w:val="3f0"/>
    <w:rsid w:val="00DC3DBD"/>
    <w:rPr>
      <w:rFonts w:ascii="FrutigerNext LT Regular" w:eastAsia="华文细黑" w:hAnsi="FrutigerNext LT Regular" w:cs="Arial"/>
      <w:kern w:val="2"/>
      <w:sz w:val="16"/>
      <w:szCs w:val="16"/>
    </w:rPr>
  </w:style>
  <w:style w:type="character" w:customStyle="1" w:styleId="Charf2">
    <w:name w:val="注释标题 Char"/>
    <w:link w:val="afff7"/>
    <w:rsid w:val="00DC3DBD"/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1-">
    <w:name w:val="标题1-手册"/>
    <w:basedOn w:val="1"/>
    <w:qFormat/>
    <w:rsid w:val="00DC3DBD"/>
    <w:pPr>
      <w:keepLines/>
      <w:widowControl w:val="0"/>
      <w:numPr>
        <w:numId w:val="52"/>
      </w:numPr>
      <w:spacing w:before="340" w:after="330" w:line="578" w:lineRule="auto"/>
      <w:ind w:left="735" w:firstLine="0"/>
    </w:pPr>
    <w:rPr>
      <w:rFonts w:ascii="Calibri" w:eastAsia="宋体" w:hAnsi="Calibri" w:cs="Times New Roman"/>
      <w:bCs w:val="0"/>
      <w:color w:val="000000"/>
      <w:kern w:val="44"/>
    </w:rPr>
  </w:style>
  <w:style w:type="paragraph" w:customStyle="1" w:styleId="3-">
    <w:name w:val="标题3-手册"/>
    <w:basedOn w:val="3"/>
    <w:qFormat/>
    <w:rsid w:val="00DC3DBD"/>
    <w:pPr>
      <w:numPr>
        <w:numId w:val="52"/>
      </w:numPr>
      <w:spacing w:after="160"/>
      <w:ind w:left="0" w:rightChars="100" w:right="100" w:firstLine="0"/>
    </w:pPr>
    <w:rPr>
      <w:rFonts w:ascii="Calibri" w:eastAsia="宋体" w:hAnsi="Calibri" w:cs="Times New Roman"/>
      <w:b/>
      <w:snapToGrid w:val="0"/>
      <w:color w:val="000000"/>
    </w:rPr>
  </w:style>
  <w:style w:type="paragraph" w:customStyle="1" w:styleId="2-R5">
    <w:name w:val="标题2-R5"/>
    <w:basedOn w:val="2"/>
    <w:qFormat/>
    <w:rsid w:val="00DC3DBD"/>
    <w:pPr>
      <w:widowControl w:val="0"/>
      <w:numPr>
        <w:numId w:val="52"/>
      </w:numPr>
      <w:spacing w:before="260" w:after="260" w:line="416" w:lineRule="auto"/>
      <w:ind w:left="0" w:firstLine="0"/>
    </w:pPr>
    <w:rPr>
      <w:rFonts w:ascii="Cambria" w:eastAsia="宋体" w:hAnsi="Cambria" w:cs="Times New Roman"/>
      <w:b/>
      <w:bCs w:val="0"/>
      <w:color w:val="000000"/>
      <w:kern w:val="2"/>
      <w:sz w:val="32"/>
      <w:szCs w:val="32"/>
    </w:rPr>
  </w:style>
  <w:style w:type="character" w:customStyle="1" w:styleId="TableTextChar">
    <w:name w:val="Table Text Char"/>
    <w:rsid w:val="00DC3DBD"/>
    <w:rPr>
      <w:rFonts w:ascii="华文细黑" w:hAnsi="华文细黑" w:cs="Arial"/>
      <w:snapToGrid w:val="0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6.png"/><Relationship Id="rId138" Type="http://schemas.openxmlformats.org/officeDocument/2006/relationships/image" Target="media/image119.png"/><Relationship Id="rId159" Type="http://schemas.openxmlformats.org/officeDocument/2006/relationships/image" Target="media/image136.png"/><Relationship Id="rId170" Type="http://schemas.openxmlformats.org/officeDocument/2006/relationships/image" Target="media/image147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107" Type="http://schemas.openxmlformats.org/officeDocument/2006/relationships/image" Target="media/image89.png"/><Relationship Id="rId11" Type="http://schemas.openxmlformats.org/officeDocument/2006/relationships/endnotes" Target="endnotes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09.png"/><Relationship Id="rId149" Type="http://schemas.openxmlformats.org/officeDocument/2006/relationships/image" Target="media/image128.png"/><Relationship Id="rId5" Type="http://schemas.openxmlformats.org/officeDocument/2006/relationships/customXml" Target="../customXml/item4.xml"/><Relationship Id="rId95" Type="http://schemas.openxmlformats.org/officeDocument/2006/relationships/image" Target="media/image77.png"/><Relationship Id="rId160" Type="http://schemas.openxmlformats.org/officeDocument/2006/relationships/image" Target="media/image137.png"/><Relationship Id="rId181" Type="http://schemas.openxmlformats.org/officeDocument/2006/relationships/image" Target="media/image158.png"/><Relationship Id="rId216" Type="http://schemas.openxmlformats.org/officeDocument/2006/relationships/image" Target="media/image193.png"/><Relationship Id="rId237" Type="http://schemas.openxmlformats.org/officeDocument/2006/relationships/theme" Target="theme/theme1.xml"/><Relationship Id="rId22" Type="http://schemas.openxmlformats.org/officeDocument/2006/relationships/image" Target="media/image6.png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image" Target="media/image100.png"/><Relationship Id="rId139" Type="http://schemas.openxmlformats.org/officeDocument/2006/relationships/image" Target="media/image120.png"/><Relationship Id="rId85" Type="http://schemas.openxmlformats.org/officeDocument/2006/relationships/image" Target="media/image67.png"/><Relationship Id="rId150" Type="http://schemas.openxmlformats.org/officeDocument/2006/relationships/image" Target="http://localhost:7890/pages/YZF0122G/04/YZF0122G/04/resources/04_desk_r6c00/sbc/fig/fig_59_71_000027_001.png" TargetMode="External"/><Relationship Id="rId171" Type="http://schemas.openxmlformats.org/officeDocument/2006/relationships/image" Target="media/image148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12" Type="http://schemas.openxmlformats.org/officeDocument/2006/relationships/image" Target="media/image1.emf"/><Relationship Id="rId33" Type="http://schemas.openxmlformats.org/officeDocument/2006/relationships/image" Target="media/image17.png"/><Relationship Id="rId108" Type="http://schemas.openxmlformats.org/officeDocument/2006/relationships/image" Target="media/image90.png"/><Relationship Id="rId129" Type="http://schemas.openxmlformats.org/officeDocument/2006/relationships/image" Target="media/image110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78.png"/><Relationship Id="rId140" Type="http://schemas.openxmlformats.org/officeDocument/2006/relationships/image" Target="media/image121.png"/><Relationship Id="rId161" Type="http://schemas.openxmlformats.org/officeDocument/2006/relationships/image" Target="media/image138.png"/><Relationship Id="rId182" Type="http://schemas.openxmlformats.org/officeDocument/2006/relationships/image" Target="media/image159.png"/><Relationship Id="rId217" Type="http://schemas.openxmlformats.org/officeDocument/2006/relationships/image" Target="media/image194.png"/><Relationship Id="rId6" Type="http://schemas.openxmlformats.org/officeDocument/2006/relationships/numbering" Target="numbering.xml"/><Relationship Id="rId23" Type="http://schemas.openxmlformats.org/officeDocument/2006/relationships/image" Target="media/image7.png"/><Relationship Id="rId119" Type="http://schemas.openxmlformats.org/officeDocument/2006/relationships/image" Target="media/image101.png"/><Relationship Id="rId44" Type="http://schemas.openxmlformats.org/officeDocument/2006/relationships/image" Target="media/image28.png"/><Relationship Id="rId65" Type="http://schemas.openxmlformats.org/officeDocument/2006/relationships/image" Target="media/image49.png"/><Relationship Id="rId86" Type="http://schemas.openxmlformats.org/officeDocument/2006/relationships/image" Target="media/image68.png"/><Relationship Id="rId130" Type="http://schemas.openxmlformats.org/officeDocument/2006/relationships/image" Target="media/image111.png"/><Relationship Id="rId151" Type="http://schemas.openxmlformats.org/officeDocument/2006/relationships/image" Target="media/image129.png"/><Relationship Id="rId172" Type="http://schemas.openxmlformats.org/officeDocument/2006/relationships/image" Target="media/image149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28" Type="http://schemas.openxmlformats.org/officeDocument/2006/relationships/image" Target="media/image205.png"/><Relationship Id="rId13" Type="http://schemas.openxmlformats.org/officeDocument/2006/relationships/header" Target="header1.xml"/><Relationship Id="rId109" Type="http://schemas.openxmlformats.org/officeDocument/2006/relationships/image" Target="media/image91.png"/><Relationship Id="rId34" Type="http://schemas.openxmlformats.org/officeDocument/2006/relationships/image" Target="media/image18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20" Type="http://schemas.openxmlformats.org/officeDocument/2006/relationships/image" Target="http://localhost:7890/pages/YZF0122G/04/YZF0122G/04/resources/04_desk_r6c00/vm_prov/fig/fig_it_52_45_0000113_01.png" TargetMode="External"/><Relationship Id="rId141" Type="http://schemas.openxmlformats.org/officeDocument/2006/relationships/image" Target="media/image122.png"/><Relationship Id="rId7" Type="http://schemas.openxmlformats.org/officeDocument/2006/relationships/styles" Target="styles.xml"/><Relationship Id="rId162" Type="http://schemas.openxmlformats.org/officeDocument/2006/relationships/image" Target="media/image139.png"/><Relationship Id="rId183" Type="http://schemas.openxmlformats.org/officeDocument/2006/relationships/image" Target="media/image160.png"/><Relationship Id="rId218" Type="http://schemas.openxmlformats.org/officeDocument/2006/relationships/image" Target="media/image195.png"/><Relationship Id="rId24" Type="http://schemas.openxmlformats.org/officeDocument/2006/relationships/image" Target="media/image8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31" Type="http://schemas.openxmlformats.org/officeDocument/2006/relationships/image" Target="media/image112.png"/><Relationship Id="rId152" Type="http://schemas.openxmlformats.org/officeDocument/2006/relationships/image" Target="media/image130.png"/><Relationship Id="rId173" Type="http://schemas.openxmlformats.org/officeDocument/2006/relationships/image" Target="media/image150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14" Type="http://schemas.openxmlformats.org/officeDocument/2006/relationships/footer" Target="footer1.xml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8" Type="http://schemas.openxmlformats.org/officeDocument/2006/relationships/settings" Target="settings.xml"/><Relationship Id="rId98" Type="http://schemas.openxmlformats.org/officeDocument/2006/relationships/image" Target="media/image80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3.png"/><Relationship Id="rId153" Type="http://schemas.openxmlformats.org/officeDocument/2006/relationships/image" Target="media/image131.png"/><Relationship Id="rId174" Type="http://schemas.openxmlformats.org/officeDocument/2006/relationships/image" Target="media/image151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0" Type="http://schemas.openxmlformats.org/officeDocument/2006/relationships/image" Target="media/image197.png"/><Relationship Id="rId225" Type="http://schemas.openxmlformats.org/officeDocument/2006/relationships/image" Target="media/image202.png"/><Relationship Id="rId15" Type="http://schemas.openxmlformats.org/officeDocument/2006/relationships/header" Target="header2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88.png"/><Relationship Id="rId127" Type="http://schemas.openxmlformats.org/officeDocument/2006/relationships/image" Target="media/image108.png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3.png"/><Relationship Id="rId143" Type="http://schemas.openxmlformats.org/officeDocument/2006/relationships/image" Target="http://localhost:7890/pages/YZE0605P/06/YZE0605P/06/resources/04_desk_r5c30/vm_prov/fig/image_it_59_23_000062_01.png" TargetMode="External"/><Relationship Id="rId148" Type="http://schemas.openxmlformats.org/officeDocument/2006/relationships/image" Target="media/image127.png"/><Relationship Id="rId164" Type="http://schemas.openxmlformats.org/officeDocument/2006/relationships/image" Target="media/image141.png"/><Relationship Id="rId169" Type="http://schemas.openxmlformats.org/officeDocument/2006/relationships/image" Target="media/image146.png"/><Relationship Id="rId185" Type="http://schemas.openxmlformats.org/officeDocument/2006/relationships/image" Target="media/image162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80" Type="http://schemas.openxmlformats.org/officeDocument/2006/relationships/image" Target="media/image157.png"/><Relationship Id="rId210" Type="http://schemas.openxmlformats.org/officeDocument/2006/relationships/image" Target="media/image187.png"/><Relationship Id="rId215" Type="http://schemas.openxmlformats.org/officeDocument/2006/relationships/image" Target="media/image192.png"/><Relationship Id="rId236" Type="http://schemas.openxmlformats.org/officeDocument/2006/relationships/glossaryDocument" Target="glossary/document.xml"/><Relationship Id="rId26" Type="http://schemas.openxmlformats.org/officeDocument/2006/relationships/image" Target="media/image10.png"/><Relationship Id="rId231" Type="http://schemas.openxmlformats.org/officeDocument/2006/relationships/image" Target="media/image208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4.png"/><Relationship Id="rId154" Type="http://schemas.openxmlformats.org/officeDocument/2006/relationships/image" Target="media/image132.png"/><Relationship Id="rId175" Type="http://schemas.openxmlformats.org/officeDocument/2006/relationships/image" Target="media/image152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2.emf"/><Relationship Id="rId221" Type="http://schemas.openxmlformats.org/officeDocument/2006/relationships/image" Target="media/image198.png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http://localhost:7890/pages/YZF0122G/04/YZF0122G/04/resources/04_desk_r6c00/vm_prov/fig/fig_it_52_45_0000113_01.png" TargetMode="External"/><Relationship Id="rId102" Type="http://schemas.openxmlformats.org/officeDocument/2006/relationships/image" Target="media/image84.png"/><Relationship Id="rId123" Type="http://schemas.openxmlformats.org/officeDocument/2006/relationships/image" Target="media/image104.png"/><Relationship Id="rId144" Type="http://schemas.openxmlformats.org/officeDocument/2006/relationships/image" Target="media/image124.png"/><Relationship Id="rId90" Type="http://schemas.openxmlformats.org/officeDocument/2006/relationships/image" Target="media/image72.png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image" Target="media/image95.png"/><Relationship Id="rId134" Type="http://schemas.openxmlformats.org/officeDocument/2006/relationships/image" Target="media/image115.png"/><Relationship Id="rId80" Type="http://schemas.openxmlformats.org/officeDocument/2006/relationships/image" Target="media/image63.png"/><Relationship Id="rId155" Type="http://schemas.openxmlformats.org/officeDocument/2006/relationships/image" Target="http://localhost:7890/pages/YZF0122G/04/YZF0122G/04/resources/04_desk_r6c00/vm_prov/fig/fig_it_52_45_0000113_01.png" TargetMode="External"/><Relationship Id="rId176" Type="http://schemas.openxmlformats.org/officeDocument/2006/relationships/image" Target="media/image153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17" Type="http://schemas.openxmlformats.org/officeDocument/2006/relationships/hyperlink" Target="http://e.huawei.com/" TargetMode="External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5.png"/><Relationship Id="rId124" Type="http://schemas.openxmlformats.org/officeDocument/2006/relationships/image" Target="media/image105.png"/><Relationship Id="rId70" Type="http://schemas.openxmlformats.org/officeDocument/2006/relationships/image" Target="media/image54.png"/><Relationship Id="rId91" Type="http://schemas.openxmlformats.org/officeDocument/2006/relationships/image" Target="media/image73.png"/><Relationship Id="rId145" Type="http://schemas.openxmlformats.org/officeDocument/2006/relationships/image" Target="media/image125.png"/><Relationship Id="rId166" Type="http://schemas.openxmlformats.org/officeDocument/2006/relationships/image" Target="media/image143.png"/><Relationship Id="rId187" Type="http://schemas.openxmlformats.org/officeDocument/2006/relationships/image" Target="media/image164.png"/><Relationship Id="rId1" Type="http://schemas.microsoft.com/office/2006/relationships/keyMapCustomizations" Target="customizations.xml"/><Relationship Id="rId212" Type="http://schemas.openxmlformats.org/officeDocument/2006/relationships/image" Target="media/image189.png"/><Relationship Id="rId233" Type="http://schemas.openxmlformats.org/officeDocument/2006/relationships/header" Target="header3.xm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6.png"/><Relationship Id="rId60" Type="http://schemas.openxmlformats.org/officeDocument/2006/relationships/image" Target="media/image44.png"/><Relationship Id="rId81" Type="http://schemas.openxmlformats.org/officeDocument/2006/relationships/image" Target="media/image64.png"/><Relationship Id="rId135" Type="http://schemas.openxmlformats.org/officeDocument/2006/relationships/image" Target="media/image116.png"/><Relationship Id="rId156" Type="http://schemas.openxmlformats.org/officeDocument/2006/relationships/image" Target="media/image133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202" Type="http://schemas.openxmlformats.org/officeDocument/2006/relationships/image" Target="media/image179.png"/><Relationship Id="rId223" Type="http://schemas.openxmlformats.org/officeDocument/2006/relationships/image" Target="media/image200.png"/><Relationship Id="rId18" Type="http://schemas.openxmlformats.org/officeDocument/2006/relationships/footer" Target="footer2.xml"/><Relationship Id="rId39" Type="http://schemas.openxmlformats.org/officeDocument/2006/relationships/image" Target="media/image23.png"/><Relationship Id="rId50" Type="http://schemas.openxmlformats.org/officeDocument/2006/relationships/image" Target="media/image34.png"/><Relationship Id="rId104" Type="http://schemas.openxmlformats.org/officeDocument/2006/relationships/image" Target="media/image86.png"/><Relationship Id="rId125" Type="http://schemas.openxmlformats.org/officeDocument/2006/relationships/image" Target="media/image106.png"/><Relationship Id="rId146" Type="http://schemas.openxmlformats.org/officeDocument/2006/relationships/image" Target="http://localhost:7890/pages/YZE0605P/06/YZE0605P/06/resources/04_desk_r5c30/vm_prov/fig/image_it_59_23_000062_01.png" TargetMode="External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13" Type="http://schemas.openxmlformats.org/officeDocument/2006/relationships/image" Target="media/image190.png"/><Relationship Id="rId234" Type="http://schemas.openxmlformats.org/officeDocument/2006/relationships/footer" Target="footer3.xml"/><Relationship Id="rId2" Type="http://schemas.openxmlformats.org/officeDocument/2006/relationships/customXml" Target="../customXml/item1.xml"/><Relationship Id="rId29" Type="http://schemas.openxmlformats.org/officeDocument/2006/relationships/image" Target="media/image13.png"/><Relationship Id="rId40" Type="http://schemas.openxmlformats.org/officeDocument/2006/relationships/image" Target="media/image24.png"/><Relationship Id="rId115" Type="http://schemas.openxmlformats.org/officeDocument/2006/relationships/image" Target="media/image97.png"/><Relationship Id="rId136" Type="http://schemas.openxmlformats.org/officeDocument/2006/relationships/image" Target="media/image117.png"/><Relationship Id="rId157" Type="http://schemas.openxmlformats.org/officeDocument/2006/relationships/image" Target="media/image134.png"/><Relationship Id="rId178" Type="http://schemas.openxmlformats.org/officeDocument/2006/relationships/image" Target="media/image155.png"/><Relationship Id="rId61" Type="http://schemas.openxmlformats.org/officeDocument/2006/relationships/image" Target="media/image45.png"/><Relationship Id="rId82" Type="http://schemas.openxmlformats.org/officeDocument/2006/relationships/image" Target="http://localhost:7890/pages/YZF0122G/04/YZF0122G/04/resources/04_desk_r6c00/vm_prov/fig/fig_it_52_45_0000113_02.png" TargetMode="External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image" Target="media/image3.png"/><Relationship Id="rId224" Type="http://schemas.openxmlformats.org/officeDocument/2006/relationships/image" Target="media/image201.png"/><Relationship Id="rId30" Type="http://schemas.openxmlformats.org/officeDocument/2006/relationships/image" Target="media/image14.png"/><Relationship Id="rId105" Type="http://schemas.openxmlformats.org/officeDocument/2006/relationships/image" Target="media/image87.png"/><Relationship Id="rId126" Type="http://schemas.openxmlformats.org/officeDocument/2006/relationships/image" Target="media/image107.png"/><Relationship Id="rId147" Type="http://schemas.openxmlformats.org/officeDocument/2006/relationships/image" Target="media/image126.png"/><Relationship Id="rId168" Type="http://schemas.openxmlformats.org/officeDocument/2006/relationships/image" Target="media/image145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189" Type="http://schemas.openxmlformats.org/officeDocument/2006/relationships/image" Target="media/image166.png"/><Relationship Id="rId3" Type="http://schemas.openxmlformats.org/officeDocument/2006/relationships/customXml" Target="../customXml/item2.xml"/><Relationship Id="rId214" Type="http://schemas.openxmlformats.org/officeDocument/2006/relationships/image" Target="media/image191.png"/><Relationship Id="rId235" Type="http://schemas.openxmlformats.org/officeDocument/2006/relationships/fontTable" Target="fontTable.xml"/><Relationship Id="rId116" Type="http://schemas.openxmlformats.org/officeDocument/2006/relationships/image" Target="media/image98.png"/><Relationship Id="rId137" Type="http://schemas.openxmlformats.org/officeDocument/2006/relationships/image" Target="media/image118.png"/><Relationship Id="rId158" Type="http://schemas.openxmlformats.org/officeDocument/2006/relationships/image" Target="media/image135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179" Type="http://schemas.openxmlformats.org/officeDocument/2006/relationships/image" Target="media/image15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1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181971E99C440C583B5C312F60968C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7FDE2A1-814B-4816-BBD2-82C6C6AB6285}"/>
      </w:docPartPr>
      <w:docPartBody>
        <w:p w:rsidR="002A671F" w:rsidRDefault="009C3C28" w:rsidP="009C3C28">
          <w:pPr>
            <w:pStyle w:val="A181971E99C440C583B5C312F60968C1"/>
          </w:pPr>
          <w:r>
            <w:rPr>
              <w:lang w:val="zh-CN"/>
            </w:rPr>
            <w:t>[</w:t>
          </w:r>
          <w:r>
            <w:rPr>
              <w:lang w:val="zh-CN"/>
            </w:rPr>
            <w:t>在此处键入</w:t>
          </w:r>
          <w:r>
            <w:rPr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utigerNext LT Regular">
    <w:panose1 w:val="020B0503040504020204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楷体_GB2312">
    <w:altName w:val="楷体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revisionView w:comment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5A4"/>
    <w:rsid w:val="00077C2A"/>
    <w:rsid w:val="001915A4"/>
    <w:rsid w:val="002A671F"/>
    <w:rsid w:val="00412913"/>
    <w:rsid w:val="004A66F7"/>
    <w:rsid w:val="0060370D"/>
    <w:rsid w:val="007350A5"/>
    <w:rsid w:val="007E5C32"/>
    <w:rsid w:val="009C3C28"/>
    <w:rsid w:val="009D2C09"/>
    <w:rsid w:val="00FA60B5"/>
    <w:rsid w:val="00FD4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9C57D48DF864714A72C9AFC01C10BD7">
    <w:name w:val="79C57D48DF864714A72C9AFC01C10BD7"/>
    <w:rsid w:val="001915A4"/>
  </w:style>
  <w:style w:type="paragraph" w:customStyle="1" w:styleId="6E33180D48DC4990A3474CCF2B153240">
    <w:name w:val="6E33180D48DC4990A3474CCF2B153240"/>
    <w:rsid w:val="009C3C28"/>
  </w:style>
  <w:style w:type="paragraph" w:customStyle="1" w:styleId="0A03F9BCCA204144A06D205A3C037133">
    <w:name w:val="0A03F9BCCA204144A06D205A3C037133"/>
    <w:rsid w:val="009C3C28"/>
  </w:style>
  <w:style w:type="paragraph" w:customStyle="1" w:styleId="96CDFE96D33149629E423AF97B893777">
    <w:name w:val="96CDFE96D33149629E423AF97B893777"/>
    <w:rsid w:val="009C3C28"/>
  </w:style>
  <w:style w:type="paragraph" w:customStyle="1" w:styleId="C8E5E723F7304E85B5D31EDAC9A20438">
    <w:name w:val="C8E5E723F7304E85B5D31EDAC9A20438"/>
    <w:rsid w:val="009C3C28"/>
  </w:style>
  <w:style w:type="paragraph" w:customStyle="1" w:styleId="4C3499A0D14E4E76859F9AF1E21A9876">
    <w:name w:val="4C3499A0D14E4E76859F9AF1E21A9876"/>
    <w:rsid w:val="009C3C28"/>
  </w:style>
  <w:style w:type="paragraph" w:customStyle="1" w:styleId="4F7D4BA3FCEB44318E85A0E017FE7A87">
    <w:name w:val="4F7D4BA3FCEB44318E85A0E017FE7A87"/>
    <w:rsid w:val="009C3C28"/>
  </w:style>
  <w:style w:type="paragraph" w:customStyle="1" w:styleId="FF04B164F9164DBEBBEC852C03AB4A79">
    <w:name w:val="FF04B164F9164DBEBBEC852C03AB4A79"/>
    <w:rsid w:val="009C3C28"/>
  </w:style>
  <w:style w:type="paragraph" w:customStyle="1" w:styleId="4DC2C9068E1D4C77BFE3C661376CF9ED">
    <w:name w:val="4DC2C9068E1D4C77BFE3C661376CF9ED"/>
    <w:rsid w:val="009C3C28"/>
  </w:style>
  <w:style w:type="paragraph" w:customStyle="1" w:styleId="CCD7C68E21674C01AA05ED11103E21F6">
    <w:name w:val="CCD7C68E21674C01AA05ED11103E21F6"/>
    <w:rsid w:val="009C3C28"/>
  </w:style>
  <w:style w:type="paragraph" w:customStyle="1" w:styleId="A181971E99C440C583B5C312F60968C1">
    <w:name w:val="A181971E99C440C583B5C312F60968C1"/>
    <w:rsid w:val="009C3C28"/>
  </w:style>
  <w:style w:type="paragraph" w:customStyle="1" w:styleId="7BEAD65BA1EB4FE3B5A5702700533D99">
    <w:name w:val="7BEAD65BA1EB4FE3B5A5702700533D99"/>
    <w:rsid w:val="009C3C2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333E8A2F07A74D848136A2C03778F8" ma:contentTypeVersion="0" ma:contentTypeDescription="Create a new document." ma:contentTypeScope="" ma:versionID="23803ba2584bac4d8dcab8923b6ec39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8E684C-FD60-45A7-A42A-31236297A9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714D4B8-249F-4DE4-AF53-2FEF893F0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</Template>
  <TotalTime>411</TotalTime>
  <Pages>118</Pages>
  <Words>6910</Words>
  <Characters>39391</Characters>
  <Application>Microsoft Office Word</Application>
  <DocSecurity>0</DocSecurity>
  <Lines>328</Lines>
  <Paragraphs>92</Paragraphs>
  <ScaleCrop>false</ScaleCrop>
  <Company>Huawei Technologies Co.,Ltd.</Company>
  <LinksUpToDate>false</LinksUpToDate>
  <CharactersWithSpaces>46209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shuqian (C)</cp:lastModifiedBy>
  <cp:revision>46</cp:revision>
  <cp:lastPrinted>2016-11-21T02:33:00Z</cp:lastPrinted>
  <dcterms:created xsi:type="dcterms:W3CDTF">2017-11-27T09:56:00Z</dcterms:created>
  <dcterms:modified xsi:type="dcterms:W3CDTF">2019-03-08T12:46:00Z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(3)l9pe5rsyWzumI+sPTaDYWwVYyhWr1v7WbuXPkrgr+SLeyn7hr819Hau2TaFls4hv/rjNs0yI
zEM6BXPdHv4w3fuNg/Q2md4ESJzbWIEgl5t7QOa8PoQpmPdmcRjsyO0PM3DTKBPUAoa7sIoS
Whac2+XXJocnKEWRtHmIeYqI5A+GbLVAdygz1L8IMzRgUdDsYHjfEGrMq5/A2aBhNi9QEvjg
tYlHfTeOy2/J/l+x7p</vt:lpwstr>
  </property>
  <property fmtid="{D5CDD505-2E9C-101B-9397-08002B2CF9AE}" pid="15" name="_2015_ms_pID_7253431">
    <vt:lpwstr>KDUGhhIg2tN+j4i+4Di/XI5HczGfBvMN3/ippFP55R/+D7dwwNvYsi
3rdwTAkD4X353RVxkDiPF8xAHOEAmVxUwhbAzh1iuIE/dPIQEw3Kteo1uqlhB1eLU6Ua19dd
3cB2E6dyrbwklN9Mvopc4lzi9dE/VAxtuHVkdtGxS+mT2lLcn0eynan1Omy0F0ZW5N+SuM6S
52gMKA7knMzE5X56oKpheBYERsFAV+bWoQvb</vt:lpwstr>
  </property>
  <property fmtid="{D5CDD505-2E9C-101B-9397-08002B2CF9AE}" pid="16" name="ContentTypeId">
    <vt:lpwstr>0x01010077333E8A2F07A74D848136A2C03778F8</vt:lpwstr>
  </property>
  <property fmtid="{D5CDD505-2E9C-101B-9397-08002B2CF9AE}" pid="17" name="_2015_ms_pID_7253432">
    <vt:lpwstr>Wg==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1552049134</vt:lpwstr>
  </property>
</Properties>
</file>